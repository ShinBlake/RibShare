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27"/>
        <w:gridCol w:w="283"/>
        <w:gridCol w:w="4928"/>
      </w:tblGrid>
      <w:tr w:rsidR="004269E1" w:rsidTr="003B022E">
        <w:trPr>
          <w:trHeight w:val="1134"/>
        </w:trPr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  <w:vAlign w:val="center"/>
          </w:tcPr>
          <w:bookmarkStart w:id="0" w:name="_GoBack"/>
          <w:bookmarkEnd w:id="0"/>
          <w:p w:rsidR="004269E1" w:rsidRPr="00B00740" w:rsidRDefault="00C345E5" w:rsidP="00B00740">
            <w:pPr>
              <w:pStyle w:val="Heading1"/>
            </w:pPr>
            <w:sdt>
              <w:sdtPr>
                <w:id w:val="-475683441"/>
                <w:placeholder>
                  <w:docPart w:val="F934CAF02B7342FD9E546D50A6033AAE"/>
                </w:placeholder>
                <w:temporary/>
                <w:showingPlcHdr/>
                <w15:appearance w15:val="hidden"/>
              </w:sdtPr>
              <w:sdtEndPr/>
              <w:sdtContent>
                <w:r w:rsidR="006116C8" w:rsidRPr="00B00740">
                  <w:t>Name:</w:t>
                </w:r>
              </w:sdtContent>
            </w:sdt>
            <w:r w:rsidR="004269E1" w:rsidRPr="00B00740">
              <w:t xml:space="preserve"> </w:t>
            </w:r>
            <w:sdt>
              <w:sdtPr>
                <w:rPr>
                  <w:rStyle w:val="SubtleReference"/>
                </w:rPr>
                <w:id w:val="127825636"/>
                <w:placeholder>
                  <w:docPart w:val="DFE7381DAEC543DBADCD9D0A92767FA4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6116C8" w:rsidRPr="00B00740">
                  <w:rPr>
                    <w:rStyle w:val="SubtleReference"/>
                  </w:rPr>
                  <w:t>_____________</w:t>
                </w:r>
                <w:r w:rsidR="003B022E" w:rsidRPr="00B00740">
                  <w:rPr>
                    <w:rStyle w:val="SubtleReference"/>
                  </w:rPr>
                  <w:t>__</w:t>
                </w:r>
                <w:r w:rsidR="006116C8" w:rsidRPr="00B00740">
                  <w:rPr>
                    <w:rStyle w:val="SubtleReference"/>
                  </w:rPr>
                  <w:t>______</w:t>
                </w:r>
                <w:r w:rsidR="003B022E" w:rsidRPr="00B00740">
                  <w:rPr>
                    <w:rStyle w:val="SubtleReference"/>
                  </w:rPr>
                  <w:t>__</w:t>
                </w:r>
                <w:r w:rsidR="006116C8" w:rsidRPr="00B00740">
                  <w:rPr>
                    <w:rStyle w:val="SubtleReference"/>
                  </w:rPr>
                  <w:t>____________</w:t>
                </w:r>
              </w:sdtContent>
            </w:sdt>
          </w:p>
          <w:p w:rsidR="003B022E" w:rsidRPr="00B00740" w:rsidRDefault="00C345E5" w:rsidP="00B00740">
            <w:pPr>
              <w:pStyle w:val="Heading1"/>
            </w:pPr>
            <w:sdt>
              <w:sdtPr>
                <w:id w:val="1565678086"/>
                <w:placeholder>
                  <w:docPart w:val="52EBFE1C4CDD47669D5ECAF773D5EB3A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Date: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-334607547"/>
                <w:placeholder>
                  <w:docPart w:val="C01D92A53ECB4A2BB4A17344B5F48DF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269E1" w:rsidRPr="00B00740" w:rsidRDefault="00C345E5" w:rsidP="00B00740">
            <w:pPr>
              <w:pStyle w:val="Heading1"/>
            </w:pPr>
            <w:sdt>
              <w:sdtPr>
                <w:id w:val="-1811852273"/>
                <w:placeholder>
                  <w:docPart w:val="925811CC635442F7A22E591E9D5F6E73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Period/Subject: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733440207"/>
                <w:placeholder>
                  <w:docPart w:val="FE3F6F1626464ECD9ED4CC6DEAF4C214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4269E1" w:rsidRDefault="004269E1" w:rsidP="007D7436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3B022E" w:rsidRPr="00B00740" w:rsidRDefault="00C345E5" w:rsidP="00B00740">
            <w:pPr>
              <w:pStyle w:val="Heading1"/>
            </w:pPr>
            <w:sdt>
              <w:sdtPr>
                <w:id w:val="-1092699738"/>
                <w:placeholder>
                  <w:docPart w:val="F06F25A8AAC14B2986A4BAA365DE1C68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Name: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-2088605420"/>
                <w:placeholder>
                  <w:docPart w:val="EEFD365654F44DD4AB14012AA4C6FD79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3B022E" w:rsidRPr="00B00740" w:rsidRDefault="00C345E5" w:rsidP="00B00740">
            <w:pPr>
              <w:pStyle w:val="Heading1"/>
            </w:pPr>
            <w:sdt>
              <w:sdtPr>
                <w:id w:val="-1969583322"/>
                <w:placeholder>
                  <w:docPart w:val="09A9B37AA90C449AA734180E20CE6CA7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Date: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-1933809031"/>
                <w:placeholder>
                  <w:docPart w:val="C3D4F16C10784CE6B26109E529BB6889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269E1" w:rsidRPr="00B00740" w:rsidRDefault="00C345E5" w:rsidP="00B00740">
            <w:pPr>
              <w:pStyle w:val="Heading1"/>
            </w:pPr>
            <w:sdt>
              <w:sdtPr>
                <w:id w:val="-22560004"/>
                <w:placeholder>
                  <w:docPart w:val="8266E7DCA7E2477E88A7577E391F921F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Period/Subject: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-1735308190"/>
                <w:placeholder>
                  <w:docPart w:val="E7F646ADCF6F4AA1BA625611C76AD33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7A6EE0" w:rsidTr="006116C8">
        <w:trPr>
          <w:trHeight w:val="2211"/>
        </w:trPr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7A6EE0" w:rsidRDefault="00C345E5" w:rsidP="003B022E">
            <w:pPr>
              <w:pStyle w:val="Text1"/>
            </w:pPr>
            <w:sdt>
              <w:sdtPr>
                <w:id w:val="-1322812026"/>
                <w:placeholder>
                  <w:docPart w:val="F7DD3E4D52FF4333A83B0103B4E81E73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3B022E">
                  <w:t>How do you feel about today’s lesson?</w:t>
                </w:r>
              </w:sdtContent>
            </w:sdt>
          </w:p>
          <w:p w:rsidR="007A6EE0" w:rsidRPr="007D7436" w:rsidRDefault="007A6EE0" w:rsidP="004269E1">
            <w:pPr>
              <w:pStyle w:val="NoSpacing"/>
              <w:jc w:val="center"/>
            </w:pPr>
            <w:r>
              <w:rPr>
                <w:rFonts w:ascii="Rockwell" w:hAnsi="Rockwell" w:cs="Tahoma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E1E3402" wp14:editId="7D4C9E49">
                      <wp:extent cx="2491105" cy="736600"/>
                      <wp:effectExtent l="0" t="0" r="0" b="0"/>
                      <wp:docPr id="5" name="Group 5" descr="Mood option icons (sad, okay, and happy)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1105" cy="736600"/>
                                <a:chOff x="0" y="0"/>
                                <a:chExt cx="3462027" cy="1023621"/>
                              </a:xfrm>
                            </wpg:grpSpPr>
                            <wps:wsp>
                              <wps:cNvPr id="2" name="Shape"/>
                              <wps:cNvSpPr/>
                              <wps:spPr>
                                <a:xfrm>
                                  <a:off x="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" name="Shape"/>
                              <wps:cNvSpPr/>
                              <wps:spPr>
                                <a:xfrm>
                                  <a:off x="121920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Shape"/>
                              <wps:cNvSpPr/>
                              <wps:spPr>
                                <a:xfrm>
                                  <a:off x="2438400" y="0"/>
                                  <a:ext cx="1023627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7C7BF" id="Group 5" o:spid="_x0000_s1026" alt="Mood option icons (sad, okay, and happy)" style="width:196.15pt;height:58pt;mso-position-horizontal-relative:char;mso-position-vertical-relative:line" coordsize="34620,10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">
                      <v:shape id="Shape" o:spid="_x0000_s1027" style="position:absolute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8" style="position:absolute;left:12192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9" style="position:absolute;left:24384;width:10236;height:1023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511814,511811;511814,511811;511814,511811;511814,51181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7A6EE0" w:rsidRDefault="007A6EE0" w:rsidP="007D7436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3B022E" w:rsidRDefault="00C345E5" w:rsidP="003B022E">
            <w:pPr>
              <w:pStyle w:val="Text1"/>
            </w:pPr>
            <w:sdt>
              <w:sdtPr>
                <w:id w:val="1712072030"/>
                <w:placeholder>
                  <w:docPart w:val="4270D075BE8C43D5A1A8751CF1EDAFFA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3B022E">
                  <w:t>How do you feel about today’s lesson?</w:t>
                </w:r>
              </w:sdtContent>
            </w:sdt>
          </w:p>
          <w:p w:rsidR="007A6EE0" w:rsidRPr="007D7436" w:rsidRDefault="003B022E" w:rsidP="003B022E">
            <w:pPr>
              <w:pStyle w:val="NoSpacing"/>
              <w:jc w:val="center"/>
            </w:pPr>
            <w:r>
              <w:rPr>
                <w:rFonts w:ascii="Rockwell" w:hAnsi="Rockwell" w:cs="Tahoma"/>
                <w:b/>
                <w:noProof/>
                <w:sz w:val="24"/>
                <w:szCs w:val="24"/>
              </w:rPr>
              <w:t xml:space="preserve"> </w:t>
            </w:r>
            <w:r w:rsidR="007A6EE0">
              <w:rPr>
                <w:rFonts w:ascii="Rockwell" w:hAnsi="Rockwell" w:cs="Tahoma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790DDC9" wp14:editId="563A1281">
                      <wp:extent cx="2491105" cy="736600"/>
                      <wp:effectExtent l="0" t="0" r="0" b="0"/>
                      <wp:docPr id="273" name="Group 273" descr="Mood option icons (sad, okay, and happy)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1105" cy="736600"/>
                                <a:chOff x="0" y="0"/>
                                <a:chExt cx="3462027" cy="1023621"/>
                              </a:xfrm>
                            </wpg:grpSpPr>
                            <wps:wsp>
                              <wps:cNvPr id="274" name="Shape"/>
                              <wps:cNvSpPr/>
                              <wps:spPr>
                                <a:xfrm>
                                  <a:off x="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75" name="Shape"/>
                              <wps:cNvSpPr/>
                              <wps:spPr>
                                <a:xfrm>
                                  <a:off x="121920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76" name="Shape"/>
                              <wps:cNvSpPr/>
                              <wps:spPr>
                                <a:xfrm>
                                  <a:off x="2438400" y="0"/>
                                  <a:ext cx="1023627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A4970" id="Group 273" o:spid="_x0000_s1026" alt="Mood option icons (sad, okay, and happy)" style="width:196.15pt;height:58pt;mso-position-horizontal-relative:char;mso-position-vertical-relative:line" coordsize="34620,10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">
                      <v:shape id="Shape" o:spid="_x0000_s1027" style="position:absolute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8" style="position:absolute;left:12192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9" style="position:absolute;left:24384;width:10236;height:1023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511814,511811;511814,511811;511814,511811;511814,51181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A6EE0" w:rsidTr="006116C8">
        <w:trPr>
          <w:trHeight w:val="2211"/>
        </w:trPr>
        <w:tc>
          <w:tcPr>
            <w:tcW w:w="4932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7A6EE0" w:rsidRDefault="00C345E5" w:rsidP="003B022E">
            <w:pPr>
              <w:pStyle w:val="Text1"/>
            </w:pPr>
            <w:sdt>
              <w:sdtPr>
                <w:id w:val="-1969120780"/>
                <w:placeholder>
                  <w:docPart w:val="95141D70228541BF8D0E34DA8375B21B"/>
                </w:placeholder>
                <w:temporary/>
                <w:showingPlcHdr/>
                <w15:appearance w15:val="hidden"/>
              </w:sdtPr>
              <w:sdtEndPr/>
              <w:sdtContent>
                <w:r w:rsidR="003B022E">
                  <w:t>Why?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7A6EE0" w:rsidRDefault="007A6EE0" w:rsidP="007D7436">
            <w:pPr>
              <w:pStyle w:val="NoSpacing"/>
            </w:pPr>
          </w:p>
        </w:tc>
        <w:tc>
          <w:tcPr>
            <w:tcW w:w="4932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7A6EE0" w:rsidRDefault="00C345E5" w:rsidP="003B022E">
            <w:pPr>
              <w:pStyle w:val="Text1"/>
            </w:pPr>
            <w:sdt>
              <w:sdtPr>
                <w:id w:val="1167518135"/>
                <w:placeholder>
                  <w:docPart w:val="D516255E81BA43839555B13EA5DC53DD"/>
                </w:placeholder>
                <w:temporary/>
                <w:showingPlcHdr/>
                <w15:appearance w15:val="hidden"/>
              </w:sdtPr>
              <w:sdtEndPr/>
              <w:sdtContent>
                <w:r w:rsidR="003B022E">
                  <w:t>Why?</w:t>
                </w:r>
              </w:sdtContent>
            </w:sdt>
          </w:p>
        </w:tc>
      </w:tr>
      <w:tr w:rsidR="007D7436" w:rsidTr="006116C8">
        <w:trPr>
          <w:trHeight w:val="170"/>
        </w:trPr>
        <w:tc>
          <w:tcPr>
            <w:tcW w:w="4932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:rsidR="007D7436" w:rsidRDefault="007D7436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D7436" w:rsidRDefault="007D7436" w:rsidP="007D7436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:rsidR="007D7436" w:rsidRDefault="007D7436" w:rsidP="00270788"/>
        </w:tc>
      </w:tr>
      <w:tr w:rsidR="004269E1" w:rsidTr="006116C8">
        <w:trPr>
          <w:trHeight w:val="1134"/>
        </w:trPr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3B022E" w:rsidRPr="00B00740" w:rsidRDefault="00C345E5" w:rsidP="00B00740">
            <w:pPr>
              <w:pStyle w:val="Heading1"/>
            </w:pPr>
            <w:sdt>
              <w:sdtPr>
                <w:id w:val="-1943525021"/>
                <w:placeholder>
                  <w:docPart w:val="78D89A64E5884A418CB0A962C855C45C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Name: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416520304"/>
                <w:placeholder>
                  <w:docPart w:val="465A1548F0E848A1B3A5EDF356AF75C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3B022E" w:rsidRPr="00B00740" w:rsidRDefault="00C345E5" w:rsidP="00B00740">
            <w:pPr>
              <w:pStyle w:val="Heading1"/>
            </w:pPr>
            <w:sdt>
              <w:sdtPr>
                <w:id w:val="1736350008"/>
                <w:placeholder>
                  <w:docPart w:val="FC52430711E940979648D9BC4265344C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Date: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1285623344"/>
                <w:placeholder>
                  <w:docPart w:val="3C74E65C5E6F437E972FDF52F6BDB71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269E1" w:rsidRPr="00B00740" w:rsidRDefault="00C345E5" w:rsidP="00B00740">
            <w:pPr>
              <w:pStyle w:val="Heading1"/>
            </w:pPr>
            <w:sdt>
              <w:sdtPr>
                <w:id w:val="-1659074011"/>
                <w:placeholder>
                  <w:docPart w:val="BC7DCDD81FF24C28B7FE1932826330BC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Period/Subject: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77720123"/>
                <w:placeholder>
                  <w:docPart w:val="55941B4FB0904248A9B8420F975005A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4269E1" w:rsidRDefault="004269E1" w:rsidP="007D7436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3B022E" w:rsidRPr="00B00740" w:rsidRDefault="00C345E5" w:rsidP="00B00740">
            <w:pPr>
              <w:pStyle w:val="Heading1"/>
            </w:pPr>
            <w:sdt>
              <w:sdtPr>
                <w:id w:val="1954128458"/>
                <w:placeholder>
                  <w:docPart w:val="CFC56E3A0F7D44E5881E0C606FF1FC48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Name: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1565371934"/>
                <w:placeholder>
                  <w:docPart w:val="6C6961057C464267A7D9A3EB76F5ED5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3B022E" w:rsidRPr="00B00740" w:rsidRDefault="00C345E5" w:rsidP="00B00740">
            <w:pPr>
              <w:pStyle w:val="Heading1"/>
            </w:pPr>
            <w:sdt>
              <w:sdtPr>
                <w:id w:val="512801696"/>
                <w:placeholder>
                  <w:docPart w:val="1C4D291CC92E4C5F85C8FF4F1F604190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Date: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1060060752"/>
                <w:placeholder>
                  <w:docPart w:val="888BAD26D5BA4E74906A203BE54F709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269E1" w:rsidRPr="00B00740" w:rsidRDefault="00C345E5" w:rsidP="00B00740">
            <w:pPr>
              <w:pStyle w:val="Heading1"/>
            </w:pPr>
            <w:sdt>
              <w:sdtPr>
                <w:id w:val="-910315985"/>
                <w:placeholder>
                  <w:docPart w:val="9B7216A0F9A7426DAB49875964A26FA5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Period/Subject: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-1253737707"/>
                <w:placeholder>
                  <w:docPart w:val="9322A5B429AB4291BE56A4F564A23D09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7A6EE0" w:rsidTr="006116C8">
        <w:trPr>
          <w:trHeight w:val="2211"/>
        </w:trPr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3B022E" w:rsidRDefault="00C345E5" w:rsidP="003B022E">
            <w:pPr>
              <w:pStyle w:val="Text1"/>
            </w:pPr>
            <w:sdt>
              <w:sdtPr>
                <w:id w:val="1746376344"/>
                <w:placeholder>
                  <w:docPart w:val="E7C3E9AA1A5946E982EDC7D4A1DD911F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3B022E">
                  <w:t>How do you feel about today’s lesson?</w:t>
                </w:r>
              </w:sdtContent>
            </w:sdt>
          </w:p>
          <w:p w:rsidR="007A6EE0" w:rsidRPr="007D7436" w:rsidRDefault="003B022E" w:rsidP="003B022E">
            <w:pPr>
              <w:pStyle w:val="NoSpacing"/>
              <w:jc w:val="center"/>
            </w:pPr>
            <w:r>
              <w:rPr>
                <w:rFonts w:ascii="Rockwell" w:hAnsi="Rockwell" w:cs="Tahoma"/>
                <w:b/>
                <w:noProof/>
                <w:sz w:val="24"/>
                <w:szCs w:val="24"/>
              </w:rPr>
              <w:t xml:space="preserve"> </w:t>
            </w:r>
            <w:r w:rsidR="007A6EE0">
              <w:rPr>
                <w:rFonts w:ascii="Rockwell" w:hAnsi="Rockwell" w:cs="Tahoma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F7F7812" wp14:editId="0CE4C84A">
                      <wp:extent cx="2491105" cy="736600"/>
                      <wp:effectExtent l="0" t="0" r="0" b="0"/>
                      <wp:docPr id="277" name="Group 277" descr="Mood option icons (sad, okay, and happy)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1105" cy="736600"/>
                                <a:chOff x="0" y="0"/>
                                <a:chExt cx="3462027" cy="1023621"/>
                              </a:xfrm>
                            </wpg:grpSpPr>
                            <wps:wsp>
                              <wps:cNvPr id="64" name="Shape"/>
                              <wps:cNvSpPr/>
                              <wps:spPr>
                                <a:xfrm>
                                  <a:off x="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5" name="Shape"/>
                              <wps:cNvSpPr/>
                              <wps:spPr>
                                <a:xfrm>
                                  <a:off x="121920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6" name="Shape"/>
                              <wps:cNvSpPr/>
                              <wps:spPr>
                                <a:xfrm>
                                  <a:off x="2438400" y="0"/>
                                  <a:ext cx="1023627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B4B48" id="Group 277" o:spid="_x0000_s1026" alt="Mood option icons (sad, okay, and happy)" style="width:196.15pt;height:58pt;mso-position-horizontal-relative:char;mso-position-vertical-relative:line" coordsize="34620,10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">
                      <v:shape id="Shape" o:spid="_x0000_s1027" style="position:absolute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8" style="position:absolute;left:12192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9" style="position:absolute;left:24384;width:10236;height:1023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511814,511811;511814,511811;511814,511811;511814,51181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7A6EE0" w:rsidRDefault="007A6EE0" w:rsidP="007D7436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3B022E" w:rsidRDefault="00C345E5" w:rsidP="003B022E">
            <w:pPr>
              <w:pStyle w:val="Text1"/>
            </w:pPr>
            <w:sdt>
              <w:sdtPr>
                <w:id w:val="-42447548"/>
                <w:placeholder>
                  <w:docPart w:val="082CAB4B708C419BB8AE9616E21251B8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3B022E">
                  <w:t>How do you feel about today’s lesson?</w:t>
                </w:r>
              </w:sdtContent>
            </w:sdt>
          </w:p>
          <w:p w:rsidR="007A6EE0" w:rsidRPr="007D7436" w:rsidRDefault="003B022E" w:rsidP="003B022E">
            <w:pPr>
              <w:pStyle w:val="NoSpacing"/>
              <w:jc w:val="center"/>
            </w:pPr>
            <w:r>
              <w:rPr>
                <w:rFonts w:ascii="Rockwell" w:hAnsi="Rockwell" w:cs="Tahoma"/>
                <w:b/>
                <w:noProof/>
                <w:sz w:val="24"/>
                <w:szCs w:val="24"/>
              </w:rPr>
              <w:t xml:space="preserve"> </w:t>
            </w:r>
            <w:r w:rsidR="007A6EE0">
              <w:rPr>
                <w:rFonts w:ascii="Rockwell" w:hAnsi="Rockwell" w:cs="Tahoma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C15F56A" wp14:editId="3FE4882A">
                      <wp:extent cx="2491105" cy="736600"/>
                      <wp:effectExtent l="0" t="0" r="0" b="0"/>
                      <wp:docPr id="67" name="Group 67" descr="Mood option icons (sad, okay, and happy)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1105" cy="736600"/>
                                <a:chOff x="0" y="0"/>
                                <a:chExt cx="3462027" cy="1023621"/>
                              </a:xfrm>
                            </wpg:grpSpPr>
                            <wps:wsp>
                              <wps:cNvPr id="68" name="Shape"/>
                              <wps:cNvSpPr/>
                              <wps:spPr>
                                <a:xfrm>
                                  <a:off x="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9" name="Shape"/>
                              <wps:cNvSpPr/>
                              <wps:spPr>
                                <a:xfrm>
                                  <a:off x="1219200" y="0"/>
                                  <a:ext cx="1023621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0" name="Shape"/>
                              <wps:cNvSpPr/>
                              <wps:spPr>
                                <a:xfrm>
                                  <a:off x="2438400" y="0"/>
                                  <a:ext cx="1023627" cy="1023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EE647" id="Group 67" o:spid="_x0000_s1026" alt="Mood option icons (sad, okay, and happy)" style="width:196.15pt;height:58pt;mso-position-horizontal-relative:char;mso-position-vertical-relative:line" coordsize="34620,10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">
                      <v:shape id="Shape" o:spid="_x0000_s1027" style="position:absolute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8" style="position:absolute;left:12192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511811,511811;511811,511811;511811,511811;511811,511811" o:connectangles="0,90,180,270"/>
                      </v:shape>
                      <v:shape id="Shape" o:spid="_x0000_s1029" style="position:absolute;left:24384;width:10236;height:1023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511814,511811;511814,511811;511814,511811;511814,51181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A6EE0" w:rsidTr="006116C8">
        <w:trPr>
          <w:trHeight w:val="2211"/>
        </w:trPr>
        <w:tc>
          <w:tcPr>
            <w:tcW w:w="4932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7A6EE0" w:rsidRDefault="00C345E5" w:rsidP="003B022E">
            <w:pPr>
              <w:pStyle w:val="Text1"/>
            </w:pPr>
            <w:sdt>
              <w:sdtPr>
                <w:id w:val="-1279020412"/>
                <w:placeholder>
                  <w:docPart w:val="E36A4CF6B9A64FF98CF1F30637D7F07D"/>
                </w:placeholder>
                <w:temporary/>
                <w:showingPlcHdr/>
                <w15:appearance w15:val="hidden"/>
              </w:sdtPr>
              <w:sdtEndPr/>
              <w:sdtContent>
                <w:r w:rsidR="003B022E">
                  <w:t>Why?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7A6EE0" w:rsidRDefault="007A6EE0" w:rsidP="007D7436">
            <w:pPr>
              <w:pStyle w:val="NoSpacing"/>
            </w:pPr>
          </w:p>
        </w:tc>
        <w:tc>
          <w:tcPr>
            <w:tcW w:w="4932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7A6EE0" w:rsidRDefault="00C345E5" w:rsidP="003B022E">
            <w:pPr>
              <w:pStyle w:val="Text1"/>
            </w:pPr>
            <w:sdt>
              <w:sdtPr>
                <w:id w:val="1459142771"/>
                <w:placeholder>
                  <w:docPart w:val="7AE49649456F45498FD016FC7E676B78"/>
                </w:placeholder>
                <w:temporary/>
                <w:showingPlcHdr/>
                <w15:appearance w15:val="hidden"/>
              </w:sdtPr>
              <w:sdtEndPr/>
              <w:sdtContent>
                <w:r w:rsidR="003B022E">
                  <w:t>Why?</w:t>
                </w:r>
              </w:sdtContent>
            </w:sdt>
          </w:p>
        </w:tc>
      </w:tr>
    </w:tbl>
    <w:p w:rsidR="004B123B" w:rsidRDefault="004B123B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25"/>
        <w:gridCol w:w="280"/>
        <w:gridCol w:w="4933"/>
      </w:tblGrid>
      <w:tr w:rsidR="002B698E" w:rsidTr="00993540">
        <w:trPr>
          <w:trHeight w:val="1134"/>
        </w:trPr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shd w:val="clear" w:color="auto" w:fill="auto"/>
            <w:vAlign w:val="center"/>
          </w:tcPr>
          <w:p w:rsidR="003B022E" w:rsidRPr="00B00740" w:rsidRDefault="00C345E5" w:rsidP="00B00740">
            <w:pPr>
              <w:pStyle w:val="Heading2"/>
            </w:pPr>
            <w:sdt>
              <w:sdtPr>
                <w:id w:val="379141598"/>
                <w:placeholder>
                  <w:docPart w:val="D6FDFAE5013E422BB3852293749A1030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Name: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-924642698"/>
                <w:placeholder>
                  <w:docPart w:val="4F0FE464967C43ECAA30A1BF6545EFCD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3B022E" w:rsidRPr="00B00740" w:rsidRDefault="00C345E5" w:rsidP="00B00740">
            <w:pPr>
              <w:pStyle w:val="Heading2"/>
            </w:pPr>
            <w:sdt>
              <w:sdtPr>
                <w:id w:val="-1768218909"/>
                <w:placeholder>
                  <w:docPart w:val="1105F4FA298A4464A4F07BD6394F0805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Date: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1106393207"/>
                <w:placeholder>
                  <w:docPart w:val="2FE8FF6009F04BC3B51BDA38803F7CE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B698E" w:rsidRPr="00B00740" w:rsidRDefault="00C345E5" w:rsidP="00B00740">
            <w:pPr>
              <w:pStyle w:val="Heading2"/>
            </w:pPr>
            <w:sdt>
              <w:sdtPr>
                <w:id w:val="-1926485650"/>
                <w:placeholder>
                  <w:docPart w:val="7201C69DA8304E039C88FB312AE3E5DE"/>
                </w:placeholder>
                <w:temporary/>
                <w:showingPlcHdr/>
                <w15:appearance w15:val="hidden"/>
              </w:sdtPr>
              <w:sdtEndPr/>
              <w:sdtContent>
                <w:r w:rsidR="003B022E" w:rsidRPr="00B00740">
                  <w:t>Period/Subject:</w:t>
                </w:r>
              </w:sdtContent>
            </w:sdt>
            <w:r w:rsidR="003B022E" w:rsidRPr="00B00740">
              <w:t xml:space="preserve"> </w:t>
            </w:r>
            <w:sdt>
              <w:sdtPr>
                <w:rPr>
                  <w:rStyle w:val="SubtleReference"/>
                </w:rPr>
                <w:id w:val="-1088233389"/>
                <w:placeholder>
                  <w:docPart w:val="F841DBFCB298425E8360B7291B52982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3B022E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1" w:type="dxa"/>
            <w:vMerge w:val="restart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B698E" w:rsidRDefault="002B698E" w:rsidP="00270788">
            <w:pPr>
              <w:pStyle w:val="NoSpacing"/>
            </w:pPr>
          </w:p>
        </w:tc>
        <w:tc>
          <w:tcPr>
            <w:tcW w:w="4940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vAlign w:val="center"/>
          </w:tcPr>
          <w:p w:rsidR="00B00740" w:rsidRPr="00B00740" w:rsidRDefault="00C345E5" w:rsidP="00B00740">
            <w:pPr>
              <w:pStyle w:val="Heading2"/>
            </w:pPr>
            <w:sdt>
              <w:sdtPr>
                <w:id w:val="429012851"/>
                <w:placeholder>
                  <w:docPart w:val="5B095063CB2D42C2892569A0FE008F94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Name: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2100375520"/>
                <w:placeholder>
                  <w:docPart w:val="9AF95FE4EB594A7599E57F24BA4BC26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B00740" w:rsidRPr="00B00740" w:rsidRDefault="00C345E5" w:rsidP="00B00740">
            <w:pPr>
              <w:pStyle w:val="Heading2"/>
            </w:pPr>
            <w:sdt>
              <w:sdtPr>
                <w:id w:val="-46530327"/>
                <w:placeholder>
                  <w:docPart w:val="10A86A20A0CE47C9AC54DA1BE8C6D5D7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Date: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599997650"/>
                <w:placeholder>
                  <w:docPart w:val="E3D8C428F123466C8147F208AD57CA1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B698E" w:rsidRDefault="00C345E5" w:rsidP="00B00740">
            <w:pPr>
              <w:pStyle w:val="Heading2"/>
            </w:pPr>
            <w:sdt>
              <w:sdtPr>
                <w:id w:val="-1773085323"/>
                <w:placeholder>
                  <w:docPart w:val="5C5A30AB7801414F9ABC5EE9332CE477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Period/Subject: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734744737"/>
                <w:placeholder>
                  <w:docPart w:val="5B7731DD50D54F16BDC1614CD4C44CB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1746C9" w:rsidTr="00993540">
        <w:trPr>
          <w:trHeight w:val="4648"/>
        </w:trPr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right w:val="single" w:sz="24" w:space="0" w:color="21807D" w:themeColor="accent2"/>
            </w:tcBorders>
          </w:tcPr>
          <w:p w:rsidR="001746C9" w:rsidRPr="007D7436" w:rsidRDefault="001746C9" w:rsidP="00F7589A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52D6E59F" wp14:editId="7563C622">
                      <wp:extent cx="2476500" cy="723900"/>
                      <wp:effectExtent l="0" t="0" r="12700" b="12700"/>
                      <wp:docPr id="36" name="Group 36" descr="decroative element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723900"/>
                                <a:chOff x="0" y="0"/>
                                <a:chExt cx="2476500" cy="723900"/>
                              </a:xfr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3" name="Oval 3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-1393343926"/>
                                      <w:placeholder>
                                        <w:docPart w:val="6DF884A0B3C448EF855E5BAC692F82C0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Pr="001746C9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8890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2050718391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7526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-142433259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  <w:p w:rsidR="00753C0E" w:rsidRPr="002B698E" w:rsidRDefault="00753C0E" w:rsidP="002B698E">
                                    <w:pPr>
                                      <w:rPr>
                                        <w:color w:val="21807D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6E59F" id="Group 36" o:spid="_x0000_s1026" alt="decroative elements" style="width:195pt;height:57pt;mso-position-horizontal-relative:char;mso-position-vertical-relative:line" coordsize="2476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">
                      <v:oval id="Oval 33" o:spid="_x0000_s102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-1393343926"/>
                                <w:placeholder>
                                  <w:docPart w:val="6DF884A0B3C448EF855E5BAC692F82C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Pr="001746C9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3</w:t>
                                  </w:r>
                                </w:p>
                              </w:sdtContent>
                            </w:sdt>
                          </w:txbxContent>
                        </v:textbox>
                      </v:oval>
                      <v:oval id="Oval 34" o:spid="_x0000_s1028" style="position:absolute;left:8890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2050718391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2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</w:txbxContent>
                        </v:textbox>
                      </v:oval>
                      <v:oval id="Oval 35" o:spid="_x0000_s1029" style="position:absolute;left:17526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-142433259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1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  <w:p w:rsidR="00753C0E" w:rsidRPr="002B698E" w:rsidRDefault="00753C0E" w:rsidP="002B698E">
                              <w:pPr>
                                <w:rPr>
                                  <w:color w:val="21807D" w:themeColor="accent2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1746C9" w:rsidRDefault="001746C9" w:rsidP="002B698E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5"/>
              <w:gridCol w:w="4064"/>
            </w:tblGrid>
            <w:tr w:rsidR="001746C9" w:rsidTr="002D7E3E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7B5777">
                  <w:pPr>
                    <w:pStyle w:val="Number-small"/>
                    <w:rPr>
                      <w:szCs w:val="36"/>
                    </w:rPr>
                  </w:pPr>
                  <w:sdt>
                    <w:sdtPr>
                      <w:id w:val="245774962"/>
                      <w:placeholder>
                        <w:docPart w:val="2503D9B41E844C96BF719DD1C7B2BA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00740">
                        <w:t>3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7B5777">
                  <w:sdt>
                    <w:sdtPr>
                      <w:rPr>
                        <w:noProof/>
                      </w:rPr>
                      <w:id w:val="142319261"/>
                      <w:placeholder>
                        <w:docPart w:val="3F684277C3F94F20A87A06FB193BDE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5777" w:rsidRPr="007B5777">
                        <w:rPr>
                          <w:noProof/>
                        </w:rPr>
                        <w:t>things you learned today…</w:t>
                      </w:r>
                    </w:sdtContent>
                  </w:sdt>
                </w:p>
              </w:tc>
            </w:tr>
            <w:tr w:rsidR="001746C9" w:rsidTr="002D7E3E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Default="00C345E5" w:rsidP="007B5777">
                  <w:pPr>
                    <w:pStyle w:val="Number-small"/>
                  </w:pPr>
                  <w:sdt>
                    <w:sdtPr>
                      <w:id w:val="192505693"/>
                      <w:placeholder>
                        <w:docPart w:val="1C201F9422DC40DBBD56F04E626ECD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5777">
                        <w:t>2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-2144952368"/>
                      <w:placeholder>
                        <w:docPart w:val="F15EF29AA43744558EE48A13D3D231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5777" w:rsidRPr="002B698E">
                        <w:rPr>
                          <w:noProof/>
                        </w:rPr>
                        <w:t>questions you still have…</w:t>
                      </w:r>
                    </w:sdtContent>
                  </w:sdt>
                </w:p>
              </w:tc>
            </w:tr>
            <w:tr w:rsidR="001746C9" w:rsidTr="002D7E3E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</w:tcBorders>
                </w:tcPr>
                <w:p w:rsidR="001746C9" w:rsidRDefault="00C345E5" w:rsidP="007B5777">
                  <w:pPr>
                    <w:pStyle w:val="Number-small"/>
                  </w:pPr>
                  <w:sdt>
                    <w:sdtPr>
                      <w:id w:val="-1116205628"/>
                      <w:placeholder>
                        <w:docPart w:val="C19F93330DCB400FBCF783D16EC5DD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5777">
                        <w:t>1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</w:tcBorders>
                </w:tcPr>
                <w:p w:rsidR="001746C9" w:rsidRPr="002B698E" w:rsidRDefault="00C345E5" w:rsidP="007B5777">
                  <w:sdt>
                    <w:sdtPr>
                      <w:rPr>
                        <w:noProof/>
                      </w:rPr>
                      <w:id w:val="680011401"/>
                      <w:placeholder>
                        <w:docPart w:val="7BAB42D7E4D14EE78202319B083B6D8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5777" w:rsidRPr="002B698E">
                        <w:rPr>
                          <w:noProof/>
                        </w:rPr>
                        <w:t>thing that made you say, “WOW!”</w:t>
                      </w:r>
                    </w:sdtContent>
                  </w:sdt>
                </w:p>
              </w:tc>
            </w:tr>
          </w:tbl>
          <w:p w:rsidR="001746C9" w:rsidRPr="007D7436" w:rsidRDefault="001746C9" w:rsidP="002B698E"/>
        </w:tc>
        <w:tc>
          <w:tcPr>
            <w:tcW w:w="281" w:type="dxa"/>
            <w:vMerge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40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1746C9" w:rsidRPr="007D7436" w:rsidRDefault="00B00740" w:rsidP="00F7589A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66AE7B81" wp14:editId="4EC4FE72">
                      <wp:extent cx="2476500" cy="723900"/>
                      <wp:effectExtent l="0" t="0" r="12700" b="12700"/>
                      <wp:docPr id="59" name="Group 59" descr="decroative element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723900"/>
                                <a:chOff x="0" y="0"/>
                                <a:chExt cx="2476500" cy="723900"/>
                              </a:xfr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60" name="Oval 60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1880438063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Pr="001746C9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8890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1404020978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17526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389464289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  <w:p w:rsidR="00753C0E" w:rsidRPr="002B698E" w:rsidRDefault="00753C0E" w:rsidP="00B00740">
                                    <w:pPr>
                                      <w:rPr>
                                        <w:color w:val="21807D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E7B81" id="Group 59" o:spid="_x0000_s1030" alt="decroative elements" style="width:195pt;height:57pt;mso-position-horizontal-relative:char;mso-position-vertical-relative:line" coordsize="2476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">
                      <v:oval id="Oval 60" o:spid="_x0000_s1031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1880438063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Pr="001746C9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3</w:t>
                                  </w:r>
                                </w:p>
                              </w:sdtContent>
                            </w:sdt>
                          </w:txbxContent>
                        </v:textbox>
                      </v:oval>
                      <v:oval id="Oval 61" o:spid="_x0000_s1032" style="position:absolute;left:8890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1404020978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2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</w:txbxContent>
                        </v:textbox>
                      </v:oval>
                      <v:oval id="Oval 63" o:spid="_x0000_s1033" style="position:absolute;left:17526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389464289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1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  <w:p w:rsidR="00753C0E" w:rsidRPr="002B698E" w:rsidRDefault="00753C0E" w:rsidP="00B00740">
                              <w:pPr>
                                <w:rPr>
                                  <w:color w:val="21807D" w:themeColor="accent2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1746C9" w:rsidRDefault="001746C9" w:rsidP="001746C9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5"/>
              <w:gridCol w:w="4064"/>
            </w:tblGrid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pPr>
                    <w:pStyle w:val="Number-small"/>
                    <w:rPr>
                      <w:szCs w:val="36"/>
                    </w:rPr>
                  </w:pPr>
                  <w:sdt>
                    <w:sdtPr>
                      <w:id w:val="-1011756949"/>
                      <w:placeholder>
                        <w:docPart w:val="7140A0838FCD4640B55E76BDDD042A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3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1746C9">
                  <w:sdt>
                    <w:sdtPr>
                      <w:rPr>
                        <w:noProof/>
                      </w:rPr>
                      <w:id w:val="959850127"/>
                      <w:placeholder>
                        <w:docPart w:val="B70F9C2DF2BC42F492D25CEECEDC7D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7B5777">
                        <w:rPr>
                          <w:noProof/>
                        </w:rPr>
                        <w:t>things you learned today…</w:t>
                      </w:r>
                    </w:sdtContent>
                  </w:sdt>
                </w:p>
              </w:tc>
            </w:tr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Default="00C345E5" w:rsidP="003234D9">
                  <w:pPr>
                    <w:pStyle w:val="Number-small"/>
                  </w:pPr>
                  <w:sdt>
                    <w:sdtPr>
                      <w:id w:val="1881970046"/>
                      <w:placeholder>
                        <w:docPart w:val="7C26FA88CF7140A0B02C23E91795CB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2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-573811071"/>
                      <w:placeholder>
                        <w:docPart w:val="88814F3CAA7D48769FA7383B2F1973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2B698E">
                        <w:rPr>
                          <w:noProof/>
                        </w:rPr>
                        <w:t>questions you still have…</w:t>
                      </w:r>
                    </w:sdtContent>
                  </w:sdt>
                </w:p>
              </w:tc>
            </w:tr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</w:tcBorders>
                </w:tcPr>
                <w:p w:rsidR="001746C9" w:rsidRDefault="00C345E5" w:rsidP="003234D9">
                  <w:pPr>
                    <w:pStyle w:val="Number-small"/>
                  </w:pPr>
                  <w:sdt>
                    <w:sdtPr>
                      <w:id w:val="-1207717376"/>
                      <w:placeholder>
                        <w:docPart w:val="80A09B8D79EF4240BCE923C92B57ED0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1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1074406361"/>
                      <w:placeholder>
                        <w:docPart w:val="B211B9BC40984A08BF3747E1CA22CA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2B698E">
                        <w:rPr>
                          <w:noProof/>
                        </w:rPr>
                        <w:t>thing that made you say, “WOW!”</w:t>
                      </w:r>
                    </w:sdtContent>
                  </w:sdt>
                </w:p>
              </w:tc>
            </w:tr>
          </w:tbl>
          <w:p w:rsidR="001746C9" w:rsidRPr="007D7436" w:rsidRDefault="001746C9" w:rsidP="00270788"/>
        </w:tc>
      </w:tr>
      <w:tr w:rsidR="001746C9" w:rsidTr="00993540">
        <w:trPr>
          <w:trHeight w:val="170"/>
        </w:trPr>
        <w:tc>
          <w:tcPr>
            <w:tcW w:w="4932" w:type="dxa"/>
            <w:tcBorders>
              <w:top w:val="single" w:sz="24" w:space="0" w:color="21807D" w:themeColor="accent2"/>
              <w:left w:val="nil"/>
              <w:bottom w:val="single" w:sz="24" w:space="0" w:color="21807D" w:themeColor="accent2"/>
              <w:right w:val="nil"/>
            </w:tcBorders>
          </w:tcPr>
          <w:p w:rsidR="001746C9" w:rsidRDefault="001746C9" w:rsidP="00270788"/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40" w:type="dxa"/>
            <w:tcBorders>
              <w:top w:val="single" w:sz="24" w:space="0" w:color="21807D" w:themeColor="accent2"/>
              <w:left w:val="nil"/>
              <w:bottom w:val="single" w:sz="24" w:space="0" w:color="21807D" w:themeColor="accent2"/>
              <w:right w:val="nil"/>
            </w:tcBorders>
          </w:tcPr>
          <w:p w:rsidR="001746C9" w:rsidRDefault="001746C9" w:rsidP="00270788"/>
        </w:tc>
      </w:tr>
      <w:tr w:rsidR="001746C9" w:rsidTr="00993540">
        <w:trPr>
          <w:trHeight w:val="1134"/>
        </w:trPr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vAlign w:val="center"/>
          </w:tcPr>
          <w:p w:rsidR="00B00740" w:rsidRPr="00B00740" w:rsidRDefault="00C345E5" w:rsidP="00B00740">
            <w:pPr>
              <w:pStyle w:val="Heading2"/>
            </w:pPr>
            <w:sdt>
              <w:sdtPr>
                <w:id w:val="-1128007424"/>
                <w:placeholder>
                  <w:docPart w:val="62215C6E0E4743B989F4E7032D60B7C3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Name: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-619372145"/>
                <w:placeholder>
                  <w:docPart w:val="81753BA807174A45BFA7E906CB8F67D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B00740" w:rsidRPr="00B00740" w:rsidRDefault="00C345E5" w:rsidP="00B00740">
            <w:pPr>
              <w:pStyle w:val="Heading2"/>
            </w:pPr>
            <w:sdt>
              <w:sdtPr>
                <w:id w:val="-1040130786"/>
                <w:placeholder>
                  <w:docPart w:val="13FA05A2360A43DB821B352036D6D9CA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Date: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564918685"/>
                <w:placeholder>
                  <w:docPart w:val="263B6BC60940489D8A1F5DD78094271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B00740">
            <w:pPr>
              <w:pStyle w:val="Heading2"/>
            </w:pPr>
            <w:sdt>
              <w:sdtPr>
                <w:id w:val="1765182530"/>
                <w:placeholder>
                  <w:docPart w:val="9DC3C26D55FD4EDC831899FECA338171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Period/Subject: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811610388"/>
                <w:placeholder>
                  <w:docPart w:val="AE912D39767F4D278E11E868B92FE09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1" w:type="dxa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40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vAlign w:val="center"/>
          </w:tcPr>
          <w:p w:rsidR="00B00740" w:rsidRPr="00B00740" w:rsidRDefault="00C345E5" w:rsidP="00B00740">
            <w:pPr>
              <w:pStyle w:val="Heading2"/>
            </w:pPr>
            <w:sdt>
              <w:sdtPr>
                <w:id w:val="-716813026"/>
                <w:placeholder>
                  <w:docPart w:val="A4669A1FEEB4467BA27434149B538452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Name: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-899052782"/>
                <w:placeholder>
                  <w:docPart w:val="75D3465EB46245BEB0A8776E270CFC5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B00740" w:rsidRPr="00B00740" w:rsidRDefault="00C345E5" w:rsidP="00B00740">
            <w:pPr>
              <w:pStyle w:val="Heading2"/>
            </w:pPr>
            <w:sdt>
              <w:sdtPr>
                <w:id w:val="-1851334696"/>
                <w:placeholder>
                  <w:docPart w:val="BACB5FA4E04F4F33AE895E964741EE4F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Date: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-727146507"/>
                <w:placeholder>
                  <w:docPart w:val="D42C19DAB41C4685AEA33C760D2C412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B00740">
            <w:pPr>
              <w:pStyle w:val="Heading2"/>
            </w:pPr>
            <w:sdt>
              <w:sdtPr>
                <w:id w:val="-661475381"/>
                <w:placeholder>
                  <w:docPart w:val="EFC339E264F84FD695C3AA9C339613F5"/>
                </w:placeholder>
                <w:temporary/>
                <w:showingPlcHdr/>
                <w15:appearance w15:val="hidden"/>
              </w:sdtPr>
              <w:sdtEndPr/>
              <w:sdtContent>
                <w:r w:rsidR="00B00740" w:rsidRPr="00B00740">
                  <w:t>Period/Subject:</w:t>
                </w:r>
              </w:sdtContent>
            </w:sdt>
            <w:r w:rsidR="00B00740" w:rsidRPr="00B00740">
              <w:t xml:space="preserve"> </w:t>
            </w:r>
            <w:sdt>
              <w:sdtPr>
                <w:rPr>
                  <w:rStyle w:val="SubtleReference"/>
                </w:rPr>
                <w:id w:val="1479424710"/>
                <w:placeholder>
                  <w:docPart w:val="729F73252BB94850AEFB9CED9E50B38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00740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1746C9" w:rsidTr="00993540">
        <w:trPr>
          <w:trHeight w:val="2211"/>
        </w:trPr>
        <w:tc>
          <w:tcPr>
            <w:tcW w:w="4932" w:type="dxa"/>
            <w:vMerge w:val="restart"/>
            <w:tcBorders>
              <w:top w:val="single" w:sz="24" w:space="0" w:color="147ABD" w:themeColor="accent1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1746C9" w:rsidRPr="007D7436" w:rsidRDefault="00B00740" w:rsidP="00F7589A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4DFBEE42" wp14:editId="54F03E61">
                      <wp:extent cx="2476500" cy="723900"/>
                      <wp:effectExtent l="0" t="0" r="12700" b="12700"/>
                      <wp:docPr id="72" name="Group 72" descr="decroative element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723900"/>
                                <a:chOff x="0" y="0"/>
                                <a:chExt cx="2476500" cy="723900"/>
                              </a:xfr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73" name="Oval 7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-1054474875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Pr="001746C9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8890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1072545486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Oval 75"/>
                              <wps:cNvSpPr/>
                              <wps:spPr>
                                <a:xfrm>
                                  <a:off x="17526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1308831257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  <w:p w:rsidR="00753C0E" w:rsidRPr="002B698E" w:rsidRDefault="00753C0E" w:rsidP="00B00740">
                                    <w:pPr>
                                      <w:rPr>
                                        <w:color w:val="21807D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BEE42" id="Group 72" o:spid="_x0000_s1034" alt="decroative elements" style="width:195pt;height:57pt;mso-position-horizontal-relative:char;mso-position-vertical-relative:line" coordsize="2476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">
                      <v:oval id="Oval 73" o:spid="_x0000_s1035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-1054474875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Pr="001746C9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3</w:t>
                                  </w:r>
                                </w:p>
                              </w:sdtContent>
                            </w:sdt>
                          </w:txbxContent>
                        </v:textbox>
                      </v:oval>
                      <v:oval id="Oval 74" o:spid="_x0000_s1036" style="position:absolute;left:8890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1072545486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2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</w:txbxContent>
                        </v:textbox>
                      </v:oval>
                      <v:oval id="Oval 75" o:spid="_x0000_s1037" style="position:absolute;left:17526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1308831257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1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  <w:p w:rsidR="00753C0E" w:rsidRPr="002B698E" w:rsidRDefault="00753C0E" w:rsidP="00B00740">
                              <w:pPr>
                                <w:rPr>
                                  <w:color w:val="21807D" w:themeColor="accent2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1746C9" w:rsidRDefault="001746C9" w:rsidP="001746C9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5"/>
              <w:gridCol w:w="4064"/>
            </w:tblGrid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pPr>
                    <w:pStyle w:val="Number-small"/>
                    <w:rPr>
                      <w:szCs w:val="36"/>
                    </w:rPr>
                  </w:pPr>
                  <w:sdt>
                    <w:sdtPr>
                      <w:id w:val="-1186898784"/>
                      <w:placeholder>
                        <w:docPart w:val="7451C7052D5F401B89987E27D65188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3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1746C9">
                  <w:sdt>
                    <w:sdtPr>
                      <w:rPr>
                        <w:noProof/>
                      </w:rPr>
                      <w:id w:val="-448015560"/>
                      <w:placeholder>
                        <w:docPart w:val="B557910383A94343926F6A2A128A890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7B5777">
                        <w:rPr>
                          <w:noProof/>
                        </w:rPr>
                        <w:t>things you learned today…</w:t>
                      </w:r>
                    </w:sdtContent>
                  </w:sdt>
                </w:p>
              </w:tc>
            </w:tr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Default="00C345E5" w:rsidP="003234D9">
                  <w:pPr>
                    <w:pStyle w:val="Number-small"/>
                  </w:pPr>
                  <w:sdt>
                    <w:sdtPr>
                      <w:id w:val="-1742929509"/>
                      <w:placeholder>
                        <w:docPart w:val="78B703D0E96F43EE841E381F059249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2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-589931839"/>
                      <w:placeholder>
                        <w:docPart w:val="84FF313AB2804316AA281C34BAA6458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2B698E">
                        <w:rPr>
                          <w:noProof/>
                        </w:rPr>
                        <w:t>questions you still have…</w:t>
                      </w:r>
                    </w:sdtContent>
                  </w:sdt>
                </w:p>
              </w:tc>
            </w:tr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</w:tcBorders>
                </w:tcPr>
                <w:p w:rsidR="001746C9" w:rsidRDefault="00C345E5" w:rsidP="003234D9">
                  <w:pPr>
                    <w:pStyle w:val="Number-small"/>
                  </w:pPr>
                  <w:sdt>
                    <w:sdtPr>
                      <w:id w:val="1478576613"/>
                      <w:placeholder>
                        <w:docPart w:val="857676111CCF4EBD9194C4DC5280C8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1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-259682369"/>
                      <w:placeholder>
                        <w:docPart w:val="4D311EC1DAF24B9C91DDD6F872D506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2B698E">
                        <w:rPr>
                          <w:noProof/>
                        </w:rPr>
                        <w:t>thing that made you say, “WOW!”</w:t>
                      </w:r>
                    </w:sdtContent>
                  </w:sdt>
                </w:p>
              </w:tc>
            </w:tr>
          </w:tbl>
          <w:p w:rsidR="001746C9" w:rsidRPr="007D7436" w:rsidRDefault="001746C9" w:rsidP="00270788"/>
        </w:tc>
        <w:tc>
          <w:tcPr>
            <w:tcW w:w="281" w:type="dxa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40" w:type="dxa"/>
            <w:vMerge w:val="restart"/>
            <w:tcBorders>
              <w:top w:val="single" w:sz="24" w:space="0" w:color="147ABD" w:themeColor="accent1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1746C9" w:rsidRPr="007D7436" w:rsidRDefault="00B00740" w:rsidP="00F7589A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671730F1" wp14:editId="7FBD8AC1">
                      <wp:extent cx="2476500" cy="723900"/>
                      <wp:effectExtent l="0" t="0" r="12700" b="12700"/>
                      <wp:docPr id="76" name="Group 76" descr="decroative element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723900"/>
                                <a:chOff x="0" y="0"/>
                                <a:chExt cx="2476500" cy="723900"/>
                              </a:xfr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81" name="Oval 81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-2016294460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Pr="001746C9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Oval 82"/>
                              <wps:cNvSpPr/>
                              <wps:spPr>
                                <a:xfrm>
                                  <a:off x="8890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1283763420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175260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sdt>
                                    <w:sdtPr>
                                      <w:id w:val="1433856009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753C0E" w:rsidRDefault="00753C0E" w:rsidP="00B00740">
                                        <w:pPr>
                                          <w:pStyle w:val="Number-large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sdtContent>
                                  </w:sdt>
                                  <w:p w:rsidR="00753C0E" w:rsidRPr="001746C9" w:rsidRDefault="00753C0E" w:rsidP="00B00740">
                                    <w:pPr>
                                      <w:pStyle w:val="Number-large"/>
                                    </w:pPr>
                                  </w:p>
                                  <w:p w:rsidR="00753C0E" w:rsidRPr="002B698E" w:rsidRDefault="00753C0E" w:rsidP="00B00740">
                                    <w:pPr>
                                      <w:rPr>
                                        <w:color w:val="21807D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1730F1" id="Group 76" o:spid="_x0000_s1038" alt="decroative elements" style="width:195pt;height:57pt;mso-position-horizontal-relative:char;mso-position-vertical-relative:line" coordsize="2476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">
                      <v:oval id="Oval 81" o:spid="_x0000_s1039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-2016294460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Pr="001746C9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3</w:t>
                                  </w:r>
                                </w:p>
                              </w:sdtContent>
                            </w:sdt>
                          </w:txbxContent>
                        </v:textbox>
                      </v:oval>
                      <v:oval id="Oval 82" o:spid="_x0000_s1040" style="position:absolute;left:8890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1283763420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2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</w:txbxContent>
                        </v:textbox>
                      </v:oval>
                      <v:oval id="Oval 83" o:spid="_x0000_s1041" style="position:absolute;left:17526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" filled="f" stroked="f" strokeweight="2.5pt">
                        <v:stroke miterlimit="4" joinstyle="miter"/>
                        <v:textbox inset="0,0,0,3pt">
                          <w:txbxContent>
                            <w:sdt>
                              <w:sdtPr>
                                <w:id w:val="1433856009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753C0E" w:rsidRDefault="00753C0E" w:rsidP="00B00740">
                                  <w:pPr>
                                    <w:pStyle w:val="Number-large"/>
                                  </w:pPr>
                                  <w:r>
                                    <w:t>1</w:t>
                                  </w:r>
                                </w:p>
                              </w:sdtContent>
                            </w:sdt>
                            <w:p w:rsidR="00753C0E" w:rsidRPr="001746C9" w:rsidRDefault="00753C0E" w:rsidP="00B00740">
                              <w:pPr>
                                <w:pStyle w:val="Number-large"/>
                              </w:pPr>
                            </w:p>
                            <w:p w:rsidR="00753C0E" w:rsidRPr="002B698E" w:rsidRDefault="00753C0E" w:rsidP="00B00740">
                              <w:pPr>
                                <w:rPr>
                                  <w:color w:val="21807D" w:themeColor="accent2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1746C9" w:rsidRDefault="001746C9" w:rsidP="001746C9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5"/>
              <w:gridCol w:w="4064"/>
            </w:tblGrid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pPr>
                    <w:pStyle w:val="Number-small"/>
                    <w:rPr>
                      <w:szCs w:val="36"/>
                    </w:rPr>
                  </w:pPr>
                  <w:sdt>
                    <w:sdtPr>
                      <w:id w:val="-1888479617"/>
                      <w:placeholder>
                        <w:docPart w:val="AC5BB94D80FF4B279ED29FD7EA57A8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3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823849187"/>
                      <w:placeholder>
                        <w:docPart w:val="6D21FE0C3812407CA02F458C018F5ED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7B5777">
                        <w:rPr>
                          <w:noProof/>
                        </w:rPr>
                        <w:t>things you learned today…</w:t>
                      </w:r>
                    </w:sdtContent>
                  </w:sdt>
                </w:p>
              </w:tc>
            </w:tr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Default="00C345E5" w:rsidP="003234D9">
                  <w:pPr>
                    <w:pStyle w:val="Number-small"/>
                  </w:pPr>
                  <w:sdt>
                    <w:sdtPr>
                      <w:id w:val="-632251584"/>
                      <w:placeholder>
                        <w:docPart w:val="82ACD8A32F2E4B34B7C52C050F2604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2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  <w:bottom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-646908016"/>
                      <w:placeholder>
                        <w:docPart w:val="EB53B54AB8654094A07C05EC81AC3B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2B698E">
                        <w:rPr>
                          <w:noProof/>
                        </w:rPr>
                        <w:t>questions you still have…</w:t>
                      </w:r>
                    </w:sdtContent>
                  </w:sdt>
                </w:p>
              </w:tc>
            </w:tr>
            <w:tr w:rsidR="001746C9" w:rsidTr="001746C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21807D" w:themeColor="accent2"/>
                  </w:tcBorders>
                </w:tcPr>
                <w:p w:rsidR="001746C9" w:rsidRDefault="00C345E5" w:rsidP="003234D9">
                  <w:pPr>
                    <w:pStyle w:val="Number-small"/>
                  </w:pPr>
                  <w:sdt>
                    <w:sdtPr>
                      <w:id w:val="2140835720"/>
                      <w:placeholder>
                        <w:docPart w:val="67A9AFFCFDE74A989B34AD76946C89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>
                        <w:t>1</w:t>
                      </w:r>
                    </w:sdtContent>
                  </w:sdt>
                </w:p>
              </w:tc>
              <w:tc>
                <w:tcPr>
                  <w:tcW w:w="4064" w:type="dxa"/>
                  <w:tcBorders>
                    <w:top w:val="single" w:sz="4" w:space="0" w:color="21807D" w:themeColor="accent2"/>
                  </w:tcBorders>
                </w:tcPr>
                <w:p w:rsidR="001746C9" w:rsidRPr="002B698E" w:rsidRDefault="00C345E5" w:rsidP="003234D9">
                  <w:sdt>
                    <w:sdtPr>
                      <w:rPr>
                        <w:noProof/>
                      </w:rPr>
                      <w:id w:val="-1691834898"/>
                      <w:placeholder>
                        <w:docPart w:val="14F23DC6414A4BBE9A23339B41C596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234D9" w:rsidRPr="002B698E">
                        <w:rPr>
                          <w:noProof/>
                        </w:rPr>
                        <w:t>thing that made you say, “WOW!”</w:t>
                      </w:r>
                    </w:sdtContent>
                  </w:sdt>
                </w:p>
              </w:tc>
            </w:tr>
          </w:tbl>
          <w:p w:rsidR="001746C9" w:rsidRPr="007D7436" w:rsidRDefault="001746C9" w:rsidP="00270788"/>
        </w:tc>
      </w:tr>
      <w:tr w:rsidR="001746C9" w:rsidTr="00993540">
        <w:trPr>
          <w:trHeight w:val="2211"/>
        </w:trPr>
        <w:tc>
          <w:tcPr>
            <w:tcW w:w="4932" w:type="dxa"/>
            <w:vMerge/>
            <w:tcBorders>
              <w:top w:val="single" w:sz="24" w:space="0" w:color="147ABD" w:themeColor="accent1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1746C9" w:rsidRDefault="001746C9" w:rsidP="00270788"/>
        </w:tc>
        <w:tc>
          <w:tcPr>
            <w:tcW w:w="281" w:type="dxa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40" w:type="dxa"/>
            <w:vMerge/>
            <w:tcBorders>
              <w:top w:val="single" w:sz="24" w:space="0" w:color="147ABD" w:themeColor="accent1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1746C9" w:rsidRDefault="001746C9" w:rsidP="00270788"/>
        </w:tc>
      </w:tr>
    </w:tbl>
    <w:p w:rsidR="003E60A1" w:rsidRDefault="003E60A1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65"/>
        <w:gridCol w:w="3462"/>
        <w:gridCol w:w="283"/>
        <w:gridCol w:w="1475"/>
        <w:gridCol w:w="3453"/>
      </w:tblGrid>
      <w:tr w:rsidR="001746C9" w:rsidTr="005A24CB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shd w:val="clear" w:color="auto" w:fill="FFFFFF" w:themeFill="background1"/>
            <w:vAlign w:val="center"/>
          </w:tcPr>
          <w:p w:rsidR="005A24CB" w:rsidRPr="00B00740" w:rsidRDefault="00C345E5" w:rsidP="005A24CB">
            <w:pPr>
              <w:pStyle w:val="Heading3"/>
            </w:pPr>
            <w:sdt>
              <w:sdtPr>
                <w:id w:val="-1398361941"/>
                <w:placeholder>
                  <w:docPart w:val="E0ADE667B6294C9392F63A819B3D0895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Name: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88671527"/>
                <w:placeholder>
                  <w:docPart w:val="1A6E67D831DF4BCD9FC28CB2E3BDBF4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A24CB" w:rsidRPr="00B00740" w:rsidRDefault="00C345E5" w:rsidP="005A24CB">
            <w:pPr>
              <w:pStyle w:val="Heading3"/>
            </w:pPr>
            <w:sdt>
              <w:sdtPr>
                <w:id w:val="-131792835"/>
                <w:placeholder>
                  <w:docPart w:val="7291F061AA7646119C004696494B25BD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Date: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1853064347"/>
                <w:placeholder>
                  <w:docPart w:val="C541F42C73ED4168BE6FD620B849913C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5A24CB">
            <w:pPr>
              <w:pStyle w:val="Heading3"/>
            </w:pPr>
            <w:sdt>
              <w:sdtPr>
                <w:id w:val="-1973589292"/>
                <w:placeholder>
                  <w:docPart w:val="C967A87B62104E018ED591251A478643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Period/Subject: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-1305768553"/>
                <w:placeholder>
                  <w:docPart w:val="FCAE888D668B434094D88E41552EF1E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5A24CB" w:rsidRPr="00B00740" w:rsidRDefault="00C345E5" w:rsidP="005A24CB">
            <w:pPr>
              <w:pStyle w:val="Heading3"/>
            </w:pPr>
            <w:sdt>
              <w:sdtPr>
                <w:id w:val="-1200002281"/>
                <w:placeholder>
                  <w:docPart w:val="61DE7E7260CA4A8B845EC8340582B6FF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Name: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-1573569516"/>
                <w:placeholder>
                  <w:docPart w:val="347AD30319A54430A625D0C63DFE007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A24CB" w:rsidRPr="00B00740" w:rsidRDefault="00C345E5" w:rsidP="005A24CB">
            <w:pPr>
              <w:pStyle w:val="Heading3"/>
            </w:pPr>
            <w:sdt>
              <w:sdtPr>
                <w:id w:val="645784249"/>
                <w:placeholder>
                  <w:docPart w:val="00B7AD4E1CA94C058A5502A089915CEE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Date: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804897869"/>
                <w:placeholder>
                  <w:docPart w:val="EA71F7DC417A4881A834E4CD6B09A24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5A24CB">
            <w:pPr>
              <w:pStyle w:val="Heading3"/>
            </w:pPr>
            <w:sdt>
              <w:sdtPr>
                <w:id w:val="701911527"/>
                <w:placeholder>
                  <w:docPart w:val="617BBEED0C4E4872B74A5215D57E724F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Period/Subject: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1692489895"/>
                <w:placeholder>
                  <w:docPart w:val="8E72394929BD4C10A6F1BF3DC11C072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C52CDE" w:rsidTr="00C52CDE">
        <w:trPr>
          <w:trHeight w:val="4535"/>
        </w:trPr>
        <w:tc>
          <w:tcPr>
            <w:tcW w:w="146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C52CDE" w:rsidRPr="007D7436" w:rsidRDefault="00C52CDE" w:rsidP="00F7589A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3BD53899" wp14:editId="081C9E27">
                      <wp:extent cx="723900" cy="723900"/>
                      <wp:effectExtent l="0" t="0" r="0" b="0"/>
                      <wp:docPr id="80" name="Group 80" descr="pe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62" name="Oval 6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2B698E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152400" y="127000"/>
                                  <a:ext cx="421640" cy="457200"/>
                                  <a:chOff x="0" y="0"/>
                                  <a:chExt cx="1053520" cy="1141683"/>
                                </a:xfrm>
                              </wpg:grpSpPr>
                              <wps:wsp>
                                <wps:cNvPr id="77" name="Shape"/>
                                <wps:cNvSpPr/>
                                <wps:spPr>
                                  <a:xfrm>
                                    <a:off x="0" y="0"/>
                                    <a:ext cx="1053520" cy="111742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07" h="21557" extrusionOk="0">
                                        <a:moveTo>
                                          <a:pt x="17148" y="0"/>
                                        </a:moveTo>
                                        <a:cubicBezTo>
                                          <a:pt x="17280" y="3"/>
                                          <a:pt x="17411" y="56"/>
                                          <a:pt x="17504" y="145"/>
                                        </a:cubicBezTo>
                                        <a:cubicBezTo>
                                          <a:pt x="18789" y="1367"/>
                                          <a:pt x="20069" y="2573"/>
                                          <a:pt x="21361" y="3790"/>
                                        </a:cubicBezTo>
                                        <a:cubicBezTo>
                                          <a:pt x="21555" y="3971"/>
                                          <a:pt x="21555" y="4305"/>
                                          <a:pt x="21361" y="4487"/>
                                        </a:cubicBezTo>
                                        <a:cubicBezTo>
                                          <a:pt x="15789" y="9752"/>
                                          <a:pt x="10218" y="15017"/>
                                          <a:pt x="4647" y="20282"/>
                                        </a:cubicBezTo>
                                        <a:cubicBezTo>
                                          <a:pt x="4235" y="20667"/>
                                          <a:pt x="3695" y="20871"/>
                                          <a:pt x="3148" y="20886"/>
                                        </a:cubicBezTo>
                                        <a:cubicBezTo>
                                          <a:pt x="2705" y="21154"/>
                                          <a:pt x="2155" y="21211"/>
                                          <a:pt x="1665" y="21055"/>
                                        </a:cubicBezTo>
                                        <a:lnTo>
                                          <a:pt x="750" y="21507"/>
                                        </a:lnTo>
                                        <a:cubicBezTo>
                                          <a:pt x="556" y="21599"/>
                                          <a:pt x="302" y="21561"/>
                                          <a:pt x="149" y="21416"/>
                                        </a:cubicBezTo>
                                        <a:cubicBezTo>
                                          <a:pt x="-4" y="21271"/>
                                          <a:pt x="-45" y="21031"/>
                                          <a:pt x="53" y="20848"/>
                                        </a:cubicBezTo>
                                        <a:lnTo>
                                          <a:pt x="531" y="19975"/>
                                        </a:lnTo>
                                        <a:cubicBezTo>
                                          <a:pt x="366" y="19512"/>
                                          <a:pt x="425" y="19001"/>
                                          <a:pt x="709" y="18582"/>
                                        </a:cubicBezTo>
                                        <a:cubicBezTo>
                                          <a:pt x="727" y="18068"/>
                                          <a:pt x="936" y="17554"/>
                                          <a:pt x="1349" y="17165"/>
                                        </a:cubicBezTo>
                                        <a:cubicBezTo>
                                          <a:pt x="6799" y="12015"/>
                                          <a:pt x="12249" y="6865"/>
                                          <a:pt x="17699" y="1715"/>
                                        </a:cubicBezTo>
                                        <a:lnTo>
                                          <a:pt x="17140" y="1187"/>
                                        </a:lnTo>
                                        <a:lnTo>
                                          <a:pt x="12108" y="5941"/>
                                        </a:lnTo>
                                        <a:cubicBezTo>
                                          <a:pt x="11916" y="6126"/>
                                          <a:pt x="11563" y="6126"/>
                                          <a:pt x="11370" y="5942"/>
                                        </a:cubicBezTo>
                                        <a:cubicBezTo>
                                          <a:pt x="11177" y="5758"/>
                                          <a:pt x="11182" y="5424"/>
                                          <a:pt x="11379" y="5245"/>
                                        </a:cubicBezTo>
                                        <a:lnTo>
                                          <a:pt x="16775" y="145"/>
                                        </a:lnTo>
                                        <a:cubicBezTo>
                                          <a:pt x="16872" y="53"/>
                                          <a:pt x="17010" y="-1"/>
                                          <a:pt x="1714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78" name="Shape"/>
                                <wps:cNvSpPr/>
                                <wps:spPr>
                                  <a:xfrm>
                                    <a:off x="190500" y="850900"/>
                                    <a:ext cx="598530" cy="29078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38" h="21478" extrusionOk="0">
                                        <a:moveTo>
                                          <a:pt x="17767" y="0"/>
                                        </a:moveTo>
                                        <a:cubicBezTo>
                                          <a:pt x="15552" y="-14"/>
                                          <a:pt x="13509" y="478"/>
                                          <a:pt x="12190" y="1608"/>
                                        </a:cubicBezTo>
                                        <a:cubicBezTo>
                                          <a:pt x="11768" y="1969"/>
                                          <a:pt x="11382" y="2370"/>
                                          <a:pt x="11085" y="3267"/>
                                        </a:cubicBezTo>
                                        <a:cubicBezTo>
                                          <a:pt x="10788" y="4165"/>
                                          <a:pt x="10825" y="5731"/>
                                          <a:pt x="11128" y="6601"/>
                                        </a:cubicBezTo>
                                        <a:cubicBezTo>
                                          <a:pt x="11733" y="8341"/>
                                          <a:pt x="12724" y="9100"/>
                                          <a:pt x="14469" y="10209"/>
                                        </a:cubicBezTo>
                                        <a:cubicBezTo>
                                          <a:pt x="16118" y="11256"/>
                                          <a:pt x="17750" y="12517"/>
                                          <a:pt x="18765" y="13679"/>
                                        </a:cubicBezTo>
                                        <a:cubicBezTo>
                                          <a:pt x="19142" y="14109"/>
                                          <a:pt x="19428" y="14550"/>
                                          <a:pt x="19585" y="14844"/>
                                        </a:cubicBezTo>
                                        <a:cubicBezTo>
                                          <a:pt x="19414" y="15045"/>
                                          <a:pt x="19114" y="15345"/>
                                          <a:pt x="18668" y="15608"/>
                                        </a:cubicBezTo>
                                        <a:cubicBezTo>
                                          <a:pt x="17927" y="16044"/>
                                          <a:pt x="16818" y="16461"/>
                                          <a:pt x="15308" y="16797"/>
                                        </a:cubicBezTo>
                                        <a:cubicBezTo>
                                          <a:pt x="12288" y="17469"/>
                                          <a:pt x="7657" y="17833"/>
                                          <a:pt x="937" y="17696"/>
                                        </a:cubicBezTo>
                                        <a:cubicBezTo>
                                          <a:pt x="607" y="17680"/>
                                          <a:pt x="299" y="18029"/>
                                          <a:pt x="130" y="18610"/>
                                        </a:cubicBezTo>
                                        <a:cubicBezTo>
                                          <a:pt x="-39" y="19191"/>
                                          <a:pt x="-43" y="19914"/>
                                          <a:pt x="120" y="20502"/>
                                        </a:cubicBezTo>
                                        <a:cubicBezTo>
                                          <a:pt x="284" y="21089"/>
                                          <a:pt x="589" y="21451"/>
                                          <a:pt x="918" y="21448"/>
                                        </a:cubicBezTo>
                                        <a:cubicBezTo>
                                          <a:pt x="7679" y="21586"/>
                                          <a:pt x="12357" y="21228"/>
                                          <a:pt x="15505" y="20527"/>
                                        </a:cubicBezTo>
                                        <a:cubicBezTo>
                                          <a:pt x="17079" y="20177"/>
                                          <a:pt x="18269" y="19746"/>
                                          <a:pt x="19172" y="19214"/>
                                        </a:cubicBezTo>
                                        <a:cubicBezTo>
                                          <a:pt x="20075" y="18683"/>
                                          <a:pt x="20717" y="18142"/>
                                          <a:pt x="21175" y="16989"/>
                                        </a:cubicBezTo>
                                        <a:cubicBezTo>
                                          <a:pt x="21404" y="16412"/>
                                          <a:pt x="21557" y="15591"/>
                                          <a:pt x="21536" y="14804"/>
                                        </a:cubicBezTo>
                                        <a:cubicBezTo>
                                          <a:pt x="21515" y="14018"/>
                                          <a:pt x="21355" y="13364"/>
                                          <a:pt x="21166" y="12846"/>
                                        </a:cubicBezTo>
                                        <a:cubicBezTo>
                                          <a:pt x="20789" y="11811"/>
                                          <a:pt x="20275" y="11109"/>
                                          <a:pt x="19655" y="10401"/>
                                        </a:cubicBezTo>
                                        <a:cubicBezTo>
                                          <a:pt x="18417" y="8984"/>
                                          <a:pt x="16723" y="7713"/>
                                          <a:pt x="15010" y="6624"/>
                                        </a:cubicBezTo>
                                        <a:cubicBezTo>
                                          <a:pt x="14085" y="6036"/>
                                          <a:pt x="13433" y="5393"/>
                                          <a:pt x="13045" y="4954"/>
                                        </a:cubicBezTo>
                                        <a:cubicBezTo>
                                          <a:pt x="14178" y="4140"/>
                                          <a:pt x="16953" y="3545"/>
                                          <a:pt x="19542" y="3873"/>
                                        </a:cubicBezTo>
                                        <a:cubicBezTo>
                                          <a:pt x="19872" y="3926"/>
                                          <a:pt x="20189" y="3611"/>
                                          <a:pt x="20373" y="3048"/>
                                        </a:cubicBezTo>
                                        <a:cubicBezTo>
                                          <a:pt x="20558" y="2485"/>
                                          <a:pt x="20579" y="1762"/>
                                          <a:pt x="20430" y="1157"/>
                                        </a:cubicBezTo>
                                        <a:cubicBezTo>
                                          <a:pt x="20281" y="551"/>
                                          <a:pt x="19985" y="158"/>
                                          <a:pt x="19655" y="128"/>
                                        </a:cubicBezTo>
                                        <a:cubicBezTo>
                                          <a:pt x="19020" y="47"/>
                                          <a:pt x="18387" y="4"/>
                                          <a:pt x="1776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D53899" id="Group 80" o:spid="_x0000_s1042" alt="pen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">
                      <v:oval id="Oval 62" o:spid="_x0000_s104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2B698E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79" o:spid="_x0000_s1044" style="position:absolute;left:1524;top:1270;width:4216;height:4572" coordsize="10535,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shape id="_x0000_s1045" style="position:absolute;width:10535;height:11174;visibility:visible;mso-wrap-style:square;v-text-anchor:middle" coordsize="21507,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" path="m17148,v132,3,263,56,356,145c18789,1367,20069,2573,21361,3790v194,181,194,515,,697c15789,9752,10218,15017,4647,20282v-412,385,-952,589,-1499,604c2705,21154,2155,21211,1665,21055r-915,452c556,21599,302,21561,149,21416,-4,21271,-45,21031,53,20848r478,-873c366,19512,425,19001,709,18582v18,-514,227,-1028,640,-1417c6799,12015,12249,6865,17699,1715r-559,-528l12108,5941v-192,185,-545,185,-738,1c11177,5758,11182,5424,11379,5245l16775,145c16872,53,17010,-1,17148,xe" fillcolor="white [3212]" stroked="f" strokeweight="1pt">
                          <v:stroke miterlimit="4" joinstyle="miter"/>
                          <v:path arrowok="t" o:extrusionok="f" o:connecttype="custom" o:connectlocs="526760,558711;526760,558711;526760,558711;526760,558711" o:connectangles="0,90,180,270"/>
                        </v:shape>
                        <v:shape id="_x0000_s1046" style="position:absolute;left:1905;top:8509;width:5985;height:2907;visibility:visible;mso-wrap-style:square;v-text-anchor:middle" coordsize="21538,2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" path="m17767,c15552,-14,13509,478,12190,1608v-422,361,-808,762,-1105,1659c10788,4165,10825,5731,11128,6601v605,1740,1596,2499,3341,3608c16118,11256,17750,12517,18765,13679v377,430,663,871,820,1165c19414,15045,19114,15345,18668,15608v-741,436,-1850,853,-3360,1189c12288,17469,7657,17833,937,17696v-330,-16,-638,333,-807,914c-39,19191,-43,19914,120,20502v164,587,469,949,798,946c7679,21586,12357,21228,15505,20527v1574,-350,2764,-781,3667,-1313c20075,18683,20717,18142,21175,16989v229,-577,382,-1398,361,-2185c21515,14018,21355,13364,21166,12846v-377,-1035,-891,-1737,-1511,-2445c18417,8984,16723,7713,15010,6624,14085,6036,13433,5393,13045,4954v1133,-814,3908,-1409,6497,-1081c19872,3926,20189,3611,20373,3048v185,-563,206,-1286,57,-1891c20281,551,19985,158,19655,128,19020,47,18387,4,17767,xe" fillcolor="#d3efcb [662]" stroked="f" strokeweight="1pt">
                          <v:stroke miterlimit="4" joinstyle="miter"/>
                          <v:path arrowok="t" o:extrusionok="f" o:connecttype="custom" o:connectlocs="299265,145392;299265,145392;299265,145392;299265,14539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sdt>
          <w:sdtPr>
            <w:id w:val="436102325"/>
            <w:placeholder>
              <w:docPart w:val="448E6CB8071A4925BDB9F67CE9FABB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62" w:type="dxa"/>
                <w:tcBorders>
                  <w:top w:val="single" w:sz="24" w:space="0" w:color="3E8429" w:themeColor="accent3"/>
                  <w:left w:val="nil"/>
                  <w:bottom w:val="single" w:sz="24" w:space="0" w:color="3E8429" w:themeColor="accent3"/>
                  <w:right w:val="single" w:sz="24" w:space="0" w:color="3E8429" w:themeColor="accent3"/>
                </w:tcBorders>
              </w:tcPr>
              <w:p w:rsidR="00C52CDE" w:rsidRPr="00F7589A" w:rsidRDefault="00C52CDE" w:rsidP="00F7589A">
                <w:pPr>
                  <w:pStyle w:val="Text3"/>
                </w:pPr>
                <w:r>
                  <w:t>Describe today’s lesson in 3-5 complete sentences.</w:t>
                </w:r>
              </w:p>
            </w:tc>
          </w:sdtContent>
        </w:sdt>
        <w:tc>
          <w:tcPr>
            <w:tcW w:w="283" w:type="dxa"/>
            <w:vMerge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C52CDE" w:rsidRDefault="00C52CDE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C52CDE" w:rsidRPr="007D7436" w:rsidRDefault="00C52CDE" w:rsidP="00C52CDE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06095B9C" wp14:editId="7211B6BC">
                      <wp:extent cx="723900" cy="723900"/>
                      <wp:effectExtent l="0" t="0" r="0" b="0"/>
                      <wp:docPr id="301" name="Group 301" descr="pe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303" name="Oval 30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2B698E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5" name="Group 305"/>
                              <wpg:cNvGrpSpPr/>
                              <wpg:grpSpPr>
                                <a:xfrm>
                                  <a:off x="152400" y="127000"/>
                                  <a:ext cx="421640" cy="457200"/>
                                  <a:chOff x="0" y="0"/>
                                  <a:chExt cx="1053520" cy="1141683"/>
                                </a:xfrm>
                              </wpg:grpSpPr>
                              <wps:wsp>
                                <wps:cNvPr id="307" name="Shape"/>
                                <wps:cNvSpPr/>
                                <wps:spPr>
                                  <a:xfrm>
                                    <a:off x="0" y="0"/>
                                    <a:ext cx="1053520" cy="111742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07" h="21557" extrusionOk="0">
                                        <a:moveTo>
                                          <a:pt x="17148" y="0"/>
                                        </a:moveTo>
                                        <a:cubicBezTo>
                                          <a:pt x="17280" y="3"/>
                                          <a:pt x="17411" y="56"/>
                                          <a:pt x="17504" y="145"/>
                                        </a:cubicBezTo>
                                        <a:cubicBezTo>
                                          <a:pt x="18789" y="1367"/>
                                          <a:pt x="20069" y="2573"/>
                                          <a:pt x="21361" y="3790"/>
                                        </a:cubicBezTo>
                                        <a:cubicBezTo>
                                          <a:pt x="21555" y="3971"/>
                                          <a:pt x="21555" y="4305"/>
                                          <a:pt x="21361" y="4487"/>
                                        </a:cubicBezTo>
                                        <a:cubicBezTo>
                                          <a:pt x="15789" y="9752"/>
                                          <a:pt x="10218" y="15017"/>
                                          <a:pt x="4647" y="20282"/>
                                        </a:cubicBezTo>
                                        <a:cubicBezTo>
                                          <a:pt x="4235" y="20667"/>
                                          <a:pt x="3695" y="20871"/>
                                          <a:pt x="3148" y="20886"/>
                                        </a:cubicBezTo>
                                        <a:cubicBezTo>
                                          <a:pt x="2705" y="21154"/>
                                          <a:pt x="2155" y="21211"/>
                                          <a:pt x="1665" y="21055"/>
                                        </a:cubicBezTo>
                                        <a:lnTo>
                                          <a:pt x="750" y="21507"/>
                                        </a:lnTo>
                                        <a:cubicBezTo>
                                          <a:pt x="556" y="21599"/>
                                          <a:pt x="302" y="21561"/>
                                          <a:pt x="149" y="21416"/>
                                        </a:cubicBezTo>
                                        <a:cubicBezTo>
                                          <a:pt x="-4" y="21271"/>
                                          <a:pt x="-45" y="21031"/>
                                          <a:pt x="53" y="20848"/>
                                        </a:cubicBezTo>
                                        <a:lnTo>
                                          <a:pt x="531" y="19975"/>
                                        </a:lnTo>
                                        <a:cubicBezTo>
                                          <a:pt x="366" y="19512"/>
                                          <a:pt x="425" y="19001"/>
                                          <a:pt x="709" y="18582"/>
                                        </a:cubicBezTo>
                                        <a:cubicBezTo>
                                          <a:pt x="727" y="18068"/>
                                          <a:pt x="936" y="17554"/>
                                          <a:pt x="1349" y="17165"/>
                                        </a:cubicBezTo>
                                        <a:cubicBezTo>
                                          <a:pt x="6799" y="12015"/>
                                          <a:pt x="12249" y="6865"/>
                                          <a:pt x="17699" y="1715"/>
                                        </a:cubicBezTo>
                                        <a:lnTo>
                                          <a:pt x="17140" y="1187"/>
                                        </a:lnTo>
                                        <a:lnTo>
                                          <a:pt x="12108" y="5941"/>
                                        </a:lnTo>
                                        <a:cubicBezTo>
                                          <a:pt x="11916" y="6126"/>
                                          <a:pt x="11563" y="6126"/>
                                          <a:pt x="11370" y="5942"/>
                                        </a:cubicBezTo>
                                        <a:cubicBezTo>
                                          <a:pt x="11177" y="5758"/>
                                          <a:pt x="11182" y="5424"/>
                                          <a:pt x="11379" y="5245"/>
                                        </a:cubicBezTo>
                                        <a:lnTo>
                                          <a:pt x="16775" y="145"/>
                                        </a:lnTo>
                                        <a:cubicBezTo>
                                          <a:pt x="16872" y="53"/>
                                          <a:pt x="17010" y="-1"/>
                                          <a:pt x="1714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308" name="Shape"/>
                                <wps:cNvSpPr/>
                                <wps:spPr>
                                  <a:xfrm>
                                    <a:off x="190500" y="850900"/>
                                    <a:ext cx="598530" cy="29078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38" h="21478" extrusionOk="0">
                                        <a:moveTo>
                                          <a:pt x="17767" y="0"/>
                                        </a:moveTo>
                                        <a:cubicBezTo>
                                          <a:pt x="15552" y="-14"/>
                                          <a:pt x="13509" y="478"/>
                                          <a:pt x="12190" y="1608"/>
                                        </a:cubicBezTo>
                                        <a:cubicBezTo>
                                          <a:pt x="11768" y="1969"/>
                                          <a:pt x="11382" y="2370"/>
                                          <a:pt x="11085" y="3267"/>
                                        </a:cubicBezTo>
                                        <a:cubicBezTo>
                                          <a:pt x="10788" y="4165"/>
                                          <a:pt x="10825" y="5731"/>
                                          <a:pt x="11128" y="6601"/>
                                        </a:cubicBezTo>
                                        <a:cubicBezTo>
                                          <a:pt x="11733" y="8341"/>
                                          <a:pt x="12724" y="9100"/>
                                          <a:pt x="14469" y="10209"/>
                                        </a:cubicBezTo>
                                        <a:cubicBezTo>
                                          <a:pt x="16118" y="11256"/>
                                          <a:pt x="17750" y="12517"/>
                                          <a:pt x="18765" y="13679"/>
                                        </a:cubicBezTo>
                                        <a:cubicBezTo>
                                          <a:pt x="19142" y="14109"/>
                                          <a:pt x="19428" y="14550"/>
                                          <a:pt x="19585" y="14844"/>
                                        </a:cubicBezTo>
                                        <a:cubicBezTo>
                                          <a:pt x="19414" y="15045"/>
                                          <a:pt x="19114" y="15345"/>
                                          <a:pt x="18668" y="15608"/>
                                        </a:cubicBezTo>
                                        <a:cubicBezTo>
                                          <a:pt x="17927" y="16044"/>
                                          <a:pt x="16818" y="16461"/>
                                          <a:pt x="15308" y="16797"/>
                                        </a:cubicBezTo>
                                        <a:cubicBezTo>
                                          <a:pt x="12288" y="17469"/>
                                          <a:pt x="7657" y="17833"/>
                                          <a:pt x="937" y="17696"/>
                                        </a:cubicBezTo>
                                        <a:cubicBezTo>
                                          <a:pt x="607" y="17680"/>
                                          <a:pt x="299" y="18029"/>
                                          <a:pt x="130" y="18610"/>
                                        </a:cubicBezTo>
                                        <a:cubicBezTo>
                                          <a:pt x="-39" y="19191"/>
                                          <a:pt x="-43" y="19914"/>
                                          <a:pt x="120" y="20502"/>
                                        </a:cubicBezTo>
                                        <a:cubicBezTo>
                                          <a:pt x="284" y="21089"/>
                                          <a:pt x="589" y="21451"/>
                                          <a:pt x="918" y="21448"/>
                                        </a:cubicBezTo>
                                        <a:cubicBezTo>
                                          <a:pt x="7679" y="21586"/>
                                          <a:pt x="12357" y="21228"/>
                                          <a:pt x="15505" y="20527"/>
                                        </a:cubicBezTo>
                                        <a:cubicBezTo>
                                          <a:pt x="17079" y="20177"/>
                                          <a:pt x="18269" y="19746"/>
                                          <a:pt x="19172" y="19214"/>
                                        </a:cubicBezTo>
                                        <a:cubicBezTo>
                                          <a:pt x="20075" y="18683"/>
                                          <a:pt x="20717" y="18142"/>
                                          <a:pt x="21175" y="16989"/>
                                        </a:cubicBezTo>
                                        <a:cubicBezTo>
                                          <a:pt x="21404" y="16412"/>
                                          <a:pt x="21557" y="15591"/>
                                          <a:pt x="21536" y="14804"/>
                                        </a:cubicBezTo>
                                        <a:cubicBezTo>
                                          <a:pt x="21515" y="14018"/>
                                          <a:pt x="21355" y="13364"/>
                                          <a:pt x="21166" y="12846"/>
                                        </a:cubicBezTo>
                                        <a:cubicBezTo>
                                          <a:pt x="20789" y="11811"/>
                                          <a:pt x="20275" y="11109"/>
                                          <a:pt x="19655" y="10401"/>
                                        </a:cubicBezTo>
                                        <a:cubicBezTo>
                                          <a:pt x="18417" y="8984"/>
                                          <a:pt x="16723" y="7713"/>
                                          <a:pt x="15010" y="6624"/>
                                        </a:cubicBezTo>
                                        <a:cubicBezTo>
                                          <a:pt x="14085" y="6036"/>
                                          <a:pt x="13433" y="5393"/>
                                          <a:pt x="13045" y="4954"/>
                                        </a:cubicBezTo>
                                        <a:cubicBezTo>
                                          <a:pt x="14178" y="4140"/>
                                          <a:pt x="16953" y="3545"/>
                                          <a:pt x="19542" y="3873"/>
                                        </a:cubicBezTo>
                                        <a:cubicBezTo>
                                          <a:pt x="19872" y="3926"/>
                                          <a:pt x="20189" y="3611"/>
                                          <a:pt x="20373" y="3048"/>
                                        </a:cubicBezTo>
                                        <a:cubicBezTo>
                                          <a:pt x="20558" y="2485"/>
                                          <a:pt x="20579" y="1762"/>
                                          <a:pt x="20430" y="1157"/>
                                        </a:cubicBezTo>
                                        <a:cubicBezTo>
                                          <a:pt x="20281" y="551"/>
                                          <a:pt x="19985" y="158"/>
                                          <a:pt x="19655" y="128"/>
                                        </a:cubicBezTo>
                                        <a:cubicBezTo>
                                          <a:pt x="19020" y="47"/>
                                          <a:pt x="18387" y="4"/>
                                          <a:pt x="1776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95B9C" id="Group 301" o:spid="_x0000_s1047" alt="pen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">
                      <v:oval id="Oval 303" o:spid="_x0000_s1048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2B698E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305" o:spid="_x0000_s1049" style="position:absolute;left:1524;top:1270;width:4216;height:4572" coordsize="10535,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shape id="_x0000_s1050" style="position:absolute;width:10535;height:11174;visibility:visible;mso-wrap-style:square;v-text-anchor:middle" coordsize="21507,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" path="m17148,v132,3,263,56,356,145c18789,1367,20069,2573,21361,3790v194,181,194,515,,697c15789,9752,10218,15017,4647,20282v-412,385,-952,589,-1499,604c2705,21154,2155,21211,1665,21055r-915,452c556,21599,302,21561,149,21416,-4,21271,-45,21031,53,20848r478,-873c366,19512,425,19001,709,18582v18,-514,227,-1028,640,-1417c6799,12015,12249,6865,17699,1715r-559,-528l12108,5941v-192,185,-545,185,-738,1c11177,5758,11182,5424,11379,5245l16775,145c16872,53,17010,-1,17148,xe" fillcolor="white [3212]" stroked="f" strokeweight="1pt">
                          <v:stroke miterlimit="4" joinstyle="miter"/>
                          <v:path arrowok="t" o:extrusionok="f" o:connecttype="custom" o:connectlocs="526760,558711;526760,558711;526760,558711;526760,558711" o:connectangles="0,90,180,270"/>
                        </v:shape>
                        <v:shape id="_x0000_s1051" style="position:absolute;left:1905;top:8509;width:5985;height:2907;visibility:visible;mso-wrap-style:square;v-text-anchor:middle" coordsize="21538,2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" path="m17767,c15552,-14,13509,478,12190,1608v-422,361,-808,762,-1105,1659c10788,4165,10825,5731,11128,6601v605,1740,1596,2499,3341,3608c16118,11256,17750,12517,18765,13679v377,430,663,871,820,1165c19414,15045,19114,15345,18668,15608v-741,436,-1850,853,-3360,1189c12288,17469,7657,17833,937,17696v-330,-16,-638,333,-807,914c-39,19191,-43,19914,120,20502v164,587,469,949,798,946c7679,21586,12357,21228,15505,20527v1574,-350,2764,-781,3667,-1313c20075,18683,20717,18142,21175,16989v229,-577,382,-1398,361,-2185c21515,14018,21355,13364,21166,12846v-377,-1035,-891,-1737,-1511,-2445c18417,8984,16723,7713,15010,6624,14085,6036,13433,5393,13045,4954v1133,-814,3908,-1409,6497,-1081c19872,3926,20189,3611,20373,3048v185,-563,206,-1286,57,-1891c20281,551,19985,158,19655,128,19020,47,18387,4,17767,xe" fillcolor="#d3efcb [662]" stroked="f" strokeweight="1pt">
                          <v:stroke miterlimit="4" joinstyle="miter"/>
                          <v:path arrowok="t" o:extrusionok="f" o:connecttype="custom" o:connectlocs="299265,145392;299265,145392;299265,145392;299265,14539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sdt>
            <w:sdtPr>
              <w:id w:val="-1537119148"/>
              <w:placeholder>
                <w:docPart w:val="C801AE9DB35A47D7B53196379BB1CE13"/>
              </w:placeholder>
              <w:temporary/>
              <w:showingPlcHdr/>
              <w15:appearance w15:val="hidden"/>
            </w:sdtPr>
            <w:sdtEndPr/>
            <w:sdtContent>
              <w:p w:rsidR="00C52CDE" w:rsidRPr="007D7436" w:rsidRDefault="00C52CDE" w:rsidP="00C52CDE">
                <w:pPr>
                  <w:pStyle w:val="Text3"/>
                </w:pPr>
                <w:r>
                  <w:t>Describe today’s lesson in 3-5 complete sentences.</w:t>
                </w:r>
              </w:p>
            </w:sdtContent>
          </w:sdt>
        </w:tc>
      </w:tr>
      <w:tr w:rsidR="002B698E" w:rsidTr="005A24CB">
        <w:trPr>
          <w:trHeight w:val="170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nil"/>
            </w:tcBorders>
          </w:tcPr>
          <w:p w:rsidR="002B698E" w:rsidRDefault="002B698E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698E" w:rsidRDefault="002B698E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nil"/>
            </w:tcBorders>
          </w:tcPr>
          <w:p w:rsidR="002B698E" w:rsidRDefault="002B698E" w:rsidP="00270788"/>
        </w:tc>
      </w:tr>
      <w:tr w:rsidR="001746C9" w:rsidTr="005A24CB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5A24CB" w:rsidRPr="00B00740" w:rsidRDefault="00C345E5" w:rsidP="005A24CB">
            <w:pPr>
              <w:pStyle w:val="Heading3"/>
            </w:pPr>
            <w:sdt>
              <w:sdtPr>
                <w:id w:val="-1310774099"/>
                <w:placeholder>
                  <w:docPart w:val="E07F69BF91634EDEA2FA71E454A810C5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Name: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684482121"/>
                <w:placeholder>
                  <w:docPart w:val="5224334D520F43AD8A9FAB505817DD1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A24CB" w:rsidRPr="00B00740" w:rsidRDefault="00C345E5" w:rsidP="005A24CB">
            <w:pPr>
              <w:pStyle w:val="Heading3"/>
            </w:pPr>
            <w:sdt>
              <w:sdtPr>
                <w:id w:val="1998757535"/>
                <w:placeholder>
                  <w:docPart w:val="7618C667EE9749CCAF56E6CF26E83F6A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Date: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-1442446758"/>
                <w:placeholder>
                  <w:docPart w:val="DF45792E0C17461293A1858AE826011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5A24CB">
            <w:pPr>
              <w:pStyle w:val="Heading3"/>
            </w:pPr>
            <w:sdt>
              <w:sdtPr>
                <w:id w:val="-1820570915"/>
                <w:placeholder>
                  <w:docPart w:val="7C1DACF366D44C419CDA308518FA15AA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Period/Subject: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1624341634"/>
                <w:placeholder>
                  <w:docPart w:val="91FC320662944701A5D839F5821C5FE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5A24CB" w:rsidRPr="00B00740" w:rsidRDefault="00C345E5" w:rsidP="005A24CB">
            <w:pPr>
              <w:pStyle w:val="Heading3"/>
            </w:pPr>
            <w:sdt>
              <w:sdtPr>
                <w:id w:val="-737554577"/>
                <w:placeholder>
                  <w:docPart w:val="70F608552C8F4CC98E5F0816FB0A69F7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Name: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859010572"/>
                <w:placeholder>
                  <w:docPart w:val="17F61DC1153249D49B9943F5DB1F0A6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A24CB" w:rsidRPr="00B00740" w:rsidRDefault="00C345E5" w:rsidP="005A24CB">
            <w:pPr>
              <w:pStyle w:val="Heading3"/>
            </w:pPr>
            <w:sdt>
              <w:sdtPr>
                <w:id w:val="-224914751"/>
                <w:placeholder>
                  <w:docPart w:val="645CD6495A8D41F1930A663DA2B9BDE8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Date: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-793448664"/>
                <w:placeholder>
                  <w:docPart w:val="742B6AB2D09641C0B92C22DE8BB817F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5A24CB">
            <w:pPr>
              <w:pStyle w:val="Heading3"/>
            </w:pPr>
            <w:sdt>
              <w:sdtPr>
                <w:id w:val="1131296442"/>
                <w:placeholder>
                  <w:docPart w:val="9A800E11E9EA4A199D7E6ED7255D1B1F"/>
                </w:placeholder>
                <w:temporary/>
                <w:showingPlcHdr/>
                <w15:appearance w15:val="hidden"/>
              </w:sdtPr>
              <w:sdtEndPr/>
              <w:sdtContent>
                <w:r w:rsidR="005A24CB" w:rsidRPr="00B00740">
                  <w:t>Period/Subject:</w:t>
                </w:r>
              </w:sdtContent>
            </w:sdt>
            <w:r w:rsidR="005A24CB" w:rsidRPr="00B00740">
              <w:t xml:space="preserve"> </w:t>
            </w:r>
            <w:sdt>
              <w:sdtPr>
                <w:rPr>
                  <w:rStyle w:val="SubtleReference"/>
                </w:rPr>
                <w:id w:val="-549843978"/>
                <w:placeholder>
                  <w:docPart w:val="E1D495BAE5D34EC38D378F4B443E419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A24C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C52CDE" w:rsidTr="00C52CDE">
        <w:trPr>
          <w:trHeight w:val="4708"/>
        </w:trPr>
        <w:tc>
          <w:tcPr>
            <w:tcW w:w="146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C52CDE" w:rsidRPr="007D7436" w:rsidRDefault="00C52CDE" w:rsidP="00C52CDE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528F8ED7" wp14:editId="7D789FE6">
                      <wp:extent cx="723900" cy="723900"/>
                      <wp:effectExtent l="0" t="0" r="0" b="0"/>
                      <wp:docPr id="314" name="Group 314" descr="pe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315" name="Oval 315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2B698E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6" name="Group 316"/>
                              <wpg:cNvGrpSpPr/>
                              <wpg:grpSpPr>
                                <a:xfrm>
                                  <a:off x="152400" y="127000"/>
                                  <a:ext cx="421640" cy="457200"/>
                                  <a:chOff x="0" y="0"/>
                                  <a:chExt cx="1053520" cy="1141683"/>
                                </a:xfrm>
                              </wpg:grpSpPr>
                              <wps:wsp>
                                <wps:cNvPr id="317" name="Shape"/>
                                <wps:cNvSpPr/>
                                <wps:spPr>
                                  <a:xfrm>
                                    <a:off x="0" y="0"/>
                                    <a:ext cx="1053520" cy="111742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07" h="21557" extrusionOk="0">
                                        <a:moveTo>
                                          <a:pt x="17148" y="0"/>
                                        </a:moveTo>
                                        <a:cubicBezTo>
                                          <a:pt x="17280" y="3"/>
                                          <a:pt x="17411" y="56"/>
                                          <a:pt x="17504" y="145"/>
                                        </a:cubicBezTo>
                                        <a:cubicBezTo>
                                          <a:pt x="18789" y="1367"/>
                                          <a:pt x="20069" y="2573"/>
                                          <a:pt x="21361" y="3790"/>
                                        </a:cubicBezTo>
                                        <a:cubicBezTo>
                                          <a:pt x="21555" y="3971"/>
                                          <a:pt x="21555" y="4305"/>
                                          <a:pt x="21361" y="4487"/>
                                        </a:cubicBezTo>
                                        <a:cubicBezTo>
                                          <a:pt x="15789" y="9752"/>
                                          <a:pt x="10218" y="15017"/>
                                          <a:pt x="4647" y="20282"/>
                                        </a:cubicBezTo>
                                        <a:cubicBezTo>
                                          <a:pt x="4235" y="20667"/>
                                          <a:pt x="3695" y="20871"/>
                                          <a:pt x="3148" y="20886"/>
                                        </a:cubicBezTo>
                                        <a:cubicBezTo>
                                          <a:pt x="2705" y="21154"/>
                                          <a:pt x="2155" y="21211"/>
                                          <a:pt x="1665" y="21055"/>
                                        </a:cubicBezTo>
                                        <a:lnTo>
                                          <a:pt x="750" y="21507"/>
                                        </a:lnTo>
                                        <a:cubicBezTo>
                                          <a:pt x="556" y="21599"/>
                                          <a:pt x="302" y="21561"/>
                                          <a:pt x="149" y="21416"/>
                                        </a:cubicBezTo>
                                        <a:cubicBezTo>
                                          <a:pt x="-4" y="21271"/>
                                          <a:pt x="-45" y="21031"/>
                                          <a:pt x="53" y="20848"/>
                                        </a:cubicBezTo>
                                        <a:lnTo>
                                          <a:pt x="531" y="19975"/>
                                        </a:lnTo>
                                        <a:cubicBezTo>
                                          <a:pt x="366" y="19512"/>
                                          <a:pt x="425" y="19001"/>
                                          <a:pt x="709" y="18582"/>
                                        </a:cubicBezTo>
                                        <a:cubicBezTo>
                                          <a:pt x="727" y="18068"/>
                                          <a:pt x="936" y="17554"/>
                                          <a:pt x="1349" y="17165"/>
                                        </a:cubicBezTo>
                                        <a:cubicBezTo>
                                          <a:pt x="6799" y="12015"/>
                                          <a:pt x="12249" y="6865"/>
                                          <a:pt x="17699" y="1715"/>
                                        </a:cubicBezTo>
                                        <a:lnTo>
                                          <a:pt x="17140" y="1187"/>
                                        </a:lnTo>
                                        <a:lnTo>
                                          <a:pt x="12108" y="5941"/>
                                        </a:lnTo>
                                        <a:cubicBezTo>
                                          <a:pt x="11916" y="6126"/>
                                          <a:pt x="11563" y="6126"/>
                                          <a:pt x="11370" y="5942"/>
                                        </a:cubicBezTo>
                                        <a:cubicBezTo>
                                          <a:pt x="11177" y="5758"/>
                                          <a:pt x="11182" y="5424"/>
                                          <a:pt x="11379" y="5245"/>
                                        </a:cubicBezTo>
                                        <a:lnTo>
                                          <a:pt x="16775" y="145"/>
                                        </a:lnTo>
                                        <a:cubicBezTo>
                                          <a:pt x="16872" y="53"/>
                                          <a:pt x="17010" y="-1"/>
                                          <a:pt x="1714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318" name="Shape"/>
                                <wps:cNvSpPr/>
                                <wps:spPr>
                                  <a:xfrm>
                                    <a:off x="190500" y="850900"/>
                                    <a:ext cx="598530" cy="29078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38" h="21478" extrusionOk="0">
                                        <a:moveTo>
                                          <a:pt x="17767" y="0"/>
                                        </a:moveTo>
                                        <a:cubicBezTo>
                                          <a:pt x="15552" y="-14"/>
                                          <a:pt x="13509" y="478"/>
                                          <a:pt x="12190" y="1608"/>
                                        </a:cubicBezTo>
                                        <a:cubicBezTo>
                                          <a:pt x="11768" y="1969"/>
                                          <a:pt x="11382" y="2370"/>
                                          <a:pt x="11085" y="3267"/>
                                        </a:cubicBezTo>
                                        <a:cubicBezTo>
                                          <a:pt x="10788" y="4165"/>
                                          <a:pt x="10825" y="5731"/>
                                          <a:pt x="11128" y="6601"/>
                                        </a:cubicBezTo>
                                        <a:cubicBezTo>
                                          <a:pt x="11733" y="8341"/>
                                          <a:pt x="12724" y="9100"/>
                                          <a:pt x="14469" y="10209"/>
                                        </a:cubicBezTo>
                                        <a:cubicBezTo>
                                          <a:pt x="16118" y="11256"/>
                                          <a:pt x="17750" y="12517"/>
                                          <a:pt x="18765" y="13679"/>
                                        </a:cubicBezTo>
                                        <a:cubicBezTo>
                                          <a:pt x="19142" y="14109"/>
                                          <a:pt x="19428" y="14550"/>
                                          <a:pt x="19585" y="14844"/>
                                        </a:cubicBezTo>
                                        <a:cubicBezTo>
                                          <a:pt x="19414" y="15045"/>
                                          <a:pt x="19114" y="15345"/>
                                          <a:pt x="18668" y="15608"/>
                                        </a:cubicBezTo>
                                        <a:cubicBezTo>
                                          <a:pt x="17927" y="16044"/>
                                          <a:pt x="16818" y="16461"/>
                                          <a:pt x="15308" y="16797"/>
                                        </a:cubicBezTo>
                                        <a:cubicBezTo>
                                          <a:pt x="12288" y="17469"/>
                                          <a:pt x="7657" y="17833"/>
                                          <a:pt x="937" y="17696"/>
                                        </a:cubicBezTo>
                                        <a:cubicBezTo>
                                          <a:pt x="607" y="17680"/>
                                          <a:pt x="299" y="18029"/>
                                          <a:pt x="130" y="18610"/>
                                        </a:cubicBezTo>
                                        <a:cubicBezTo>
                                          <a:pt x="-39" y="19191"/>
                                          <a:pt x="-43" y="19914"/>
                                          <a:pt x="120" y="20502"/>
                                        </a:cubicBezTo>
                                        <a:cubicBezTo>
                                          <a:pt x="284" y="21089"/>
                                          <a:pt x="589" y="21451"/>
                                          <a:pt x="918" y="21448"/>
                                        </a:cubicBezTo>
                                        <a:cubicBezTo>
                                          <a:pt x="7679" y="21586"/>
                                          <a:pt x="12357" y="21228"/>
                                          <a:pt x="15505" y="20527"/>
                                        </a:cubicBezTo>
                                        <a:cubicBezTo>
                                          <a:pt x="17079" y="20177"/>
                                          <a:pt x="18269" y="19746"/>
                                          <a:pt x="19172" y="19214"/>
                                        </a:cubicBezTo>
                                        <a:cubicBezTo>
                                          <a:pt x="20075" y="18683"/>
                                          <a:pt x="20717" y="18142"/>
                                          <a:pt x="21175" y="16989"/>
                                        </a:cubicBezTo>
                                        <a:cubicBezTo>
                                          <a:pt x="21404" y="16412"/>
                                          <a:pt x="21557" y="15591"/>
                                          <a:pt x="21536" y="14804"/>
                                        </a:cubicBezTo>
                                        <a:cubicBezTo>
                                          <a:pt x="21515" y="14018"/>
                                          <a:pt x="21355" y="13364"/>
                                          <a:pt x="21166" y="12846"/>
                                        </a:cubicBezTo>
                                        <a:cubicBezTo>
                                          <a:pt x="20789" y="11811"/>
                                          <a:pt x="20275" y="11109"/>
                                          <a:pt x="19655" y="10401"/>
                                        </a:cubicBezTo>
                                        <a:cubicBezTo>
                                          <a:pt x="18417" y="8984"/>
                                          <a:pt x="16723" y="7713"/>
                                          <a:pt x="15010" y="6624"/>
                                        </a:cubicBezTo>
                                        <a:cubicBezTo>
                                          <a:pt x="14085" y="6036"/>
                                          <a:pt x="13433" y="5393"/>
                                          <a:pt x="13045" y="4954"/>
                                        </a:cubicBezTo>
                                        <a:cubicBezTo>
                                          <a:pt x="14178" y="4140"/>
                                          <a:pt x="16953" y="3545"/>
                                          <a:pt x="19542" y="3873"/>
                                        </a:cubicBezTo>
                                        <a:cubicBezTo>
                                          <a:pt x="19872" y="3926"/>
                                          <a:pt x="20189" y="3611"/>
                                          <a:pt x="20373" y="3048"/>
                                        </a:cubicBezTo>
                                        <a:cubicBezTo>
                                          <a:pt x="20558" y="2485"/>
                                          <a:pt x="20579" y="1762"/>
                                          <a:pt x="20430" y="1157"/>
                                        </a:cubicBezTo>
                                        <a:cubicBezTo>
                                          <a:pt x="20281" y="551"/>
                                          <a:pt x="19985" y="158"/>
                                          <a:pt x="19655" y="128"/>
                                        </a:cubicBezTo>
                                        <a:cubicBezTo>
                                          <a:pt x="19020" y="47"/>
                                          <a:pt x="18387" y="4"/>
                                          <a:pt x="1776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F8ED7" id="Group 314" o:spid="_x0000_s1052" alt="pen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">
                      <v:oval id="Oval 315" o:spid="_x0000_s105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2B698E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316" o:spid="_x0000_s1054" style="position:absolute;left:1524;top:1270;width:4216;height:4572" coordsize="10535,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<v:shape id="_x0000_s1055" style="position:absolute;width:10535;height:11174;visibility:visible;mso-wrap-style:square;v-text-anchor:middle" coordsize="21507,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" path="m17148,v132,3,263,56,356,145c18789,1367,20069,2573,21361,3790v194,181,194,515,,697c15789,9752,10218,15017,4647,20282v-412,385,-952,589,-1499,604c2705,21154,2155,21211,1665,21055r-915,452c556,21599,302,21561,149,21416,-4,21271,-45,21031,53,20848r478,-873c366,19512,425,19001,709,18582v18,-514,227,-1028,640,-1417c6799,12015,12249,6865,17699,1715r-559,-528l12108,5941v-192,185,-545,185,-738,1c11177,5758,11182,5424,11379,5245l16775,145c16872,53,17010,-1,17148,xe" fillcolor="white [3212]" stroked="f" strokeweight="1pt">
                          <v:stroke miterlimit="4" joinstyle="miter"/>
                          <v:path arrowok="t" o:extrusionok="f" o:connecttype="custom" o:connectlocs="526760,558711;526760,558711;526760,558711;526760,558711" o:connectangles="0,90,180,270"/>
                        </v:shape>
                        <v:shape id="_x0000_s1056" style="position:absolute;left:1905;top:8509;width:5985;height:2907;visibility:visible;mso-wrap-style:square;v-text-anchor:middle" coordsize="21538,2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" path="m17767,c15552,-14,13509,478,12190,1608v-422,361,-808,762,-1105,1659c10788,4165,10825,5731,11128,6601v605,1740,1596,2499,3341,3608c16118,11256,17750,12517,18765,13679v377,430,663,871,820,1165c19414,15045,19114,15345,18668,15608v-741,436,-1850,853,-3360,1189c12288,17469,7657,17833,937,17696v-330,-16,-638,333,-807,914c-39,19191,-43,19914,120,20502v164,587,469,949,798,946c7679,21586,12357,21228,15505,20527v1574,-350,2764,-781,3667,-1313c20075,18683,20717,18142,21175,16989v229,-577,382,-1398,361,-2185c21515,14018,21355,13364,21166,12846v-377,-1035,-891,-1737,-1511,-2445c18417,8984,16723,7713,15010,6624,14085,6036,13433,5393,13045,4954v1133,-814,3908,-1409,6497,-1081c19872,3926,20189,3611,20373,3048v185,-563,206,-1286,57,-1891c20281,551,19985,158,19655,128,19020,47,18387,4,17767,xe" fillcolor="#d3efcb [662]" stroked="f" strokeweight="1pt">
                          <v:stroke miterlimit="4" joinstyle="miter"/>
                          <v:path arrowok="t" o:extrusionok="f" o:connecttype="custom" o:connectlocs="299265,145392;299265,145392;299265,145392;299265,14539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2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C52CDE" w:rsidRPr="007D7436" w:rsidRDefault="00C345E5" w:rsidP="00C52CDE">
            <w:pPr>
              <w:pStyle w:val="Text3"/>
            </w:pPr>
            <w:sdt>
              <w:sdtPr>
                <w:id w:val="-1274541982"/>
                <w:placeholder>
                  <w:docPart w:val="AAB8DF02277742DB942F2882435F5F1B"/>
                </w:placeholder>
                <w:temporary/>
                <w:showingPlcHdr/>
                <w15:appearance w15:val="hidden"/>
              </w:sdtPr>
              <w:sdtEndPr/>
              <w:sdtContent>
                <w:r w:rsidR="00C52CDE">
                  <w:t>Describe today’s lesson in 3-5 complete sentences.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3E8429" w:themeColor="accent3"/>
              <w:right w:val="single" w:sz="24" w:space="0" w:color="3E8429" w:themeColor="accent3"/>
            </w:tcBorders>
          </w:tcPr>
          <w:p w:rsidR="00C52CDE" w:rsidRDefault="00C52CDE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C52CDE" w:rsidRPr="007D7436" w:rsidRDefault="00C52CDE" w:rsidP="00C52CDE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3C393C42" wp14:editId="0E6E70AF">
                      <wp:extent cx="723900" cy="723900"/>
                      <wp:effectExtent l="0" t="0" r="0" b="0"/>
                      <wp:docPr id="309" name="Group 309" descr="pe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310" name="Oval 310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2B698E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Group 311"/>
                              <wpg:cNvGrpSpPr/>
                              <wpg:grpSpPr>
                                <a:xfrm>
                                  <a:off x="152400" y="127000"/>
                                  <a:ext cx="421640" cy="457200"/>
                                  <a:chOff x="0" y="0"/>
                                  <a:chExt cx="1053520" cy="1141683"/>
                                </a:xfrm>
                              </wpg:grpSpPr>
                              <wps:wsp>
                                <wps:cNvPr id="312" name="Shape"/>
                                <wps:cNvSpPr/>
                                <wps:spPr>
                                  <a:xfrm>
                                    <a:off x="0" y="0"/>
                                    <a:ext cx="1053520" cy="111742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07" h="21557" extrusionOk="0">
                                        <a:moveTo>
                                          <a:pt x="17148" y="0"/>
                                        </a:moveTo>
                                        <a:cubicBezTo>
                                          <a:pt x="17280" y="3"/>
                                          <a:pt x="17411" y="56"/>
                                          <a:pt x="17504" y="145"/>
                                        </a:cubicBezTo>
                                        <a:cubicBezTo>
                                          <a:pt x="18789" y="1367"/>
                                          <a:pt x="20069" y="2573"/>
                                          <a:pt x="21361" y="3790"/>
                                        </a:cubicBezTo>
                                        <a:cubicBezTo>
                                          <a:pt x="21555" y="3971"/>
                                          <a:pt x="21555" y="4305"/>
                                          <a:pt x="21361" y="4487"/>
                                        </a:cubicBezTo>
                                        <a:cubicBezTo>
                                          <a:pt x="15789" y="9752"/>
                                          <a:pt x="10218" y="15017"/>
                                          <a:pt x="4647" y="20282"/>
                                        </a:cubicBezTo>
                                        <a:cubicBezTo>
                                          <a:pt x="4235" y="20667"/>
                                          <a:pt x="3695" y="20871"/>
                                          <a:pt x="3148" y="20886"/>
                                        </a:cubicBezTo>
                                        <a:cubicBezTo>
                                          <a:pt x="2705" y="21154"/>
                                          <a:pt x="2155" y="21211"/>
                                          <a:pt x="1665" y="21055"/>
                                        </a:cubicBezTo>
                                        <a:lnTo>
                                          <a:pt x="750" y="21507"/>
                                        </a:lnTo>
                                        <a:cubicBezTo>
                                          <a:pt x="556" y="21599"/>
                                          <a:pt x="302" y="21561"/>
                                          <a:pt x="149" y="21416"/>
                                        </a:cubicBezTo>
                                        <a:cubicBezTo>
                                          <a:pt x="-4" y="21271"/>
                                          <a:pt x="-45" y="21031"/>
                                          <a:pt x="53" y="20848"/>
                                        </a:cubicBezTo>
                                        <a:lnTo>
                                          <a:pt x="531" y="19975"/>
                                        </a:lnTo>
                                        <a:cubicBezTo>
                                          <a:pt x="366" y="19512"/>
                                          <a:pt x="425" y="19001"/>
                                          <a:pt x="709" y="18582"/>
                                        </a:cubicBezTo>
                                        <a:cubicBezTo>
                                          <a:pt x="727" y="18068"/>
                                          <a:pt x="936" y="17554"/>
                                          <a:pt x="1349" y="17165"/>
                                        </a:cubicBezTo>
                                        <a:cubicBezTo>
                                          <a:pt x="6799" y="12015"/>
                                          <a:pt x="12249" y="6865"/>
                                          <a:pt x="17699" y="1715"/>
                                        </a:cubicBezTo>
                                        <a:lnTo>
                                          <a:pt x="17140" y="1187"/>
                                        </a:lnTo>
                                        <a:lnTo>
                                          <a:pt x="12108" y="5941"/>
                                        </a:lnTo>
                                        <a:cubicBezTo>
                                          <a:pt x="11916" y="6126"/>
                                          <a:pt x="11563" y="6126"/>
                                          <a:pt x="11370" y="5942"/>
                                        </a:cubicBezTo>
                                        <a:cubicBezTo>
                                          <a:pt x="11177" y="5758"/>
                                          <a:pt x="11182" y="5424"/>
                                          <a:pt x="11379" y="5245"/>
                                        </a:cubicBezTo>
                                        <a:lnTo>
                                          <a:pt x="16775" y="145"/>
                                        </a:lnTo>
                                        <a:cubicBezTo>
                                          <a:pt x="16872" y="53"/>
                                          <a:pt x="17010" y="-1"/>
                                          <a:pt x="1714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313" name="Shape"/>
                                <wps:cNvSpPr/>
                                <wps:spPr>
                                  <a:xfrm>
                                    <a:off x="190500" y="850900"/>
                                    <a:ext cx="598530" cy="29078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538" h="21478" extrusionOk="0">
                                        <a:moveTo>
                                          <a:pt x="17767" y="0"/>
                                        </a:moveTo>
                                        <a:cubicBezTo>
                                          <a:pt x="15552" y="-14"/>
                                          <a:pt x="13509" y="478"/>
                                          <a:pt x="12190" y="1608"/>
                                        </a:cubicBezTo>
                                        <a:cubicBezTo>
                                          <a:pt x="11768" y="1969"/>
                                          <a:pt x="11382" y="2370"/>
                                          <a:pt x="11085" y="3267"/>
                                        </a:cubicBezTo>
                                        <a:cubicBezTo>
                                          <a:pt x="10788" y="4165"/>
                                          <a:pt x="10825" y="5731"/>
                                          <a:pt x="11128" y="6601"/>
                                        </a:cubicBezTo>
                                        <a:cubicBezTo>
                                          <a:pt x="11733" y="8341"/>
                                          <a:pt x="12724" y="9100"/>
                                          <a:pt x="14469" y="10209"/>
                                        </a:cubicBezTo>
                                        <a:cubicBezTo>
                                          <a:pt x="16118" y="11256"/>
                                          <a:pt x="17750" y="12517"/>
                                          <a:pt x="18765" y="13679"/>
                                        </a:cubicBezTo>
                                        <a:cubicBezTo>
                                          <a:pt x="19142" y="14109"/>
                                          <a:pt x="19428" y="14550"/>
                                          <a:pt x="19585" y="14844"/>
                                        </a:cubicBezTo>
                                        <a:cubicBezTo>
                                          <a:pt x="19414" y="15045"/>
                                          <a:pt x="19114" y="15345"/>
                                          <a:pt x="18668" y="15608"/>
                                        </a:cubicBezTo>
                                        <a:cubicBezTo>
                                          <a:pt x="17927" y="16044"/>
                                          <a:pt x="16818" y="16461"/>
                                          <a:pt x="15308" y="16797"/>
                                        </a:cubicBezTo>
                                        <a:cubicBezTo>
                                          <a:pt x="12288" y="17469"/>
                                          <a:pt x="7657" y="17833"/>
                                          <a:pt x="937" y="17696"/>
                                        </a:cubicBezTo>
                                        <a:cubicBezTo>
                                          <a:pt x="607" y="17680"/>
                                          <a:pt x="299" y="18029"/>
                                          <a:pt x="130" y="18610"/>
                                        </a:cubicBezTo>
                                        <a:cubicBezTo>
                                          <a:pt x="-39" y="19191"/>
                                          <a:pt x="-43" y="19914"/>
                                          <a:pt x="120" y="20502"/>
                                        </a:cubicBezTo>
                                        <a:cubicBezTo>
                                          <a:pt x="284" y="21089"/>
                                          <a:pt x="589" y="21451"/>
                                          <a:pt x="918" y="21448"/>
                                        </a:cubicBezTo>
                                        <a:cubicBezTo>
                                          <a:pt x="7679" y="21586"/>
                                          <a:pt x="12357" y="21228"/>
                                          <a:pt x="15505" y="20527"/>
                                        </a:cubicBezTo>
                                        <a:cubicBezTo>
                                          <a:pt x="17079" y="20177"/>
                                          <a:pt x="18269" y="19746"/>
                                          <a:pt x="19172" y="19214"/>
                                        </a:cubicBezTo>
                                        <a:cubicBezTo>
                                          <a:pt x="20075" y="18683"/>
                                          <a:pt x="20717" y="18142"/>
                                          <a:pt x="21175" y="16989"/>
                                        </a:cubicBezTo>
                                        <a:cubicBezTo>
                                          <a:pt x="21404" y="16412"/>
                                          <a:pt x="21557" y="15591"/>
                                          <a:pt x="21536" y="14804"/>
                                        </a:cubicBezTo>
                                        <a:cubicBezTo>
                                          <a:pt x="21515" y="14018"/>
                                          <a:pt x="21355" y="13364"/>
                                          <a:pt x="21166" y="12846"/>
                                        </a:cubicBezTo>
                                        <a:cubicBezTo>
                                          <a:pt x="20789" y="11811"/>
                                          <a:pt x="20275" y="11109"/>
                                          <a:pt x="19655" y="10401"/>
                                        </a:cubicBezTo>
                                        <a:cubicBezTo>
                                          <a:pt x="18417" y="8984"/>
                                          <a:pt x="16723" y="7713"/>
                                          <a:pt x="15010" y="6624"/>
                                        </a:cubicBezTo>
                                        <a:cubicBezTo>
                                          <a:pt x="14085" y="6036"/>
                                          <a:pt x="13433" y="5393"/>
                                          <a:pt x="13045" y="4954"/>
                                        </a:cubicBezTo>
                                        <a:cubicBezTo>
                                          <a:pt x="14178" y="4140"/>
                                          <a:pt x="16953" y="3545"/>
                                          <a:pt x="19542" y="3873"/>
                                        </a:cubicBezTo>
                                        <a:cubicBezTo>
                                          <a:pt x="19872" y="3926"/>
                                          <a:pt x="20189" y="3611"/>
                                          <a:pt x="20373" y="3048"/>
                                        </a:cubicBezTo>
                                        <a:cubicBezTo>
                                          <a:pt x="20558" y="2485"/>
                                          <a:pt x="20579" y="1762"/>
                                          <a:pt x="20430" y="1157"/>
                                        </a:cubicBezTo>
                                        <a:cubicBezTo>
                                          <a:pt x="20281" y="551"/>
                                          <a:pt x="19985" y="158"/>
                                          <a:pt x="19655" y="128"/>
                                        </a:cubicBezTo>
                                        <a:cubicBezTo>
                                          <a:pt x="19020" y="47"/>
                                          <a:pt x="18387" y="4"/>
                                          <a:pt x="1776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393C42" id="Group 309" o:spid="_x0000_s1057" alt="pen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">
                      <v:oval id="Oval 310" o:spid="_x0000_s1058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2B698E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311" o:spid="_x0000_s1059" style="position:absolute;left:1524;top:1270;width:4216;height:4572" coordsize="10535,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<v:shape id="_x0000_s1060" style="position:absolute;width:10535;height:11174;visibility:visible;mso-wrap-style:square;v-text-anchor:middle" coordsize="21507,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" path="m17148,v132,3,263,56,356,145c18789,1367,20069,2573,21361,3790v194,181,194,515,,697c15789,9752,10218,15017,4647,20282v-412,385,-952,589,-1499,604c2705,21154,2155,21211,1665,21055r-915,452c556,21599,302,21561,149,21416,-4,21271,-45,21031,53,20848r478,-873c366,19512,425,19001,709,18582v18,-514,227,-1028,640,-1417c6799,12015,12249,6865,17699,1715r-559,-528l12108,5941v-192,185,-545,185,-738,1c11177,5758,11182,5424,11379,5245l16775,145c16872,53,17010,-1,17148,xe" fillcolor="white [3212]" stroked="f" strokeweight="1pt">
                          <v:stroke miterlimit="4" joinstyle="miter"/>
                          <v:path arrowok="t" o:extrusionok="f" o:connecttype="custom" o:connectlocs="526760,558711;526760,558711;526760,558711;526760,558711" o:connectangles="0,90,180,270"/>
                        </v:shape>
                        <v:shape id="_x0000_s1061" style="position:absolute;left:1905;top:8509;width:5985;height:2907;visibility:visible;mso-wrap-style:square;v-text-anchor:middle" coordsize="21538,2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" path="m17767,c15552,-14,13509,478,12190,1608v-422,361,-808,762,-1105,1659c10788,4165,10825,5731,11128,6601v605,1740,1596,2499,3341,3608c16118,11256,17750,12517,18765,13679v377,430,663,871,820,1165c19414,15045,19114,15345,18668,15608v-741,436,-1850,853,-3360,1189c12288,17469,7657,17833,937,17696v-330,-16,-638,333,-807,914c-39,19191,-43,19914,120,20502v164,587,469,949,798,946c7679,21586,12357,21228,15505,20527v1574,-350,2764,-781,3667,-1313c20075,18683,20717,18142,21175,16989v229,-577,382,-1398,361,-2185c21515,14018,21355,13364,21166,12846v-377,-1035,-891,-1737,-1511,-2445c18417,8984,16723,7713,15010,6624,14085,6036,13433,5393,13045,4954v1133,-814,3908,-1409,6497,-1081c19872,3926,20189,3611,20373,3048v185,-563,206,-1286,57,-1891c20281,551,19985,158,19655,128,19020,47,18387,4,17767,xe" fillcolor="#d3efcb [662]" stroked="f" strokeweight="1pt">
                          <v:stroke miterlimit="4" joinstyle="miter"/>
                          <v:path arrowok="t" o:extrusionok="f" o:connecttype="custom" o:connectlocs="299265,145392;299265,145392;299265,145392;299265,14539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C52CDE" w:rsidRPr="007D7436" w:rsidRDefault="00C345E5" w:rsidP="00C52CDE">
            <w:pPr>
              <w:pStyle w:val="Text3"/>
            </w:pPr>
            <w:sdt>
              <w:sdtPr>
                <w:id w:val="731113214"/>
                <w:placeholder>
                  <w:docPart w:val="D1A8EEB868F144BE929A02953E801307"/>
                </w:placeholder>
                <w:temporary/>
                <w:showingPlcHdr/>
                <w15:appearance w15:val="hidden"/>
              </w:sdtPr>
              <w:sdtEndPr/>
              <w:sdtContent>
                <w:r w:rsidR="00C52CDE">
                  <w:t>Describe today’s lesson in 3-5 complete sentences.</w:t>
                </w:r>
              </w:sdtContent>
            </w:sdt>
          </w:p>
        </w:tc>
      </w:tr>
    </w:tbl>
    <w:p w:rsidR="002B698E" w:rsidRDefault="002B698E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45"/>
        <w:gridCol w:w="3282"/>
        <w:gridCol w:w="283"/>
        <w:gridCol w:w="1655"/>
        <w:gridCol w:w="3273"/>
      </w:tblGrid>
      <w:tr w:rsidR="004D5042" w:rsidTr="00E65AA7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shd w:val="clear" w:color="auto" w:fill="auto"/>
            <w:vAlign w:val="center"/>
          </w:tcPr>
          <w:p w:rsidR="004D5042" w:rsidRPr="00B00740" w:rsidRDefault="00C345E5" w:rsidP="007A279A">
            <w:pPr>
              <w:pStyle w:val="Heading4"/>
            </w:pPr>
            <w:sdt>
              <w:sdtPr>
                <w:id w:val="-277260712"/>
                <w:placeholder>
                  <w:docPart w:val="821FA40A73434488A1A81DA624978FDD"/>
                </w:placeholder>
                <w:temporary/>
                <w:showingPlcHdr/>
                <w15:appearance w15:val="hidden"/>
              </w:sdtPr>
              <w:sdtEndPr/>
              <w:sdtContent>
                <w:r w:rsidR="004D5042" w:rsidRPr="00B00740">
                  <w:t>Name:</w:t>
                </w:r>
              </w:sdtContent>
            </w:sdt>
            <w:r w:rsidR="004D5042" w:rsidRPr="00B00740">
              <w:t xml:space="preserve"> </w:t>
            </w:r>
            <w:sdt>
              <w:sdtPr>
                <w:rPr>
                  <w:rStyle w:val="SubtleReference"/>
                </w:rPr>
                <w:id w:val="-700865580"/>
                <w:placeholder>
                  <w:docPart w:val="84D88BE28ACE40BDAFFCBDD13F38F25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D504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4D5042" w:rsidRPr="00B00740" w:rsidRDefault="00C345E5" w:rsidP="007A279A">
            <w:pPr>
              <w:pStyle w:val="Heading4"/>
            </w:pPr>
            <w:sdt>
              <w:sdtPr>
                <w:id w:val="1810202129"/>
                <w:placeholder>
                  <w:docPart w:val="FACA4BA89D55406793FC0665900A15E9"/>
                </w:placeholder>
                <w:temporary/>
                <w:showingPlcHdr/>
                <w15:appearance w15:val="hidden"/>
              </w:sdtPr>
              <w:sdtEndPr/>
              <w:sdtContent>
                <w:r w:rsidR="004D5042" w:rsidRPr="00B00740">
                  <w:t>Date:</w:t>
                </w:r>
              </w:sdtContent>
            </w:sdt>
            <w:r w:rsidR="004D5042" w:rsidRPr="00B00740">
              <w:t xml:space="preserve"> </w:t>
            </w:r>
            <w:sdt>
              <w:sdtPr>
                <w:rPr>
                  <w:rStyle w:val="SubtleReference"/>
                </w:rPr>
                <w:id w:val="-1391256015"/>
                <w:placeholder>
                  <w:docPart w:val="5A141F9E829948D4BD3B6A3E3409B7D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D504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D5042" w:rsidRDefault="00C345E5" w:rsidP="007A279A">
            <w:pPr>
              <w:pStyle w:val="Heading4"/>
            </w:pPr>
            <w:sdt>
              <w:sdtPr>
                <w:id w:val="-2085367711"/>
                <w:placeholder>
                  <w:docPart w:val="25F9995748E04E33A53C128C211CF816"/>
                </w:placeholder>
                <w:temporary/>
                <w:showingPlcHdr/>
                <w15:appearance w15:val="hidden"/>
              </w:sdtPr>
              <w:sdtEndPr/>
              <w:sdtContent>
                <w:r w:rsidR="004D5042" w:rsidRPr="00B00740">
                  <w:t>Period/Subject:</w:t>
                </w:r>
              </w:sdtContent>
            </w:sdt>
            <w:r w:rsidR="004D5042" w:rsidRPr="00B00740">
              <w:t xml:space="preserve"> </w:t>
            </w:r>
            <w:sdt>
              <w:sdtPr>
                <w:rPr>
                  <w:rStyle w:val="SubtleReference"/>
                </w:rPr>
                <w:id w:val="2058198151"/>
                <w:placeholder>
                  <w:docPart w:val="1B167FC84C794BF69E0B5AED3187DB4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D504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right w:val="single" w:sz="24" w:space="0" w:color="C54F42" w:themeColor="accent4"/>
            </w:tcBorders>
          </w:tcPr>
          <w:p w:rsidR="004D5042" w:rsidRDefault="004D5042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4D5042" w:rsidRPr="00B00740" w:rsidRDefault="00C345E5" w:rsidP="00DD209F">
            <w:pPr>
              <w:pStyle w:val="Heading4"/>
            </w:pPr>
            <w:sdt>
              <w:sdtPr>
                <w:id w:val="-389800323"/>
                <w:placeholder>
                  <w:docPart w:val="11F48F5535CC4CDC905463E3F38BE8D5"/>
                </w:placeholder>
                <w:temporary/>
                <w:showingPlcHdr/>
                <w15:appearance w15:val="hidden"/>
              </w:sdtPr>
              <w:sdtEndPr/>
              <w:sdtContent>
                <w:r w:rsidR="004D5042" w:rsidRPr="00B00740">
                  <w:t>Name:</w:t>
                </w:r>
              </w:sdtContent>
            </w:sdt>
            <w:r w:rsidR="004D5042" w:rsidRPr="00B00740">
              <w:t xml:space="preserve"> </w:t>
            </w:r>
            <w:sdt>
              <w:sdtPr>
                <w:rPr>
                  <w:rStyle w:val="SubtleReference"/>
                </w:rPr>
                <w:id w:val="37176809"/>
                <w:placeholder>
                  <w:docPart w:val="D38CABE8FF864929AB2AAD69E4C6958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D504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4D5042" w:rsidRPr="00B00740" w:rsidRDefault="00C345E5" w:rsidP="00DD209F">
            <w:pPr>
              <w:pStyle w:val="Heading4"/>
            </w:pPr>
            <w:sdt>
              <w:sdtPr>
                <w:id w:val="1203287825"/>
                <w:placeholder>
                  <w:docPart w:val="A691038984674CD0B796F4ECA5853708"/>
                </w:placeholder>
                <w:temporary/>
                <w:showingPlcHdr/>
                <w15:appearance w15:val="hidden"/>
              </w:sdtPr>
              <w:sdtEndPr/>
              <w:sdtContent>
                <w:r w:rsidR="004D5042" w:rsidRPr="00B00740">
                  <w:t>Date:</w:t>
                </w:r>
              </w:sdtContent>
            </w:sdt>
            <w:r w:rsidR="004D5042" w:rsidRPr="00B00740">
              <w:t xml:space="preserve"> </w:t>
            </w:r>
            <w:sdt>
              <w:sdtPr>
                <w:rPr>
                  <w:rStyle w:val="SubtleReference"/>
                </w:rPr>
                <w:id w:val="2000992150"/>
                <w:placeholder>
                  <w:docPart w:val="FADD241171E8488DBA9F03F73A8244B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D504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D5042" w:rsidRDefault="00C345E5" w:rsidP="00DD209F">
            <w:pPr>
              <w:pStyle w:val="Heading4"/>
            </w:pPr>
            <w:sdt>
              <w:sdtPr>
                <w:id w:val="1355999881"/>
                <w:placeholder>
                  <w:docPart w:val="C666DA4DAB304D17AE2E883D8075F015"/>
                </w:placeholder>
                <w:temporary/>
                <w:showingPlcHdr/>
                <w15:appearance w15:val="hidden"/>
              </w:sdtPr>
              <w:sdtEndPr/>
              <w:sdtContent>
                <w:r w:rsidR="004D5042" w:rsidRPr="00B00740">
                  <w:t>Period/Subject:</w:t>
                </w:r>
              </w:sdtContent>
            </w:sdt>
            <w:r w:rsidR="004D5042" w:rsidRPr="00B00740">
              <w:t xml:space="preserve"> </w:t>
            </w:r>
            <w:sdt>
              <w:sdtPr>
                <w:rPr>
                  <w:rStyle w:val="SubtleReference"/>
                </w:rPr>
                <w:id w:val="-107897923"/>
                <w:placeholder>
                  <w:docPart w:val="4F418CF4B9F54089882EA2FECF5FC1ED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D504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183D5B" w:rsidTr="00DF3C35">
        <w:tc>
          <w:tcPr>
            <w:tcW w:w="1645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:rsidR="00183D5B" w:rsidRPr="004D5042" w:rsidRDefault="00183D5B" w:rsidP="004D5042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420320CC" wp14:editId="7E3B17CF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320CC" id="Group 118" o:spid="_x0000_s1062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">
                      <v:oval id="Oval 113" o:spid="_x0000_s106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64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82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83D5B" w:rsidRPr="009E420E" w:rsidRDefault="00C345E5" w:rsidP="009E420E">
            <w:pPr>
              <w:pStyle w:val="Text4"/>
            </w:pPr>
            <w:sdt>
              <w:sdtPr>
                <w:id w:val="718485637"/>
                <w:placeholder>
                  <w:docPart w:val="7B1470139D164AD59B5EE651AE15EF87"/>
                </w:placeholder>
                <w:temporary/>
                <w:showingPlcHdr/>
                <w15:appearance w15:val="hidden"/>
              </w:sdtPr>
              <w:sdtEndPr/>
              <w:sdtContent>
                <w:r w:rsidR="00183D5B" w:rsidRPr="009E420E">
                  <w:t>Create three</w:t>
                </w:r>
              </w:sdtContent>
            </w:sdt>
            <w:r w:rsidR="00183D5B" w:rsidRPr="009E420E">
              <w:t xml:space="preserve"> </w:t>
            </w:r>
            <w:sdt>
              <w:sdtPr>
                <w:rPr>
                  <w:rStyle w:val="Emphasis"/>
                </w:rPr>
                <w:id w:val="1803728747"/>
                <w:placeholder>
                  <w:docPart w:val="97A14F2F786B42A28C1DD119DA51936F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83D5B" w:rsidRPr="009E420E">
                  <w:rPr>
                    <w:rStyle w:val="Emphasis"/>
                  </w:rPr>
                  <w:t>who-what-where-when-why</w:t>
                </w:r>
              </w:sdtContent>
            </w:sdt>
            <w:r w:rsidR="00183D5B" w:rsidRPr="009E420E">
              <w:t xml:space="preserve"> </w:t>
            </w:r>
            <w:sdt>
              <w:sdtPr>
                <w:id w:val="-72901935"/>
                <w:placeholder>
                  <w:docPart w:val="C049EE91BAC7482D9835BCCB2E678E8A"/>
                </w:placeholder>
                <w:temporary/>
                <w:showingPlcHdr/>
                <w15:appearance w15:val="hidden"/>
              </w:sdtPr>
              <w:sdtEndPr/>
              <w:sdtContent>
                <w:r w:rsidR="00183D5B" w:rsidRPr="009E420E">
                  <w:t>questions about today’s lesson.</w:t>
                </w:r>
              </w:sdtContent>
            </w:sdt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right w:val="single" w:sz="24" w:space="0" w:color="C54F42" w:themeColor="accent4"/>
            </w:tcBorders>
          </w:tcPr>
          <w:p w:rsidR="00183D5B" w:rsidRDefault="00183D5B" w:rsidP="00270788">
            <w:pPr>
              <w:pStyle w:val="NoSpacing"/>
            </w:pPr>
          </w:p>
        </w:tc>
        <w:tc>
          <w:tcPr>
            <w:tcW w:w="1655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:rsidR="00183D5B" w:rsidRPr="00183D5B" w:rsidRDefault="00183D5B" w:rsidP="00DF3C35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3B012828" wp14:editId="02ACCB02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12828" id="Group 125" o:spid="_x0000_s1065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">
                      <v:oval id="Oval 126" o:spid="_x0000_s1066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 fillcolor="#c54f42 [3207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67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3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:rsidR="00183D5B" w:rsidRPr="00183D5B" w:rsidRDefault="00C345E5" w:rsidP="00DF3C35">
            <w:pPr>
              <w:pStyle w:val="Text4"/>
            </w:pPr>
            <w:sdt>
              <w:sdtPr>
                <w:id w:val="-2097698418"/>
                <w:placeholder>
                  <w:docPart w:val="93DA7D67DDE44232B502C04F674CD6DB"/>
                </w:placeholder>
                <w:temporary/>
                <w:showingPlcHdr/>
                <w15:appearance w15:val="hidden"/>
              </w:sdtPr>
              <w:sdtEndPr/>
              <w:sdtContent>
                <w:r w:rsidR="00DF3C35" w:rsidRPr="009E420E">
                  <w:t>Create three</w:t>
                </w:r>
              </w:sdtContent>
            </w:sdt>
            <w:r w:rsidR="00DF3C35" w:rsidRPr="009E420E">
              <w:t xml:space="preserve"> </w:t>
            </w:r>
            <w:sdt>
              <w:sdtPr>
                <w:rPr>
                  <w:rStyle w:val="Emphasis"/>
                </w:rPr>
                <w:id w:val="275068037"/>
                <w:placeholder>
                  <w:docPart w:val="E8CB091417D04CE6B194589AE46B1B17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F3C35" w:rsidRPr="009E420E">
                  <w:rPr>
                    <w:rStyle w:val="Emphasis"/>
                  </w:rPr>
                  <w:t>who-what-where-when-why</w:t>
                </w:r>
              </w:sdtContent>
            </w:sdt>
            <w:r w:rsidR="00DF3C35" w:rsidRPr="009E420E">
              <w:t xml:space="preserve"> </w:t>
            </w:r>
            <w:sdt>
              <w:sdtPr>
                <w:id w:val="673387582"/>
                <w:placeholder>
                  <w:docPart w:val="8E666165DBEE415BADCD5B38260F1A7F"/>
                </w:placeholder>
                <w:temporary/>
                <w:showingPlcHdr/>
                <w15:appearance w15:val="hidden"/>
              </w:sdtPr>
              <w:sdtEndPr/>
              <w:sdtContent>
                <w:r w:rsidR="00DF3C35" w:rsidRPr="009E420E">
                  <w:t>questions about today’s lesson.</w:t>
                </w:r>
              </w:sdtContent>
            </w:sdt>
          </w:p>
        </w:tc>
      </w:tr>
      <w:tr w:rsidR="004D5042" w:rsidTr="00DF3C35">
        <w:tc>
          <w:tcPr>
            <w:tcW w:w="4927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6"/>
              <w:gridCol w:w="4021"/>
            </w:tblGrid>
            <w:tr w:rsidR="004D5042" w:rsidTr="004D5042">
              <w:trPr>
                <w:trHeight w:val="794"/>
              </w:trPr>
              <w:sdt>
                <w:sdtPr>
                  <w:id w:val="2042010280"/>
                  <w:placeholder>
                    <w:docPart w:val="3B9B5E5CFD464D9CA4465C1F5E1D831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4D5042" w:rsidRPr="002B698E" w:rsidRDefault="00183D5B" w:rsidP="00183D5B">
                      <w:pPr>
                        <w:pStyle w:val="W-dark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4D5042" w:rsidRPr="002B698E" w:rsidRDefault="004D5042" w:rsidP="00DF3C35"/>
              </w:tc>
            </w:tr>
            <w:tr w:rsidR="004D5042" w:rsidTr="00183D5B">
              <w:trPr>
                <w:trHeight w:val="794"/>
              </w:trPr>
              <w:sdt>
                <w:sdtPr>
                  <w:id w:val="-1539733478"/>
                  <w:placeholder>
                    <w:docPart w:val="393291DA596F4909BD0BCFDD20655F7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4D5042" w:rsidRDefault="00183D5B" w:rsidP="00183D5B">
                      <w:pPr>
                        <w:pStyle w:val="W-medium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4D5042" w:rsidRPr="002B698E" w:rsidRDefault="004D5042" w:rsidP="00DF3C35"/>
              </w:tc>
            </w:tr>
            <w:tr w:rsidR="004D5042" w:rsidTr="00183D5B">
              <w:trPr>
                <w:trHeight w:val="794"/>
              </w:trPr>
              <w:sdt>
                <w:sdtPr>
                  <w:id w:val="-1198696798"/>
                  <w:placeholder>
                    <w:docPart w:val="1736D68D63F74669B7A7F227634722F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</w:tcBorders>
                    </w:tcPr>
                    <w:p w:rsidR="004D5042" w:rsidRDefault="00183D5B" w:rsidP="00183D5B">
                      <w:pPr>
                        <w:pStyle w:val="W-light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5" w:type="dxa"/>
                  <w:tcBorders>
                    <w:top w:val="single" w:sz="4" w:space="0" w:color="C54F42" w:themeColor="accent4"/>
                  </w:tcBorders>
                </w:tcPr>
                <w:p w:rsidR="004D5042" w:rsidRPr="002B698E" w:rsidRDefault="004D5042" w:rsidP="00DF3C35"/>
              </w:tc>
            </w:tr>
          </w:tbl>
          <w:p w:rsidR="004D5042" w:rsidRPr="004D5042" w:rsidRDefault="004D5042" w:rsidP="004D5042"/>
        </w:tc>
        <w:tc>
          <w:tcPr>
            <w:tcW w:w="283" w:type="dxa"/>
            <w:vMerge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:rsidR="004D5042" w:rsidRDefault="004D5042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6"/>
              <w:gridCol w:w="4022"/>
            </w:tblGrid>
            <w:tr w:rsidR="00183D5B" w:rsidTr="00DF3C35">
              <w:trPr>
                <w:trHeight w:val="794"/>
              </w:trPr>
              <w:sdt>
                <w:sdtPr>
                  <w:id w:val="-1182206470"/>
                  <w:placeholder>
                    <w:docPart w:val="7610C9E06B624786A5C9C83268998AC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183D5B" w:rsidRPr="002B698E" w:rsidRDefault="00DF3C35" w:rsidP="00DF3C35">
                      <w:pPr>
                        <w:pStyle w:val="W-dark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6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183D5B" w:rsidRPr="002B698E" w:rsidRDefault="00183D5B" w:rsidP="00DF3C35"/>
              </w:tc>
            </w:tr>
            <w:tr w:rsidR="00183D5B" w:rsidTr="00DF3C35">
              <w:trPr>
                <w:trHeight w:val="794"/>
              </w:trPr>
              <w:sdt>
                <w:sdtPr>
                  <w:id w:val="980357057"/>
                  <w:placeholder>
                    <w:docPart w:val="848481EFE3D241088414E62E5E488B7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183D5B" w:rsidRDefault="00DF3C35" w:rsidP="00DF3C35">
                      <w:pPr>
                        <w:pStyle w:val="W-medium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6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183D5B" w:rsidRPr="002B698E" w:rsidRDefault="00183D5B" w:rsidP="00DF3C35"/>
              </w:tc>
            </w:tr>
            <w:tr w:rsidR="00183D5B" w:rsidTr="00DF3C35">
              <w:trPr>
                <w:trHeight w:val="794"/>
              </w:trPr>
              <w:sdt>
                <w:sdtPr>
                  <w:id w:val="-1213721326"/>
                  <w:placeholder>
                    <w:docPart w:val="272B2EAADE5542B5B8AC10703071787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</w:tcBorders>
                    </w:tcPr>
                    <w:p w:rsidR="00183D5B" w:rsidRDefault="00DF3C35" w:rsidP="00DF3C35">
                      <w:pPr>
                        <w:pStyle w:val="W-light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6" w:type="dxa"/>
                  <w:tcBorders>
                    <w:top w:val="single" w:sz="4" w:space="0" w:color="C54F42" w:themeColor="accent4"/>
                  </w:tcBorders>
                </w:tcPr>
                <w:p w:rsidR="00183D5B" w:rsidRPr="002B698E" w:rsidRDefault="00183D5B" w:rsidP="00DF3C35"/>
              </w:tc>
            </w:tr>
          </w:tbl>
          <w:p w:rsidR="004D5042" w:rsidRDefault="004D5042" w:rsidP="00270788">
            <w:pPr>
              <w:pStyle w:val="Title"/>
              <w:jc w:val="left"/>
              <w:rPr>
                <w:noProof/>
                <w:color w:val="C54F42" w:themeColor="accent4"/>
              </w:rPr>
            </w:pPr>
          </w:p>
        </w:tc>
      </w:tr>
      <w:tr w:rsidR="002D7E3E" w:rsidTr="004D5042">
        <w:trPr>
          <w:trHeight w:val="170"/>
        </w:trPr>
        <w:tc>
          <w:tcPr>
            <w:tcW w:w="4927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:rsidR="002D7E3E" w:rsidRDefault="002D7E3E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D7E3E" w:rsidRDefault="002D7E3E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:rsidR="002D7E3E" w:rsidRDefault="002D7E3E" w:rsidP="00270788"/>
        </w:tc>
      </w:tr>
      <w:tr w:rsidR="00A803FC" w:rsidTr="0022010B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DD209F" w:rsidRPr="00B00740" w:rsidRDefault="00C345E5" w:rsidP="00DD209F">
            <w:pPr>
              <w:pStyle w:val="Heading4"/>
            </w:pPr>
            <w:sdt>
              <w:sdtPr>
                <w:id w:val="-1819179112"/>
                <w:placeholder>
                  <w:docPart w:val="D2EEE771607E4AFDB6DD353B82FABFEB"/>
                </w:placeholder>
                <w:temporary/>
                <w:showingPlcHdr/>
                <w15:appearance w15:val="hidden"/>
              </w:sdtPr>
              <w:sdtEndPr/>
              <w:sdtContent>
                <w:r w:rsidR="00DD209F" w:rsidRPr="00B00740">
                  <w:t>Name:</w:t>
                </w:r>
              </w:sdtContent>
            </w:sdt>
            <w:r w:rsidR="00DD209F" w:rsidRPr="00B00740">
              <w:t xml:space="preserve"> </w:t>
            </w:r>
            <w:sdt>
              <w:sdtPr>
                <w:rPr>
                  <w:rStyle w:val="SubtleReference"/>
                </w:rPr>
                <w:id w:val="532238238"/>
                <w:placeholder>
                  <w:docPart w:val="32F1C04D9AB84830B8D1A24D3993BF0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DD209F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DD209F" w:rsidRPr="00B00740" w:rsidRDefault="00C345E5" w:rsidP="00DD209F">
            <w:pPr>
              <w:pStyle w:val="Heading4"/>
            </w:pPr>
            <w:sdt>
              <w:sdtPr>
                <w:id w:val="-985401603"/>
                <w:placeholder>
                  <w:docPart w:val="1539DAB1636B4278A55B51A6CBD42C12"/>
                </w:placeholder>
                <w:temporary/>
                <w:showingPlcHdr/>
                <w15:appearance w15:val="hidden"/>
              </w:sdtPr>
              <w:sdtEndPr/>
              <w:sdtContent>
                <w:r w:rsidR="00DD209F" w:rsidRPr="00B00740">
                  <w:t>Date:</w:t>
                </w:r>
              </w:sdtContent>
            </w:sdt>
            <w:r w:rsidR="00DD209F" w:rsidRPr="00B00740">
              <w:t xml:space="preserve"> </w:t>
            </w:r>
            <w:sdt>
              <w:sdtPr>
                <w:rPr>
                  <w:rStyle w:val="SubtleReference"/>
                </w:rPr>
                <w:id w:val="-960414283"/>
                <w:placeholder>
                  <w:docPart w:val="C78FFB11875E4F7A8730AC7E5E8CB3B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DD209F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A803FC" w:rsidRDefault="00C345E5" w:rsidP="00DD209F">
            <w:pPr>
              <w:pStyle w:val="Heading4"/>
            </w:pPr>
            <w:sdt>
              <w:sdtPr>
                <w:id w:val="-1880846810"/>
                <w:placeholder>
                  <w:docPart w:val="D54F97E83BCB445A8B500C45E28907DC"/>
                </w:placeholder>
                <w:temporary/>
                <w:showingPlcHdr/>
                <w15:appearance w15:val="hidden"/>
              </w:sdtPr>
              <w:sdtEndPr/>
              <w:sdtContent>
                <w:r w:rsidR="00DD209F" w:rsidRPr="00B00740">
                  <w:t>Period/Subject:</w:t>
                </w:r>
              </w:sdtContent>
            </w:sdt>
            <w:r w:rsidR="00DD209F" w:rsidRPr="00B00740">
              <w:t xml:space="preserve"> </w:t>
            </w:r>
            <w:sdt>
              <w:sdtPr>
                <w:rPr>
                  <w:rStyle w:val="SubtleReference"/>
                </w:rPr>
                <w:id w:val="-1673711236"/>
                <w:placeholder>
                  <w:docPart w:val="F3BC0E43FC7947FA86A7B3B62E182F7D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DD209F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A803FC" w:rsidRDefault="00A803FC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DD209F" w:rsidRPr="00B00740" w:rsidRDefault="00C345E5" w:rsidP="00DD209F">
            <w:pPr>
              <w:pStyle w:val="Heading4"/>
            </w:pPr>
            <w:sdt>
              <w:sdtPr>
                <w:id w:val="-736544278"/>
                <w:placeholder>
                  <w:docPart w:val="03CA767BDB0142678488F8D03210C073"/>
                </w:placeholder>
                <w:temporary/>
                <w:showingPlcHdr/>
                <w15:appearance w15:val="hidden"/>
              </w:sdtPr>
              <w:sdtEndPr/>
              <w:sdtContent>
                <w:r w:rsidR="00DD209F" w:rsidRPr="00B00740">
                  <w:t>Name:</w:t>
                </w:r>
              </w:sdtContent>
            </w:sdt>
            <w:r w:rsidR="00DD209F" w:rsidRPr="00B00740">
              <w:t xml:space="preserve"> </w:t>
            </w:r>
            <w:sdt>
              <w:sdtPr>
                <w:rPr>
                  <w:rStyle w:val="SubtleReference"/>
                </w:rPr>
                <w:id w:val="172686630"/>
                <w:placeholder>
                  <w:docPart w:val="59E527D0B88F4B85B3433DF3539697F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DD209F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DD209F" w:rsidRPr="00B00740" w:rsidRDefault="00C345E5" w:rsidP="00DD209F">
            <w:pPr>
              <w:pStyle w:val="Heading4"/>
            </w:pPr>
            <w:sdt>
              <w:sdtPr>
                <w:id w:val="320316450"/>
                <w:placeholder>
                  <w:docPart w:val="14DBB3B1EEC34409933428DCDB700BD0"/>
                </w:placeholder>
                <w:temporary/>
                <w:showingPlcHdr/>
                <w15:appearance w15:val="hidden"/>
              </w:sdtPr>
              <w:sdtEndPr/>
              <w:sdtContent>
                <w:r w:rsidR="00DD209F" w:rsidRPr="00B00740">
                  <w:t>Date:</w:t>
                </w:r>
              </w:sdtContent>
            </w:sdt>
            <w:r w:rsidR="00DD209F" w:rsidRPr="00B00740">
              <w:t xml:space="preserve"> </w:t>
            </w:r>
            <w:sdt>
              <w:sdtPr>
                <w:rPr>
                  <w:rStyle w:val="SubtleReference"/>
                </w:rPr>
                <w:id w:val="-8299272"/>
                <w:placeholder>
                  <w:docPart w:val="42933D392E8F4217B6EE01B17E4965B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DD209F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A803FC" w:rsidRDefault="00C345E5" w:rsidP="00DD209F">
            <w:pPr>
              <w:pStyle w:val="Heading4"/>
            </w:pPr>
            <w:sdt>
              <w:sdtPr>
                <w:id w:val="-139572231"/>
                <w:placeholder>
                  <w:docPart w:val="785153B9A88A4596AB5036F4B8E6E5B4"/>
                </w:placeholder>
                <w:temporary/>
                <w:showingPlcHdr/>
                <w15:appearance w15:val="hidden"/>
              </w:sdtPr>
              <w:sdtEndPr/>
              <w:sdtContent>
                <w:r w:rsidR="00DD209F" w:rsidRPr="00B00740">
                  <w:t>Period/Subject:</w:t>
                </w:r>
              </w:sdtContent>
            </w:sdt>
            <w:r w:rsidR="00DD209F" w:rsidRPr="00B00740">
              <w:t xml:space="preserve"> </w:t>
            </w:r>
            <w:sdt>
              <w:sdtPr>
                <w:rPr>
                  <w:rStyle w:val="SubtleReference"/>
                </w:rPr>
                <w:id w:val="-516001470"/>
                <w:placeholder>
                  <w:docPart w:val="2B81142BDB55495995B94F2970C5263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DD209F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183D5B" w:rsidTr="0022010B">
        <w:tc>
          <w:tcPr>
            <w:tcW w:w="1645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:rsidR="00183D5B" w:rsidRPr="001D49FA" w:rsidRDefault="00183D5B" w:rsidP="00DF3C35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65899283" wp14:editId="57B0FECA">
                      <wp:extent cx="723900" cy="723900"/>
                      <wp:effectExtent l="0" t="0" r="0" b="0"/>
                      <wp:docPr id="128" name="Group 12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9" name="Oval 129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99283" id="Group 128" o:spid="_x0000_s1068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">
                      <v:oval id="Oval 129" o:spid="_x0000_s1069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70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82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83D5B" w:rsidRPr="007D7436" w:rsidRDefault="00C345E5" w:rsidP="00DF3C35">
            <w:pPr>
              <w:pStyle w:val="Text4"/>
            </w:pPr>
            <w:sdt>
              <w:sdtPr>
                <w:id w:val="952286886"/>
                <w:placeholder>
                  <w:docPart w:val="9EA3256BEA42494BB9101CF6381681CD"/>
                </w:placeholder>
                <w:temporary/>
                <w:showingPlcHdr/>
                <w15:appearance w15:val="hidden"/>
              </w:sdtPr>
              <w:sdtEndPr/>
              <w:sdtContent>
                <w:r w:rsidR="00DF3C35" w:rsidRPr="009E420E">
                  <w:t>Create three</w:t>
                </w:r>
              </w:sdtContent>
            </w:sdt>
            <w:r w:rsidR="00DF3C35" w:rsidRPr="009E420E">
              <w:t xml:space="preserve"> </w:t>
            </w:r>
            <w:sdt>
              <w:sdtPr>
                <w:rPr>
                  <w:rStyle w:val="Emphasis"/>
                </w:rPr>
                <w:id w:val="1198428988"/>
                <w:placeholder>
                  <w:docPart w:val="A718A6F8E44F44E3A913F7D38A5909FE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F3C35" w:rsidRPr="009E420E">
                  <w:rPr>
                    <w:rStyle w:val="Emphasis"/>
                  </w:rPr>
                  <w:t>who-what-where-when-why</w:t>
                </w:r>
              </w:sdtContent>
            </w:sdt>
            <w:r w:rsidR="00DF3C35" w:rsidRPr="009E420E">
              <w:t xml:space="preserve"> </w:t>
            </w:r>
            <w:sdt>
              <w:sdtPr>
                <w:id w:val="-817335967"/>
                <w:placeholder>
                  <w:docPart w:val="82CF820BAB5848B6A346F33299DDF210"/>
                </w:placeholder>
                <w:temporary/>
                <w:showingPlcHdr/>
                <w15:appearance w15:val="hidden"/>
              </w:sdtPr>
              <w:sdtEndPr/>
              <w:sdtContent>
                <w:r w:rsidR="00DF3C35" w:rsidRPr="009E420E">
                  <w:t>questions about today’s lesson.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183D5B" w:rsidRDefault="00183D5B" w:rsidP="00270788">
            <w:pPr>
              <w:pStyle w:val="NoSpacing"/>
            </w:pPr>
          </w:p>
        </w:tc>
        <w:tc>
          <w:tcPr>
            <w:tcW w:w="1655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:rsidR="00183D5B" w:rsidRPr="001D49FA" w:rsidRDefault="00183D5B" w:rsidP="00DF3C35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7C69CD37" wp14:editId="218625F3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9CD37" id="Group 131" o:spid="_x0000_s1071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">
                      <v:oval id="Oval 132" o:spid="_x0000_s1072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73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3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:rsidR="00183D5B" w:rsidRPr="007D7436" w:rsidRDefault="00C345E5" w:rsidP="00DF3C35">
            <w:pPr>
              <w:pStyle w:val="Text4"/>
            </w:pPr>
            <w:sdt>
              <w:sdtPr>
                <w:id w:val="-1652443100"/>
                <w:placeholder>
                  <w:docPart w:val="798F71B68991438D810A5A4B97153EC6"/>
                </w:placeholder>
                <w:temporary/>
                <w:showingPlcHdr/>
                <w15:appearance w15:val="hidden"/>
              </w:sdtPr>
              <w:sdtEndPr/>
              <w:sdtContent>
                <w:r w:rsidR="00DF3C35" w:rsidRPr="009E420E">
                  <w:t>Create three</w:t>
                </w:r>
              </w:sdtContent>
            </w:sdt>
            <w:r w:rsidR="00DF3C35" w:rsidRPr="009E420E">
              <w:t xml:space="preserve"> </w:t>
            </w:r>
            <w:sdt>
              <w:sdtPr>
                <w:rPr>
                  <w:rStyle w:val="Emphasis"/>
                </w:rPr>
                <w:id w:val="-1520302186"/>
                <w:placeholder>
                  <w:docPart w:val="158B345CAC334A9DAB9EB252A1878581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F3C35" w:rsidRPr="009E420E">
                  <w:rPr>
                    <w:rStyle w:val="Emphasis"/>
                  </w:rPr>
                  <w:t>who-what-where-when-why</w:t>
                </w:r>
              </w:sdtContent>
            </w:sdt>
            <w:r w:rsidR="00DF3C35" w:rsidRPr="009E420E">
              <w:t xml:space="preserve"> </w:t>
            </w:r>
            <w:sdt>
              <w:sdtPr>
                <w:id w:val="1343896760"/>
                <w:placeholder>
                  <w:docPart w:val="EF20EE2AC3964EC887B6FEC8107A63AC"/>
                </w:placeholder>
                <w:temporary/>
                <w:showingPlcHdr/>
                <w15:appearance w15:val="hidden"/>
              </w:sdtPr>
              <w:sdtEndPr/>
              <w:sdtContent>
                <w:r w:rsidR="00DF3C35" w:rsidRPr="009E420E">
                  <w:t>questions about today’s lesson.</w:t>
                </w:r>
              </w:sdtContent>
            </w:sdt>
          </w:p>
        </w:tc>
      </w:tr>
      <w:tr w:rsidR="00183D5B" w:rsidTr="0022010B">
        <w:trPr>
          <w:trHeight w:val="2355"/>
        </w:trPr>
        <w:tc>
          <w:tcPr>
            <w:tcW w:w="4927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83D5B" w:rsidRDefault="00183D5B" w:rsidP="0022010B">
            <w:pPr>
              <w:pStyle w:val="Graphic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6"/>
              <w:gridCol w:w="4021"/>
            </w:tblGrid>
            <w:tr w:rsidR="0022010B" w:rsidTr="00753C0E">
              <w:trPr>
                <w:trHeight w:val="794"/>
              </w:trPr>
              <w:sdt>
                <w:sdtPr>
                  <w:id w:val="-495109004"/>
                  <w:placeholder>
                    <w:docPart w:val="CE451F1B5158480696C5470906E498B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22010B" w:rsidRPr="002B698E" w:rsidRDefault="0022010B" w:rsidP="0022010B">
                      <w:pPr>
                        <w:pStyle w:val="W-dark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2010B" w:rsidRPr="002B698E" w:rsidRDefault="0022010B" w:rsidP="0022010B"/>
              </w:tc>
            </w:tr>
            <w:tr w:rsidR="0022010B" w:rsidTr="00753C0E">
              <w:trPr>
                <w:trHeight w:val="794"/>
              </w:trPr>
              <w:sdt>
                <w:sdtPr>
                  <w:id w:val="-1238399225"/>
                  <w:placeholder>
                    <w:docPart w:val="87957C8773EF42D8A182D1842F7D1F3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22010B" w:rsidRDefault="0022010B" w:rsidP="0022010B">
                      <w:pPr>
                        <w:pStyle w:val="W-medium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2010B" w:rsidRPr="002B698E" w:rsidRDefault="0022010B" w:rsidP="0022010B"/>
              </w:tc>
            </w:tr>
            <w:tr w:rsidR="0022010B" w:rsidTr="00753C0E">
              <w:trPr>
                <w:trHeight w:val="794"/>
              </w:trPr>
              <w:sdt>
                <w:sdtPr>
                  <w:id w:val="445589224"/>
                  <w:placeholder>
                    <w:docPart w:val="FD176F30BBAD41B0A0BA6987319B89A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</w:tcBorders>
                    </w:tcPr>
                    <w:p w:rsidR="0022010B" w:rsidRDefault="0022010B" w:rsidP="0022010B">
                      <w:pPr>
                        <w:pStyle w:val="W-light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5" w:type="dxa"/>
                  <w:tcBorders>
                    <w:top w:val="single" w:sz="4" w:space="0" w:color="C54F42" w:themeColor="accent4"/>
                  </w:tcBorders>
                </w:tcPr>
                <w:p w:rsidR="0022010B" w:rsidRPr="002B698E" w:rsidRDefault="0022010B" w:rsidP="0022010B"/>
              </w:tc>
            </w:tr>
          </w:tbl>
          <w:p w:rsidR="0022010B" w:rsidRPr="0022010B" w:rsidRDefault="0022010B" w:rsidP="0022010B"/>
        </w:tc>
        <w:tc>
          <w:tcPr>
            <w:tcW w:w="283" w:type="dxa"/>
            <w:vMerge/>
            <w:tcBorders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83D5B" w:rsidRDefault="00183D5B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83D5B" w:rsidRDefault="00183D5B" w:rsidP="0022010B">
            <w:pPr>
              <w:pStyle w:val="Graphic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6"/>
              <w:gridCol w:w="4022"/>
            </w:tblGrid>
            <w:tr w:rsidR="0022010B" w:rsidTr="00753C0E">
              <w:trPr>
                <w:trHeight w:val="794"/>
              </w:trPr>
              <w:sdt>
                <w:sdtPr>
                  <w:id w:val="-917934844"/>
                  <w:placeholder>
                    <w:docPart w:val="2446EB9AA79C4EC3B14BC295ED4C9D0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22010B" w:rsidRPr="002B698E" w:rsidRDefault="0022010B" w:rsidP="0022010B">
                      <w:pPr>
                        <w:pStyle w:val="W-dark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6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2010B" w:rsidRPr="002B698E" w:rsidRDefault="0022010B" w:rsidP="0022010B"/>
              </w:tc>
            </w:tr>
            <w:tr w:rsidR="0022010B" w:rsidTr="00753C0E">
              <w:trPr>
                <w:trHeight w:val="794"/>
              </w:trPr>
              <w:sdt>
                <w:sdtPr>
                  <w:id w:val="406116972"/>
                  <w:placeholder>
                    <w:docPart w:val="AE77B80AA2A64604A9E0EE462976733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  <w:bottom w:val="single" w:sz="4" w:space="0" w:color="C54F42" w:themeColor="accent4"/>
                      </w:tcBorders>
                    </w:tcPr>
                    <w:p w:rsidR="0022010B" w:rsidRDefault="0022010B" w:rsidP="0022010B">
                      <w:pPr>
                        <w:pStyle w:val="W-medium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6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2010B" w:rsidRPr="002B698E" w:rsidRDefault="0022010B" w:rsidP="0022010B"/>
              </w:tc>
            </w:tr>
            <w:tr w:rsidR="0022010B" w:rsidTr="00753C0E">
              <w:trPr>
                <w:trHeight w:val="794"/>
              </w:trPr>
              <w:sdt>
                <w:sdtPr>
                  <w:id w:val="-1582673999"/>
                  <w:placeholder>
                    <w:docPart w:val="4CF9D1F46DF94A679473158E247B4DD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76" w:type="dxa"/>
                      <w:tcBorders>
                        <w:top w:val="single" w:sz="4" w:space="0" w:color="C54F42" w:themeColor="accent4"/>
                      </w:tcBorders>
                    </w:tcPr>
                    <w:p w:rsidR="0022010B" w:rsidRDefault="0022010B" w:rsidP="0022010B">
                      <w:pPr>
                        <w:pStyle w:val="W-light"/>
                      </w:pPr>
                      <w:r>
                        <w:t>W:</w:t>
                      </w:r>
                    </w:p>
                  </w:tc>
                </w:sdtContent>
              </w:sdt>
              <w:tc>
                <w:tcPr>
                  <w:tcW w:w="4036" w:type="dxa"/>
                  <w:tcBorders>
                    <w:top w:val="single" w:sz="4" w:space="0" w:color="C54F42" w:themeColor="accent4"/>
                  </w:tcBorders>
                </w:tcPr>
                <w:p w:rsidR="0022010B" w:rsidRPr="002B698E" w:rsidRDefault="0022010B" w:rsidP="0022010B"/>
              </w:tc>
            </w:tr>
          </w:tbl>
          <w:p w:rsidR="0022010B" w:rsidRPr="0022010B" w:rsidRDefault="0022010B" w:rsidP="0022010B"/>
        </w:tc>
      </w:tr>
    </w:tbl>
    <w:p w:rsidR="002D7E3E" w:rsidRDefault="002D7E3E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"/>
        <w:gridCol w:w="4092"/>
        <w:gridCol w:w="283"/>
        <w:gridCol w:w="840"/>
        <w:gridCol w:w="4088"/>
      </w:tblGrid>
      <w:tr w:rsidR="001C25F7" w:rsidTr="00AD6FD4">
        <w:trPr>
          <w:trHeight w:val="1134"/>
        </w:trPr>
        <w:tc>
          <w:tcPr>
            <w:tcW w:w="4932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shd w:val="clear" w:color="auto" w:fill="auto"/>
            <w:vAlign w:val="center"/>
          </w:tcPr>
          <w:p w:rsidR="00E65AA7" w:rsidRPr="00B00740" w:rsidRDefault="00C345E5" w:rsidP="00E65AA7">
            <w:pPr>
              <w:pStyle w:val="Heading5"/>
            </w:pPr>
            <w:sdt>
              <w:sdtPr>
                <w:id w:val="-1438512304"/>
                <w:placeholder>
                  <w:docPart w:val="F32B9395B66E4BE99ABA80037AA01EE9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Name: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1147482134"/>
                <w:placeholder>
                  <w:docPart w:val="08FD08C6508241E184DD5913D4C060F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E65AA7" w:rsidRPr="00B00740" w:rsidRDefault="00C345E5" w:rsidP="00E65AA7">
            <w:pPr>
              <w:pStyle w:val="Heading5"/>
            </w:pPr>
            <w:sdt>
              <w:sdtPr>
                <w:id w:val="357252004"/>
                <w:placeholder>
                  <w:docPart w:val="C992C74FA8C74C30AC4437D05FB6EA70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Date: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1281767912"/>
                <w:placeholder>
                  <w:docPart w:val="C089D572928440B0BAE531F040223E8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C25F7" w:rsidRDefault="00C345E5" w:rsidP="00E65AA7">
            <w:pPr>
              <w:pStyle w:val="Heading5"/>
            </w:pPr>
            <w:sdt>
              <w:sdtPr>
                <w:id w:val="-1019238875"/>
                <w:placeholder>
                  <w:docPart w:val="193354FD29854B1BBD3C84AE085B58AD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Period/Subject: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732365140"/>
                <w:placeholder>
                  <w:docPart w:val="E8D2EE24A3E04DECA290653620DC0B3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1C25F7" w:rsidRDefault="001C25F7" w:rsidP="00270788">
            <w:pPr>
              <w:pStyle w:val="NoSpacing"/>
            </w:pPr>
          </w:p>
        </w:tc>
        <w:tc>
          <w:tcPr>
            <w:tcW w:w="4932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vAlign w:val="center"/>
          </w:tcPr>
          <w:p w:rsidR="00E65AA7" w:rsidRPr="00B00740" w:rsidRDefault="00C345E5" w:rsidP="00E65AA7">
            <w:pPr>
              <w:pStyle w:val="Heading5"/>
            </w:pPr>
            <w:sdt>
              <w:sdtPr>
                <w:id w:val="-1503116337"/>
                <w:placeholder>
                  <w:docPart w:val="3AF9736EA6714B0C9F0D2E86C7C6754D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Name: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-1305922961"/>
                <w:placeholder>
                  <w:docPart w:val="A58F98994C7A4FD598184F1C1523CBA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E65AA7" w:rsidRPr="00B00740" w:rsidRDefault="00C345E5" w:rsidP="00E65AA7">
            <w:pPr>
              <w:pStyle w:val="Heading5"/>
            </w:pPr>
            <w:sdt>
              <w:sdtPr>
                <w:id w:val="500006881"/>
                <w:placeholder>
                  <w:docPart w:val="372A20A941C84F17BF0D337A832C9FC2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Date: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1136451225"/>
                <w:placeholder>
                  <w:docPart w:val="509A5C065974451FA3B909E1007AC2A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C25F7" w:rsidRDefault="00C345E5" w:rsidP="00E65AA7">
            <w:pPr>
              <w:pStyle w:val="Heading5"/>
            </w:pPr>
            <w:sdt>
              <w:sdtPr>
                <w:id w:val="-68818774"/>
                <w:placeholder>
                  <w:docPart w:val="28498A42DBEA4C02855A11155B3CECD6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Period/Subject: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678702315"/>
                <w:placeholder>
                  <w:docPart w:val="04706D0BE6E1404DBBF20B1978A76FAC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E65AA7" w:rsidTr="00AD6FD4">
        <w:trPr>
          <w:trHeight w:val="2211"/>
        </w:trPr>
        <w:tc>
          <w:tcPr>
            <w:tcW w:w="835" w:type="dxa"/>
            <w:tcBorders>
              <w:top w:val="single" w:sz="24" w:space="0" w:color="BD4F87" w:themeColor="accent5"/>
              <w:left w:val="single" w:sz="24" w:space="0" w:color="BD4F87" w:themeColor="accent5"/>
              <w:bottom w:val="single" w:sz="8" w:space="0" w:color="BD4F87" w:themeColor="accent5"/>
              <w:right w:val="nil"/>
            </w:tcBorders>
          </w:tcPr>
          <w:p w:rsidR="00E65AA7" w:rsidRPr="00937BCC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0DFA009F" wp14:editId="28D58BDF">
                      <wp:extent cx="277495" cy="279400"/>
                      <wp:effectExtent l="0" t="0" r="8255" b="6350"/>
                      <wp:docPr id="17" name="Shape" descr="magnifying gla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279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0475" h="20479" extrusionOk="0">
                                    <a:moveTo>
                                      <a:pt x="20177" y="19299"/>
                                    </a:moveTo>
                                    <a:lnTo>
                                      <a:pt x="19346" y="20125"/>
                                    </a:lnTo>
                                    <a:cubicBezTo>
                                      <a:pt x="18871" y="20597"/>
                                      <a:pt x="18159" y="20597"/>
                                      <a:pt x="17684" y="20125"/>
                                    </a:cubicBezTo>
                                    <a:cubicBezTo>
                                      <a:pt x="17684" y="20125"/>
                                      <a:pt x="17684" y="20125"/>
                                      <a:pt x="17684" y="20125"/>
                                    </a:cubicBezTo>
                                    <a:lnTo>
                                      <a:pt x="13708" y="16171"/>
                                    </a:lnTo>
                                    <a:cubicBezTo>
                                      <a:pt x="13352" y="15817"/>
                                      <a:pt x="13293" y="15286"/>
                                      <a:pt x="13471" y="14813"/>
                                    </a:cubicBezTo>
                                    <a:lnTo>
                                      <a:pt x="12462" y="13810"/>
                                    </a:lnTo>
                                    <a:cubicBezTo>
                                      <a:pt x="9080" y="16407"/>
                                      <a:pt x="4214" y="15758"/>
                                      <a:pt x="1603" y="12394"/>
                                    </a:cubicBezTo>
                                    <a:cubicBezTo>
                                      <a:pt x="-1008" y="9030"/>
                                      <a:pt x="-355" y="4190"/>
                                      <a:pt x="3027" y="1594"/>
                                    </a:cubicBezTo>
                                    <a:cubicBezTo>
                                      <a:pt x="6410" y="-1003"/>
                                      <a:pt x="11276" y="-354"/>
                                      <a:pt x="13886" y="3010"/>
                                    </a:cubicBezTo>
                                    <a:cubicBezTo>
                                      <a:pt x="16023" y="5784"/>
                                      <a:pt x="16023" y="9620"/>
                                      <a:pt x="13886" y="12394"/>
                                    </a:cubicBezTo>
                                    <a:lnTo>
                                      <a:pt x="14895" y="13397"/>
                                    </a:lnTo>
                                    <a:cubicBezTo>
                                      <a:pt x="15370" y="13161"/>
                                      <a:pt x="15904" y="13279"/>
                                      <a:pt x="16260" y="13633"/>
                                    </a:cubicBezTo>
                                    <a:lnTo>
                                      <a:pt x="20236" y="17587"/>
                                    </a:lnTo>
                                    <a:cubicBezTo>
                                      <a:pt x="20592" y="18059"/>
                                      <a:pt x="20533" y="18767"/>
                                      <a:pt x="20177" y="19299"/>
                                    </a:cubicBezTo>
                                    <a:close/>
                                    <a:moveTo>
                                      <a:pt x="7715" y="2420"/>
                                    </a:moveTo>
                                    <a:cubicBezTo>
                                      <a:pt x="4748" y="2420"/>
                                      <a:pt x="2374" y="4781"/>
                                      <a:pt x="2374" y="7731"/>
                                    </a:cubicBezTo>
                                    <a:cubicBezTo>
                                      <a:pt x="2374" y="10682"/>
                                      <a:pt x="4748" y="13043"/>
                                      <a:pt x="7715" y="13043"/>
                                    </a:cubicBezTo>
                                    <a:cubicBezTo>
                                      <a:pt x="10682" y="13043"/>
                                      <a:pt x="13056" y="10682"/>
                                      <a:pt x="13056" y="7731"/>
                                    </a:cubicBezTo>
                                    <a:cubicBezTo>
                                      <a:pt x="13056" y="4781"/>
                                      <a:pt x="10682" y="2420"/>
                                      <a:pt x="7715" y="24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3A37C0" id="Shape" o:spid="_x0000_s1026" alt="magnifying glass icon" style="width:21.8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475,2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" path="m20177,19299r-831,826c18871,20597,18159,20597,17684,20125v,,,,,l13708,16171v-356,-354,-415,-885,-237,-1358l12462,13810c9080,16407,4214,15758,1603,12394,-1008,9030,-355,4190,3027,1594,6410,-1003,11276,-354,13886,3010v2137,2774,2137,6610,,9384l14895,13397v475,-236,1009,-118,1365,236l20236,17587v356,472,297,1180,-59,1712xm7715,2420v-2967,,-5341,2361,-5341,5311c2374,10682,4748,13043,7715,13043v2967,,5341,-2361,5341,-5312c13056,4781,10682,2420,7715,2420xe" fillcolor="#bd4f87 [3208]" stroked="f" strokeweight="1pt">
                      <v:stroke miterlimit="4" joinstyle="miter"/>
                      <v:path arrowok="t" o:extrusionok="f" o:connecttype="custom" o:connectlocs="138748,139700;138748,139700;138748,139700;138748,13970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7" w:type="dxa"/>
            <w:tcBorders>
              <w:top w:val="single" w:sz="24" w:space="0" w:color="BD4F87" w:themeColor="accent5"/>
              <w:left w:val="nil"/>
              <w:bottom w:val="single" w:sz="8" w:space="0" w:color="BD4F87" w:themeColor="accent5"/>
              <w:right w:val="single" w:sz="24" w:space="0" w:color="BD4F87" w:themeColor="accent5"/>
            </w:tcBorders>
          </w:tcPr>
          <w:p w:rsidR="00E65AA7" w:rsidRPr="00937BCC" w:rsidRDefault="00C345E5" w:rsidP="00E65AA7">
            <w:pPr>
              <w:pStyle w:val="Text5"/>
            </w:pPr>
            <w:sdt>
              <w:sdtPr>
                <w:id w:val="1967311239"/>
                <w:placeholder>
                  <w:docPart w:val="B7890D94ABB24668939DFE0829825AE7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E65AA7">
                  <w:t>What do</w:t>
                </w:r>
              </w:sdtContent>
            </w:sdt>
            <w:r w:rsidR="00E65AA7">
              <w:t xml:space="preserve"> </w:t>
            </w:r>
            <w:sdt>
              <w:sdtPr>
                <w:rPr>
                  <w:rStyle w:val="SubtleEmphasis"/>
                </w:rPr>
                <w:id w:val="1459608795"/>
                <w:placeholder>
                  <w:docPart w:val="93C7CDD8920D4A1090B2769CF6FF0A50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E65AA7" w:rsidRPr="00E65AA7">
                  <w:rPr>
                    <w:rStyle w:val="SubtleEmphasis"/>
                  </w:rPr>
                  <w:t>you</w:t>
                </w:r>
              </w:sdtContent>
            </w:sdt>
            <w:r w:rsidR="00E65AA7">
              <w:t xml:space="preserve"> </w:t>
            </w:r>
            <w:sdt>
              <w:sdtPr>
                <w:id w:val="-1465731312"/>
                <w:placeholder>
                  <w:docPart w:val="DB9ECFEBDC8743A5AB7101A98928581D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E65AA7">
                  <w:t>need to review tonight?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E65AA7" w:rsidRDefault="00E65AA7" w:rsidP="00270788">
            <w:pPr>
              <w:pStyle w:val="NoSpacing"/>
            </w:pPr>
          </w:p>
        </w:tc>
        <w:tc>
          <w:tcPr>
            <w:tcW w:w="840" w:type="dxa"/>
            <w:tcBorders>
              <w:top w:val="single" w:sz="24" w:space="0" w:color="BD4F87" w:themeColor="accent5"/>
              <w:left w:val="single" w:sz="24" w:space="0" w:color="BD4F87" w:themeColor="accent5"/>
              <w:bottom w:val="single" w:sz="8" w:space="0" w:color="BD4F87" w:themeColor="accent5"/>
              <w:right w:val="nil"/>
            </w:tcBorders>
          </w:tcPr>
          <w:p w:rsidR="00E65AA7" w:rsidRPr="001C25F7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5661554C" wp14:editId="04786DEB">
                      <wp:extent cx="277495" cy="279400"/>
                      <wp:effectExtent l="0" t="0" r="8255" b="6350"/>
                      <wp:docPr id="18" name="Shape" descr="magnifying gla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279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0475" h="20479" extrusionOk="0">
                                    <a:moveTo>
                                      <a:pt x="20177" y="19299"/>
                                    </a:moveTo>
                                    <a:lnTo>
                                      <a:pt x="19346" y="20125"/>
                                    </a:lnTo>
                                    <a:cubicBezTo>
                                      <a:pt x="18871" y="20597"/>
                                      <a:pt x="18159" y="20597"/>
                                      <a:pt x="17684" y="20125"/>
                                    </a:cubicBezTo>
                                    <a:cubicBezTo>
                                      <a:pt x="17684" y="20125"/>
                                      <a:pt x="17684" y="20125"/>
                                      <a:pt x="17684" y="20125"/>
                                    </a:cubicBezTo>
                                    <a:lnTo>
                                      <a:pt x="13708" y="16171"/>
                                    </a:lnTo>
                                    <a:cubicBezTo>
                                      <a:pt x="13352" y="15817"/>
                                      <a:pt x="13293" y="15286"/>
                                      <a:pt x="13471" y="14813"/>
                                    </a:cubicBezTo>
                                    <a:lnTo>
                                      <a:pt x="12462" y="13810"/>
                                    </a:lnTo>
                                    <a:cubicBezTo>
                                      <a:pt x="9080" y="16407"/>
                                      <a:pt x="4214" y="15758"/>
                                      <a:pt x="1603" y="12394"/>
                                    </a:cubicBezTo>
                                    <a:cubicBezTo>
                                      <a:pt x="-1008" y="9030"/>
                                      <a:pt x="-355" y="4190"/>
                                      <a:pt x="3027" y="1594"/>
                                    </a:cubicBezTo>
                                    <a:cubicBezTo>
                                      <a:pt x="6410" y="-1003"/>
                                      <a:pt x="11276" y="-354"/>
                                      <a:pt x="13886" y="3010"/>
                                    </a:cubicBezTo>
                                    <a:cubicBezTo>
                                      <a:pt x="16023" y="5784"/>
                                      <a:pt x="16023" y="9620"/>
                                      <a:pt x="13886" y="12394"/>
                                    </a:cubicBezTo>
                                    <a:lnTo>
                                      <a:pt x="14895" y="13397"/>
                                    </a:lnTo>
                                    <a:cubicBezTo>
                                      <a:pt x="15370" y="13161"/>
                                      <a:pt x="15904" y="13279"/>
                                      <a:pt x="16260" y="13633"/>
                                    </a:cubicBezTo>
                                    <a:lnTo>
                                      <a:pt x="20236" y="17587"/>
                                    </a:lnTo>
                                    <a:cubicBezTo>
                                      <a:pt x="20592" y="18059"/>
                                      <a:pt x="20533" y="18767"/>
                                      <a:pt x="20177" y="19299"/>
                                    </a:cubicBezTo>
                                    <a:close/>
                                    <a:moveTo>
                                      <a:pt x="7715" y="2420"/>
                                    </a:moveTo>
                                    <a:cubicBezTo>
                                      <a:pt x="4748" y="2420"/>
                                      <a:pt x="2374" y="4781"/>
                                      <a:pt x="2374" y="7731"/>
                                    </a:cubicBezTo>
                                    <a:cubicBezTo>
                                      <a:pt x="2374" y="10682"/>
                                      <a:pt x="4748" y="13043"/>
                                      <a:pt x="7715" y="13043"/>
                                    </a:cubicBezTo>
                                    <a:cubicBezTo>
                                      <a:pt x="10682" y="13043"/>
                                      <a:pt x="13056" y="10682"/>
                                      <a:pt x="13056" y="7731"/>
                                    </a:cubicBezTo>
                                    <a:cubicBezTo>
                                      <a:pt x="13056" y="4781"/>
                                      <a:pt x="10682" y="2420"/>
                                      <a:pt x="7715" y="24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C711D5" id="Shape" o:spid="_x0000_s1026" alt="magnifying glass icon" style="width:21.8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475,2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" path="m20177,19299r-831,826c18871,20597,18159,20597,17684,20125v,,,,,l13708,16171v-356,-354,-415,-885,-237,-1358l12462,13810c9080,16407,4214,15758,1603,12394,-1008,9030,-355,4190,3027,1594,6410,-1003,11276,-354,13886,3010v2137,2774,2137,6610,,9384l14895,13397v475,-236,1009,-118,1365,236l20236,17587v356,472,297,1180,-59,1712xm7715,2420v-2967,,-5341,2361,-5341,5311c2374,10682,4748,13043,7715,13043v2967,,5341,-2361,5341,-5312c13056,4781,10682,2420,7715,2420xe" fillcolor="#bd4f87 [3208]" stroked="f" strokeweight="1pt">
                      <v:stroke miterlimit="4" joinstyle="miter"/>
                      <v:path arrowok="t" o:extrusionok="f" o:connecttype="custom" o:connectlocs="138748,139700;138748,139700;138748,139700;138748,13970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2" w:type="dxa"/>
            <w:tcBorders>
              <w:top w:val="single" w:sz="24" w:space="0" w:color="BD4F87" w:themeColor="accent5"/>
              <w:left w:val="nil"/>
              <w:bottom w:val="single" w:sz="8" w:space="0" w:color="BD4F87" w:themeColor="accent5"/>
              <w:right w:val="single" w:sz="24" w:space="0" w:color="BD4F87" w:themeColor="accent5"/>
            </w:tcBorders>
          </w:tcPr>
          <w:p w:rsidR="00E65AA7" w:rsidRPr="001C25F7" w:rsidRDefault="00C345E5" w:rsidP="00AD6FD4">
            <w:pPr>
              <w:pStyle w:val="Text5"/>
            </w:pPr>
            <w:sdt>
              <w:sdtPr>
                <w:id w:val="733441410"/>
                <w:placeholder>
                  <w:docPart w:val="17071C02F3F84A8DA1228A2BACAD0C99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What do</w:t>
                </w:r>
              </w:sdtContent>
            </w:sdt>
            <w:r w:rsidR="00AD6FD4">
              <w:t xml:space="preserve"> </w:t>
            </w:r>
            <w:sdt>
              <w:sdtPr>
                <w:rPr>
                  <w:rStyle w:val="SubtleEmphasis"/>
                </w:rPr>
                <w:id w:val="1845425309"/>
                <w:placeholder>
                  <w:docPart w:val="C290195722BB4E10A4E87FBAA84BC922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AD6FD4" w:rsidRPr="00E65AA7">
                  <w:rPr>
                    <w:rStyle w:val="SubtleEmphasis"/>
                  </w:rPr>
                  <w:t>you</w:t>
                </w:r>
              </w:sdtContent>
            </w:sdt>
            <w:r w:rsidR="00AD6FD4">
              <w:t xml:space="preserve"> </w:t>
            </w:r>
            <w:sdt>
              <w:sdtPr>
                <w:id w:val="-1421403251"/>
                <w:placeholder>
                  <w:docPart w:val="B4D5EC511F454851B8192471F5EC463C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need to review tonight?</w:t>
                </w:r>
              </w:sdtContent>
            </w:sdt>
          </w:p>
        </w:tc>
      </w:tr>
      <w:tr w:rsidR="00E65AA7" w:rsidTr="00AD6FD4">
        <w:trPr>
          <w:trHeight w:val="2211"/>
        </w:trPr>
        <w:tc>
          <w:tcPr>
            <w:tcW w:w="835" w:type="dxa"/>
            <w:tcBorders>
              <w:top w:val="single" w:sz="8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nil"/>
            </w:tcBorders>
          </w:tcPr>
          <w:p w:rsidR="00E65AA7" w:rsidRPr="00937BCC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68DDDBBD" wp14:editId="3E32C782">
                      <wp:extent cx="382905" cy="241300"/>
                      <wp:effectExtent l="0" t="0" r="0" b="6350"/>
                      <wp:docPr id="19" name="Shape" descr="presenter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25" h="21600" extrusionOk="0">
                                    <a:moveTo>
                                      <a:pt x="11847" y="14015"/>
                                    </a:moveTo>
                                    <a:lnTo>
                                      <a:pt x="13275" y="8272"/>
                                    </a:lnTo>
                                    <a:cubicBezTo>
                                      <a:pt x="13366" y="7910"/>
                                      <a:pt x="13252" y="7477"/>
                                      <a:pt x="13026" y="7332"/>
                                    </a:cubicBezTo>
                                    <a:cubicBezTo>
                                      <a:pt x="12799" y="7188"/>
                                      <a:pt x="12527" y="7369"/>
                                      <a:pt x="12436" y="7730"/>
                                    </a:cubicBezTo>
                                    <a:lnTo>
                                      <a:pt x="10918" y="13762"/>
                                    </a:lnTo>
                                    <a:cubicBezTo>
                                      <a:pt x="10442" y="13834"/>
                                      <a:pt x="9626" y="13834"/>
                                      <a:pt x="9195" y="13473"/>
                                    </a:cubicBezTo>
                                    <a:cubicBezTo>
                                      <a:pt x="8900" y="13256"/>
                                      <a:pt x="8583" y="12028"/>
                                      <a:pt x="8447" y="11486"/>
                                    </a:cubicBezTo>
                                    <a:cubicBezTo>
                                      <a:pt x="8379" y="11233"/>
                                      <a:pt x="8311" y="10981"/>
                                      <a:pt x="8266" y="10836"/>
                                    </a:cubicBezTo>
                                    <a:cubicBezTo>
                                      <a:pt x="8039" y="10114"/>
                                      <a:pt x="7541" y="9247"/>
                                      <a:pt x="6521" y="9247"/>
                                    </a:cubicBezTo>
                                    <a:lnTo>
                                      <a:pt x="3438" y="9247"/>
                                    </a:lnTo>
                                    <a:cubicBezTo>
                                      <a:pt x="2645" y="9247"/>
                                      <a:pt x="2033" y="9897"/>
                                      <a:pt x="1602" y="11125"/>
                                    </a:cubicBezTo>
                                    <a:lnTo>
                                      <a:pt x="1512" y="11414"/>
                                    </a:lnTo>
                                    <a:cubicBezTo>
                                      <a:pt x="1104" y="12606"/>
                                      <a:pt x="696" y="13870"/>
                                      <a:pt x="537" y="14809"/>
                                    </a:cubicBezTo>
                                    <a:cubicBezTo>
                                      <a:pt x="378" y="15857"/>
                                      <a:pt x="16" y="18638"/>
                                      <a:pt x="16" y="18746"/>
                                    </a:cubicBezTo>
                                    <a:cubicBezTo>
                                      <a:pt x="-75" y="19541"/>
                                      <a:pt x="242" y="20336"/>
                                      <a:pt x="741" y="20480"/>
                                    </a:cubicBezTo>
                                    <a:cubicBezTo>
                                      <a:pt x="809" y="20516"/>
                                      <a:pt x="877" y="20553"/>
                                      <a:pt x="922" y="20553"/>
                                    </a:cubicBezTo>
                                    <a:cubicBezTo>
                                      <a:pt x="1353" y="20553"/>
                                      <a:pt x="1738" y="20047"/>
                                      <a:pt x="1829" y="19361"/>
                                    </a:cubicBezTo>
                                    <a:cubicBezTo>
                                      <a:pt x="1829" y="19324"/>
                                      <a:pt x="2169" y="16543"/>
                                      <a:pt x="2328" y="15640"/>
                                    </a:cubicBezTo>
                                    <a:cubicBezTo>
                                      <a:pt x="2396" y="15279"/>
                                      <a:pt x="2532" y="14737"/>
                                      <a:pt x="2713" y="14195"/>
                                    </a:cubicBezTo>
                                    <a:lnTo>
                                      <a:pt x="2600" y="20625"/>
                                    </a:lnTo>
                                    <a:cubicBezTo>
                                      <a:pt x="2600" y="21167"/>
                                      <a:pt x="2849" y="21600"/>
                                      <a:pt x="3189" y="21600"/>
                                    </a:cubicBezTo>
                                    <a:lnTo>
                                      <a:pt x="6634" y="21600"/>
                                    </a:lnTo>
                                    <a:cubicBezTo>
                                      <a:pt x="6974" y="21600"/>
                                      <a:pt x="7223" y="21167"/>
                                      <a:pt x="7223" y="20625"/>
                                    </a:cubicBezTo>
                                    <a:lnTo>
                                      <a:pt x="7087" y="13979"/>
                                    </a:lnTo>
                                    <a:cubicBezTo>
                                      <a:pt x="7382" y="14845"/>
                                      <a:pt x="7790" y="15748"/>
                                      <a:pt x="8402" y="16218"/>
                                    </a:cubicBezTo>
                                    <a:cubicBezTo>
                                      <a:pt x="9558" y="17085"/>
                                      <a:pt x="11212" y="16760"/>
                                      <a:pt x="11394" y="16724"/>
                                    </a:cubicBezTo>
                                    <a:cubicBezTo>
                                      <a:pt x="11915" y="16615"/>
                                      <a:pt x="12255" y="15857"/>
                                      <a:pt x="12187" y="15062"/>
                                    </a:cubicBezTo>
                                    <a:cubicBezTo>
                                      <a:pt x="12187" y="14593"/>
                                      <a:pt x="12051" y="14268"/>
                                      <a:pt x="11847" y="14015"/>
                                    </a:cubicBezTo>
                                    <a:close/>
                                    <a:moveTo>
                                      <a:pt x="18918" y="7116"/>
                                    </a:moveTo>
                                    <a:lnTo>
                                      <a:pt x="14771" y="7116"/>
                                    </a:lnTo>
                                    <a:cubicBezTo>
                                      <a:pt x="14521" y="7116"/>
                                      <a:pt x="14317" y="7441"/>
                                      <a:pt x="14317" y="7838"/>
                                    </a:cubicBezTo>
                                    <a:cubicBezTo>
                                      <a:pt x="14317" y="8235"/>
                                      <a:pt x="14521" y="8561"/>
                                      <a:pt x="14771" y="8561"/>
                                    </a:cubicBezTo>
                                    <a:lnTo>
                                      <a:pt x="18918" y="8561"/>
                                    </a:lnTo>
                                    <a:cubicBezTo>
                                      <a:pt x="19168" y="8561"/>
                                      <a:pt x="19372" y="8235"/>
                                      <a:pt x="19372" y="7838"/>
                                    </a:cubicBezTo>
                                    <a:cubicBezTo>
                                      <a:pt x="19372" y="7441"/>
                                      <a:pt x="19168" y="7116"/>
                                      <a:pt x="18918" y="7116"/>
                                    </a:cubicBezTo>
                                    <a:close/>
                                    <a:moveTo>
                                      <a:pt x="4911" y="8019"/>
                                    </a:moveTo>
                                    <a:cubicBezTo>
                                      <a:pt x="6249" y="8019"/>
                                      <a:pt x="7337" y="6285"/>
                                      <a:pt x="7337" y="4154"/>
                                    </a:cubicBezTo>
                                    <a:cubicBezTo>
                                      <a:pt x="7337" y="2023"/>
                                      <a:pt x="6249" y="289"/>
                                      <a:pt x="4911" y="289"/>
                                    </a:cubicBezTo>
                                    <a:cubicBezTo>
                                      <a:pt x="3574" y="289"/>
                                      <a:pt x="2486" y="2023"/>
                                      <a:pt x="2486" y="4154"/>
                                    </a:cubicBezTo>
                                    <a:cubicBezTo>
                                      <a:pt x="2486" y="6285"/>
                                      <a:pt x="3574" y="8019"/>
                                      <a:pt x="4911" y="8019"/>
                                    </a:cubicBezTo>
                                    <a:close/>
                                    <a:moveTo>
                                      <a:pt x="20618" y="0"/>
                                    </a:moveTo>
                                    <a:lnTo>
                                      <a:pt x="10442" y="0"/>
                                    </a:lnTo>
                                    <a:cubicBezTo>
                                      <a:pt x="9943" y="0"/>
                                      <a:pt x="9535" y="650"/>
                                      <a:pt x="9535" y="1445"/>
                                    </a:cubicBezTo>
                                    <a:lnTo>
                                      <a:pt x="9535" y="12534"/>
                                    </a:lnTo>
                                    <a:cubicBezTo>
                                      <a:pt x="9535" y="12534"/>
                                      <a:pt x="9535" y="12534"/>
                                      <a:pt x="9535" y="12570"/>
                                    </a:cubicBezTo>
                                    <a:cubicBezTo>
                                      <a:pt x="9694" y="12642"/>
                                      <a:pt x="9988" y="12751"/>
                                      <a:pt x="10442" y="12751"/>
                                    </a:cubicBezTo>
                                    <a:lnTo>
                                      <a:pt x="10442" y="1445"/>
                                    </a:lnTo>
                                    <a:lnTo>
                                      <a:pt x="20618" y="1445"/>
                                    </a:lnTo>
                                    <a:lnTo>
                                      <a:pt x="20618" y="14231"/>
                                    </a:lnTo>
                                    <a:lnTo>
                                      <a:pt x="12776" y="14231"/>
                                    </a:lnTo>
                                    <a:cubicBezTo>
                                      <a:pt x="12822" y="14448"/>
                                      <a:pt x="12867" y="14629"/>
                                      <a:pt x="12890" y="14845"/>
                                    </a:cubicBezTo>
                                    <a:cubicBezTo>
                                      <a:pt x="12912" y="15134"/>
                                      <a:pt x="12912" y="15387"/>
                                      <a:pt x="12867" y="15676"/>
                                    </a:cubicBezTo>
                                    <a:lnTo>
                                      <a:pt x="20618" y="15676"/>
                                    </a:lnTo>
                                    <a:cubicBezTo>
                                      <a:pt x="21117" y="15676"/>
                                      <a:pt x="21525" y="15026"/>
                                      <a:pt x="21525" y="14231"/>
                                    </a:cubicBezTo>
                                    <a:lnTo>
                                      <a:pt x="21525" y="1445"/>
                                    </a:lnTo>
                                    <a:cubicBezTo>
                                      <a:pt x="21525" y="650"/>
                                      <a:pt x="21117" y="0"/>
                                      <a:pt x="20618" y="0"/>
                                    </a:cubicBezTo>
                                    <a:close/>
                                    <a:moveTo>
                                      <a:pt x="18918" y="3612"/>
                                    </a:moveTo>
                                    <a:lnTo>
                                      <a:pt x="12142" y="3612"/>
                                    </a:lnTo>
                                    <a:cubicBezTo>
                                      <a:pt x="11892" y="3612"/>
                                      <a:pt x="11688" y="3937"/>
                                      <a:pt x="11688" y="4334"/>
                                    </a:cubicBezTo>
                                    <a:cubicBezTo>
                                      <a:pt x="11688" y="4732"/>
                                      <a:pt x="11892" y="5057"/>
                                      <a:pt x="12142" y="5057"/>
                                    </a:cubicBezTo>
                                    <a:lnTo>
                                      <a:pt x="18918" y="5057"/>
                                    </a:lnTo>
                                    <a:cubicBezTo>
                                      <a:pt x="19168" y="5057"/>
                                      <a:pt x="19372" y="4732"/>
                                      <a:pt x="19372" y="4334"/>
                                    </a:cubicBezTo>
                                    <a:cubicBezTo>
                                      <a:pt x="19372" y="3937"/>
                                      <a:pt x="19168" y="3612"/>
                                      <a:pt x="18918" y="3612"/>
                                    </a:cubicBezTo>
                                    <a:close/>
                                    <a:moveTo>
                                      <a:pt x="18918" y="10619"/>
                                    </a:moveTo>
                                    <a:lnTo>
                                      <a:pt x="14771" y="10619"/>
                                    </a:lnTo>
                                    <a:cubicBezTo>
                                      <a:pt x="14521" y="10619"/>
                                      <a:pt x="14317" y="10944"/>
                                      <a:pt x="14317" y="11342"/>
                                    </a:cubicBezTo>
                                    <a:cubicBezTo>
                                      <a:pt x="14317" y="11739"/>
                                      <a:pt x="14521" y="12064"/>
                                      <a:pt x="14771" y="12064"/>
                                    </a:cubicBezTo>
                                    <a:lnTo>
                                      <a:pt x="18918" y="12064"/>
                                    </a:lnTo>
                                    <a:cubicBezTo>
                                      <a:pt x="19168" y="12064"/>
                                      <a:pt x="19372" y="11739"/>
                                      <a:pt x="19372" y="11342"/>
                                    </a:cubicBezTo>
                                    <a:cubicBezTo>
                                      <a:pt x="19372" y="10944"/>
                                      <a:pt x="19168" y="10619"/>
                                      <a:pt x="18918" y="106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069057" id="Shape" o:spid="_x0000_s1026" alt="presenter icon" style="width:30.1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2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" path="m11847,14015l13275,8272v91,-362,-23,-795,-249,-940c12799,7188,12527,7369,12436,7730r-1518,6032c10442,13834,9626,13834,9195,13473v-295,-217,-612,-1445,-748,-1987c8379,11233,8311,10981,8266,10836,8039,10114,7541,9247,6521,9247r-3083,c2645,9247,2033,9897,1602,11125r-90,289c1104,12606,696,13870,537,14809,378,15857,16,18638,16,18746v-91,795,226,1590,725,1734c809,20516,877,20553,922,20553v431,,816,-506,907,-1192c1829,19324,2169,16543,2328,15640v68,-361,204,-903,385,-1445l2600,20625v,542,249,975,589,975l6634,21600v340,,589,-433,589,-975l7087,13979v295,866,703,1769,1315,2239c9558,17085,11212,16760,11394,16724v521,-109,861,-867,793,-1662c12187,14593,12051,14268,11847,14015xm18918,7116r-4147,c14521,7116,14317,7441,14317,7838v,397,204,723,454,723l18918,8561v250,,454,-326,454,-723c19372,7441,19168,7116,18918,7116xm4911,8019v1338,,2426,-1734,2426,-3865c7337,2023,6249,289,4911,289,3574,289,2486,2023,2486,4154v,2131,1088,3865,2425,3865xm20618,l10442,c9943,,9535,650,9535,1445r,11089c9535,12534,9535,12534,9535,12570v159,72,453,181,907,181l10442,1445r10176,l20618,14231r-7842,c12822,14448,12867,14629,12890,14845v22,289,22,542,-23,831l20618,15676v499,,907,-650,907,-1445l21525,1445c21525,650,21117,,20618,xm18918,3612r-6776,c11892,3612,11688,3937,11688,4334v,398,204,723,454,723l18918,5057v250,,454,-325,454,-723c19372,3937,19168,3612,18918,3612xm18918,10619r-4147,c14521,10619,14317,10944,14317,11342v,397,204,722,454,722l18918,12064v250,,454,-325,454,-722c19372,10944,19168,10619,18918,10619xe" fillcolor="#bd4f87 [3208]" stroked="f" strokeweight="1pt">
                      <v:stroke miterlimit="4" joinstyle="miter"/>
                      <v:path arrowok="t" o:extrusionok="f" o:connecttype="custom" o:connectlocs="191453,120650;191453,120650;191453,120650;191453,1206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7" w:type="dxa"/>
            <w:tcBorders>
              <w:top w:val="single" w:sz="8" w:space="0" w:color="BD4F87" w:themeColor="accent5"/>
              <w:left w:val="nil"/>
              <w:bottom w:val="single" w:sz="24" w:space="0" w:color="BD4F87" w:themeColor="accent5"/>
              <w:right w:val="single" w:sz="24" w:space="0" w:color="BD4F87" w:themeColor="accent5"/>
            </w:tcBorders>
          </w:tcPr>
          <w:p w:rsidR="00E65AA7" w:rsidRDefault="00C345E5" w:rsidP="00AD6FD4">
            <w:pPr>
              <w:pStyle w:val="Text5"/>
            </w:pPr>
            <w:sdt>
              <w:sdtPr>
                <w:id w:val="7960109"/>
                <w:placeholder>
                  <w:docPart w:val="067641DA3567462D9C054CB754CF5329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What do</w:t>
                </w:r>
                <w:r w:rsidR="00AD6FD4">
                  <w:t>es</w:t>
                </w:r>
              </w:sdtContent>
            </w:sdt>
            <w:r w:rsidR="00AD6FD4">
              <w:t xml:space="preserve"> </w:t>
            </w:r>
            <w:sdt>
              <w:sdtPr>
                <w:rPr>
                  <w:rStyle w:val="SubtleEmphasis"/>
                </w:rPr>
                <w:id w:val="-251360849"/>
                <w:placeholder>
                  <w:docPart w:val="755A2F0025314866828F22BD1EEBCF39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AD6FD4" w:rsidRPr="00937BCC">
                  <w:t>[</w:t>
                </w:r>
                <w:r w:rsidR="00AD6FD4" w:rsidRPr="00937BCC">
                  <w:rPr>
                    <w:u w:val="single"/>
                  </w:rPr>
                  <w:t>teacher’s name]</w:t>
                </w:r>
              </w:sdtContent>
            </w:sdt>
            <w:r w:rsidR="00AD6FD4">
              <w:t xml:space="preserve"> </w:t>
            </w:r>
            <w:sdt>
              <w:sdtPr>
                <w:id w:val="1781134796"/>
                <w:placeholder>
                  <w:docPart w:val="A591FE73D7414B81927F2A49DC831ED1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937BCC">
                  <w:t>need</w:t>
                </w:r>
                <w:r w:rsidR="008D07CF">
                  <w:t xml:space="preserve"> </w:t>
                </w:r>
                <w:r w:rsidR="00AD6FD4" w:rsidRPr="00937BCC">
                  <w:t>to reteach tomorrow?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E65AA7" w:rsidRDefault="00E65AA7" w:rsidP="00270788">
            <w:pPr>
              <w:pStyle w:val="NoSpacing"/>
            </w:pPr>
          </w:p>
        </w:tc>
        <w:tc>
          <w:tcPr>
            <w:tcW w:w="840" w:type="dxa"/>
            <w:tcBorders>
              <w:top w:val="single" w:sz="8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nil"/>
            </w:tcBorders>
          </w:tcPr>
          <w:p w:rsidR="00E65AA7" w:rsidRPr="00937BCC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755B44F4" wp14:editId="261F4D55">
                      <wp:extent cx="382905" cy="241300"/>
                      <wp:effectExtent l="0" t="0" r="0" b="6350"/>
                      <wp:docPr id="20" name="Shape" descr="presenter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25" h="21600" extrusionOk="0">
                                    <a:moveTo>
                                      <a:pt x="11847" y="14015"/>
                                    </a:moveTo>
                                    <a:lnTo>
                                      <a:pt x="13275" y="8272"/>
                                    </a:lnTo>
                                    <a:cubicBezTo>
                                      <a:pt x="13366" y="7910"/>
                                      <a:pt x="13252" y="7477"/>
                                      <a:pt x="13026" y="7332"/>
                                    </a:cubicBezTo>
                                    <a:cubicBezTo>
                                      <a:pt x="12799" y="7188"/>
                                      <a:pt x="12527" y="7369"/>
                                      <a:pt x="12436" y="7730"/>
                                    </a:cubicBezTo>
                                    <a:lnTo>
                                      <a:pt x="10918" y="13762"/>
                                    </a:lnTo>
                                    <a:cubicBezTo>
                                      <a:pt x="10442" y="13834"/>
                                      <a:pt x="9626" y="13834"/>
                                      <a:pt x="9195" y="13473"/>
                                    </a:cubicBezTo>
                                    <a:cubicBezTo>
                                      <a:pt x="8900" y="13256"/>
                                      <a:pt x="8583" y="12028"/>
                                      <a:pt x="8447" y="11486"/>
                                    </a:cubicBezTo>
                                    <a:cubicBezTo>
                                      <a:pt x="8379" y="11233"/>
                                      <a:pt x="8311" y="10981"/>
                                      <a:pt x="8266" y="10836"/>
                                    </a:cubicBezTo>
                                    <a:cubicBezTo>
                                      <a:pt x="8039" y="10114"/>
                                      <a:pt x="7541" y="9247"/>
                                      <a:pt x="6521" y="9247"/>
                                    </a:cubicBezTo>
                                    <a:lnTo>
                                      <a:pt x="3438" y="9247"/>
                                    </a:lnTo>
                                    <a:cubicBezTo>
                                      <a:pt x="2645" y="9247"/>
                                      <a:pt x="2033" y="9897"/>
                                      <a:pt x="1602" y="11125"/>
                                    </a:cubicBezTo>
                                    <a:lnTo>
                                      <a:pt x="1512" y="11414"/>
                                    </a:lnTo>
                                    <a:cubicBezTo>
                                      <a:pt x="1104" y="12606"/>
                                      <a:pt x="696" y="13870"/>
                                      <a:pt x="537" y="14809"/>
                                    </a:cubicBezTo>
                                    <a:cubicBezTo>
                                      <a:pt x="378" y="15857"/>
                                      <a:pt x="16" y="18638"/>
                                      <a:pt x="16" y="18746"/>
                                    </a:cubicBezTo>
                                    <a:cubicBezTo>
                                      <a:pt x="-75" y="19541"/>
                                      <a:pt x="242" y="20336"/>
                                      <a:pt x="741" y="20480"/>
                                    </a:cubicBezTo>
                                    <a:cubicBezTo>
                                      <a:pt x="809" y="20516"/>
                                      <a:pt x="877" y="20553"/>
                                      <a:pt x="922" y="20553"/>
                                    </a:cubicBezTo>
                                    <a:cubicBezTo>
                                      <a:pt x="1353" y="20553"/>
                                      <a:pt x="1738" y="20047"/>
                                      <a:pt x="1829" y="19361"/>
                                    </a:cubicBezTo>
                                    <a:cubicBezTo>
                                      <a:pt x="1829" y="19324"/>
                                      <a:pt x="2169" y="16543"/>
                                      <a:pt x="2328" y="15640"/>
                                    </a:cubicBezTo>
                                    <a:cubicBezTo>
                                      <a:pt x="2396" y="15279"/>
                                      <a:pt x="2532" y="14737"/>
                                      <a:pt x="2713" y="14195"/>
                                    </a:cubicBezTo>
                                    <a:lnTo>
                                      <a:pt x="2600" y="20625"/>
                                    </a:lnTo>
                                    <a:cubicBezTo>
                                      <a:pt x="2600" y="21167"/>
                                      <a:pt x="2849" y="21600"/>
                                      <a:pt x="3189" y="21600"/>
                                    </a:cubicBezTo>
                                    <a:lnTo>
                                      <a:pt x="6634" y="21600"/>
                                    </a:lnTo>
                                    <a:cubicBezTo>
                                      <a:pt x="6974" y="21600"/>
                                      <a:pt x="7223" y="21167"/>
                                      <a:pt x="7223" y="20625"/>
                                    </a:cubicBezTo>
                                    <a:lnTo>
                                      <a:pt x="7087" y="13979"/>
                                    </a:lnTo>
                                    <a:cubicBezTo>
                                      <a:pt x="7382" y="14845"/>
                                      <a:pt x="7790" y="15748"/>
                                      <a:pt x="8402" y="16218"/>
                                    </a:cubicBezTo>
                                    <a:cubicBezTo>
                                      <a:pt x="9558" y="17085"/>
                                      <a:pt x="11212" y="16760"/>
                                      <a:pt x="11394" y="16724"/>
                                    </a:cubicBezTo>
                                    <a:cubicBezTo>
                                      <a:pt x="11915" y="16615"/>
                                      <a:pt x="12255" y="15857"/>
                                      <a:pt x="12187" y="15062"/>
                                    </a:cubicBezTo>
                                    <a:cubicBezTo>
                                      <a:pt x="12187" y="14593"/>
                                      <a:pt x="12051" y="14268"/>
                                      <a:pt x="11847" y="14015"/>
                                    </a:cubicBezTo>
                                    <a:close/>
                                    <a:moveTo>
                                      <a:pt x="18918" y="7116"/>
                                    </a:moveTo>
                                    <a:lnTo>
                                      <a:pt x="14771" y="7116"/>
                                    </a:lnTo>
                                    <a:cubicBezTo>
                                      <a:pt x="14521" y="7116"/>
                                      <a:pt x="14317" y="7441"/>
                                      <a:pt x="14317" y="7838"/>
                                    </a:cubicBezTo>
                                    <a:cubicBezTo>
                                      <a:pt x="14317" y="8235"/>
                                      <a:pt x="14521" y="8561"/>
                                      <a:pt x="14771" y="8561"/>
                                    </a:cubicBezTo>
                                    <a:lnTo>
                                      <a:pt x="18918" y="8561"/>
                                    </a:lnTo>
                                    <a:cubicBezTo>
                                      <a:pt x="19168" y="8561"/>
                                      <a:pt x="19372" y="8235"/>
                                      <a:pt x="19372" y="7838"/>
                                    </a:cubicBezTo>
                                    <a:cubicBezTo>
                                      <a:pt x="19372" y="7441"/>
                                      <a:pt x="19168" y="7116"/>
                                      <a:pt x="18918" y="7116"/>
                                    </a:cubicBezTo>
                                    <a:close/>
                                    <a:moveTo>
                                      <a:pt x="4911" y="8019"/>
                                    </a:moveTo>
                                    <a:cubicBezTo>
                                      <a:pt x="6249" y="8019"/>
                                      <a:pt x="7337" y="6285"/>
                                      <a:pt x="7337" y="4154"/>
                                    </a:cubicBezTo>
                                    <a:cubicBezTo>
                                      <a:pt x="7337" y="2023"/>
                                      <a:pt x="6249" y="289"/>
                                      <a:pt x="4911" y="289"/>
                                    </a:cubicBezTo>
                                    <a:cubicBezTo>
                                      <a:pt x="3574" y="289"/>
                                      <a:pt x="2486" y="2023"/>
                                      <a:pt x="2486" y="4154"/>
                                    </a:cubicBezTo>
                                    <a:cubicBezTo>
                                      <a:pt x="2486" y="6285"/>
                                      <a:pt x="3574" y="8019"/>
                                      <a:pt x="4911" y="8019"/>
                                    </a:cubicBezTo>
                                    <a:close/>
                                    <a:moveTo>
                                      <a:pt x="20618" y="0"/>
                                    </a:moveTo>
                                    <a:lnTo>
                                      <a:pt x="10442" y="0"/>
                                    </a:lnTo>
                                    <a:cubicBezTo>
                                      <a:pt x="9943" y="0"/>
                                      <a:pt x="9535" y="650"/>
                                      <a:pt x="9535" y="1445"/>
                                    </a:cubicBezTo>
                                    <a:lnTo>
                                      <a:pt x="9535" y="12534"/>
                                    </a:lnTo>
                                    <a:cubicBezTo>
                                      <a:pt x="9535" y="12534"/>
                                      <a:pt x="9535" y="12534"/>
                                      <a:pt x="9535" y="12570"/>
                                    </a:cubicBezTo>
                                    <a:cubicBezTo>
                                      <a:pt x="9694" y="12642"/>
                                      <a:pt x="9988" y="12751"/>
                                      <a:pt x="10442" y="12751"/>
                                    </a:cubicBezTo>
                                    <a:lnTo>
                                      <a:pt x="10442" y="1445"/>
                                    </a:lnTo>
                                    <a:lnTo>
                                      <a:pt x="20618" y="1445"/>
                                    </a:lnTo>
                                    <a:lnTo>
                                      <a:pt x="20618" y="14231"/>
                                    </a:lnTo>
                                    <a:lnTo>
                                      <a:pt x="12776" y="14231"/>
                                    </a:lnTo>
                                    <a:cubicBezTo>
                                      <a:pt x="12822" y="14448"/>
                                      <a:pt x="12867" y="14629"/>
                                      <a:pt x="12890" y="14845"/>
                                    </a:cubicBezTo>
                                    <a:cubicBezTo>
                                      <a:pt x="12912" y="15134"/>
                                      <a:pt x="12912" y="15387"/>
                                      <a:pt x="12867" y="15676"/>
                                    </a:cubicBezTo>
                                    <a:lnTo>
                                      <a:pt x="20618" y="15676"/>
                                    </a:lnTo>
                                    <a:cubicBezTo>
                                      <a:pt x="21117" y="15676"/>
                                      <a:pt x="21525" y="15026"/>
                                      <a:pt x="21525" y="14231"/>
                                    </a:cubicBezTo>
                                    <a:lnTo>
                                      <a:pt x="21525" y="1445"/>
                                    </a:lnTo>
                                    <a:cubicBezTo>
                                      <a:pt x="21525" y="650"/>
                                      <a:pt x="21117" y="0"/>
                                      <a:pt x="20618" y="0"/>
                                    </a:cubicBezTo>
                                    <a:close/>
                                    <a:moveTo>
                                      <a:pt x="18918" y="3612"/>
                                    </a:moveTo>
                                    <a:lnTo>
                                      <a:pt x="12142" y="3612"/>
                                    </a:lnTo>
                                    <a:cubicBezTo>
                                      <a:pt x="11892" y="3612"/>
                                      <a:pt x="11688" y="3937"/>
                                      <a:pt x="11688" y="4334"/>
                                    </a:cubicBezTo>
                                    <a:cubicBezTo>
                                      <a:pt x="11688" y="4732"/>
                                      <a:pt x="11892" y="5057"/>
                                      <a:pt x="12142" y="5057"/>
                                    </a:cubicBezTo>
                                    <a:lnTo>
                                      <a:pt x="18918" y="5057"/>
                                    </a:lnTo>
                                    <a:cubicBezTo>
                                      <a:pt x="19168" y="5057"/>
                                      <a:pt x="19372" y="4732"/>
                                      <a:pt x="19372" y="4334"/>
                                    </a:cubicBezTo>
                                    <a:cubicBezTo>
                                      <a:pt x="19372" y="3937"/>
                                      <a:pt x="19168" y="3612"/>
                                      <a:pt x="18918" y="3612"/>
                                    </a:cubicBezTo>
                                    <a:close/>
                                    <a:moveTo>
                                      <a:pt x="18918" y="10619"/>
                                    </a:moveTo>
                                    <a:lnTo>
                                      <a:pt x="14771" y="10619"/>
                                    </a:lnTo>
                                    <a:cubicBezTo>
                                      <a:pt x="14521" y="10619"/>
                                      <a:pt x="14317" y="10944"/>
                                      <a:pt x="14317" y="11342"/>
                                    </a:cubicBezTo>
                                    <a:cubicBezTo>
                                      <a:pt x="14317" y="11739"/>
                                      <a:pt x="14521" y="12064"/>
                                      <a:pt x="14771" y="12064"/>
                                    </a:cubicBezTo>
                                    <a:lnTo>
                                      <a:pt x="18918" y="12064"/>
                                    </a:lnTo>
                                    <a:cubicBezTo>
                                      <a:pt x="19168" y="12064"/>
                                      <a:pt x="19372" y="11739"/>
                                      <a:pt x="19372" y="11342"/>
                                    </a:cubicBezTo>
                                    <a:cubicBezTo>
                                      <a:pt x="19372" y="10944"/>
                                      <a:pt x="19168" y="10619"/>
                                      <a:pt x="18918" y="106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4B8C21" id="Shape" o:spid="_x0000_s1026" alt="presenter icon" style="width:30.1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2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" path="m11847,14015l13275,8272v91,-362,-23,-795,-249,-940c12799,7188,12527,7369,12436,7730r-1518,6032c10442,13834,9626,13834,9195,13473v-295,-217,-612,-1445,-748,-1987c8379,11233,8311,10981,8266,10836,8039,10114,7541,9247,6521,9247r-3083,c2645,9247,2033,9897,1602,11125r-90,289c1104,12606,696,13870,537,14809,378,15857,16,18638,16,18746v-91,795,226,1590,725,1734c809,20516,877,20553,922,20553v431,,816,-506,907,-1192c1829,19324,2169,16543,2328,15640v68,-361,204,-903,385,-1445l2600,20625v,542,249,975,589,975l6634,21600v340,,589,-433,589,-975l7087,13979v295,866,703,1769,1315,2239c9558,17085,11212,16760,11394,16724v521,-109,861,-867,793,-1662c12187,14593,12051,14268,11847,14015xm18918,7116r-4147,c14521,7116,14317,7441,14317,7838v,397,204,723,454,723l18918,8561v250,,454,-326,454,-723c19372,7441,19168,7116,18918,7116xm4911,8019v1338,,2426,-1734,2426,-3865c7337,2023,6249,289,4911,289,3574,289,2486,2023,2486,4154v,2131,1088,3865,2425,3865xm20618,l10442,c9943,,9535,650,9535,1445r,11089c9535,12534,9535,12534,9535,12570v159,72,453,181,907,181l10442,1445r10176,l20618,14231r-7842,c12822,14448,12867,14629,12890,14845v22,289,22,542,-23,831l20618,15676v499,,907,-650,907,-1445l21525,1445c21525,650,21117,,20618,xm18918,3612r-6776,c11892,3612,11688,3937,11688,4334v,398,204,723,454,723l18918,5057v250,,454,-325,454,-723c19372,3937,19168,3612,18918,3612xm18918,10619r-4147,c14521,10619,14317,10944,14317,11342v,397,204,722,454,722l18918,12064v250,,454,-325,454,-722c19372,10944,19168,10619,18918,10619xe" fillcolor="#bd4f87 [3208]" stroked="f" strokeweight="1pt">
                      <v:stroke miterlimit="4" joinstyle="miter"/>
                      <v:path arrowok="t" o:extrusionok="f" o:connecttype="custom" o:connectlocs="191453,120650;191453,120650;191453,120650;191453,1206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2" w:type="dxa"/>
            <w:tcBorders>
              <w:top w:val="single" w:sz="8" w:space="0" w:color="BD4F87" w:themeColor="accent5"/>
              <w:left w:val="nil"/>
              <w:bottom w:val="single" w:sz="24" w:space="0" w:color="BD4F87" w:themeColor="accent5"/>
              <w:right w:val="single" w:sz="24" w:space="0" w:color="BD4F87" w:themeColor="accent5"/>
            </w:tcBorders>
          </w:tcPr>
          <w:p w:rsidR="00E65AA7" w:rsidRDefault="00C345E5" w:rsidP="00AD6FD4">
            <w:pPr>
              <w:pStyle w:val="Text5"/>
            </w:pPr>
            <w:sdt>
              <w:sdtPr>
                <w:id w:val="-905682117"/>
                <w:placeholder>
                  <w:docPart w:val="3B531B958079460F94FF872EA4C5AA32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What do</w:t>
                </w:r>
                <w:r w:rsidR="00AD6FD4">
                  <w:t>es</w:t>
                </w:r>
              </w:sdtContent>
            </w:sdt>
            <w:r w:rsidR="00AD6FD4">
              <w:t xml:space="preserve"> </w:t>
            </w:r>
            <w:sdt>
              <w:sdtPr>
                <w:rPr>
                  <w:rStyle w:val="SubtleEmphasis"/>
                </w:rPr>
                <w:id w:val="563760682"/>
                <w:placeholder>
                  <w:docPart w:val="7D26E776BAC84D9882F3850C5447226F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AD6FD4" w:rsidRPr="00937BCC">
                  <w:t>[</w:t>
                </w:r>
                <w:r w:rsidR="00AD6FD4" w:rsidRPr="00937BCC">
                  <w:rPr>
                    <w:u w:val="single"/>
                  </w:rPr>
                  <w:t>teacher’s name]</w:t>
                </w:r>
              </w:sdtContent>
            </w:sdt>
            <w:r w:rsidR="00AD6FD4">
              <w:t xml:space="preserve"> </w:t>
            </w:r>
            <w:sdt>
              <w:sdtPr>
                <w:id w:val="-183522476"/>
                <w:placeholder>
                  <w:docPart w:val="D9DA6EB1087D417783E788E31ED28C10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937BCC">
                  <w:t>need</w:t>
                </w:r>
                <w:r w:rsidR="008D07CF">
                  <w:t xml:space="preserve"> </w:t>
                </w:r>
                <w:r w:rsidR="00AD6FD4" w:rsidRPr="00937BCC">
                  <w:t>to reteach tomorrow?</w:t>
                </w:r>
              </w:sdtContent>
            </w:sdt>
          </w:p>
        </w:tc>
      </w:tr>
      <w:tr w:rsidR="00B1511A" w:rsidTr="00AD6FD4">
        <w:trPr>
          <w:trHeight w:val="170"/>
        </w:trPr>
        <w:tc>
          <w:tcPr>
            <w:tcW w:w="4932" w:type="dxa"/>
            <w:gridSpan w:val="2"/>
            <w:tcBorders>
              <w:top w:val="single" w:sz="24" w:space="0" w:color="BD4F87" w:themeColor="accent5"/>
              <w:left w:val="nil"/>
              <w:bottom w:val="single" w:sz="24" w:space="0" w:color="BD4F87" w:themeColor="accent5"/>
              <w:right w:val="nil"/>
            </w:tcBorders>
          </w:tcPr>
          <w:p w:rsidR="00B1511A" w:rsidRDefault="00B1511A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1511A" w:rsidRDefault="00B1511A" w:rsidP="00270788">
            <w:pPr>
              <w:pStyle w:val="NoSpacing"/>
            </w:pPr>
          </w:p>
        </w:tc>
        <w:tc>
          <w:tcPr>
            <w:tcW w:w="4932" w:type="dxa"/>
            <w:gridSpan w:val="2"/>
            <w:tcBorders>
              <w:top w:val="single" w:sz="24" w:space="0" w:color="BD4F87" w:themeColor="accent5"/>
              <w:left w:val="nil"/>
              <w:bottom w:val="single" w:sz="24" w:space="0" w:color="BD4F87" w:themeColor="accent5"/>
              <w:right w:val="nil"/>
            </w:tcBorders>
          </w:tcPr>
          <w:p w:rsidR="00B1511A" w:rsidRDefault="00B1511A" w:rsidP="00270788"/>
        </w:tc>
      </w:tr>
      <w:tr w:rsidR="001C25F7" w:rsidTr="00AD6FD4">
        <w:trPr>
          <w:trHeight w:val="1134"/>
        </w:trPr>
        <w:tc>
          <w:tcPr>
            <w:tcW w:w="4932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vAlign w:val="center"/>
          </w:tcPr>
          <w:p w:rsidR="00E65AA7" w:rsidRPr="00B00740" w:rsidRDefault="00C345E5" w:rsidP="00E65AA7">
            <w:pPr>
              <w:pStyle w:val="Heading5"/>
            </w:pPr>
            <w:sdt>
              <w:sdtPr>
                <w:id w:val="-1111820628"/>
                <w:placeholder>
                  <w:docPart w:val="5F50A79EDB8443E1BBCD91167D243A4F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Name: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-2059617266"/>
                <w:placeholder>
                  <w:docPart w:val="1AB170935D67433193A070C1C8FCC5E9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E65AA7" w:rsidRPr="00B00740" w:rsidRDefault="00C345E5" w:rsidP="00E65AA7">
            <w:pPr>
              <w:pStyle w:val="Heading5"/>
            </w:pPr>
            <w:sdt>
              <w:sdtPr>
                <w:id w:val="-675574125"/>
                <w:placeholder>
                  <w:docPart w:val="8059289D1F1C42DC8271D73D3212008C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Date: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-247429155"/>
                <w:placeholder>
                  <w:docPart w:val="50908EFFBB114E018E22912BEA2B8D6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C25F7" w:rsidRDefault="00C345E5" w:rsidP="00E65AA7">
            <w:pPr>
              <w:pStyle w:val="Heading5"/>
            </w:pPr>
            <w:sdt>
              <w:sdtPr>
                <w:id w:val="-1907135019"/>
                <w:placeholder>
                  <w:docPart w:val="1E057011FFA04AF3BFD6769FF4868788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Period/Subject: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-886173901"/>
                <w:placeholder>
                  <w:docPart w:val="37FB5E4D069144429889FE5AFACB894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1C25F7" w:rsidRDefault="001C25F7" w:rsidP="00270788">
            <w:pPr>
              <w:pStyle w:val="NoSpacing"/>
            </w:pPr>
          </w:p>
        </w:tc>
        <w:tc>
          <w:tcPr>
            <w:tcW w:w="4932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vAlign w:val="center"/>
          </w:tcPr>
          <w:p w:rsidR="00E65AA7" w:rsidRPr="00B00740" w:rsidRDefault="00C345E5" w:rsidP="00E65AA7">
            <w:pPr>
              <w:pStyle w:val="Heading5"/>
            </w:pPr>
            <w:sdt>
              <w:sdtPr>
                <w:id w:val="1970316278"/>
                <w:placeholder>
                  <w:docPart w:val="298D6387D0D144EFBC17504FA1924F09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Name: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1684483330"/>
                <w:placeholder>
                  <w:docPart w:val="58568AD50BB34CF79D2FA24B0941CDB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E65AA7" w:rsidRPr="00B00740" w:rsidRDefault="00C345E5" w:rsidP="00E65AA7">
            <w:pPr>
              <w:pStyle w:val="Heading5"/>
            </w:pPr>
            <w:sdt>
              <w:sdtPr>
                <w:id w:val="-429048730"/>
                <w:placeholder>
                  <w:docPart w:val="2C42B9AECE68409FB3BAB3FDB63EBC8D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Date: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1768880021"/>
                <w:placeholder>
                  <w:docPart w:val="D8685CDB12514B6A87168497C299DC1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C25F7" w:rsidRDefault="00C345E5" w:rsidP="00E65AA7">
            <w:pPr>
              <w:pStyle w:val="Heading5"/>
            </w:pPr>
            <w:sdt>
              <w:sdtPr>
                <w:id w:val="1997379220"/>
                <w:placeholder>
                  <w:docPart w:val="4B1211EDC24E4E5C9275A3B9D383BFDB"/>
                </w:placeholder>
                <w:temporary/>
                <w:showingPlcHdr/>
                <w15:appearance w15:val="hidden"/>
              </w:sdtPr>
              <w:sdtEndPr/>
              <w:sdtContent>
                <w:r w:rsidR="00E65AA7" w:rsidRPr="00B00740">
                  <w:t>Period/Subject:</w:t>
                </w:r>
              </w:sdtContent>
            </w:sdt>
            <w:r w:rsidR="00E65AA7" w:rsidRPr="00B00740">
              <w:t xml:space="preserve"> </w:t>
            </w:r>
            <w:sdt>
              <w:sdtPr>
                <w:rPr>
                  <w:rStyle w:val="SubtleReference"/>
                </w:rPr>
                <w:id w:val="201448903"/>
                <w:placeholder>
                  <w:docPart w:val="8BF5EE8AD4B44BE5892AD8C486BF7B1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E65AA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E65AA7" w:rsidTr="00AD6FD4">
        <w:trPr>
          <w:trHeight w:val="2211"/>
        </w:trPr>
        <w:tc>
          <w:tcPr>
            <w:tcW w:w="835" w:type="dxa"/>
            <w:tcBorders>
              <w:top w:val="single" w:sz="24" w:space="0" w:color="BD4F87" w:themeColor="accent5"/>
              <w:left w:val="single" w:sz="24" w:space="0" w:color="BD4F87" w:themeColor="accent5"/>
              <w:bottom w:val="single" w:sz="8" w:space="0" w:color="BD4F87" w:themeColor="accent5"/>
              <w:right w:val="nil"/>
            </w:tcBorders>
          </w:tcPr>
          <w:p w:rsidR="00E65AA7" w:rsidRPr="001C25F7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30D3780B" wp14:editId="6208B9B7">
                      <wp:extent cx="277495" cy="279400"/>
                      <wp:effectExtent l="0" t="0" r="8255" b="6350"/>
                      <wp:docPr id="21" name="Shape" descr="magnifying gla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279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0475" h="20479" extrusionOk="0">
                                    <a:moveTo>
                                      <a:pt x="20177" y="19299"/>
                                    </a:moveTo>
                                    <a:lnTo>
                                      <a:pt x="19346" y="20125"/>
                                    </a:lnTo>
                                    <a:cubicBezTo>
                                      <a:pt x="18871" y="20597"/>
                                      <a:pt x="18159" y="20597"/>
                                      <a:pt x="17684" y="20125"/>
                                    </a:cubicBezTo>
                                    <a:cubicBezTo>
                                      <a:pt x="17684" y="20125"/>
                                      <a:pt x="17684" y="20125"/>
                                      <a:pt x="17684" y="20125"/>
                                    </a:cubicBezTo>
                                    <a:lnTo>
                                      <a:pt x="13708" y="16171"/>
                                    </a:lnTo>
                                    <a:cubicBezTo>
                                      <a:pt x="13352" y="15817"/>
                                      <a:pt x="13293" y="15286"/>
                                      <a:pt x="13471" y="14813"/>
                                    </a:cubicBezTo>
                                    <a:lnTo>
                                      <a:pt x="12462" y="13810"/>
                                    </a:lnTo>
                                    <a:cubicBezTo>
                                      <a:pt x="9080" y="16407"/>
                                      <a:pt x="4214" y="15758"/>
                                      <a:pt x="1603" y="12394"/>
                                    </a:cubicBezTo>
                                    <a:cubicBezTo>
                                      <a:pt x="-1008" y="9030"/>
                                      <a:pt x="-355" y="4190"/>
                                      <a:pt x="3027" y="1594"/>
                                    </a:cubicBezTo>
                                    <a:cubicBezTo>
                                      <a:pt x="6410" y="-1003"/>
                                      <a:pt x="11276" y="-354"/>
                                      <a:pt x="13886" y="3010"/>
                                    </a:cubicBezTo>
                                    <a:cubicBezTo>
                                      <a:pt x="16023" y="5784"/>
                                      <a:pt x="16023" y="9620"/>
                                      <a:pt x="13886" y="12394"/>
                                    </a:cubicBezTo>
                                    <a:lnTo>
                                      <a:pt x="14895" y="13397"/>
                                    </a:lnTo>
                                    <a:cubicBezTo>
                                      <a:pt x="15370" y="13161"/>
                                      <a:pt x="15904" y="13279"/>
                                      <a:pt x="16260" y="13633"/>
                                    </a:cubicBezTo>
                                    <a:lnTo>
                                      <a:pt x="20236" y="17587"/>
                                    </a:lnTo>
                                    <a:cubicBezTo>
                                      <a:pt x="20592" y="18059"/>
                                      <a:pt x="20533" y="18767"/>
                                      <a:pt x="20177" y="19299"/>
                                    </a:cubicBezTo>
                                    <a:close/>
                                    <a:moveTo>
                                      <a:pt x="7715" y="2420"/>
                                    </a:moveTo>
                                    <a:cubicBezTo>
                                      <a:pt x="4748" y="2420"/>
                                      <a:pt x="2374" y="4781"/>
                                      <a:pt x="2374" y="7731"/>
                                    </a:cubicBezTo>
                                    <a:cubicBezTo>
                                      <a:pt x="2374" y="10682"/>
                                      <a:pt x="4748" y="13043"/>
                                      <a:pt x="7715" y="13043"/>
                                    </a:cubicBezTo>
                                    <a:cubicBezTo>
                                      <a:pt x="10682" y="13043"/>
                                      <a:pt x="13056" y="10682"/>
                                      <a:pt x="13056" y="7731"/>
                                    </a:cubicBezTo>
                                    <a:cubicBezTo>
                                      <a:pt x="13056" y="4781"/>
                                      <a:pt x="10682" y="2420"/>
                                      <a:pt x="7715" y="24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EBCAE9" id="Shape" o:spid="_x0000_s1026" alt="magnifying glass icon" style="width:21.8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475,2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" path="m20177,19299r-831,826c18871,20597,18159,20597,17684,20125v,,,,,l13708,16171v-356,-354,-415,-885,-237,-1358l12462,13810c9080,16407,4214,15758,1603,12394,-1008,9030,-355,4190,3027,1594,6410,-1003,11276,-354,13886,3010v2137,2774,2137,6610,,9384l14895,13397v475,-236,1009,-118,1365,236l20236,17587v356,472,297,1180,-59,1712xm7715,2420v-2967,,-5341,2361,-5341,5311c2374,10682,4748,13043,7715,13043v2967,,5341,-2361,5341,-5312c13056,4781,10682,2420,7715,2420xe" fillcolor="#bd4f87 [3208]" stroked="f" strokeweight="1pt">
                      <v:stroke miterlimit="4" joinstyle="miter"/>
                      <v:path arrowok="t" o:extrusionok="f" o:connecttype="custom" o:connectlocs="138748,139700;138748,139700;138748,139700;138748,13970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7" w:type="dxa"/>
            <w:tcBorders>
              <w:top w:val="single" w:sz="24" w:space="0" w:color="BD4F87" w:themeColor="accent5"/>
              <w:left w:val="nil"/>
              <w:bottom w:val="single" w:sz="8" w:space="0" w:color="BD4F87" w:themeColor="accent5"/>
              <w:right w:val="single" w:sz="24" w:space="0" w:color="BD4F87" w:themeColor="accent5"/>
            </w:tcBorders>
          </w:tcPr>
          <w:p w:rsidR="00E65AA7" w:rsidRPr="001C25F7" w:rsidRDefault="00C345E5" w:rsidP="00AD6FD4">
            <w:pPr>
              <w:pStyle w:val="Text5"/>
            </w:pPr>
            <w:sdt>
              <w:sdtPr>
                <w:id w:val="-778570848"/>
                <w:placeholder>
                  <w:docPart w:val="0F85DE13202446D8BDC7194D2410C0A6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What do</w:t>
                </w:r>
              </w:sdtContent>
            </w:sdt>
            <w:r w:rsidR="00AD6FD4">
              <w:t xml:space="preserve"> </w:t>
            </w:r>
            <w:sdt>
              <w:sdtPr>
                <w:rPr>
                  <w:rStyle w:val="SubtleEmphasis"/>
                </w:rPr>
                <w:id w:val="-1247421669"/>
                <w:placeholder>
                  <w:docPart w:val="E8819C9A5C76424984EF0B42703D5C10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AD6FD4" w:rsidRPr="00E65AA7">
                  <w:rPr>
                    <w:rStyle w:val="SubtleEmphasis"/>
                  </w:rPr>
                  <w:t>you</w:t>
                </w:r>
              </w:sdtContent>
            </w:sdt>
            <w:r w:rsidR="00AD6FD4">
              <w:t xml:space="preserve"> </w:t>
            </w:r>
            <w:sdt>
              <w:sdtPr>
                <w:id w:val="-207425560"/>
                <w:placeholder>
                  <w:docPart w:val="CC2470AE08444509AB318962C141C685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need to review tonight?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E65AA7" w:rsidRDefault="00E65AA7" w:rsidP="00270788">
            <w:pPr>
              <w:pStyle w:val="NoSpacing"/>
            </w:pPr>
          </w:p>
        </w:tc>
        <w:tc>
          <w:tcPr>
            <w:tcW w:w="840" w:type="dxa"/>
            <w:tcBorders>
              <w:top w:val="single" w:sz="24" w:space="0" w:color="BD4F87" w:themeColor="accent5"/>
              <w:left w:val="single" w:sz="24" w:space="0" w:color="BD4F87" w:themeColor="accent5"/>
              <w:bottom w:val="single" w:sz="8" w:space="0" w:color="BD4F87" w:themeColor="accent5"/>
              <w:right w:val="nil"/>
            </w:tcBorders>
          </w:tcPr>
          <w:p w:rsidR="00E65AA7" w:rsidRPr="001C25F7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2690938B" wp14:editId="3F4C5497">
                      <wp:extent cx="277495" cy="279400"/>
                      <wp:effectExtent l="0" t="0" r="8255" b="6350"/>
                      <wp:docPr id="22" name="Shape" descr="magnifying gla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279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0475" h="20479" extrusionOk="0">
                                    <a:moveTo>
                                      <a:pt x="20177" y="19299"/>
                                    </a:moveTo>
                                    <a:lnTo>
                                      <a:pt x="19346" y="20125"/>
                                    </a:lnTo>
                                    <a:cubicBezTo>
                                      <a:pt x="18871" y="20597"/>
                                      <a:pt x="18159" y="20597"/>
                                      <a:pt x="17684" y="20125"/>
                                    </a:cubicBezTo>
                                    <a:cubicBezTo>
                                      <a:pt x="17684" y="20125"/>
                                      <a:pt x="17684" y="20125"/>
                                      <a:pt x="17684" y="20125"/>
                                    </a:cubicBezTo>
                                    <a:lnTo>
                                      <a:pt x="13708" y="16171"/>
                                    </a:lnTo>
                                    <a:cubicBezTo>
                                      <a:pt x="13352" y="15817"/>
                                      <a:pt x="13293" y="15286"/>
                                      <a:pt x="13471" y="14813"/>
                                    </a:cubicBezTo>
                                    <a:lnTo>
                                      <a:pt x="12462" y="13810"/>
                                    </a:lnTo>
                                    <a:cubicBezTo>
                                      <a:pt x="9080" y="16407"/>
                                      <a:pt x="4214" y="15758"/>
                                      <a:pt x="1603" y="12394"/>
                                    </a:cubicBezTo>
                                    <a:cubicBezTo>
                                      <a:pt x="-1008" y="9030"/>
                                      <a:pt x="-355" y="4190"/>
                                      <a:pt x="3027" y="1594"/>
                                    </a:cubicBezTo>
                                    <a:cubicBezTo>
                                      <a:pt x="6410" y="-1003"/>
                                      <a:pt x="11276" y="-354"/>
                                      <a:pt x="13886" y="3010"/>
                                    </a:cubicBezTo>
                                    <a:cubicBezTo>
                                      <a:pt x="16023" y="5784"/>
                                      <a:pt x="16023" y="9620"/>
                                      <a:pt x="13886" y="12394"/>
                                    </a:cubicBezTo>
                                    <a:lnTo>
                                      <a:pt x="14895" y="13397"/>
                                    </a:lnTo>
                                    <a:cubicBezTo>
                                      <a:pt x="15370" y="13161"/>
                                      <a:pt x="15904" y="13279"/>
                                      <a:pt x="16260" y="13633"/>
                                    </a:cubicBezTo>
                                    <a:lnTo>
                                      <a:pt x="20236" y="17587"/>
                                    </a:lnTo>
                                    <a:cubicBezTo>
                                      <a:pt x="20592" y="18059"/>
                                      <a:pt x="20533" y="18767"/>
                                      <a:pt x="20177" y="19299"/>
                                    </a:cubicBezTo>
                                    <a:close/>
                                    <a:moveTo>
                                      <a:pt x="7715" y="2420"/>
                                    </a:moveTo>
                                    <a:cubicBezTo>
                                      <a:pt x="4748" y="2420"/>
                                      <a:pt x="2374" y="4781"/>
                                      <a:pt x="2374" y="7731"/>
                                    </a:cubicBezTo>
                                    <a:cubicBezTo>
                                      <a:pt x="2374" y="10682"/>
                                      <a:pt x="4748" y="13043"/>
                                      <a:pt x="7715" y="13043"/>
                                    </a:cubicBezTo>
                                    <a:cubicBezTo>
                                      <a:pt x="10682" y="13043"/>
                                      <a:pt x="13056" y="10682"/>
                                      <a:pt x="13056" y="7731"/>
                                    </a:cubicBezTo>
                                    <a:cubicBezTo>
                                      <a:pt x="13056" y="4781"/>
                                      <a:pt x="10682" y="2420"/>
                                      <a:pt x="7715" y="24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4DB0F7" id="Shape" o:spid="_x0000_s1026" alt="magnifying glass icon" style="width:21.8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475,2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" path="m20177,19299r-831,826c18871,20597,18159,20597,17684,20125v,,,,,l13708,16171v-356,-354,-415,-885,-237,-1358l12462,13810c9080,16407,4214,15758,1603,12394,-1008,9030,-355,4190,3027,1594,6410,-1003,11276,-354,13886,3010v2137,2774,2137,6610,,9384l14895,13397v475,-236,1009,-118,1365,236l20236,17587v356,472,297,1180,-59,1712xm7715,2420v-2967,,-5341,2361,-5341,5311c2374,10682,4748,13043,7715,13043v2967,,5341,-2361,5341,-5312c13056,4781,10682,2420,7715,2420xe" fillcolor="#bd4f87 [3208]" stroked="f" strokeweight="1pt">
                      <v:stroke miterlimit="4" joinstyle="miter"/>
                      <v:path arrowok="t" o:extrusionok="f" o:connecttype="custom" o:connectlocs="138748,139700;138748,139700;138748,139700;138748,13970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2" w:type="dxa"/>
            <w:tcBorders>
              <w:top w:val="single" w:sz="24" w:space="0" w:color="BD4F87" w:themeColor="accent5"/>
              <w:left w:val="nil"/>
              <w:bottom w:val="single" w:sz="8" w:space="0" w:color="BD4F87" w:themeColor="accent5"/>
              <w:right w:val="single" w:sz="24" w:space="0" w:color="BD4F87" w:themeColor="accent5"/>
            </w:tcBorders>
          </w:tcPr>
          <w:p w:rsidR="00E65AA7" w:rsidRPr="001C25F7" w:rsidRDefault="00C345E5" w:rsidP="00AD6FD4">
            <w:pPr>
              <w:pStyle w:val="Text5"/>
            </w:pPr>
            <w:sdt>
              <w:sdtPr>
                <w:id w:val="-1399507883"/>
                <w:placeholder>
                  <w:docPart w:val="C7BC72D30B0644BA8AAB118631163BBE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What do</w:t>
                </w:r>
              </w:sdtContent>
            </w:sdt>
            <w:r w:rsidR="00AD6FD4">
              <w:t xml:space="preserve"> </w:t>
            </w:r>
            <w:sdt>
              <w:sdtPr>
                <w:rPr>
                  <w:rStyle w:val="SubtleEmphasis"/>
                </w:rPr>
                <w:id w:val="-249665123"/>
                <w:placeholder>
                  <w:docPart w:val="E653AF00241A4AC9A167C9DFC0F6AA48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AD6FD4" w:rsidRPr="00E65AA7">
                  <w:rPr>
                    <w:rStyle w:val="SubtleEmphasis"/>
                  </w:rPr>
                  <w:t>you</w:t>
                </w:r>
              </w:sdtContent>
            </w:sdt>
            <w:r w:rsidR="00AD6FD4">
              <w:t xml:space="preserve"> </w:t>
            </w:r>
            <w:sdt>
              <w:sdtPr>
                <w:id w:val="341283582"/>
                <w:placeholder>
                  <w:docPart w:val="B402401DD4F446DA8942758076484896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need to review tonight?</w:t>
                </w:r>
              </w:sdtContent>
            </w:sdt>
          </w:p>
        </w:tc>
      </w:tr>
      <w:tr w:rsidR="00E65AA7" w:rsidTr="00AD6FD4">
        <w:trPr>
          <w:trHeight w:val="2211"/>
        </w:trPr>
        <w:tc>
          <w:tcPr>
            <w:tcW w:w="835" w:type="dxa"/>
            <w:tcBorders>
              <w:top w:val="single" w:sz="8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nil"/>
            </w:tcBorders>
          </w:tcPr>
          <w:p w:rsidR="00E65AA7" w:rsidRPr="00937BCC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4E065493" wp14:editId="30A76116">
                      <wp:extent cx="382905" cy="241300"/>
                      <wp:effectExtent l="0" t="0" r="0" b="6350"/>
                      <wp:docPr id="23" name="Shape" descr="presenter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25" h="21600" extrusionOk="0">
                                    <a:moveTo>
                                      <a:pt x="11847" y="14015"/>
                                    </a:moveTo>
                                    <a:lnTo>
                                      <a:pt x="13275" y="8272"/>
                                    </a:lnTo>
                                    <a:cubicBezTo>
                                      <a:pt x="13366" y="7910"/>
                                      <a:pt x="13252" y="7477"/>
                                      <a:pt x="13026" y="7332"/>
                                    </a:cubicBezTo>
                                    <a:cubicBezTo>
                                      <a:pt x="12799" y="7188"/>
                                      <a:pt x="12527" y="7369"/>
                                      <a:pt x="12436" y="7730"/>
                                    </a:cubicBezTo>
                                    <a:lnTo>
                                      <a:pt x="10918" y="13762"/>
                                    </a:lnTo>
                                    <a:cubicBezTo>
                                      <a:pt x="10442" y="13834"/>
                                      <a:pt x="9626" y="13834"/>
                                      <a:pt x="9195" y="13473"/>
                                    </a:cubicBezTo>
                                    <a:cubicBezTo>
                                      <a:pt x="8900" y="13256"/>
                                      <a:pt x="8583" y="12028"/>
                                      <a:pt x="8447" y="11486"/>
                                    </a:cubicBezTo>
                                    <a:cubicBezTo>
                                      <a:pt x="8379" y="11233"/>
                                      <a:pt x="8311" y="10981"/>
                                      <a:pt x="8266" y="10836"/>
                                    </a:cubicBezTo>
                                    <a:cubicBezTo>
                                      <a:pt x="8039" y="10114"/>
                                      <a:pt x="7541" y="9247"/>
                                      <a:pt x="6521" y="9247"/>
                                    </a:cubicBezTo>
                                    <a:lnTo>
                                      <a:pt x="3438" y="9247"/>
                                    </a:lnTo>
                                    <a:cubicBezTo>
                                      <a:pt x="2645" y="9247"/>
                                      <a:pt x="2033" y="9897"/>
                                      <a:pt x="1602" y="11125"/>
                                    </a:cubicBezTo>
                                    <a:lnTo>
                                      <a:pt x="1512" y="11414"/>
                                    </a:lnTo>
                                    <a:cubicBezTo>
                                      <a:pt x="1104" y="12606"/>
                                      <a:pt x="696" y="13870"/>
                                      <a:pt x="537" y="14809"/>
                                    </a:cubicBezTo>
                                    <a:cubicBezTo>
                                      <a:pt x="378" y="15857"/>
                                      <a:pt x="16" y="18638"/>
                                      <a:pt x="16" y="18746"/>
                                    </a:cubicBezTo>
                                    <a:cubicBezTo>
                                      <a:pt x="-75" y="19541"/>
                                      <a:pt x="242" y="20336"/>
                                      <a:pt x="741" y="20480"/>
                                    </a:cubicBezTo>
                                    <a:cubicBezTo>
                                      <a:pt x="809" y="20516"/>
                                      <a:pt x="877" y="20553"/>
                                      <a:pt x="922" y="20553"/>
                                    </a:cubicBezTo>
                                    <a:cubicBezTo>
                                      <a:pt x="1353" y="20553"/>
                                      <a:pt x="1738" y="20047"/>
                                      <a:pt x="1829" y="19361"/>
                                    </a:cubicBezTo>
                                    <a:cubicBezTo>
                                      <a:pt x="1829" y="19324"/>
                                      <a:pt x="2169" y="16543"/>
                                      <a:pt x="2328" y="15640"/>
                                    </a:cubicBezTo>
                                    <a:cubicBezTo>
                                      <a:pt x="2396" y="15279"/>
                                      <a:pt x="2532" y="14737"/>
                                      <a:pt x="2713" y="14195"/>
                                    </a:cubicBezTo>
                                    <a:lnTo>
                                      <a:pt x="2600" y="20625"/>
                                    </a:lnTo>
                                    <a:cubicBezTo>
                                      <a:pt x="2600" y="21167"/>
                                      <a:pt x="2849" y="21600"/>
                                      <a:pt x="3189" y="21600"/>
                                    </a:cubicBezTo>
                                    <a:lnTo>
                                      <a:pt x="6634" y="21600"/>
                                    </a:lnTo>
                                    <a:cubicBezTo>
                                      <a:pt x="6974" y="21600"/>
                                      <a:pt x="7223" y="21167"/>
                                      <a:pt x="7223" y="20625"/>
                                    </a:cubicBezTo>
                                    <a:lnTo>
                                      <a:pt x="7087" y="13979"/>
                                    </a:lnTo>
                                    <a:cubicBezTo>
                                      <a:pt x="7382" y="14845"/>
                                      <a:pt x="7790" y="15748"/>
                                      <a:pt x="8402" y="16218"/>
                                    </a:cubicBezTo>
                                    <a:cubicBezTo>
                                      <a:pt x="9558" y="17085"/>
                                      <a:pt x="11212" y="16760"/>
                                      <a:pt x="11394" y="16724"/>
                                    </a:cubicBezTo>
                                    <a:cubicBezTo>
                                      <a:pt x="11915" y="16615"/>
                                      <a:pt x="12255" y="15857"/>
                                      <a:pt x="12187" y="15062"/>
                                    </a:cubicBezTo>
                                    <a:cubicBezTo>
                                      <a:pt x="12187" y="14593"/>
                                      <a:pt x="12051" y="14268"/>
                                      <a:pt x="11847" y="14015"/>
                                    </a:cubicBezTo>
                                    <a:close/>
                                    <a:moveTo>
                                      <a:pt x="18918" y="7116"/>
                                    </a:moveTo>
                                    <a:lnTo>
                                      <a:pt x="14771" y="7116"/>
                                    </a:lnTo>
                                    <a:cubicBezTo>
                                      <a:pt x="14521" y="7116"/>
                                      <a:pt x="14317" y="7441"/>
                                      <a:pt x="14317" y="7838"/>
                                    </a:cubicBezTo>
                                    <a:cubicBezTo>
                                      <a:pt x="14317" y="8235"/>
                                      <a:pt x="14521" y="8561"/>
                                      <a:pt x="14771" y="8561"/>
                                    </a:cubicBezTo>
                                    <a:lnTo>
                                      <a:pt x="18918" y="8561"/>
                                    </a:lnTo>
                                    <a:cubicBezTo>
                                      <a:pt x="19168" y="8561"/>
                                      <a:pt x="19372" y="8235"/>
                                      <a:pt x="19372" y="7838"/>
                                    </a:cubicBezTo>
                                    <a:cubicBezTo>
                                      <a:pt x="19372" y="7441"/>
                                      <a:pt x="19168" y="7116"/>
                                      <a:pt x="18918" y="7116"/>
                                    </a:cubicBezTo>
                                    <a:close/>
                                    <a:moveTo>
                                      <a:pt x="4911" y="8019"/>
                                    </a:moveTo>
                                    <a:cubicBezTo>
                                      <a:pt x="6249" y="8019"/>
                                      <a:pt x="7337" y="6285"/>
                                      <a:pt x="7337" y="4154"/>
                                    </a:cubicBezTo>
                                    <a:cubicBezTo>
                                      <a:pt x="7337" y="2023"/>
                                      <a:pt x="6249" y="289"/>
                                      <a:pt x="4911" y="289"/>
                                    </a:cubicBezTo>
                                    <a:cubicBezTo>
                                      <a:pt x="3574" y="289"/>
                                      <a:pt x="2486" y="2023"/>
                                      <a:pt x="2486" y="4154"/>
                                    </a:cubicBezTo>
                                    <a:cubicBezTo>
                                      <a:pt x="2486" y="6285"/>
                                      <a:pt x="3574" y="8019"/>
                                      <a:pt x="4911" y="8019"/>
                                    </a:cubicBezTo>
                                    <a:close/>
                                    <a:moveTo>
                                      <a:pt x="20618" y="0"/>
                                    </a:moveTo>
                                    <a:lnTo>
                                      <a:pt x="10442" y="0"/>
                                    </a:lnTo>
                                    <a:cubicBezTo>
                                      <a:pt x="9943" y="0"/>
                                      <a:pt x="9535" y="650"/>
                                      <a:pt x="9535" y="1445"/>
                                    </a:cubicBezTo>
                                    <a:lnTo>
                                      <a:pt x="9535" y="12534"/>
                                    </a:lnTo>
                                    <a:cubicBezTo>
                                      <a:pt x="9535" y="12534"/>
                                      <a:pt x="9535" y="12534"/>
                                      <a:pt x="9535" y="12570"/>
                                    </a:cubicBezTo>
                                    <a:cubicBezTo>
                                      <a:pt x="9694" y="12642"/>
                                      <a:pt x="9988" y="12751"/>
                                      <a:pt x="10442" y="12751"/>
                                    </a:cubicBezTo>
                                    <a:lnTo>
                                      <a:pt x="10442" y="1445"/>
                                    </a:lnTo>
                                    <a:lnTo>
                                      <a:pt x="20618" y="1445"/>
                                    </a:lnTo>
                                    <a:lnTo>
                                      <a:pt x="20618" y="14231"/>
                                    </a:lnTo>
                                    <a:lnTo>
                                      <a:pt x="12776" y="14231"/>
                                    </a:lnTo>
                                    <a:cubicBezTo>
                                      <a:pt x="12822" y="14448"/>
                                      <a:pt x="12867" y="14629"/>
                                      <a:pt x="12890" y="14845"/>
                                    </a:cubicBezTo>
                                    <a:cubicBezTo>
                                      <a:pt x="12912" y="15134"/>
                                      <a:pt x="12912" y="15387"/>
                                      <a:pt x="12867" y="15676"/>
                                    </a:cubicBezTo>
                                    <a:lnTo>
                                      <a:pt x="20618" y="15676"/>
                                    </a:lnTo>
                                    <a:cubicBezTo>
                                      <a:pt x="21117" y="15676"/>
                                      <a:pt x="21525" y="15026"/>
                                      <a:pt x="21525" y="14231"/>
                                    </a:cubicBezTo>
                                    <a:lnTo>
                                      <a:pt x="21525" y="1445"/>
                                    </a:lnTo>
                                    <a:cubicBezTo>
                                      <a:pt x="21525" y="650"/>
                                      <a:pt x="21117" y="0"/>
                                      <a:pt x="20618" y="0"/>
                                    </a:cubicBezTo>
                                    <a:close/>
                                    <a:moveTo>
                                      <a:pt x="18918" y="3612"/>
                                    </a:moveTo>
                                    <a:lnTo>
                                      <a:pt x="12142" y="3612"/>
                                    </a:lnTo>
                                    <a:cubicBezTo>
                                      <a:pt x="11892" y="3612"/>
                                      <a:pt x="11688" y="3937"/>
                                      <a:pt x="11688" y="4334"/>
                                    </a:cubicBezTo>
                                    <a:cubicBezTo>
                                      <a:pt x="11688" y="4732"/>
                                      <a:pt x="11892" y="5057"/>
                                      <a:pt x="12142" y="5057"/>
                                    </a:cubicBezTo>
                                    <a:lnTo>
                                      <a:pt x="18918" y="5057"/>
                                    </a:lnTo>
                                    <a:cubicBezTo>
                                      <a:pt x="19168" y="5057"/>
                                      <a:pt x="19372" y="4732"/>
                                      <a:pt x="19372" y="4334"/>
                                    </a:cubicBezTo>
                                    <a:cubicBezTo>
                                      <a:pt x="19372" y="3937"/>
                                      <a:pt x="19168" y="3612"/>
                                      <a:pt x="18918" y="3612"/>
                                    </a:cubicBezTo>
                                    <a:close/>
                                    <a:moveTo>
                                      <a:pt x="18918" y="10619"/>
                                    </a:moveTo>
                                    <a:lnTo>
                                      <a:pt x="14771" y="10619"/>
                                    </a:lnTo>
                                    <a:cubicBezTo>
                                      <a:pt x="14521" y="10619"/>
                                      <a:pt x="14317" y="10944"/>
                                      <a:pt x="14317" y="11342"/>
                                    </a:cubicBezTo>
                                    <a:cubicBezTo>
                                      <a:pt x="14317" y="11739"/>
                                      <a:pt x="14521" y="12064"/>
                                      <a:pt x="14771" y="12064"/>
                                    </a:cubicBezTo>
                                    <a:lnTo>
                                      <a:pt x="18918" y="12064"/>
                                    </a:lnTo>
                                    <a:cubicBezTo>
                                      <a:pt x="19168" y="12064"/>
                                      <a:pt x="19372" y="11739"/>
                                      <a:pt x="19372" y="11342"/>
                                    </a:cubicBezTo>
                                    <a:cubicBezTo>
                                      <a:pt x="19372" y="10944"/>
                                      <a:pt x="19168" y="10619"/>
                                      <a:pt x="18918" y="106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78495" id="Shape" o:spid="_x0000_s1026" alt="presenter icon" style="width:30.1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2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" path="m11847,14015l13275,8272v91,-362,-23,-795,-249,-940c12799,7188,12527,7369,12436,7730r-1518,6032c10442,13834,9626,13834,9195,13473v-295,-217,-612,-1445,-748,-1987c8379,11233,8311,10981,8266,10836,8039,10114,7541,9247,6521,9247r-3083,c2645,9247,2033,9897,1602,11125r-90,289c1104,12606,696,13870,537,14809,378,15857,16,18638,16,18746v-91,795,226,1590,725,1734c809,20516,877,20553,922,20553v431,,816,-506,907,-1192c1829,19324,2169,16543,2328,15640v68,-361,204,-903,385,-1445l2600,20625v,542,249,975,589,975l6634,21600v340,,589,-433,589,-975l7087,13979v295,866,703,1769,1315,2239c9558,17085,11212,16760,11394,16724v521,-109,861,-867,793,-1662c12187,14593,12051,14268,11847,14015xm18918,7116r-4147,c14521,7116,14317,7441,14317,7838v,397,204,723,454,723l18918,8561v250,,454,-326,454,-723c19372,7441,19168,7116,18918,7116xm4911,8019v1338,,2426,-1734,2426,-3865c7337,2023,6249,289,4911,289,3574,289,2486,2023,2486,4154v,2131,1088,3865,2425,3865xm20618,l10442,c9943,,9535,650,9535,1445r,11089c9535,12534,9535,12534,9535,12570v159,72,453,181,907,181l10442,1445r10176,l20618,14231r-7842,c12822,14448,12867,14629,12890,14845v22,289,22,542,-23,831l20618,15676v499,,907,-650,907,-1445l21525,1445c21525,650,21117,,20618,xm18918,3612r-6776,c11892,3612,11688,3937,11688,4334v,398,204,723,454,723l18918,5057v250,,454,-325,454,-723c19372,3937,19168,3612,18918,3612xm18918,10619r-4147,c14521,10619,14317,10944,14317,11342v,397,204,722,454,722l18918,12064v250,,454,-325,454,-722c19372,10944,19168,10619,18918,10619xe" fillcolor="#bd4f87 [3208]" stroked="f" strokeweight="1pt">
                      <v:stroke miterlimit="4" joinstyle="miter"/>
                      <v:path arrowok="t" o:extrusionok="f" o:connecttype="custom" o:connectlocs="191453,120650;191453,120650;191453,120650;191453,1206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7" w:type="dxa"/>
            <w:tcBorders>
              <w:top w:val="single" w:sz="8" w:space="0" w:color="BD4F87" w:themeColor="accent5"/>
              <w:left w:val="nil"/>
              <w:bottom w:val="single" w:sz="24" w:space="0" w:color="BD4F87" w:themeColor="accent5"/>
              <w:right w:val="single" w:sz="24" w:space="0" w:color="BD4F87" w:themeColor="accent5"/>
            </w:tcBorders>
          </w:tcPr>
          <w:p w:rsidR="00E65AA7" w:rsidRDefault="00C345E5" w:rsidP="00AD6FD4">
            <w:pPr>
              <w:pStyle w:val="Text5"/>
            </w:pPr>
            <w:sdt>
              <w:sdtPr>
                <w:id w:val="2101977867"/>
                <w:placeholder>
                  <w:docPart w:val="CB94C689B6F0475BAA8E7AE07E5F81BB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What do</w:t>
                </w:r>
                <w:r w:rsidR="00AD6FD4">
                  <w:t>es</w:t>
                </w:r>
              </w:sdtContent>
            </w:sdt>
            <w:r w:rsidR="00AD6FD4">
              <w:t xml:space="preserve"> </w:t>
            </w:r>
            <w:sdt>
              <w:sdtPr>
                <w:rPr>
                  <w:rStyle w:val="SubtleEmphasis"/>
                </w:rPr>
                <w:id w:val="1302275858"/>
                <w:placeholder>
                  <w:docPart w:val="352DA867DBE2433ABBF53525BFB2FF7B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AD6FD4" w:rsidRPr="00937BCC">
                  <w:t>[</w:t>
                </w:r>
                <w:r w:rsidR="00AD6FD4" w:rsidRPr="00937BCC">
                  <w:rPr>
                    <w:u w:val="single"/>
                  </w:rPr>
                  <w:t>teacher’s name]</w:t>
                </w:r>
              </w:sdtContent>
            </w:sdt>
            <w:r w:rsidR="00AD6FD4">
              <w:t xml:space="preserve"> </w:t>
            </w:r>
            <w:sdt>
              <w:sdtPr>
                <w:id w:val="963318200"/>
                <w:placeholder>
                  <w:docPart w:val="8163F14660544748B5AFC8EFA3190C5C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937BCC">
                  <w:t>need</w:t>
                </w:r>
                <w:r w:rsidR="008D07CF">
                  <w:t xml:space="preserve"> </w:t>
                </w:r>
                <w:r w:rsidR="00AD6FD4" w:rsidRPr="00937BCC">
                  <w:t>to reteach tomorrow?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E65AA7" w:rsidRDefault="00E65AA7" w:rsidP="00270788">
            <w:pPr>
              <w:pStyle w:val="NoSpacing"/>
            </w:pPr>
          </w:p>
        </w:tc>
        <w:tc>
          <w:tcPr>
            <w:tcW w:w="840" w:type="dxa"/>
            <w:tcBorders>
              <w:top w:val="single" w:sz="8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nil"/>
            </w:tcBorders>
          </w:tcPr>
          <w:p w:rsidR="00E65AA7" w:rsidRPr="00937BCC" w:rsidRDefault="00E65AA7" w:rsidP="00AD6FD4">
            <w:pPr>
              <w:pStyle w:val="Graphic"/>
            </w:pPr>
            <w:r w:rsidRPr="001C25F7">
              <mc:AlternateContent>
                <mc:Choice Requires="wps">
                  <w:drawing>
                    <wp:inline distT="0" distB="0" distL="0" distR="0" wp14:anchorId="5154E3E0" wp14:editId="190B5664">
                      <wp:extent cx="382905" cy="241300"/>
                      <wp:effectExtent l="0" t="0" r="0" b="6350"/>
                      <wp:docPr id="24" name="Shape" descr="presenter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25" h="21600" extrusionOk="0">
                                    <a:moveTo>
                                      <a:pt x="11847" y="14015"/>
                                    </a:moveTo>
                                    <a:lnTo>
                                      <a:pt x="13275" y="8272"/>
                                    </a:lnTo>
                                    <a:cubicBezTo>
                                      <a:pt x="13366" y="7910"/>
                                      <a:pt x="13252" y="7477"/>
                                      <a:pt x="13026" y="7332"/>
                                    </a:cubicBezTo>
                                    <a:cubicBezTo>
                                      <a:pt x="12799" y="7188"/>
                                      <a:pt x="12527" y="7369"/>
                                      <a:pt x="12436" y="7730"/>
                                    </a:cubicBezTo>
                                    <a:lnTo>
                                      <a:pt x="10918" y="13762"/>
                                    </a:lnTo>
                                    <a:cubicBezTo>
                                      <a:pt x="10442" y="13834"/>
                                      <a:pt x="9626" y="13834"/>
                                      <a:pt x="9195" y="13473"/>
                                    </a:cubicBezTo>
                                    <a:cubicBezTo>
                                      <a:pt x="8900" y="13256"/>
                                      <a:pt x="8583" y="12028"/>
                                      <a:pt x="8447" y="11486"/>
                                    </a:cubicBezTo>
                                    <a:cubicBezTo>
                                      <a:pt x="8379" y="11233"/>
                                      <a:pt x="8311" y="10981"/>
                                      <a:pt x="8266" y="10836"/>
                                    </a:cubicBezTo>
                                    <a:cubicBezTo>
                                      <a:pt x="8039" y="10114"/>
                                      <a:pt x="7541" y="9247"/>
                                      <a:pt x="6521" y="9247"/>
                                    </a:cubicBezTo>
                                    <a:lnTo>
                                      <a:pt x="3438" y="9247"/>
                                    </a:lnTo>
                                    <a:cubicBezTo>
                                      <a:pt x="2645" y="9247"/>
                                      <a:pt x="2033" y="9897"/>
                                      <a:pt x="1602" y="11125"/>
                                    </a:cubicBezTo>
                                    <a:lnTo>
                                      <a:pt x="1512" y="11414"/>
                                    </a:lnTo>
                                    <a:cubicBezTo>
                                      <a:pt x="1104" y="12606"/>
                                      <a:pt x="696" y="13870"/>
                                      <a:pt x="537" y="14809"/>
                                    </a:cubicBezTo>
                                    <a:cubicBezTo>
                                      <a:pt x="378" y="15857"/>
                                      <a:pt x="16" y="18638"/>
                                      <a:pt x="16" y="18746"/>
                                    </a:cubicBezTo>
                                    <a:cubicBezTo>
                                      <a:pt x="-75" y="19541"/>
                                      <a:pt x="242" y="20336"/>
                                      <a:pt x="741" y="20480"/>
                                    </a:cubicBezTo>
                                    <a:cubicBezTo>
                                      <a:pt x="809" y="20516"/>
                                      <a:pt x="877" y="20553"/>
                                      <a:pt x="922" y="20553"/>
                                    </a:cubicBezTo>
                                    <a:cubicBezTo>
                                      <a:pt x="1353" y="20553"/>
                                      <a:pt x="1738" y="20047"/>
                                      <a:pt x="1829" y="19361"/>
                                    </a:cubicBezTo>
                                    <a:cubicBezTo>
                                      <a:pt x="1829" y="19324"/>
                                      <a:pt x="2169" y="16543"/>
                                      <a:pt x="2328" y="15640"/>
                                    </a:cubicBezTo>
                                    <a:cubicBezTo>
                                      <a:pt x="2396" y="15279"/>
                                      <a:pt x="2532" y="14737"/>
                                      <a:pt x="2713" y="14195"/>
                                    </a:cubicBezTo>
                                    <a:lnTo>
                                      <a:pt x="2600" y="20625"/>
                                    </a:lnTo>
                                    <a:cubicBezTo>
                                      <a:pt x="2600" y="21167"/>
                                      <a:pt x="2849" y="21600"/>
                                      <a:pt x="3189" y="21600"/>
                                    </a:cubicBezTo>
                                    <a:lnTo>
                                      <a:pt x="6634" y="21600"/>
                                    </a:lnTo>
                                    <a:cubicBezTo>
                                      <a:pt x="6974" y="21600"/>
                                      <a:pt x="7223" y="21167"/>
                                      <a:pt x="7223" y="20625"/>
                                    </a:cubicBezTo>
                                    <a:lnTo>
                                      <a:pt x="7087" y="13979"/>
                                    </a:lnTo>
                                    <a:cubicBezTo>
                                      <a:pt x="7382" y="14845"/>
                                      <a:pt x="7790" y="15748"/>
                                      <a:pt x="8402" y="16218"/>
                                    </a:cubicBezTo>
                                    <a:cubicBezTo>
                                      <a:pt x="9558" y="17085"/>
                                      <a:pt x="11212" y="16760"/>
                                      <a:pt x="11394" y="16724"/>
                                    </a:cubicBezTo>
                                    <a:cubicBezTo>
                                      <a:pt x="11915" y="16615"/>
                                      <a:pt x="12255" y="15857"/>
                                      <a:pt x="12187" y="15062"/>
                                    </a:cubicBezTo>
                                    <a:cubicBezTo>
                                      <a:pt x="12187" y="14593"/>
                                      <a:pt x="12051" y="14268"/>
                                      <a:pt x="11847" y="14015"/>
                                    </a:cubicBezTo>
                                    <a:close/>
                                    <a:moveTo>
                                      <a:pt x="18918" y="7116"/>
                                    </a:moveTo>
                                    <a:lnTo>
                                      <a:pt x="14771" y="7116"/>
                                    </a:lnTo>
                                    <a:cubicBezTo>
                                      <a:pt x="14521" y="7116"/>
                                      <a:pt x="14317" y="7441"/>
                                      <a:pt x="14317" y="7838"/>
                                    </a:cubicBezTo>
                                    <a:cubicBezTo>
                                      <a:pt x="14317" y="8235"/>
                                      <a:pt x="14521" y="8561"/>
                                      <a:pt x="14771" y="8561"/>
                                    </a:cubicBezTo>
                                    <a:lnTo>
                                      <a:pt x="18918" y="8561"/>
                                    </a:lnTo>
                                    <a:cubicBezTo>
                                      <a:pt x="19168" y="8561"/>
                                      <a:pt x="19372" y="8235"/>
                                      <a:pt x="19372" y="7838"/>
                                    </a:cubicBezTo>
                                    <a:cubicBezTo>
                                      <a:pt x="19372" y="7441"/>
                                      <a:pt x="19168" y="7116"/>
                                      <a:pt x="18918" y="7116"/>
                                    </a:cubicBezTo>
                                    <a:close/>
                                    <a:moveTo>
                                      <a:pt x="4911" y="8019"/>
                                    </a:moveTo>
                                    <a:cubicBezTo>
                                      <a:pt x="6249" y="8019"/>
                                      <a:pt x="7337" y="6285"/>
                                      <a:pt x="7337" y="4154"/>
                                    </a:cubicBezTo>
                                    <a:cubicBezTo>
                                      <a:pt x="7337" y="2023"/>
                                      <a:pt x="6249" y="289"/>
                                      <a:pt x="4911" y="289"/>
                                    </a:cubicBezTo>
                                    <a:cubicBezTo>
                                      <a:pt x="3574" y="289"/>
                                      <a:pt x="2486" y="2023"/>
                                      <a:pt x="2486" y="4154"/>
                                    </a:cubicBezTo>
                                    <a:cubicBezTo>
                                      <a:pt x="2486" y="6285"/>
                                      <a:pt x="3574" y="8019"/>
                                      <a:pt x="4911" y="8019"/>
                                    </a:cubicBezTo>
                                    <a:close/>
                                    <a:moveTo>
                                      <a:pt x="20618" y="0"/>
                                    </a:moveTo>
                                    <a:lnTo>
                                      <a:pt x="10442" y="0"/>
                                    </a:lnTo>
                                    <a:cubicBezTo>
                                      <a:pt x="9943" y="0"/>
                                      <a:pt x="9535" y="650"/>
                                      <a:pt x="9535" y="1445"/>
                                    </a:cubicBezTo>
                                    <a:lnTo>
                                      <a:pt x="9535" y="12534"/>
                                    </a:lnTo>
                                    <a:cubicBezTo>
                                      <a:pt x="9535" y="12534"/>
                                      <a:pt x="9535" y="12534"/>
                                      <a:pt x="9535" y="12570"/>
                                    </a:cubicBezTo>
                                    <a:cubicBezTo>
                                      <a:pt x="9694" y="12642"/>
                                      <a:pt x="9988" y="12751"/>
                                      <a:pt x="10442" y="12751"/>
                                    </a:cubicBezTo>
                                    <a:lnTo>
                                      <a:pt x="10442" y="1445"/>
                                    </a:lnTo>
                                    <a:lnTo>
                                      <a:pt x="20618" y="1445"/>
                                    </a:lnTo>
                                    <a:lnTo>
                                      <a:pt x="20618" y="14231"/>
                                    </a:lnTo>
                                    <a:lnTo>
                                      <a:pt x="12776" y="14231"/>
                                    </a:lnTo>
                                    <a:cubicBezTo>
                                      <a:pt x="12822" y="14448"/>
                                      <a:pt x="12867" y="14629"/>
                                      <a:pt x="12890" y="14845"/>
                                    </a:cubicBezTo>
                                    <a:cubicBezTo>
                                      <a:pt x="12912" y="15134"/>
                                      <a:pt x="12912" y="15387"/>
                                      <a:pt x="12867" y="15676"/>
                                    </a:cubicBezTo>
                                    <a:lnTo>
                                      <a:pt x="20618" y="15676"/>
                                    </a:lnTo>
                                    <a:cubicBezTo>
                                      <a:pt x="21117" y="15676"/>
                                      <a:pt x="21525" y="15026"/>
                                      <a:pt x="21525" y="14231"/>
                                    </a:cubicBezTo>
                                    <a:lnTo>
                                      <a:pt x="21525" y="1445"/>
                                    </a:lnTo>
                                    <a:cubicBezTo>
                                      <a:pt x="21525" y="650"/>
                                      <a:pt x="21117" y="0"/>
                                      <a:pt x="20618" y="0"/>
                                    </a:cubicBezTo>
                                    <a:close/>
                                    <a:moveTo>
                                      <a:pt x="18918" y="3612"/>
                                    </a:moveTo>
                                    <a:lnTo>
                                      <a:pt x="12142" y="3612"/>
                                    </a:lnTo>
                                    <a:cubicBezTo>
                                      <a:pt x="11892" y="3612"/>
                                      <a:pt x="11688" y="3937"/>
                                      <a:pt x="11688" y="4334"/>
                                    </a:cubicBezTo>
                                    <a:cubicBezTo>
                                      <a:pt x="11688" y="4732"/>
                                      <a:pt x="11892" y="5057"/>
                                      <a:pt x="12142" y="5057"/>
                                    </a:cubicBezTo>
                                    <a:lnTo>
                                      <a:pt x="18918" y="5057"/>
                                    </a:lnTo>
                                    <a:cubicBezTo>
                                      <a:pt x="19168" y="5057"/>
                                      <a:pt x="19372" y="4732"/>
                                      <a:pt x="19372" y="4334"/>
                                    </a:cubicBezTo>
                                    <a:cubicBezTo>
                                      <a:pt x="19372" y="3937"/>
                                      <a:pt x="19168" y="3612"/>
                                      <a:pt x="18918" y="3612"/>
                                    </a:cubicBezTo>
                                    <a:close/>
                                    <a:moveTo>
                                      <a:pt x="18918" y="10619"/>
                                    </a:moveTo>
                                    <a:lnTo>
                                      <a:pt x="14771" y="10619"/>
                                    </a:lnTo>
                                    <a:cubicBezTo>
                                      <a:pt x="14521" y="10619"/>
                                      <a:pt x="14317" y="10944"/>
                                      <a:pt x="14317" y="11342"/>
                                    </a:cubicBezTo>
                                    <a:cubicBezTo>
                                      <a:pt x="14317" y="11739"/>
                                      <a:pt x="14521" y="12064"/>
                                      <a:pt x="14771" y="12064"/>
                                    </a:cubicBezTo>
                                    <a:lnTo>
                                      <a:pt x="18918" y="12064"/>
                                    </a:lnTo>
                                    <a:cubicBezTo>
                                      <a:pt x="19168" y="12064"/>
                                      <a:pt x="19372" y="11739"/>
                                      <a:pt x="19372" y="11342"/>
                                    </a:cubicBezTo>
                                    <a:cubicBezTo>
                                      <a:pt x="19372" y="10944"/>
                                      <a:pt x="19168" y="10619"/>
                                      <a:pt x="18918" y="106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D3D8E3" id="Shape" o:spid="_x0000_s1026" alt="presenter icon" style="width:30.1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2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" path="m11847,14015l13275,8272v91,-362,-23,-795,-249,-940c12799,7188,12527,7369,12436,7730r-1518,6032c10442,13834,9626,13834,9195,13473v-295,-217,-612,-1445,-748,-1987c8379,11233,8311,10981,8266,10836,8039,10114,7541,9247,6521,9247r-3083,c2645,9247,2033,9897,1602,11125r-90,289c1104,12606,696,13870,537,14809,378,15857,16,18638,16,18746v-91,795,226,1590,725,1734c809,20516,877,20553,922,20553v431,,816,-506,907,-1192c1829,19324,2169,16543,2328,15640v68,-361,204,-903,385,-1445l2600,20625v,542,249,975,589,975l6634,21600v340,,589,-433,589,-975l7087,13979v295,866,703,1769,1315,2239c9558,17085,11212,16760,11394,16724v521,-109,861,-867,793,-1662c12187,14593,12051,14268,11847,14015xm18918,7116r-4147,c14521,7116,14317,7441,14317,7838v,397,204,723,454,723l18918,8561v250,,454,-326,454,-723c19372,7441,19168,7116,18918,7116xm4911,8019v1338,,2426,-1734,2426,-3865c7337,2023,6249,289,4911,289,3574,289,2486,2023,2486,4154v,2131,1088,3865,2425,3865xm20618,l10442,c9943,,9535,650,9535,1445r,11089c9535,12534,9535,12534,9535,12570v159,72,453,181,907,181l10442,1445r10176,l20618,14231r-7842,c12822,14448,12867,14629,12890,14845v22,289,22,542,-23,831l20618,15676v499,,907,-650,907,-1445l21525,1445c21525,650,21117,,20618,xm18918,3612r-6776,c11892,3612,11688,3937,11688,4334v,398,204,723,454,723l18918,5057v250,,454,-325,454,-723c19372,3937,19168,3612,18918,3612xm18918,10619r-4147,c14521,10619,14317,10944,14317,11342v,397,204,722,454,722l18918,12064v250,,454,-325,454,-722c19372,10944,19168,10619,18918,10619xe" fillcolor="#bd4f87 [3208]" stroked="f" strokeweight="1pt">
                      <v:stroke miterlimit="4" joinstyle="miter"/>
                      <v:path arrowok="t" o:extrusionok="f" o:connecttype="custom" o:connectlocs="191453,120650;191453,120650;191453,120650;191453,1206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92" w:type="dxa"/>
            <w:tcBorders>
              <w:top w:val="single" w:sz="8" w:space="0" w:color="BD4F87" w:themeColor="accent5"/>
              <w:left w:val="nil"/>
              <w:bottom w:val="single" w:sz="24" w:space="0" w:color="BD4F87" w:themeColor="accent5"/>
              <w:right w:val="single" w:sz="24" w:space="0" w:color="BD4F87" w:themeColor="accent5"/>
            </w:tcBorders>
          </w:tcPr>
          <w:p w:rsidR="00E65AA7" w:rsidRDefault="00C345E5" w:rsidP="00AD6FD4">
            <w:pPr>
              <w:pStyle w:val="Text5"/>
            </w:pPr>
            <w:sdt>
              <w:sdtPr>
                <w:id w:val="-1673414313"/>
                <w:placeholder>
                  <w:docPart w:val="FEF3453BD42F4ACE82F2CC0909521AE0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E65AA7">
                  <w:t>What do</w:t>
                </w:r>
                <w:r w:rsidR="00AD6FD4">
                  <w:t>es</w:t>
                </w:r>
              </w:sdtContent>
            </w:sdt>
            <w:r w:rsidR="00AD6FD4">
              <w:t xml:space="preserve"> </w:t>
            </w:r>
            <w:sdt>
              <w:sdtPr>
                <w:rPr>
                  <w:rStyle w:val="SubtleEmphasis"/>
                </w:rPr>
                <w:id w:val="-1824736649"/>
                <w:placeholder>
                  <w:docPart w:val="B381631EC3E94C6DA5602A820358324D"/>
                </w:placeholder>
                <w:temporary/>
                <w:showingPlcHdr/>
                <w15:appearance w15:val="hidden"/>
              </w:sdtPr>
              <w:sdtEndPr>
                <w:rPr>
                  <w:rStyle w:val="SubtleEmphasis"/>
                </w:rPr>
              </w:sdtEndPr>
              <w:sdtContent>
                <w:r w:rsidR="00AD6FD4" w:rsidRPr="00937BCC">
                  <w:t>[</w:t>
                </w:r>
                <w:r w:rsidR="00AD6FD4" w:rsidRPr="00937BCC">
                  <w:rPr>
                    <w:u w:val="single"/>
                  </w:rPr>
                  <w:t>teacher’s name]</w:t>
                </w:r>
              </w:sdtContent>
            </w:sdt>
            <w:r w:rsidR="00AD6FD4">
              <w:t xml:space="preserve"> </w:t>
            </w:r>
            <w:sdt>
              <w:sdtPr>
                <w:id w:val="-1074819974"/>
                <w:placeholder>
                  <w:docPart w:val="7DC6BE5D46F943BC82ECEBBF1BB5D342"/>
                </w:placeholder>
                <w:temporary/>
                <w:showingPlcHdr/>
                <w15:appearance w15:val="hidden"/>
              </w:sdtPr>
              <w:sdtEndPr/>
              <w:sdtContent>
                <w:r w:rsidR="00AD6FD4" w:rsidRPr="00937BCC">
                  <w:t>need</w:t>
                </w:r>
                <w:r w:rsidR="008D07CF">
                  <w:t xml:space="preserve"> </w:t>
                </w:r>
                <w:r w:rsidR="00AD6FD4" w:rsidRPr="00937BCC">
                  <w:t>to reteach tomorrow?</w:t>
                </w:r>
              </w:sdtContent>
            </w:sdt>
          </w:p>
        </w:tc>
      </w:tr>
    </w:tbl>
    <w:p w:rsidR="00B1511A" w:rsidRDefault="00B1511A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3372"/>
        <w:gridCol w:w="283"/>
        <w:gridCol w:w="1475"/>
        <w:gridCol w:w="3453"/>
      </w:tblGrid>
      <w:tr w:rsidR="00055466" w:rsidTr="00055466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shd w:val="clear" w:color="auto" w:fill="auto"/>
            <w:vAlign w:val="center"/>
          </w:tcPr>
          <w:p w:rsidR="00055466" w:rsidRPr="00B00740" w:rsidRDefault="00C345E5" w:rsidP="001A4314">
            <w:pPr>
              <w:pStyle w:val="Heading6"/>
            </w:pPr>
            <w:sdt>
              <w:sdtPr>
                <w:id w:val="162592750"/>
                <w:placeholder>
                  <w:docPart w:val="8B9579F5048D4E5CA008F07B6A770E59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Name: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-811558459"/>
                <w:placeholder>
                  <w:docPart w:val="A08AAF49EC13475BA607C46CA5F22F6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55466" w:rsidRPr="00B00740" w:rsidRDefault="00C345E5" w:rsidP="001A4314">
            <w:pPr>
              <w:pStyle w:val="Heading6"/>
            </w:pPr>
            <w:sdt>
              <w:sdtPr>
                <w:id w:val="1969538724"/>
                <w:placeholder>
                  <w:docPart w:val="66969CF728CB4603A1366132FD008600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Date: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-229152596"/>
                <w:placeholder>
                  <w:docPart w:val="551E2F80FB2D403B902506811E7743C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055466" w:rsidRDefault="00C345E5" w:rsidP="001A4314">
            <w:pPr>
              <w:pStyle w:val="Heading6"/>
            </w:pPr>
            <w:sdt>
              <w:sdtPr>
                <w:id w:val="-436143624"/>
                <w:placeholder>
                  <w:docPart w:val="201A70AD34094539A49EDE010ABE7B16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Period/Subject: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336189965"/>
                <w:placeholder>
                  <w:docPart w:val="C6310117BF894573A3299762384C177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612443" w:themeColor="accent5" w:themeShade="80"/>
              <w:right w:val="single" w:sz="24" w:space="0" w:color="612443" w:themeColor="accent5" w:themeShade="80"/>
            </w:tcBorders>
          </w:tcPr>
          <w:p w:rsidR="00055466" w:rsidRDefault="00055466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vAlign w:val="center"/>
          </w:tcPr>
          <w:p w:rsidR="00055466" w:rsidRPr="00B00740" w:rsidRDefault="00C345E5" w:rsidP="00055466">
            <w:pPr>
              <w:pStyle w:val="Heading6"/>
            </w:pPr>
            <w:sdt>
              <w:sdtPr>
                <w:id w:val="1946802591"/>
                <w:placeholder>
                  <w:docPart w:val="8E42C1B1CAFA42B7ACF181C17CDBA37E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Name: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210158233"/>
                <w:placeholder>
                  <w:docPart w:val="20A3EA3E53AA4885A513F63F00C2F04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55466" w:rsidRPr="00B00740" w:rsidRDefault="00C345E5" w:rsidP="00055466">
            <w:pPr>
              <w:pStyle w:val="Heading6"/>
            </w:pPr>
            <w:sdt>
              <w:sdtPr>
                <w:id w:val="-642421621"/>
                <w:placeholder>
                  <w:docPart w:val="0B27AF30596C4A1C8D2196AD375092BD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Date: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1748383577"/>
                <w:placeholder>
                  <w:docPart w:val="608849C20F214920803BDF744F594CB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055466" w:rsidRDefault="00C345E5" w:rsidP="00055466">
            <w:pPr>
              <w:pStyle w:val="Heading6"/>
            </w:pPr>
            <w:sdt>
              <w:sdtPr>
                <w:id w:val="-1364435605"/>
                <w:placeholder>
                  <w:docPart w:val="0150F1BDD9804EF0AF892FCB671D5FEE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Period/Subject: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568621952"/>
                <w:placeholder>
                  <w:docPart w:val="611BDF58006C4223B5E1BBD7C3876C1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055466" w:rsidTr="003D3BE9">
        <w:tc>
          <w:tcPr>
            <w:tcW w:w="1555" w:type="dxa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nil"/>
              <w:right w:val="nil"/>
            </w:tcBorders>
          </w:tcPr>
          <w:p w:rsidR="00055466" w:rsidRPr="00055466" w:rsidRDefault="00055466" w:rsidP="00055466">
            <w:pPr>
              <w:pStyle w:val="Graphic"/>
            </w:pPr>
            <w:r w:rsidRPr="001746C9">
              <mc:AlternateContent>
                <mc:Choice Requires="wpg">
                  <w:drawing>
                    <wp:inline distT="0" distB="0" distL="0" distR="0" wp14:anchorId="1D5F73F0" wp14:editId="360F9C11">
                      <wp:extent cx="723900" cy="723900"/>
                      <wp:effectExtent l="0" t="0" r="0" b="0"/>
                      <wp:docPr id="171" name="Group 171" descr="brain in head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59" name="Oval 159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C25F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Shape"/>
                              <wps:cNvSpPr/>
                              <wps:spPr>
                                <a:xfrm>
                                  <a:off x="139700" y="127000"/>
                                  <a:ext cx="413286" cy="46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485" h="20478" extrusionOk="0">
                                      <a:moveTo>
                                        <a:pt x="10775" y="2167"/>
                                      </a:moveTo>
                                      <a:cubicBezTo>
                                        <a:pt x="10596" y="2212"/>
                                        <a:pt x="10494" y="2394"/>
                                        <a:pt x="10545" y="2576"/>
                                      </a:cubicBezTo>
                                      <a:cubicBezTo>
                                        <a:pt x="10673" y="2939"/>
                                        <a:pt x="10673" y="3234"/>
                                        <a:pt x="10494" y="3484"/>
                                      </a:cubicBezTo>
                                      <a:cubicBezTo>
                                        <a:pt x="10163" y="3938"/>
                                        <a:pt x="9321" y="4052"/>
                                        <a:pt x="9296" y="4052"/>
                                      </a:cubicBezTo>
                                      <a:cubicBezTo>
                                        <a:pt x="9092" y="4075"/>
                                        <a:pt x="8964" y="4234"/>
                                        <a:pt x="8990" y="4393"/>
                                      </a:cubicBezTo>
                                      <a:cubicBezTo>
                                        <a:pt x="9015" y="4552"/>
                                        <a:pt x="9168" y="4688"/>
                                        <a:pt x="9347" y="4688"/>
                                      </a:cubicBezTo>
                                      <a:cubicBezTo>
                                        <a:pt x="9372" y="4688"/>
                                        <a:pt x="9372" y="4688"/>
                                        <a:pt x="9398" y="4688"/>
                                      </a:cubicBezTo>
                                      <a:cubicBezTo>
                                        <a:pt x="9449" y="4688"/>
                                        <a:pt x="10596" y="4574"/>
                                        <a:pt x="11106" y="3848"/>
                                      </a:cubicBezTo>
                                      <a:cubicBezTo>
                                        <a:pt x="11387" y="3439"/>
                                        <a:pt x="11438" y="2962"/>
                                        <a:pt x="11234" y="2394"/>
                                      </a:cubicBezTo>
                                      <a:cubicBezTo>
                                        <a:pt x="11157" y="2212"/>
                                        <a:pt x="10953" y="2121"/>
                                        <a:pt x="10775" y="2167"/>
                                      </a:cubicBezTo>
                                      <a:close/>
                                      <a:moveTo>
                                        <a:pt x="13248" y="7641"/>
                                      </a:moveTo>
                                      <a:cubicBezTo>
                                        <a:pt x="13427" y="8254"/>
                                        <a:pt x="13911" y="8617"/>
                                        <a:pt x="14575" y="8663"/>
                                      </a:cubicBezTo>
                                      <a:cubicBezTo>
                                        <a:pt x="14575" y="8663"/>
                                        <a:pt x="14600" y="8663"/>
                                        <a:pt x="14600" y="8663"/>
                                      </a:cubicBezTo>
                                      <a:cubicBezTo>
                                        <a:pt x="14779" y="8663"/>
                                        <a:pt x="14932" y="8526"/>
                                        <a:pt x="14957" y="8367"/>
                                      </a:cubicBezTo>
                                      <a:cubicBezTo>
                                        <a:pt x="14983" y="8186"/>
                                        <a:pt x="14830" y="8049"/>
                                        <a:pt x="14626" y="8027"/>
                                      </a:cubicBezTo>
                                      <a:cubicBezTo>
                                        <a:pt x="14422" y="8004"/>
                                        <a:pt x="14243" y="7936"/>
                                        <a:pt x="14141" y="7822"/>
                                      </a:cubicBezTo>
                                      <a:cubicBezTo>
                                        <a:pt x="13937" y="7595"/>
                                        <a:pt x="13911" y="7255"/>
                                        <a:pt x="13911" y="7164"/>
                                      </a:cubicBezTo>
                                      <a:cubicBezTo>
                                        <a:pt x="13937" y="7118"/>
                                        <a:pt x="13911" y="7050"/>
                                        <a:pt x="13911" y="7005"/>
                                      </a:cubicBezTo>
                                      <a:cubicBezTo>
                                        <a:pt x="13860" y="6868"/>
                                        <a:pt x="13733" y="6778"/>
                                        <a:pt x="13580" y="6778"/>
                                      </a:cubicBezTo>
                                      <a:cubicBezTo>
                                        <a:pt x="12356" y="6755"/>
                                        <a:pt x="12126" y="5733"/>
                                        <a:pt x="12101" y="5687"/>
                                      </a:cubicBezTo>
                                      <a:cubicBezTo>
                                        <a:pt x="12075" y="5506"/>
                                        <a:pt x="11871" y="5392"/>
                                        <a:pt x="11693" y="5438"/>
                                      </a:cubicBezTo>
                                      <a:cubicBezTo>
                                        <a:pt x="11489" y="5460"/>
                                        <a:pt x="11361" y="5642"/>
                                        <a:pt x="11387" y="5801"/>
                                      </a:cubicBezTo>
                                      <a:cubicBezTo>
                                        <a:pt x="11489" y="6301"/>
                                        <a:pt x="11973" y="7232"/>
                                        <a:pt x="13197" y="7414"/>
                                      </a:cubicBezTo>
                                      <a:cubicBezTo>
                                        <a:pt x="13197" y="7459"/>
                                        <a:pt x="13223" y="7550"/>
                                        <a:pt x="13248" y="7641"/>
                                      </a:cubicBezTo>
                                      <a:close/>
                                      <a:moveTo>
                                        <a:pt x="9755" y="5301"/>
                                      </a:moveTo>
                                      <a:cubicBezTo>
                                        <a:pt x="9168" y="5869"/>
                                        <a:pt x="8990" y="6709"/>
                                        <a:pt x="9270" y="7436"/>
                                      </a:cubicBezTo>
                                      <a:cubicBezTo>
                                        <a:pt x="9321" y="7573"/>
                                        <a:pt x="9449" y="7641"/>
                                        <a:pt x="9602" y="7641"/>
                                      </a:cubicBezTo>
                                      <a:cubicBezTo>
                                        <a:pt x="9653" y="7641"/>
                                        <a:pt x="9678" y="7641"/>
                                        <a:pt x="9729" y="7618"/>
                                      </a:cubicBezTo>
                                      <a:cubicBezTo>
                                        <a:pt x="9908" y="7550"/>
                                        <a:pt x="10010" y="7368"/>
                                        <a:pt x="9933" y="7209"/>
                                      </a:cubicBezTo>
                                      <a:cubicBezTo>
                                        <a:pt x="9729" y="6709"/>
                                        <a:pt x="9857" y="6119"/>
                                        <a:pt x="10265" y="5733"/>
                                      </a:cubicBezTo>
                                      <a:cubicBezTo>
                                        <a:pt x="10392" y="5596"/>
                                        <a:pt x="10392" y="5392"/>
                                        <a:pt x="10239" y="5279"/>
                                      </a:cubicBezTo>
                                      <a:cubicBezTo>
                                        <a:pt x="10112" y="5142"/>
                                        <a:pt x="9882" y="5165"/>
                                        <a:pt x="9755" y="5301"/>
                                      </a:cubicBezTo>
                                      <a:close/>
                                      <a:moveTo>
                                        <a:pt x="15314" y="10979"/>
                                      </a:moveTo>
                                      <a:cubicBezTo>
                                        <a:pt x="14804" y="11161"/>
                                        <a:pt x="14396" y="11207"/>
                                        <a:pt x="14090" y="11070"/>
                                      </a:cubicBezTo>
                                      <a:cubicBezTo>
                                        <a:pt x="13682" y="10889"/>
                                        <a:pt x="13529" y="10480"/>
                                        <a:pt x="13529" y="10457"/>
                                      </a:cubicBezTo>
                                      <a:cubicBezTo>
                                        <a:pt x="13478" y="10298"/>
                                        <a:pt x="13274" y="10185"/>
                                        <a:pt x="13095" y="10230"/>
                                      </a:cubicBezTo>
                                      <a:cubicBezTo>
                                        <a:pt x="12917" y="10275"/>
                                        <a:pt x="12789" y="10457"/>
                                        <a:pt x="12840" y="10616"/>
                                      </a:cubicBezTo>
                                      <a:cubicBezTo>
                                        <a:pt x="12840" y="10639"/>
                                        <a:pt x="13070" y="11320"/>
                                        <a:pt x="13784" y="11638"/>
                                      </a:cubicBezTo>
                                      <a:cubicBezTo>
                                        <a:pt x="14013" y="11729"/>
                                        <a:pt x="14269" y="11797"/>
                                        <a:pt x="14549" y="11797"/>
                                      </a:cubicBezTo>
                                      <a:cubicBezTo>
                                        <a:pt x="14881" y="11797"/>
                                        <a:pt x="15238" y="11729"/>
                                        <a:pt x="15620" y="11570"/>
                                      </a:cubicBezTo>
                                      <a:cubicBezTo>
                                        <a:pt x="15799" y="11502"/>
                                        <a:pt x="15875" y="11320"/>
                                        <a:pt x="15799" y="11161"/>
                                      </a:cubicBezTo>
                                      <a:cubicBezTo>
                                        <a:pt x="15697" y="10979"/>
                                        <a:pt x="15493" y="10911"/>
                                        <a:pt x="15314" y="10979"/>
                                      </a:cubicBezTo>
                                      <a:close/>
                                      <a:moveTo>
                                        <a:pt x="16742" y="14818"/>
                                      </a:moveTo>
                                      <a:cubicBezTo>
                                        <a:pt x="17507" y="12161"/>
                                        <a:pt x="21511" y="10843"/>
                                        <a:pt x="20236" y="5438"/>
                                      </a:cubicBezTo>
                                      <a:cubicBezTo>
                                        <a:pt x="18961" y="32"/>
                                        <a:pt x="11795" y="-536"/>
                                        <a:pt x="8097" y="327"/>
                                      </a:cubicBezTo>
                                      <a:cubicBezTo>
                                        <a:pt x="4246" y="1213"/>
                                        <a:pt x="1212" y="4847"/>
                                        <a:pt x="2232" y="7890"/>
                                      </a:cubicBezTo>
                                      <a:cubicBezTo>
                                        <a:pt x="2308" y="8118"/>
                                        <a:pt x="2257" y="8367"/>
                                        <a:pt x="2104" y="8572"/>
                                      </a:cubicBezTo>
                                      <a:cubicBezTo>
                                        <a:pt x="1645" y="9208"/>
                                        <a:pt x="370" y="10616"/>
                                        <a:pt x="39" y="11456"/>
                                      </a:cubicBezTo>
                                      <a:cubicBezTo>
                                        <a:pt x="-89" y="11752"/>
                                        <a:pt x="115" y="12092"/>
                                        <a:pt x="447" y="12161"/>
                                      </a:cubicBezTo>
                                      <a:cubicBezTo>
                                        <a:pt x="549" y="12183"/>
                                        <a:pt x="1212" y="12410"/>
                                        <a:pt x="1314" y="12433"/>
                                      </a:cubicBezTo>
                                      <a:cubicBezTo>
                                        <a:pt x="2206" y="12683"/>
                                        <a:pt x="2028" y="14432"/>
                                        <a:pt x="2028" y="16022"/>
                                      </a:cubicBezTo>
                                      <a:cubicBezTo>
                                        <a:pt x="2028" y="17680"/>
                                        <a:pt x="4017" y="17453"/>
                                        <a:pt x="4680" y="17339"/>
                                      </a:cubicBezTo>
                                      <a:cubicBezTo>
                                        <a:pt x="5343" y="17203"/>
                                        <a:pt x="6796" y="17089"/>
                                        <a:pt x="6796" y="18679"/>
                                      </a:cubicBezTo>
                                      <a:cubicBezTo>
                                        <a:pt x="6796" y="18884"/>
                                        <a:pt x="6796" y="19065"/>
                                        <a:pt x="6822" y="19202"/>
                                      </a:cubicBezTo>
                                      <a:cubicBezTo>
                                        <a:pt x="6847" y="19520"/>
                                        <a:pt x="7077" y="19792"/>
                                        <a:pt x="7409" y="19906"/>
                                      </a:cubicBezTo>
                                      <a:cubicBezTo>
                                        <a:pt x="8709" y="20360"/>
                                        <a:pt x="12534" y="21064"/>
                                        <a:pt x="17125" y="19588"/>
                                      </a:cubicBezTo>
                                      <a:cubicBezTo>
                                        <a:pt x="17405" y="19497"/>
                                        <a:pt x="17507" y="19224"/>
                                        <a:pt x="17380" y="18997"/>
                                      </a:cubicBezTo>
                                      <a:cubicBezTo>
                                        <a:pt x="16921" y="18248"/>
                                        <a:pt x="16181" y="16794"/>
                                        <a:pt x="16742" y="14818"/>
                                      </a:cubicBezTo>
                                      <a:close/>
                                      <a:moveTo>
                                        <a:pt x="15289" y="12320"/>
                                      </a:moveTo>
                                      <a:cubicBezTo>
                                        <a:pt x="14268" y="12796"/>
                                        <a:pt x="13452" y="12251"/>
                                        <a:pt x="13070" y="11843"/>
                                      </a:cubicBezTo>
                                      <a:cubicBezTo>
                                        <a:pt x="12840" y="11933"/>
                                        <a:pt x="12585" y="11979"/>
                                        <a:pt x="12330" y="11979"/>
                                      </a:cubicBezTo>
                                      <a:cubicBezTo>
                                        <a:pt x="11897" y="11979"/>
                                        <a:pt x="11514" y="11843"/>
                                        <a:pt x="11183" y="11615"/>
                                      </a:cubicBezTo>
                                      <a:cubicBezTo>
                                        <a:pt x="11183" y="11638"/>
                                        <a:pt x="9780" y="11933"/>
                                        <a:pt x="9551" y="11070"/>
                                      </a:cubicBezTo>
                                      <a:cubicBezTo>
                                        <a:pt x="9576" y="11070"/>
                                        <a:pt x="9602" y="11070"/>
                                        <a:pt x="9627" y="11070"/>
                                      </a:cubicBezTo>
                                      <a:cubicBezTo>
                                        <a:pt x="9653" y="11070"/>
                                        <a:pt x="9678" y="11070"/>
                                        <a:pt x="9704" y="11070"/>
                                      </a:cubicBezTo>
                                      <a:cubicBezTo>
                                        <a:pt x="10571" y="11048"/>
                                        <a:pt x="11387" y="10639"/>
                                        <a:pt x="12152" y="9844"/>
                                      </a:cubicBezTo>
                                      <a:cubicBezTo>
                                        <a:pt x="12279" y="9708"/>
                                        <a:pt x="12254" y="9503"/>
                                        <a:pt x="12126" y="9390"/>
                                      </a:cubicBezTo>
                                      <a:cubicBezTo>
                                        <a:pt x="11973" y="9276"/>
                                        <a:pt x="11744" y="9299"/>
                                        <a:pt x="11616" y="9412"/>
                                      </a:cubicBezTo>
                                      <a:cubicBezTo>
                                        <a:pt x="10979" y="10071"/>
                                        <a:pt x="10341" y="10412"/>
                                        <a:pt x="9704" y="10412"/>
                                      </a:cubicBezTo>
                                      <a:cubicBezTo>
                                        <a:pt x="9500" y="10412"/>
                                        <a:pt x="9347" y="10389"/>
                                        <a:pt x="9168" y="10343"/>
                                      </a:cubicBezTo>
                                      <a:cubicBezTo>
                                        <a:pt x="9117" y="10321"/>
                                        <a:pt x="9092" y="10321"/>
                                        <a:pt x="9041" y="10298"/>
                                      </a:cubicBezTo>
                                      <a:cubicBezTo>
                                        <a:pt x="8990" y="10275"/>
                                        <a:pt x="8939" y="10275"/>
                                        <a:pt x="8913" y="10253"/>
                                      </a:cubicBezTo>
                                      <a:cubicBezTo>
                                        <a:pt x="8556" y="10116"/>
                                        <a:pt x="8352" y="9935"/>
                                        <a:pt x="8327" y="9912"/>
                                      </a:cubicBezTo>
                                      <a:cubicBezTo>
                                        <a:pt x="8327" y="9912"/>
                                        <a:pt x="8301" y="9889"/>
                                        <a:pt x="8301" y="9889"/>
                                      </a:cubicBezTo>
                                      <a:cubicBezTo>
                                        <a:pt x="7817" y="9435"/>
                                        <a:pt x="7842" y="8844"/>
                                        <a:pt x="7919" y="8436"/>
                                      </a:cubicBezTo>
                                      <a:cubicBezTo>
                                        <a:pt x="6210" y="8595"/>
                                        <a:pt x="5394" y="8049"/>
                                        <a:pt x="5011" y="7504"/>
                                      </a:cubicBezTo>
                                      <a:cubicBezTo>
                                        <a:pt x="5164" y="7482"/>
                                        <a:pt x="5317" y="7459"/>
                                        <a:pt x="5470" y="7414"/>
                                      </a:cubicBezTo>
                                      <a:cubicBezTo>
                                        <a:pt x="5929" y="7255"/>
                                        <a:pt x="6286" y="6937"/>
                                        <a:pt x="6516" y="6482"/>
                                      </a:cubicBezTo>
                                      <a:cubicBezTo>
                                        <a:pt x="6592" y="6323"/>
                                        <a:pt x="6516" y="6142"/>
                                        <a:pt x="6337" y="6073"/>
                                      </a:cubicBezTo>
                                      <a:cubicBezTo>
                                        <a:pt x="6159" y="6005"/>
                                        <a:pt x="5955" y="6073"/>
                                        <a:pt x="5878" y="6232"/>
                                      </a:cubicBezTo>
                                      <a:cubicBezTo>
                                        <a:pt x="5725" y="6528"/>
                                        <a:pt x="5521" y="6732"/>
                                        <a:pt x="5241" y="6823"/>
                                      </a:cubicBezTo>
                                      <a:cubicBezTo>
                                        <a:pt x="4986" y="6914"/>
                                        <a:pt x="4705" y="6914"/>
                                        <a:pt x="4476" y="6891"/>
                                      </a:cubicBezTo>
                                      <a:cubicBezTo>
                                        <a:pt x="3915" y="6641"/>
                                        <a:pt x="3558" y="6142"/>
                                        <a:pt x="3558" y="5551"/>
                                      </a:cubicBezTo>
                                      <a:cubicBezTo>
                                        <a:pt x="3558" y="4779"/>
                                        <a:pt x="4221" y="4143"/>
                                        <a:pt x="5088" y="4075"/>
                                      </a:cubicBezTo>
                                      <a:cubicBezTo>
                                        <a:pt x="4986" y="3938"/>
                                        <a:pt x="4960" y="3757"/>
                                        <a:pt x="4986" y="3575"/>
                                      </a:cubicBezTo>
                                      <a:cubicBezTo>
                                        <a:pt x="5037" y="3257"/>
                                        <a:pt x="5343" y="3007"/>
                                        <a:pt x="5700" y="2962"/>
                                      </a:cubicBezTo>
                                      <a:cubicBezTo>
                                        <a:pt x="5725" y="2962"/>
                                        <a:pt x="5751" y="2962"/>
                                        <a:pt x="5776" y="2962"/>
                                      </a:cubicBezTo>
                                      <a:cubicBezTo>
                                        <a:pt x="5878" y="3257"/>
                                        <a:pt x="6108" y="3666"/>
                                        <a:pt x="6567" y="3848"/>
                                      </a:cubicBezTo>
                                      <a:cubicBezTo>
                                        <a:pt x="6694" y="3893"/>
                                        <a:pt x="6822" y="3916"/>
                                        <a:pt x="6949" y="3916"/>
                                      </a:cubicBezTo>
                                      <a:cubicBezTo>
                                        <a:pt x="7230" y="3916"/>
                                        <a:pt x="7536" y="3825"/>
                                        <a:pt x="7842" y="3620"/>
                                      </a:cubicBezTo>
                                      <a:cubicBezTo>
                                        <a:pt x="7995" y="3507"/>
                                        <a:pt x="8046" y="3325"/>
                                        <a:pt x="7919" y="3166"/>
                                      </a:cubicBezTo>
                                      <a:cubicBezTo>
                                        <a:pt x="7791" y="3030"/>
                                        <a:pt x="7587" y="2985"/>
                                        <a:pt x="7409" y="3098"/>
                                      </a:cubicBezTo>
                                      <a:cubicBezTo>
                                        <a:pt x="7230" y="3212"/>
                                        <a:pt x="7000" y="3325"/>
                                        <a:pt x="6822" y="3257"/>
                                      </a:cubicBezTo>
                                      <a:cubicBezTo>
                                        <a:pt x="6618" y="3189"/>
                                        <a:pt x="6490" y="2916"/>
                                        <a:pt x="6414" y="2689"/>
                                      </a:cubicBezTo>
                                      <a:cubicBezTo>
                                        <a:pt x="6669" y="2303"/>
                                        <a:pt x="7128" y="2031"/>
                                        <a:pt x="7689" y="2031"/>
                                      </a:cubicBezTo>
                                      <a:cubicBezTo>
                                        <a:pt x="7995" y="2031"/>
                                        <a:pt x="8250" y="2099"/>
                                        <a:pt x="8480" y="2235"/>
                                      </a:cubicBezTo>
                                      <a:cubicBezTo>
                                        <a:pt x="8684" y="1735"/>
                                        <a:pt x="9219" y="1395"/>
                                        <a:pt x="9831" y="1395"/>
                                      </a:cubicBezTo>
                                      <a:cubicBezTo>
                                        <a:pt x="10163" y="1395"/>
                                        <a:pt x="10494" y="1508"/>
                                        <a:pt x="10724" y="1667"/>
                                      </a:cubicBezTo>
                                      <a:cubicBezTo>
                                        <a:pt x="10979" y="1326"/>
                                        <a:pt x="11412" y="1099"/>
                                        <a:pt x="11922" y="1099"/>
                                      </a:cubicBezTo>
                                      <a:cubicBezTo>
                                        <a:pt x="12407" y="1099"/>
                                        <a:pt x="12840" y="1304"/>
                                        <a:pt x="13095" y="1644"/>
                                      </a:cubicBezTo>
                                      <a:cubicBezTo>
                                        <a:pt x="13274" y="1554"/>
                                        <a:pt x="13503" y="1485"/>
                                        <a:pt x="13733" y="1485"/>
                                      </a:cubicBezTo>
                                      <a:cubicBezTo>
                                        <a:pt x="14269" y="1485"/>
                                        <a:pt x="14702" y="1781"/>
                                        <a:pt x="14881" y="2212"/>
                                      </a:cubicBezTo>
                                      <a:cubicBezTo>
                                        <a:pt x="15034" y="2121"/>
                                        <a:pt x="15238" y="2053"/>
                                        <a:pt x="15442" y="2053"/>
                                      </a:cubicBezTo>
                                      <a:cubicBezTo>
                                        <a:pt x="16028" y="2053"/>
                                        <a:pt x="16513" y="2485"/>
                                        <a:pt x="16513" y="3007"/>
                                      </a:cubicBezTo>
                                      <a:cubicBezTo>
                                        <a:pt x="16513" y="3030"/>
                                        <a:pt x="16513" y="3053"/>
                                        <a:pt x="16513" y="3075"/>
                                      </a:cubicBezTo>
                                      <a:cubicBezTo>
                                        <a:pt x="16666" y="3007"/>
                                        <a:pt x="16819" y="3007"/>
                                        <a:pt x="16997" y="3030"/>
                                      </a:cubicBezTo>
                                      <a:cubicBezTo>
                                        <a:pt x="17278" y="3075"/>
                                        <a:pt x="17507" y="3280"/>
                                        <a:pt x="17558" y="3530"/>
                                      </a:cubicBezTo>
                                      <a:cubicBezTo>
                                        <a:pt x="17609" y="3689"/>
                                        <a:pt x="17584" y="3825"/>
                                        <a:pt x="17507" y="3961"/>
                                      </a:cubicBezTo>
                                      <a:cubicBezTo>
                                        <a:pt x="17533" y="3961"/>
                                        <a:pt x="17533" y="3961"/>
                                        <a:pt x="17558" y="3961"/>
                                      </a:cubicBezTo>
                                      <a:cubicBezTo>
                                        <a:pt x="18068" y="3961"/>
                                        <a:pt x="18502" y="4347"/>
                                        <a:pt x="18502" y="4802"/>
                                      </a:cubicBezTo>
                                      <a:cubicBezTo>
                                        <a:pt x="18502" y="4961"/>
                                        <a:pt x="18451" y="5097"/>
                                        <a:pt x="18374" y="5233"/>
                                      </a:cubicBezTo>
                                      <a:cubicBezTo>
                                        <a:pt x="17762" y="5142"/>
                                        <a:pt x="17023" y="5279"/>
                                        <a:pt x="16462" y="6028"/>
                                      </a:cubicBezTo>
                                      <a:cubicBezTo>
                                        <a:pt x="16360" y="6164"/>
                                        <a:pt x="16385" y="6369"/>
                                        <a:pt x="16538" y="6482"/>
                                      </a:cubicBezTo>
                                      <a:cubicBezTo>
                                        <a:pt x="16589" y="6528"/>
                                        <a:pt x="16666" y="6550"/>
                                        <a:pt x="16742" y="6550"/>
                                      </a:cubicBezTo>
                                      <a:cubicBezTo>
                                        <a:pt x="16844" y="6550"/>
                                        <a:pt x="16972" y="6505"/>
                                        <a:pt x="17048" y="6414"/>
                                      </a:cubicBezTo>
                                      <a:cubicBezTo>
                                        <a:pt x="17762" y="5506"/>
                                        <a:pt x="18706" y="6005"/>
                                        <a:pt x="18808" y="6051"/>
                                      </a:cubicBezTo>
                                      <a:cubicBezTo>
                                        <a:pt x="18808" y="6051"/>
                                        <a:pt x="18833" y="6051"/>
                                        <a:pt x="18833" y="6051"/>
                                      </a:cubicBezTo>
                                      <a:cubicBezTo>
                                        <a:pt x="19088" y="6437"/>
                                        <a:pt x="19241" y="6914"/>
                                        <a:pt x="19241" y="7391"/>
                                      </a:cubicBezTo>
                                      <a:cubicBezTo>
                                        <a:pt x="19241" y="8208"/>
                                        <a:pt x="18833" y="8913"/>
                                        <a:pt x="18196" y="9412"/>
                                      </a:cubicBezTo>
                                      <a:cubicBezTo>
                                        <a:pt x="18272" y="9617"/>
                                        <a:pt x="18272" y="9844"/>
                                        <a:pt x="18196" y="10071"/>
                                      </a:cubicBezTo>
                                      <a:cubicBezTo>
                                        <a:pt x="18068" y="10502"/>
                                        <a:pt x="17686" y="10843"/>
                                        <a:pt x="17201" y="10934"/>
                                      </a:cubicBezTo>
                                      <a:cubicBezTo>
                                        <a:pt x="16921" y="11002"/>
                                        <a:pt x="16640" y="10979"/>
                                        <a:pt x="16411" y="10889"/>
                                      </a:cubicBezTo>
                                      <a:cubicBezTo>
                                        <a:pt x="16309" y="11479"/>
                                        <a:pt x="16003" y="11979"/>
                                        <a:pt x="15289" y="12320"/>
                                      </a:cubicBezTo>
                                      <a:close/>
                                      <a:moveTo>
                                        <a:pt x="16487" y="4211"/>
                                      </a:moveTo>
                                      <a:cubicBezTo>
                                        <a:pt x="16028" y="3461"/>
                                        <a:pt x="15289" y="3257"/>
                                        <a:pt x="14600" y="3280"/>
                                      </a:cubicBezTo>
                                      <a:cubicBezTo>
                                        <a:pt x="14549" y="3053"/>
                                        <a:pt x="14447" y="2735"/>
                                        <a:pt x="14243" y="2462"/>
                                      </a:cubicBezTo>
                                      <a:cubicBezTo>
                                        <a:pt x="14141" y="2303"/>
                                        <a:pt x="13911" y="2258"/>
                                        <a:pt x="13758" y="2349"/>
                                      </a:cubicBezTo>
                                      <a:cubicBezTo>
                                        <a:pt x="13580" y="2439"/>
                                        <a:pt x="13529" y="2644"/>
                                        <a:pt x="13631" y="2780"/>
                                      </a:cubicBezTo>
                                      <a:cubicBezTo>
                                        <a:pt x="13758" y="2962"/>
                                        <a:pt x="13835" y="3189"/>
                                        <a:pt x="13886" y="3348"/>
                                      </a:cubicBezTo>
                                      <a:cubicBezTo>
                                        <a:pt x="13682" y="3393"/>
                                        <a:pt x="13503" y="3461"/>
                                        <a:pt x="13376" y="3530"/>
                                      </a:cubicBezTo>
                                      <a:cubicBezTo>
                                        <a:pt x="13197" y="3598"/>
                                        <a:pt x="13121" y="3802"/>
                                        <a:pt x="13223" y="3961"/>
                                      </a:cubicBezTo>
                                      <a:cubicBezTo>
                                        <a:pt x="13299" y="4120"/>
                                        <a:pt x="13529" y="4188"/>
                                        <a:pt x="13707" y="4097"/>
                                      </a:cubicBezTo>
                                      <a:cubicBezTo>
                                        <a:pt x="13758" y="4075"/>
                                        <a:pt x="15238" y="3461"/>
                                        <a:pt x="15875" y="4506"/>
                                      </a:cubicBezTo>
                                      <a:cubicBezTo>
                                        <a:pt x="15952" y="4620"/>
                                        <a:pt x="16054" y="4665"/>
                                        <a:pt x="16181" y="4665"/>
                                      </a:cubicBezTo>
                                      <a:cubicBezTo>
                                        <a:pt x="16232" y="4665"/>
                                        <a:pt x="16309" y="4643"/>
                                        <a:pt x="16360" y="4620"/>
                                      </a:cubicBezTo>
                                      <a:cubicBezTo>
                                        <a:pt x="16538" y="4552"/>
                                        <a:pt x="16589" y="4347"/>
                                        <a:pt x="16487" y="42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F73F0" id="Group 171" o:spid="_x0000_s1074" alt="brain in head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">
                      <v:oval id="Oval 159" o:spid="_x0000_s1075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" fillcolor="#602443 [16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C25F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76" style="position:absolute;left:1397;top:1270;width:4132;height:4635;visibility:visible;mso-wrap-style:square;v-text-anchor:middle" coordsize="20485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" path="m10775,2167v-179,45,-281,227,-230,409c10673,2939,10673,3234,10494,3484v-331,454,-1173,568,-1198,568c9092,4075,8964,4234,8990,4393v25,159,178,295,357,295c9372,4688,9372,4688,9398,4688v51,,1198,-114,1708,-840c11387,3439,11438,2962,11234,2394v-77,-182,-281,-273,-459,-227xm13248,7641v179,613,663,976,1327,1022c14575,8663,14600,8663,14600,8663v179,,332,-137,357,-296c14983,8186,14830,8049,14626,8027v-204,-23,-383,-91,-485,-205c13937,7595,13911,7255,13911,7164v26,-46,,-114,,-159c13860,6868,13733,6778,13580,6778,12356,6755,12126,5733,12101,5687v-26,-181,-230,-295,-408,-249c11489,5460,11361,5642,11387,5801v102,500,586,1431,1810,1613c13197,7459,13223,7550,13248,7641xm9755,5301v-587,568,-765,1408,-485,2135c9321,7573,9449,7641,9602,7641v51,,76,,127,-23c9908,7550,10010,7368,9933,7209v-204,-500,-76,-1090,332,-1476c10392,5596,10392,5392,10239,5279v-127,-137,-357,-114,-484,22xm15314,10979v-510,182,-918,228,-1224,91c13682,10889,13529,10480,13529,10457v-51,-159,-255,-272,-434,-227c12917,10275,12789,10457,12840,10616v,23,230,704,944,1022c14013,11729,14269,11797,14549,11797v332,,689,-68,1071,-227c15799,11502,15875,11320,15799,11161v-102,-182,-306,-250,-485,-182xm16742,14818v765,-2657,4769,-3975,3494,-9380c18961,32,11795,-536,8097,327,4246,1213,1212,4847,2232,7890v76,228,25,477,-128,682c1645,9208,370,10616,39,11456v-128,296,76,636,408,705c549,12183,1212,12410,1314,12433v892,250,714,1999,714,3589c2028,17680,4017,17453,4680,17339v663,-136,2116,-250,2116,1340c6796,18884,6796,19065,6822,19202v25,318,255,590,587,704c8709,20360,12534,21064,17125,19588v280,-91,382,-364,255,-591c16921,18248,16181,16794,16742,14818xm15289,12320v-1021,476,-1837,-69,-2219,-477c12840,11933,12585,11979,12330,11979v-433,,-816,-136,-1147,-364c11183,11638,9780,11933,9551,11070v25,,51,,76,c9653,11070,9678,11070,9704,11070v867,-22,1683,-431,2448,-1226c12279,9708,12254,9503,12126,9390v-153,-114,-382,-91,-510,22c10979,10071,10341,10412,9704,10412v-204,,-357,-23,-536,-69c9117,10321,9092,10321,9041,10298v-51,-23,-102,-23,-128,-45c8556,10116,8352,9935,8327,9912v,,-26,-23,-26,-23c7817,9435,7842,8844,7919,8436,6210,8595,5394,8049,5011,7504v153,-22,306,-45,459,-90c5929,7255,6286,6937,6516,6482v76,-159,,-340,-179,-409c6159,6005,5955,6073,5878,6232v-153,296,-357,500,-637,591c4986,6914,4705,6914,4476,6891,3915,6641,3558,6142,3558,5551v,-772,663,-1408,1530,-1476c4986,3938,4960,3757,4986,3575v51,-318,357,-568,714,-613c5725,2962,5751,2962,5776,2962v102,295,332,704,791,886c6694,3893,6822,3916,6949,3916v281,,587,-91,893,-296c7995,3507,8046,3325,7919,3166v-128,-136,-332,-181,-510,-68c7230,3212,7000,3325,6822,3257v-204,-68,-332,-341,-408,-568c6669,2303,7128,2031,7689,2031v306,,561,68,791,204c8684,1735,9219,1395,9831,1395v332,,663,113,893,272c10979,1326,11412,1099,11922,1099v485,,918,205,1173,545c13274,1554,13503,1485,13733,1485v536,,969,296,1148,727c15034,2121,15238,2053,15442,2053v586,,1071,432,1071,954c16513,3030,16513,3053,16513,3075v153,-68,306,-68,484,-45c17278,3075,17507,3280,17558,3530v51,159,26,295,-51,431c17533,3961,17533,3961,17558,3961v510,,944,386,944,841c18502,4961,18451,5097,18374,5233v-612,-91,-1351,46,-1912,795c16360,6164,16385,6369,16538,6482v51,46,128,68,204,68c16844,6550,16972,6505,17048,6414v714,-908,1658,-409,1760,-363c18808,6051,18833,6051,18833,6051v255,386,408,863,408,1340c19241,8208,18833,8913,18196,9412v76,205,76,432,,659c18068,10502,17686,10843,17201,10934v-280,68,-561,45,-790,-45c16309,11479,16003,11979,15289,12320xm16487,4211v-459,-750,-1198,-954,-1887,-931c14549,3053,14447,2735,14243,2462v-102,-159,-332,-204,-485,-113c13580,2439,13529,2644,13631,2780v127,182,204,409,255,568c13682,3393,13503,3461,13376,3530v-179,68,-255,272,-153,431c13299,4120,13529,4188,13707,4097v51,-22,1531,-636,2168,409c15952,4620,16054,4665,16181,4665v51,,128,-22,179,-45c16538,4552,16589,4347,16487,4211xe" fillcolor="white [3212]" stroked="f" strokeweight="1pt">
                        <v:stroke miterlimit="4" joinstyle="miter"/>
                        <v:path arrowok="t" o:extrusionok="f" o:connecttype="custom" o:connectlocs="206643,231775;206643,231775;206643,231775;206643,23177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id w:val="1381829663"/>
            <w:placeholder>
              <w:docPart w:val="76D1E6CACBF54EAA80735A38A651A7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72" w:type="dxa"/>
                <w:tcBorders>
                  <w:top w:val="single" w:sz="24" w:space="0" w:color="612443" w:themeColor="accent5" w:themeShade="80"/>
                  <w:left w:val="nil"/>
                  <w:bottom w:val="nil"/>
                  <w:right w:val="single" w:sz="24" w:space="0" w:color="612443" w:themeColor="accent5" w:themeShade="80"/>
                </w:tcBorders>
              </w:tcPr>
              <w:p w:rsidR="00055466" w:rsidRPr="00055466" w:rsidRDefault="00055466" w:rsidP="00055466">
                <w:pPr>
                  <w:pStyle w:val="Text6"/>
                </w:pPr>
                <w:r w:rsidRPr="00055466">
                  <w:t>Shade in how well you understood today’s lesson and explain why you feel that way.</w:t>
                </w:r>
              </w:p>
            </w:tc>
          </w:sdtContent>
        </w:sdt>
        <w:tc>
          <w:tcPr>
            <w:tcW w:w="283" w:type="dxa"/>
            <w:vMerge/>
            <w:tcBorders>
              <w:left w:val="single" w:sz="24" w:space="0" w:color="612443" w:themeColor="accent5" w:themeShade="80"/>
              <w:right w:val="single" w:sz="24" w:space="0" w:color="612443" w:themeColor="accent5" w:themeShade="80"/>
            </w:tcBorders>
          </w:tcPr>
          <w:p w:rsidR="00055466" w:rsidRDefault="00055466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nil"/>
              <w:right w:val="nil"/>
            </w:tcBorders>
          </w:tcPr>
          <w:p w:rsidR="00055466" w:rsidRPr="001746C9" w:rsidRDefault="00055466" w:rsidP="00055466">
            <w:pPr>
              <w:pStyle w:val="Graphic"/>
            </w:pPr>
            <w:r w:rsidRPr="001746C9">
              <mc:AlternateContent>
                <mc:Choice Requires="wpg">
                  <w:drawing>
                    <wp:inline distT="0" distB="0" distL="0" distR="0" wp14:anchorId="019CC2A6" wp14:editId="05E07DD0">
                      <wp:extent cx="723900" cy="723900"/>
                      <wp:effectExtent l="0" t="0" r="0" b="0"/>
                      <wp:docPr id="319" name="Group 319" descr="brain in head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97" name="Oval 97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C25F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hape"/>
                              <wps:cNvSpPr/>
                              <wps:spPr>
                                <a:xfrm>
                                  <a:off x="139700" y="127000"/>
                                  <a:ext cx="413286" cy="46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485" h="20478" extrusionOk="0">
                                      <a:moveTo>
                                        <a:pt x="10775" y="2167"/>
                                      </a:moveTo>
                                      <a:cubicBezTo>
                                        <a:pt x="10596" y="2212"/>
                                        <a:pt x="10494" y="2394"/>
                                        <a:pt x="10545" y="2576"/>
                                      </a:cubicBezTo>
                                      <a:cubicBezTo>
                                        <a:pt x="10673" y="2939"/>
                                        <a:pt x="10673" y="3234"/>
                                        <a:pt x="10494" y="3484"/>
                                      </a:cubicBezTo>
                                      <a:cubicBezTo>
                                        <a:pt x="10163" y="3938"/>
                                        <a:pt x="9321" y="4052"/>
                                        <a:pt x="9296" y="4052"/>
                                      </a:cubicBezTo>
                                      <a:cubicBezTo>
                                        <a:pt x="9092" y="4075"/>
                                        <a:pt x="8964" y="4234"/>
                                        <a:pt x="8990" y="4393"/>
                                      </a:cubicBezTo>
                                      <a:cubicBezTo>
                                        <a:pt x="9015" y="4552"/>
                                        <a:pt x="9168" y="4688"/>
                                        <a:pt x="9347" y="4688"/>
                                      </a:cubicBezTo>
                                      <a:cubicBezTo>
                                        <a:pt x="9372" y="4688"/>
                                        <a:pt x="9372" y="4688"/>
                                        <a:pt x="9398" y="4688"/>
                                      </a:cubicBezTo>
                                      <a:cubicBezTo>
                                        <a:pt x="9449" y="4688"/>
                                        <a:pt x="10596" y="4574"/>
                                        <a:pt x="11106" y="3848"/>
                                      </a:cubicBezTo>
                                      <a:cubicBezTo>
                                        <a:pt x="11387" y="3439"/>
                                        <a:pt x="11438" y="2962"/>
                                        <a:pt x="11234" y="2394"/>
                                      </a:cubicBezTo>
                                      <a:cubicBezTo>
                                        <a:pt x="11157" y="2212"/>
                                        <a:pt x="10953" y="2121"/>
                                        <a:pt x="10775" y="2167"/>
                                      </a:cubicBezTo>
                                      <a:close/>
                                      <a:moveTo>
                                        <a:pt x="13248" y="7641"/>
                                      </a:moveTo>
                                      <a:cubicBezTo>
                                        <a:pt x="13427" y="8254"/>
                                        <a:pt x="13911" y="8617"/>
                                        <a:pt x="14575" y="8663"/>
                                      </a:cubicBezTo>
                                      <a:cubicBezTo>
                                        <a:pt x="14575" y="8663"/>
                                        <a:pt x="14600" y="8663"/>
                                        <a:pt x="14600" y="8663"/>
                                      </a:cubicBezTo>
                                      <a:cubicBezTo>
                                        <a:pt x="14779" y="8663"/>
                                        <a:pt x="14932" y="8526"/>
                                        <a:pt x="14957" y="8367"/>
                                      </a:cubicBezTo>
                                      <a:cubicBezTo>
                                        <a:pt x="14983" y="8186"/>
                                        <a:pt x="14830" y="8049"/>
                                        <a:pt x="14626" y="8027"/>
                                      </a:cubicBezTo>
                                      <a:cubicBezTo>
                                        <a:pt x="14422" y="8004"/>
                                        <a:pt x="14243" y="7936"/>
                                        <a:pt x="14141" y="7822"/>
                                      </a:cubicBezTo>
                                      <a:cubicBezTo>
                                        <a:pt x="13937" y="7595"/>
                                        <a:pt x="13911" y="7255"/>
                                        <a:pt x="13911" y="7164"/>
                                      </a:cubicBezTo>
                                      <a:cubicBezTo>
                                        <a:pt x="13937" y="7118"/>
                                        <a:pt x="13911" y="7050"/>
                                        <a:pt x="13911" y="7005"/>
                                      </a:cubicBezTo>
                                      <a:cubicBezTo>
                                        <a:pt x="13860" y="6868"/>
                                        <a:pt x="13733" y="6778"/>
                                        <a:pt x="13580" y="6778"/>
                                      </a:cubicBezTo>
                                      <a:cubicBezTo>
                                        <a:pt x="12356" y="6755"/>
                                        <a:pt x="12126" y="5733"/>
                                        <a:pt x="12101" y="5687"/>
                                      </a:cubicBezTo>
                                      <a:cubicBezTo>
                                        <a:pt x="12075" y="5506"/>
                                        <a:pt x="11871" y="5392"/>
                                        <a:pt x="11693" y="5438"/>
                                      </a:cubicBezTo>
                                      <a:cubicBezTo>
                                        <a:pt x="11489" y="5460"/>
                                        <a:pt x="11361" y="5642"/>
                                        <a:pt x="11387" y="5801"/>
                                      </a:cubicBezTo>
                                      <a:cubicBezTo>
                                        <a:pt x="11489" y="6301"/>
                                        <a:pt x="11973" y="7232"/>
                                        <a:pt x="13197" y="7414"/>
                                      </a:cubicBezTo>
                                      <a:cubicBezTo>
                                        <a:pt x="13197" y="7459"/>
                                        <a:pt x="13223" y="7550"/>
                                        <a:pt x="13248" y="7641"/>
                                      </a:cubicBezTo>
                                      <a:close/>
                                      <a:moveTo>
                                        <a:pt x="9755" y="5301"/>
                                      </a:moveTo>
                                      <a:cubicBezTo>
                                        <a:pt x="9168" y="5869"/>
                                        <a:pt x="8990" y="6709"/>
                                        <a:pt x="9270" y="7436"/>
                                      </a:cubicBezTo>
                                      <a:cubicBezTo>
                                        <a:pt x="9321" y="7573"/>
                                        <a:pt x="9449" y="7641"/>
                                        <a:pt x="9602" y="7641"/>
                                      </a:cubicBezTo>
                                      <a:cubicBezTo>
                                        <a:pt x="9653" y="7641"/>
                                        <a:pt x="9678" y="7641"/>
                                        <a:pt x="9729" y="7618"/>
                                      </a:cubicBezTo>
                                      <a:cubicBezTo>
                                        <a:pt x="9908" y="7550"/>
                                        <a:pt x="10010" y="7368"/>
                                        <a:pt x="9933" y="7209"/>
                                      </a:cubicBezTo>
                                      <a:cubicBezTo>
                                        <a:pt x="9729" y="6709"/>
                                        <a:pt x="9857" y="6119"/>
                                        <a:pt x="10265" y="5733"/>
                                      </a:cubicBezTo>
                                      <a:cubicBezTo>
                                        <a:pt x="10392" y="5596"/>
                                        <a:pt x="10392" y="5392"/>
                                        <a:pt x="10239" y="5279"/>
                                      </a:cubicBezTo>
                                      <a:cubicBezTo>
                                        <a:pt x="10112" y="5142"/>
                                        <a:pt x="9882" y="5165"/>
                                        <a:pt x="9755" y="5301"/>
                                      </a:cubicBezTo>
                                      <a:close/>
                                      <a:moveTo>
                                        <a:pt x="15314" y="10979"/>
                                      </a:moveTo>
                                      <a:cubicBezTo>
                                        <a:pt x="14804" y="11161"/>
                                        <a:pt x="14396" y="11207"/>
                                        <a:pt x="14090" y="11070"/>
                                      </a:cubicBezTo>
                                      <a:cubicBezTo>
                                        <a:pt x="13682" y="10889"/>
                                        <a:pt x="13529" y="10480"/>
                                        <a:pt x="13529" y="10457"/>
                                      </a:cubicBezTo>
                                      <a:cubicBezTo>
                                        <a:pt x="13478" y="10298"/>
                                        <a:pt x="13274" y="10185"/>
                                        <a:pt x="13095" y="10230"/>
                                      </a:cubicBezTo>
                                      <a:cubicBezTo>
                                        <a:pt x="12917" y="10275"/>
                                        <a:pt x="12789" y="10457"/>
                                        <a:pt x="12840" y="10616"/>
                                      </a:cubicBezTo>
                                      <a:cubicBezTo>
                                        <a:pt x="12840" y="10639"/>
                                        <a:pt x="13070" y="11320"/>
                                        <a:pt x="13784" y="11638"/>
                                      </a:cubicBezTo>
                                      <a:cubicBezTo>
                                        <a:pt x="14013" y="11729"/>
                                        <a:pt x="14269" y="11797"/>
                                        <a:pt x="14549" y="11797"/>
                                      </a:cubicBezTo>
                                      <a:cubicBezTo>
                                        <a:pt x="14881" y="11797"/>
                                        <a:pt x="15238" y="11729"/>
                                        <a:pt x="15620" y="11570"/>
                                      </a:cubicBezTo>
                                      <a:cubicBezTo>
                                        <a:pt x="15799" y="11502"/>
                                        <a:pt x="15875" y="11320"/>
                                        <a:pt x="15799" y="11161"/>
                                      </a:cubicBezTo>
                                      <a:cubicBezTo>
                                        <a:pt x="15697" y="10979"/>
                                        <a:pt x="15493" y="10911"/>
                                        <a:pt x="15314" y="10979"/>
                                      </a:cubicBezTo>
                                      <a:close/>
                                      <a:moveTo>
                                        <a:pt x="16742" y="14818"/>
                                      </a:moveTo>
                                      <a:cubicBezTo>
                                        <a:pt x="17507" y="12161"/>
                                        <a:pt x="21511" y="10843"/>
                                        <a:pt x="20236" y="5438"/>
                                      </a:cubicBezTo>
                                      <a:cubicBezTo>
                                        <a:pt x="18961" y="32"/>
                                        <a:pt x="11795" y="-536"/>
                                        <a:pt x="8097" y="327"/>
                                      </a:cubicBezTo>
                                      <a:cubicBezTo>
                                        <a:pt x="4246" y="1213"/>
                                        <a:pt x="1212" y="4847"/>
                                        <a:pt x="2232" y="7890"/>
                                      </a:cubicBezTo>
                                      <a:cubicBezTo>
                                        <a:pt x="2308" y="8118"/>
                                        <a:pt x="2257" y="8367"/>
                                        <a:pt x="2104" y="8572"/>
                                      </a:cubicBezTo>
                                      <a:cubicBezTo>
                                        <a:pt x="1645" y="9208"/>
                                        <a:pt x="370" y="10616"/>
                                        <a:pt x="39" y="11456"/>
                                      </a:cubicBezTo>
                                      <a:cubicBezTo>
                                        <a:pt x="-89" y="11752"/>
                                        <a:pt x="115" y="12092"/>
                                        <a:pt x="447" y="12161"/>
                                      </a:cubicBezTo>
                                      <a:cubicBezTo>
                                        <a:pt x="549" y="12183"/>
                                        <a:pt x="1212" y="12410"/>
                                        <a:pt x="1314" y="12433"/>
                                      </a:cubicBezTo>
                                      <a:cubicBezTo>
                                        <a:pt x="2206" y="12683"/>
                                        <a:pt x="2028" y="14432"/>
                                        <a:pt x="2028" y="16022"/>
                                      </a:cubicBezTo>
                                      <a:cubicBezTo>
                                        <a:pt x="2028" y="17680"/>
                                        <a:pt x="4017" y="17453"/>
                                        <a:pt x="4680" y="17339"/>
                                      </a:cubicBezTo>
                                      <a:cubicBezTo>
                                        <a:pt x="5343" y="17203"/>
                                        <a:pt x="6796" y="17089"/>
                                        <a:pt x="6796" y="18679"/>
                                      </a:cubicBezTo>
                                      <a:cubicBezTo>
                                        <a:pt x="6796" y="18884"/>
                                        <a:pt x="6796" y="19065"/>
                                        <a:pt x="6822" y="19202"/>
                                      </a:cubicBezTo>
                                      <a:cubicBezTo>
                                        <a:pt x="6847" y="19520"/>
                                        <a:pt x="7077" y="19792"/>
                                        <a:pt x="7409" y="19906"/>
                                      </a:cubicBezTo>
                                      <a:cubicBezTo>
                                        <a:pt x="8709" y="20360"/>
                                        <a:pt x="12534" y="21064"/>
                                        <a:pt x="17125" y="19588"/>
                                      </a:cubicBezTo>
                                      <a:cubicBezTo>
                                        <a:pt x="17405" y="19497"/>
                                        <a:pt x="17507" y="19224"/>
                                        <a:pt x="17380" y="18997"/>
                                      </a:cubicBezTo>
                                      <a:cubicBezTo>
                                        <a:pt x="16921" y="18248"/>
                                        <a:pt x="16181" y="16794"/>
                                        <a:pt x="16742" y="14818"/>
                                      </a:cubicBezTo>
                                      <a:close/>
                                      <a:moveTo>
                                        <a:pt x="15289" y="12320"/>
                                      </a:moveTo>
                                      <a:cubicBezTo>
                                        <a:pt x="14268" y="12796"/>
                                        <a:pt x="13452" y="12251"/>
                                        <a:pt x="13070" y="11843"/>
                                      </a:cubicBezTo>
                                      <a:cubicBezTo>
                                        <a:pt x="12840" y="11933"/>
                                        <a:pt x="12585" y="11979"/>
                                        <a:pt x="12330" y="11979"/>
                                      </a:cubicBezTo>
                                      <a:cubicBezTo>
                                        <a:pt x="11897" y="11979"/>
                                        <a:pt x="11514" y="11843"/>
                                        <a:pt x="11183" y="11615"/>
                                      </a:cubicBezTo>
                                      <a:cubicBezTo>
                                        <a:pt x="11183" y="11638"/>
                                        <a:pt x="9780" y="11933"/>
                                        <a:pt x="9551" y="11070"/>
                                      </a:cubicBezTo>
                                      <a:cubicBezTo>
                                        <a:pt x="9576" y="11070"/>
                                        <a:pt x="9602" y="11070"/>
                                        <a:pt x="9627" y="11070"/>
                                      </a:cubicBezTo>
                                      <a:cubicBezTo>
                                        <a:pt x="9653" y="11070"/>
                                        <a:pt x="9678" y="11070"/>
                                        <a:pt x="9704" y="11070"/>
                                      </a:cubicBezTo>
                                      <a:cubicBezTo>
                                        <a:pt x="10571" y="11048"/>
                                        <a:pt x="11387" y="10639"/>
                                        <a:pt x="12152" y="9844"/>
                                      </a:cubicBezTo>
                                      <a:cubicBezTo>
                                        <a:pt x="12279" y="9708"/>
                                        <a:pt x="12254" y="9503"/>
                                        <a:pt x="12126" y="9390"/>
                                      </a:cubicBezTo>
                                      <a:cubicBezTo>
                                        <a:pt x="11973" y="9276"/>
                                        <a:pt x="11744" y="9299"/>
                                        <a:pt x="11616" y="9412"/>
                                      </a:cubicBezTo>
                                      <a:cubicBezTo>
                                        <a:pt x="10979" y="10071"/>
                                        <a:pt x="10341" y="10412"/>
                                        <a:pt x="9704" y="10412"/>
                                      </a:cubicBezTo>
                                      <a:cubicBezTo>
                                        <a:pt x="9500" y="10412"/>
                                        <a:pt x="9347" y="10389"/>
                                        <a:pt x="9168" y="10343"/>
                                      </a:cubicBezTo>
                                      <a:cubicBezTo>
                                        <a:pt x="9117" y="10321"/>
                                        <a:pt x="9092" y="10321"/>
                                        <a:pt x="9041" y="10298"/>
                                      </a:cubicBezTo>
                                      <a:cubicBezTo>
                                        <a:pt x="8990" y="10275"/>
                                        <a:pt x="8939" y="10275"/>
                                        <a:pt x="8913" y="10253"/>
                                      </a:cubicBezTo>
                                      <a:cubicBezTo>
                                        <a:pt x="8556" y="10116"/>
                                        <a:pt x="8352" y="9935"/>
                                        <a:pt x="8327" y="9912"/>
                                      </a:cubicBezTo>
                                      <a:cubicBezTo>
                                        <a:pt x="8327" y="9912"/>
                                        <a:pt x="8301" y="9889"/>
                                        <a:pt x="8301" y="9889"/>
                                      </a:cubicBezTo>
                                      <a:cubicBezTo>
                                        <a:pt x="7817" y="9435"/>
                                        <a:pt x="7842" y="8844"/>
                                        <a:pt x="7919" y="8436"/>
                                      </a:cubicBezTo>
                                      <a:cubicBezTo>
                                        <a:pt x="6210" y="8595"/>
                                        <a:pt x="5394" y="8049"/>
                                        <a:pt x="5011" y="7504"/>
                                      </a:cubicBezTo>
                                      <a:cubicBezTo>
                                        <a:pt x="5164" y="7482"/>
                                        <a:pt x="5317" y="7459"/>
                                        <a:pt x="5470" y="7414"/>
                                      </a:cubicBezTo>
                                      <a:cubicBezTo>
                                        <a:pt x="5929" y="7255"/>
                                        <a:pt x="6286" y="6937"/>
                                        <a:pt x="6516" y="6482"/>
                                      </a:cubicBezTo>
                                      <a:cubicBezTo>
                                        <a:pt x="6592" y="6323"/>
                                        <a:pt x="6516" y="6142"/>
                                        <a:pt x="6337" y="6073"/>
                                      </a:cubicBezTo>
                                      <a:cubicBezTo>
                                        <a:pt x="6159" y="6005"/>
                                        <a:pt x="5955" y="6073"/>
                                        <a:pt x="5878" y="6232"/>
                                      </a:cubicBezTo>
                                      <a:cubicBezTo>
                                        <a:pt x="5725" y="6528"/>
                                        <a:pt x="5521" y="6732"/>
                                        <a:pt x="5241" y="6823"/>
                                      </a:cubicBezTo>
                                      <a:cubicBezTo>
                                        <a:pt x="4986" y="6914"/>
                                        <a:pt x="4705" y="6914"/>
                                        <a:pt x="4476" y="6891"/>
                                      </a:cubicBezTo>
                                      <a:cubicBezTo>
                                        <a:pt x="3915" y="6641"/>
                                        <a:pt x="3558" y="6142"/>
                                        <a:pt x="3558" y="5551"/>
                                      </a:cubicBezTo>
                                      <a:cubicBezTo>
                                        <a:pt x="3558" y="4779"/>
                                        <a:pt x="4221" y="4143"/>
                                        <a:pt x="5088" y="4075"/>
                                      </a:cubicBezTo>
                                      <a:cubicBezTo>
                                        <a:pt x="4986" y="3938"/>
                                        <a:pt x="4960" y="3757"/>
                                        <a:pt x="4986" y="3575"/>
                                      </a:cubicBezTo>
                                      <a:cubicBezTo>
                                        <a:pt x="5037" y="3257"/>
                                        <a:pt x="5343" y="3007"/>
                                        <a:pt x="5700" y="2962"/>
                                      </a:cubicBezTo>
                                      <a:cubicBezTo>
                                        <a:pt x="5725" y="2962"/>
                                        <a:pt x="5751" y="2962"/>
                                        <a:pt x="5776" y="2962"/>
                                      </a:cubicBezTo>
                                      <a:cubicBezTo>
                                        <a:pt x="5878" y="3257"/>
                                        <a:pt x="6108" y="3666"/>
                                        <a:pt x="6567" y="3848"/>
                                      </a:cubicBezTo>
                                      <a:cubicBezTo>
                                        <a:pt x="6694" y="3893"/>
                                        <a:pt x="6822" y="3916"/>
                                        <a:pt x="6949" y="3916"/>
                                      </a:cubicBezTo>
                                      <a:cubicBezTo>
                                        <a:pt x="7230" y="3916"/>
                                        <a:pt x="7536" y="3825"/>
                                        <a:pt x="7842" y="3620"/>
                                      </a:cubicBezTo>
                                      <a:cubicBezTo>
                                        <a:pt x="7995" y="3507"/>
                                        <a:pt x="8046" y="3325"/>
                                        <a:pt x="7919" y="3166"/>
                                      </a:cubicBezTo>
                                      <a:cubicBezTo>
                                        <a:pt x="7791" y="3030"/>
                                        <a:pt x="7587" y="2985"/>
                                        <a:pt x="7409" y="3098"/>
                                      </a:cubicBezTo>
                                      <a:cubicBezTo>
                                        <a:pt x="7230" y="3212"/>
                                        <a:pt x="7000" y="3325"/>
                                        <a:pt x="6822" y="3257"/>
                                      </a:cubicBezTo>
                                      <a:cubicBezTo>
                                        <a:pt x="6618" y="3189"/>
                                        <a:pt x="6490" y="2916"/>
                                        <a:pt x="6414" y="2689"/>
                                      </a:cubicBezTo>
                                      <a:cubicBezTo>
                                        <a:pt x="6669" y="2303"/>
                                        <a:pt x="7128" y="2031"/>
                                        <a:pt x="7689" y="2031"/>
                                      </a:cubicBezTo>
                                      <a:cubicBezTo>
                                        <a:pt x="7995" y="2031"/>
                                        <a:pt x="8250" y="2099"/>
                                        <a:pt x="8480" y="2235"/>
                                      </a:cubicBezTo>
                                      <a:cubicBezTo>
                                        <a:pt x="8684" y="1735"/>
                                        <a:pt x="9219" y="1395"/>
                                        <a:pt x="9831" y="1395"/>
                                      </a:cubicBezTo>
                                      <a:cubicBezTo>
                                        <a:pt x="10163" y="1395"/>
                                        <a:pt x="10494" y="1508"/>
                                        <a:pt x="10724" y="1667"/>
                                      </a:cubicBezTo>
                                      <a:cubicBezTo>
                                        <a:pt x="10979" y="1326"/>
                                        <a:pt x="11412" y="1099"/>
                                        <a:pt x="11922" y="1099"/>
                                      </a:cubicBezTo>
                                      <a:cubicBezTo>
                                        <a:pt x="12407" y="1099"/>
                                        <a:pt x="12840" y="1304"/>
                                        <a:pt x="13095" y="1644"/>
                                      </a:cubicBezTo>
                                      <a:cubicBezTo>
                                        <a:pt x="13274" y="1554"/>
                                        <a:pt x="13503" y="1485"/>
                                        <a:pt x="13733" y="1485"/>
                                      </a:cubicBezTo>
                                      <a:cubicBezTo>
                                        <a:pt x="14269" y="1485"/>
                                        <a:pt x="14702" y="1781"/>
                                        <a:pt x="14881" y="2212"/>
                                      </a:cubicBezTo>
                                      <a:cubicBezTo>
                                        <a:pt x="15034" y="2121"/>
                                        <a:pt x="15238" y="2053"/>
                                        <a:pt x="15442" y="2053"/>
                                      </a:cubicBezTo>
                                      <a:cubicBezTo>
                                        <a:pt x="16028" y="2053"/>
                                        <a:pt x="16513" y="2485"/>
                                        <a:pt x="16513" y="3007"/>
                                      </a:cubicBezTo>
                                      <a:cubicBezTo>
                                        <a:pt x="16513" y="3030"/>
                                        <a:pt x="16513" y="3053"/>
                                        <a:pt x="16513" y="3075"/>
                                      </a:cubicBezTo>
                                      <a:cubicBezTo>
                                        <a:pt x="16666" y="3007"/>
                                        <a:pt x="16819" y="3007"/>
                                        <a:pt x="16997" y="3030"/>
                                      </a:cubicBezTo>
                                      <a:cubicBezTo>
                                        <a:pt x="17278" y="3075"/>
                                        <a:pt x="17507" y="3280"/>
                                        <a:pt x="17558" y="3530"/>
                                      </a:cubicBezTo>
                                      <a:cubicBezTo>
                                        <a:pt x="17609" y="3689"/>
                                        <a:pt x="17584" y="3825"/>
                                        <a:pt x="17507" y="3961"/>
                                      </a:cubicBezTo>
                                      <a:cubicBezTo>
                                        <a:pt x="17533" y="3961"/>
                                        <a:pt x="17533" y="3961"/>
                                        <a:pt x="17558" y="3961"/>
                                      </a:cubicBezTo>
                                      <a:cubicBezTo>
                                        <a:pt x="18068" y="3961"/>
                                        <a:pt x="18502" y="4347"/>
                                        <a:pt x="18502" y="4802"/>
                                      </a:cubicBezTo>
                                      <a:cubicBezTo>
                                        <a:pt x="18502" y="4961"/>
                                        <a:pt x="18451" y="5097"/>
                                        <a:pt x="18374" y="5233"/>
                                      </a:cubicBezTo>
                                      <a:cubicBezTo>
                                        <a:pt x="17762" y="5142"/>
                                        <a:pt x="17023" y="5279"/>
                                        <a:pt x="16462" y="6028"/>
                                      </a:cubicBezTo>
                                      <a:cubicBezTo>
                                        <a:pt x="16360" y="6164"/>
                                        <a:pt x="16385" y="6369"/>
                                        <a:pt x="16538" y="6482"/>
                                      </a:cubicBezTo>
                                      <a:cubicBezTo>
                                        <a:pt x="16589" y="6528"/>
                                        <a:pt x="16666" y="6550"/>
                                        <a:pt x="16742" y="6550"/>
                                      </a:cubicBezTo>
                                      <a:cubicBezTo>
                                        <a:pt x="16844" y="6550"/>
                                        <a:pt x="16972" y="6505"/>
                                        <a:pt x="17048" y="6414"/>
                                      </a:cubicBezTo>
                                      <a:cubicBezTo>
                                        <a:pt x="17762" y="5506"/>
                                        <a:pt x="18706" y="6005"/>
                                        <a:pt x="18808" y="6051"/>
                                      </a:cubicBezTo>
                                      <a:cubicBezTo>
                                        <a:pt x="18808" y="6051"/>
                                        <a:pt x="18833" y="6051"/>
                                        <a:pt x="18833" y="6051"/>
                                      </a:cubicBezTo>
                                      <a:cubicBezTo>
                                        <a:pt x="19088" y="6437"/>
                                        <a:pt x="19241" y="6914"/>
                                        <a:pt x="19241" y="7391"/>
                                      </a:cubicBezTo>
                                      <a:cubicBezTo>
                                        <a:pt x="19241" y="8208"/>
                                        <a:pt x="18833" y="8913"/>
                                        <a:pt x="18196" y="9412"/>
                                      </a:cubicBezTo>
                                      <a:cubicBezTo>
                                        <a:pt x="18272" y="9617"/>
                                        <a:pt x="18272" y="9844"/>
                                        <a:pt x="18196" y="10071"/>
                                      </a:cubicBezTo>
                                      <a:cubicBezTo>
                                        <a:pt x="18068" y="10502"/>
                                        <a:pt x="17686" y="10843"/>
                                        <a:pt x="17201" y="10934"/>
                                      </a:cubicBezTo>
                                      <a:cubicBezTo>
                                        <a:pt x="16921" y="11002"/>
                                        <a:pt x="16640" y="10979"/>
                                        <a:pt x="16411" y="10889"/>
                                      </a:cubicBezTo>
                                      <a:cubicBezTo>
                                        <a:pt x="16309" y="11479"/>
                                        <a:pt x="16003" y="11979"/>
                                        <a:pt x="15289" y="12320"/>
                                      </a:cubicBezTo>
                                      <a:close/>
                                      <a:moveTo>
                                        <a:pt x="16487" y="4211"/>
                                      </a:moveTo>
                                      <a:cubicBezTo>
                                        <a:pt x="16028" y="3461"/>
                                        <a:pt x="15289" y="3257"/>
                                        <a:pt x="14600" y="3280"/>
                                      </a:cubicBezTo>
                                      <a:cubicBezTo>
                                        <a:pt x="14549" y="3053"/>
                                        <a:pt x="14447" y="2735"/>
                                        <a:pt x="14243" y="2462"/>
                                      </a:cubicBezTo>
                                      <a:cubicBezTo>
                                        <a:pt x="14141" y="2303"/>
                                        <a:pt x="13911" y="2258"/>
                                        <a:pt x="13758" y="2349"/>
                                      </a:cubicBezTo>
                                      <a:cubicBezTo>
                                        <a:pt x="13580" y="2439"/>
                                        <a:pt x="13529" y="2644"/>
                                        <a:pt x="13631" y="2780"/>
                                      </a:cubicBezTo>
                                      <a:cubicBezTo>
                                        <a:pt x="13758" y="2962"/>
                                        <a:pt x="13835" y="3189"/>
                                        <a:pt x="13886" y="3348"/>
                                      </a:cubicBezTo>
                                      <a:cubicBezTo>
                                        <a:pt x="13682" y="3393"/>
                                        <a:pt x="13503" y="3461"/>
                                        <a:pt x="13376" y="3530"/>
                                      </a:cubicBezTo>
                                      <a:cubicBezTo>
                                        <a:pt x="13197" y="3598"/>
                                        <a:pt x="13121" y="3802"/>
                                        <a:pt x="13223" y="3961"/>
                                      </a:cubicBezTo>
                                      <a:cubicBezTo>
                                        <a:pt x="13299" y="4120"/>
                                        <a:pt x="13529" y="4188"/>
                                        <a:pt x="13707" y="4097"/>
                                      </a:cubicBezTo>
                                      <a:cubicBezTo>
                                        <a:pt x="13758" y="4075"/>
                                        <a:pt x="15238" y="3461"/>
                                        <a:pt x="15875" y="4506"/>
                                      </a:cubicBezTo>
                                      <a:cubicBezTo>
                                        <a:pt x="15952" y="4620"/>
                                        <a:pt x="16054" y="4665"/>
                                        <a:pt x="16181" y="4665"/>
                                      </a:cubicBezTo>
                                      <a:cubicBezTo>
                                        <a:pt x="16232" y="4665"/>
                                        <a:pt x="16309" y="4643"/>
                                        <a:pt x="16360" y="4620"/>
                                      </a:cubicBezTo>
                                      <a:cubicBezTo>
                                        <a:pt x="16538" y="4552"/>
                                        <a:pt x="16589" y="4347"/>
                                        <a:pt x="16487" y="42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CC2A6" id="Group 319" o:spid="_x0000_s1077" alt="brain in head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">
                      <v:oval id="Oval 97" o:spid="_x0000_s1078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" fillcolor="#602443 [16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C25F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79" style="position:absolute;left:1397;top:1270;width:4132;height:4635;visibility:visible;mso-wrap-style:square;v-text-anchor:middle" coordsize="20485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" path="m10775,2167v-179,45,-281,227,-230,409c10673,2939,10673,3234,10494,3484v-331,454,-1173,568,-1198,568c9092,4075,8964,4234,8990,4393v25,159,178,295,357,295c9372,4688,9372,4688,9398,4688v51,,1198,-114,1708,-840c11387,3439,11438,2962,11234,2394v-77,-182,-281,-273,-459,-227xm13248,7641v179,613,663,976,1327,1022c14575,8663,14600,8663,14600,8663v179,,332,-137,357,-296c14983,8186,14830,8049,14626,8027v-204,-23,-383,-91,-485,-205c13937,7595,13911,7255,13911,7164v26,-46,,-114,,-159c13860,6868,13733,6778,13580,6778,12356,6755,12126,5733,12101,5687v-26,-181,-230,-295,-408,-249c11489,5460,11361,5642,11387,5801v102,500,586,1431,1810,1613c13197,7459,13223,7550,13248,7641xm9755,5301v-587,568,-765,1408,-485,2135c9321,7573,9449,7641,9602,7641v51,,76,,127,-23c9908,7550,10010,7368,9933,7209v-204,-500,-76,-1090,332,-1476c10392,5596,10392,5392,10239,5279v-127,-137,-357,-114,-484,22xm15314,10979v-510,182,-918,228,-1224,91c13682,10889,13529,10480,13529,10457v-51,-159,-255,-272,-434,-227c12917,10275,12789,10457,12840,10616v,23,230,704,944,1022c14013,11729,14269,11797,14549,11797v332,,689,-68,1071,-227c15799,11502,15875,11320,15799,11161v-102,-182,-306,-250,-485,-182xm16742,14818v765,-2657,4769,-3975,3494,-9380c18961,32,11795,-536,8097,327,4246,1213,1212,4847,2232,7890v76,228,25,477,-128,682c1645,9208,370,10616,39,11456v-128,296,76,636,408,705c549,12183,1212,12410,1314,12433v892,250,714,1999,714,3589c2028,17680,4017,17453,4680,17339v663,-136,2116,-250,2116,1340c6796,18884,6796,19065,6822,19202v25,318,255,590,587,704c8709,20360,12534,21064,17125,19588v280,-91,382,-364,255,-591c16921,18248,16181,16794,16742,14818xm15289,12320v-1021,476,-1837,-69,-2219,-477c12840,11933,12585,11979,12330,11979v-433,,-816,-136,-1147,-364c11183,11638,9780,11933,9551,11070v25,,51,,76,c9653,11070,9678,11070,9704,11070v867,-22,1683,-431,2448,-1226c12279,9708,12254,9503,12126,9390v-153,-114,-382,-91,-510,22c10979,10071,10341,10412,9704,10412v-204,,-357,-23,-536,-69c9117,10321,9092,10321,9041,10298v-51,-23,-102,-23,-128,-45c8556,10116,8352,9935,8327,9912v,,-26,-23,-26,-23c7817,9435,7842,8844,7919,8436,6210,8595,5394,8049,5011,7504v153,-22,306,-45,459,-90c5929,7255,6286,6937,6516,6482v76,-159,,-340,-179,-409c6159,6005,5955,6073,5878,6232v-153,296,-357,500,-637,591c4986,6914,4705,6914,4476,6891,3915,6641,3558,6142,3558,5551v,-772,663,-1408,1530,-1476c4986,3938,4960,3757,4986,3575v51,-318,357,-568,714,-613c5725,2962,5751,2962,5776,2962v102,295,332,704,791,886c6694,3893,6822,3916,6949,3916v281,,587,-91,893,-296c7995,3507,8046,3325,7919,3166v-128,-136,-332,-181,-510,-68c7230,3212,7000,3325,6822,3257v-204,-68,-332,-341,-408,-568c6669,2303,7128,2031,7689,2031v306,,561,68,791,204c8684,1735,9219,1395,9831,1395v332,,663,113,893,272c10979,1326,11412,1099,11922,1099v485,,918,205,1173,545c13274,1554,13503,1485,13733,1485v536,,969,296,1148,727c15034,2121,15238,2053,15442,2053v586,,1071,432,1071,954c16513,3030,16513,3053,16513,3075v153,-68,306,-68,484,-45c17278,3075,17507,3280,17558,3530v51,159,26,295,-51,431c17533,3961,17533,3961,17558,3961v510,,944,386,944,841c18502,4961,18451,5097,18374,5233v-612,-91,-1351,46,-1912,795c16360,6164,16385,6369,16538,6482v51,46,128,68,204,68c16844,6550,16972,6505,17048,6414v714,-908,1658,-409,1760,-363c18808,6051,18833,6051,18833,6051v255,386,408,863,408,1340c19241,8208,18833,8913,18196,9412v76,205,76,432,,659c18068,10502,17686,10843,17201,10934v-280,68,-561,45,-790,-45c16309,11479,16003,11979,15289,12320xm16487,4211v-459,-750,-1198,-954,-1887,-931c14549,3053,14447,2735,14243,2462v-102,-159,-332,-204,-485,-113c13580,2439,13529,2644,13631,2780v127,182,204,409,255,568c13682,3393,13503,3461,13376,3530v-179,68,-255,272,-153,431c13299,4120,13529,4188,13707,4097v51,-22,1531,-636,2168,409c15952,4620,16054,4665,16181,4665v51,,128,-22,179,-45c16538,4552,16589,4347,16487,4211xe" fillcolor="white [3212]" stroked="f" strokeweight="1pt">
                        <v:stroke miterlimit="4" joinstyle="miter"/>
                        <v:path arrowok="t" o:extrusionok="f" o:connecttype="custom" o:connectlocs="206643,231775;206643,231775;206643,231775;206643,23177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id w:val="-1927336301"/>
            <w:placeholder>
              <w:docPart w:val="8C5AE06A1D4342F8AD9B53EB142BBA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53" w:type="dxa"/>
                <w:tcBorders>
                  <w:top w:val="single" w:sz="24" w:space="0" w:color="612443" w:themeColor="accent5" w:themeShade="80"/>
                  <w:left w:val="nil"/>
                  <w:bottom w:val="nil"/>
                  <w:right w:val="single" w:sz="24" w:space="0" w:color="612443" w:themeColor="accent5" w:themeShade="80"/>
                </w:tcBorders>
              </w:tcPr>
              <w:p w:rsidR="00055466" w:rsidRPr="007D7436" w:rsidRDefault="00055466" w:rsidP="00055466">
                <w:pPr>
                  <w:pStyle w:val="Text6"/>
                </w:pPr>
                <w:r w:rsidRPr="00055466">
                  <w:t>Shade in how well you understood today’s lesson and explain why you feel that way.</w:t>
                </w:r>
              </w:p>
            </w:tc>
          </w:sdtContent>
        </w:sdt>
      </w:tr>
      <w:tr w:rsidR="00055466" w:rsidTr="004D3A44">
        <w:tc>
          <w:tcPr>
            <w:tcW w:w="4927" w:type="dxa"/>
            <w:gridSpan w:val="2"/>
            <w:tcBorders>
              <w:top w:val="nil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tcMar>
              <w:left w:w="115" w:type="dxa"/>
              <w:bottom w:w="288" w:type="dxa"/>
              <w:right w:w="115" w:type="dxa"/>
            </w:tcMar>
          </w:tcPr>
          <w:p w:rsidR="00055466" w:rsidRDefault="00055466" w:rsidP="00055466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612443" w:themeColor="accent5" w:themeShade="80"/>
                <w:left w:val="none" w:sz="0" w:space="0" w:color="auto"/>
                <w:bottom w:val="single" w:sz="4" w:space="0" w:color="612443" w:themeColor="accent5" w:themeShade="80"/>
                <w:right w:val="none" w:sz="0" w:space="0" w:color="auto"/>
                <w:insideH w:val="single" w:sz="4" w:space="0" w:color="612443" w:themeColor="accent5" w:themeShade="80"/>
                <w:insideV w:val="single" w:sz="4" w:space="0" w:color="612443" w:themeColor="accent5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1396"/>
              <w:gridCol w:w="2730"/>
            </w:tblGrid>
            <w:tr w:rsidR="00055466" w:rsidTr="00753C0E">
              <w:trPr>
                <w:cantSplit/>
                <w:trHeight w:val="902"/>
              </w:trPr>
              <w:tc>
                <w:tcPr>
                  <w:tcW w:w="590" w:type="dxa"/>
                  <w:textDirection w:val="btLr"/>
                  <w:vAlign w:val="center"/>
                </w:tcPr>
                <w:sdt>
                  <w:sdtPr>
                    <w:id w:val="-950779489"/>
                    <w:placeholder>
                      <w:docPart w:val="4B90E118E3064B47BF8F190CD07C78B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6B248A" w:rsidRPr="00367635" w:rsidRDefault="006B248A" w:rsidP="006B248A">
                      <w:pPr>
                        <w:pStyle w:val="Text2"/>
                      </w:pPr>
                      <w:r w:rsidRPr="006B248A">
                        <w:t>Very well</w:t>
                      </w:r>
                    </w:p>
                  </w:sdtContent>
                </w:sdt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 w:val="restart"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999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469406186"/>
                      <w:placeholder>
                        <w:docPart w:val="9DFE35D63E4D4169A7806A39CDFA6F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>Somewhat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860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1658027508"/>
                      <w:placeholder>
                        <w:docPart w:val="7FE59522B05C4E9981B8F15653B190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 xml:space="preserve">Not </w:t>
                      </w:r>
                      <w:r w:rsidR="006B248A" w:rsidRPr="006B248A">
                        <w:t>well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</w:tbl>
          <w:p w:rsidR="00055466" w:rsidRPr="00055466" w:rsidRDefault="00055466" w:rsidP="00055466"/>
        </w:tc>
        <w:tc>
          <w:tcPr>
            <w:tcW w:w="283" w:type="dxa"/>
            <w:vMerge/>
            <w:tcBorders>
              <w:left w:val="single" w:sz="24" w:space="0" w:color="612443" w:themeColor="accent5" w:themeShade="80"/>
              <w:bottom w:val="nil"/>
              <w:right w:val="single" w:sz="24" w:space="0" w:color="612443" w:themeColor="accent5" w:themeShade="80"/>
            </w:tcBorders>
            <w:tcMar>
              <w:left w:w="115" w:type="dxa"/>
              <w:bottom w:w="288" w:type="dxa"/>
              <w:right w:w="115" w:type="dxa"/>
            </w:tcMar>
          </w:tcPr>
          <w:p w:rsidR="00055466" w:rsidRDefault="00055466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nil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tcMar>
              <w:left w:w="115" w:type="dxa"/>
              <w:bottom w:w="288" w:type="dxa"/>
              <w:right w:w="115" w:type="dxa"/>
            </w:tcMar>
          </w:tcPr>
          <w:p w:rsidR="00055466" w:rsidRDefault="00055466" w:rsidP="00055466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612443" w:themeColor="accent5" w:themeShade="80"/>
                <w:left w:val="none" w:sz="0" w:space="0" w:color="auto"/>
                <w:bottom w:val="single" w:sz="4" w:space="0" w:color="612443" w:themeColor="accent5" w:themeShade="80"/>
                <w:right w:val="none" w:sz="0" w:space="0" w:color="auto"/>
                <w:insideH w:val="single" w:sz="4" w:space="0" w:color="612443" w:themeColor="accent5" w:themeShade="80"/>
                <w:insideV w:val="single" w:sz="4" w:space="0" w:color="612443" w:themeColor="accent5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1396"/>
              <w:gridCol w:w="2730"/>
            </w:tblGrid>
            <w:tr w:rsidR="00055466" w:rsidTr="00753C0E">
              <w:trPr>
                <w:cantSplit/>
                <w:trHeight w:val="902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-2056539739"/>
                      <w:placeholder>
                        <w:docPart w:val="A5B6693B88E644C395C44993A3EC18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 w:rsidRPr="006B248A">
                        <w:t>Very well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 w:val="restart"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999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406271021"/>
                      <w:placeholder>
                        <w:docPart w:val="C74327D09808492CADED03E619F5AD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>Somewhat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860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1280846949"/>
                      <w:placeholder>
                        <w:docPart w:val="013E0C0642364406ABAB4C896EF0B2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 xml:space="preserve">Not </w:t>
                      </w:r>
                      <w:r w:rsidR="006B248A" w:rsidRPr="006B248A">
                        <w:t>well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</w:tbl>
          <w:p w:rsidR="00055466" w:rsidRPr="00055466" w:rsidRDefault="00055466" w:rsidP="00055466"/>
        </w:tc>
      </w:tr>
      <w:tr w:rsidR="001C25F7" w:rsidTr="00055466">
        <w:trPr>
          <w:trHeight w:val="113"/>
        </w:trPr>
        <w:tc>
          <w:tcPr>
            <w:tcW w:w="4927" w:type="dxa"/>
            <w:gridSpan w:val="2"/>
            <w:tcBorders>
              <w:top w:val="single" w:sz="24" w:space="0" w:color="612443" w:themeColor="accent5" w:themeShade="80"/>
              <w:left w:val="nil"/>
              <w:bottom w:val="single" w:sz="24" w:space="0" w:color="612443" w:themeColor="accent5" w:themeShade="80"/>
              <w:right w:val="nil"/>
            </w:tcBorders>
          </w:tcPr>
          <w:p w:rsidR="001C25F7" w:rsidRDefault="001C25F7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C25F7" w:rsidRDefault="001C25F7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612443" w:themeColor="accent5" w:themeShade="80"/>
              <w:left w:val="nil"/>
              <w:bottom w:val="single" w:sz="24" w:space="0" w:color="612443" w:themeColor="accent5" w:themeShade="80"/>
              <w:right w:val="nil"/>
            </w:tcBorders>
          </w:tcPr>
          <w:p w:rsidR="001C25F7" w:rsidRDefault="001C25F7" w:rsidP="00270788"/>
        </w:tc>
      </w:tr>
      <w:tr w:rsidR="001746C9" w:rsidTr="003D3BE9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vAlign w:val="center"/>
          </w:tcPr>
          <w:p w:rsidR="00055466" w:rsidRPr="00B00740" w:rsidRDefault="00C345E5" w:rsidP="00055466">
            <w:pPr>
              <w:pStyle w:val="Heading6"/>
            </w:pPr>
            <w:sdt>
              <w:sdtPr>
                <w:id w:val="-1816558955"/>
                <w:placeholder>
                  <w:docPart w:val="D796F75788464FC7896E39D0397661D2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Name: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-242721204"/>
                <w:placeholder>
                  <w:docPart w:val="0DAD63BC64C2472191076054D7C7151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55466" w:rsidRPr="00B00740" w:rsidRDefault="00C345E5" w:rsidP="00055466">
            <w:pPr>
              <w:pStyle w:val="Heading6"/>
            </w:pPr>
            <w:sdt>
              <w:sdtPr>
                <w:id w:val="-269078387"/>
                <w:placeholder>
                  <w:docPart w:val="5E2F6BCE32344F1A90B1AF8D7A9993C1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Date: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-694385107"/>
                <w:placeholder>
                  <w:docPart w:val="277CF4B382F8417A947638D7C5A31DC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055466">
            <w:pPr>
              <w:pStyle w:val="Heading6"/>
            </w:pPr>
            <w:sdt>
              <w:sdtPr>
                <w:id w:val="-808010031"/>
                <w:placeholder>
                  <w:docPart w:val="77F7557519CB4694BB0BA3E3AA09E1DA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Period/Subject: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-1379314542"/>
                <w:placeholder>
                  <w:docPart w:val="7B588B9EFDDA48D4872862EDF54325D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612443" w:themeColor="accent5" w:themeShade="80"/>
              <w:bottom w:val="nil"/>
              <w:right w:val="single" w:sz="24" w:space="0" w:color="612443" w:themeColor="accent5" w:themeShade="80"/>
            </w:tcBorders>
          </w:tcPr>
          <w:p w:rsidR="001746C9" w:rsidRDefault="001746C9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vAlign w:val="center"/>
          </w:tcPr>
          <w:p w:rsidR="00055466" w:rsidRPr="00B00740" w:rsidRDefault="00C345E5" w:rsidP="00055466">
            <w:pPr>
              <w:pStyle w:val="Heading6"/>
            </w:pPr>
            <w:sdt>
              <w:sdtPr>
                <w:id w:val="2024271304"/>
                <w:placeholder>
                  <w:docPart w:val="8BF001595D354204AD025A5AE1B10286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Name: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1904105149"/>
                <w:placeholder>
                  <w:docPart w:val="EA8BCD8900264A67A3B8E99A9FCAFA4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55466" w:rsidRPr="00B00740" w:rsidRDefault="00C345E5" w:rsidP="00055466">
            <w:pPr>
              <w:pStyle w:val="Heading6"/>
            </w:pPr>
            <w:sdt>
              <w:sdtPr>
                <w:id w:val="-189146775"/>
                <w:placeholder>
                  <w:docPart w:val="11091FD4FCBC487BA6AF5E65458A94C8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Date: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-140807697"/>
                <w:placeholder>
                  <w:docPart w:val="1A434C7DA608405592F33DE3609E38A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1746C9" w:rsidRDefault="00C345E5" w:rsidP="00055466">
            <w:pPr>
              <w:pStyle w:val="Heading6"/>
            </w:pPr>
            <w:sdt>
              <w:sdtPr>
                <w:id w:val="805041025"/>
                <w:placeholder>
                  <w:docPart w:val="6092ABC22D1C4486BA7F3E6434B3F4F0"/>
                </w:placeholder>
                <w:temporary/>
                <w:showingPlcHdr/>
                <w15:appearance w15:val="hidden"/>
              </w:sdtPr>
              <w:sdtEndPr/>
              <w:sdtContent>
                <w:r w:rsidR="00055466" w:rsidRPr="00B00740">
                  <w:t>Period/Subject:</w:t>
                </w:r>
              </w:sdtContent>
            </w:sdt>
            <w:r w:rsidR="00055466" w:rsidRPr="00B00740">
              <w:t xml:space="preserve"> </w:t>
            </w:r>
            <w:sdt>
              <w:sdtPr>
                <w:rPr>
                  <w:rStyle w:val="SubtleReference"/>
                </w:rPr>
                <w:id w:val="-107822381"/>
                <w:placeholder>
                  <w:docPart w:val="B062CD56B98D41C59C59C34A4FC9993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55466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055466" w:rsidTr="003D3BE9">
        <w:tc>
          <w:tcPr>
            <w:tcW w:w="1555" w:type="dxa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nil"/>
              <w:right w:val="nil"/>
            </w:tcBorders>
          </w:tcPr>
          <w:p w:rsidR="00055466" w:rsidRPr="001746C9" w:rsidRDefault="00055466" w:rsidP="00055466">
            <w:pPr>
              <w:pStyle w:val="Graphic"/>
            </w:pPr>
            <w:r w:rsidRPr="001746C9">
              <mc:AlternateContent>
                <mc:Choice Requires="wpg">
                  <w:drawing>
                    <wp:inline distT="0" distB="0" distL="0" distR="0" wp14:anchorId="63CD1269" wp14:editId="2FEC3B22">
                      <wp:extent cx="723900" cy="723900"/>
                      <wp:effectExtent l="0" t="0" r="0" b="0"/>
                      <wp:docPr id="99" name="Group 99" descr="brain in head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06" name="Oval 10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C25F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hape"/>
                              <wps:cNvSpPr/>
                              <wps:spPr>
                                <a:xfrm>
                                  <a:off x="139700" y="127000"/>
                                  <a:ext cx="413286" cy="46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485" h="20478" extrusionOk="0">
                                      <a:moveTo>
                                        <a:pt x="10775" y="2167"/>
                                      </a:moveTo>
                                      <a:cubicBezTo>
                                        <a:pt x="10596" y="2212"/>
                                        <a:pt x="10494" y="2394"/>
                                        <a:pt x="10545" y="2576"/>
                                      </a:cubicBezTo>
                                      <a:cubicBezTo>
                                        <a:pt x="10673" y="2939"/>
                                        <a:pt x="10673" y="3234"/>
                                        <a:pt x="10494" y="3484"/>
                                      </a:cubicBezTo>
                                      <a:cubicBezTo>
                                        <a:pt x="10163" y="3938"/>
                                        <a:pt x="9321" y="4052"/>
                                        <a:pt x="9296" y="4052"/>
                                      </a:cubicBezTo>
                                      <a:cubicBezTo>
                                        <a:pt x="9092" y="4075"/>
                                        <a:pt x="8964" y="4234"/>
                                        <a:pt x="8990" y="4393"/>
                                      </a:cubicBezTo>
                                      <a:cubicBezTo>
                                        <a:pt x="9015" y="4552"/>
                                        <a:pt x="9168" y="4688"/>
                                        <a:pt x="9347" y="4688"/>
                                      </a:cubicBezTo>
                                      <a:cubicBezTo>
                                        <a:pt x="9372" y="4688"/>
                                        <a:pt x="9372" y="4688"/>
                                        <a:pt x="9398" y="4688"/>
                                      </a:cubicBezTo>
                                      <a:cubicBezTo>
                                        <a:pt x="9449" y="4688"/>
                                        <a:pt x="10596" y="4574"/>
                                        <a:pt x="11106" y="3848"/>
                                      </a:cubicBezTo>
                                      <a:cubicBezTo>
                                        <a:pt x="11387" y="3439"/>
                                        <a:pt x="11438" y="2962"/>
                                        <a:pt x="11234" y="2394"/>
                                      </a:cubicBezTo>
                                      <a:cubicBezTo>
                                        <a:pt x="11157" y="2212"/>
                                        <a:pt x="10953" y="2121"/>
                                        <a:pt x="10775" y="2167"/>
                                      </a:cubicBezTo>
                                      <a:close/>
                                      <a:moveTo>
                                        <a:pt x="13248" y="7641"/>
                                      </a:moveTo>
                                      <a:cubicBezTo>
                                        <a:pt x="13427" y="8254"/>
                                        <a:pt x="13911" y="8617"/>
                                        <a:pt x="14575" y="8663"/>
                                      </a:cubicBezTo>
                                      <a:cubicBezTo>
                                        <a:pt x="14575" y="8663"/>
                                        <a:pt x="14600" y="8663"/>
                                        <a:pt x="14600" y="8663"/>
                                      </a:cubicBezTo>
                                      <a:cubicBezTo>
                                        <a:pt x="14779" y="8663"/>
                                        <a:pt x="14932" y="8526"/>
                                        <a:pt x="14957" y="8367"/>
                                      </a:cubicBezTo>
                                      <a:cubicBezTo>
                                        <a:pt x="14983" y="8186"/>
                                        <a:pt x="14830" y="8049"/>
                                        <a:pt x="14626" y="8027"/>
                                      </a:cubicBezTo>
                                      <a:cubicBezTo>
                                        <a:pt x="14422" y="8004"/>
                                        <a:pt x="14243" y="7936"/>
                                        <a:pt x="14141" y="7822"/>
                                      </a:cubicBezTo>
                                      <a:cubicBezTo>
                                        <a:pt x="13937" y="7595"/>
                                        <a:pt x="13911" y="7255"/>
                                        <a:pt x="13911" y="7164"/>
                                      </a:cubicBezTo>
                                      <a:cubicBezTo>
                                        <a:pt x="13937" y="7118"/>
                                        <a:pt x="13911" y="7050"/>
                                        <a:pt x="13911" y="7005"/>
                                      </a:cubicBezTo>
                                      <a:cubicBezTo>
                                        <a:pt x="13860" y="6868"/>
                                        <a:pt x="13733" y="6778"/>
                                        <a:pt x="13580" y="6778"/>
                                      </a:cubicBezTo>
                                      <a:cubicBezTo>
                                        <a:pt x="12356" y="6755"/>
                                        <a:pt x="12126" y="5733"/>
                                        <a:pt x="12101" y="5687"/>
                                      </a:cubicBezTo>
                                      <a:cubicBezTo>
                                        <a:pt x="12075" y="5506"/>
                                        <a:pt x="11871" y="5392"/>
                                        <a:pt x="11693" y="5438"/>
                                      </a:cubicBezTo>
                                      <a:cubicBezTo>
                                        <a:pt x="11489" y="5460"/>
                                        <a:pt x="11361" y="5642"/>
                                        <a:pt x="11387" y="5801"/>
                                      </a:cubicBezTo>
                                      <a:cubicBezTo>
                                        <a:pt x="11489" y="6301"/>
                                        <a:pt x="11973" y="7232"/>
                                        <a:pt x="13197" y="7414"/>
                                      </a:cubicBezTo>
                                      <a:cubicBezTo>
                                        <a:pt x="13197" y="7459"/>
                                        <a:pt x="13223" y="7550"/>
                                        <a:pt x="13248" y="7641"/>
                                      </a:cubicBezTo>
                                      <a:close/>
                                      <a:moveTo>
                                        <a:pt x="9755" y="5301"/>
                                      </a:moveTo>
                                      <a:cubicBezTo>
                                        <a:pt x="9168" y="5869"/>
                                        <a:pt x="8990" y="6709"/>
                                        <a:pt x="9270" y="7436"/>
                                      </a:cubicBezTo>
                                      <a:cubicBezTo>
                                        <a:pt x="9321" y="7573"/>
                                        <a:pt x="9449" y="7641"/>
                                        <a:pt x="9602" y="7641"/>
                                      </a:cubicBezTo>
                                      <a:cubicBezTo>
                                        <a:pt x="9653" y="7641"/>
                                        <a:pt x="9678" y="7641"/>
                                        <a:pt x="9729" y="7618"/>
                                      </a:cubicBezTo>
                                      <a:cubicBezTo>
                                        <a:pt x="9908" y="7550"/>
                                        <a:pt x="10010" y="7368"/>
                                        <a:pt x="9933" y="7209"/>
                                      </a:cubicBezTo>
                                      <a:cubicBezTo>
                                        <a:pt x="9729" y="6709"/>
                                        <a:pt x="9857" y="6119"/>
                                        <a:pt x="10265" y="5733"/>
                                      </a:cubicBezTo>
                                      <a:cubicBezTo>
                                        <a:pt x="10392" y="5596"/>
                                        <a:pt x="10392" y="5392"/>
                                        <a:pt x="10239" y="5279"/>
                                      </a:cubicBezTo>
                                      <a:cubicBezTo>
                                        <a:pt x="10112" y="5142"/>
                                        <a:pt x="9882" y="5165"/>
                                        <a:pt x="9755" y="5301"/>
                                      </a:cubicBezTo>
                                      <a:close/>
                                      <a:moveTo>
                                        <a:pt x="15314" y="10979"/>
                                      </a:moveTo>
                                      <a:cubicBezTo>
                                        <a:pt x="14804" y="11161"/>
                                        <a:pt x="14396" y="11207"/>
                                        <a:pt x="14090" y="11070"/>
                                      </a:cubicBezTo>
                                      <a:cubicBezTo>
                                        <a:pt x="13682" y="10889"/>
                                        <a:pt x="13529" y="10480"/>
                                        <a:pt x="13529" y="10457"/>
                                      </a:cubicBezTo>
                                      <a:cubicBezTo>
                                        <a:pt x="13478" y="10298"/>
                                        <a:pt x="13274" y="10185"/>
                                        <a:pt x="13095" y="10230"/>
                                      </a:cubicBezTo>
                                      <a:cubicBezTo>
                                        <a:pt x="12917" y="10275"/>
                                        <a:pt x="12789" y="10457"/>
                                        <a:pt x="12840" y="10616"/>
                                      </a:cubicBezTo>
                                      <a:cubicBezTo>
                                        <a:pt x="12840" y="10639"/>
                                        <a:pt x="13070" y="11320"/>
                                        <a:pt x="13784" y="11638"/>
                                      </a:cubicBezTo>
                                      <a:cubicBezTo>
                                        <a:pt x="14013" y="11729"/>
                                        <a:pt x="14269" y="11797"/>
                                        <a:pt x="14549" y="11797"/>
                                      </a:cubicBezTo>
                                      <a:cubicBezTo>
                                        <a:pt x="14881" y="11797"/>
                                        <a:pt x="15238" y="11729"/>
                                        <a:pt x="15620" y="11570"/>
                                      </a:cubicBezTo>
                                      <a:cubicBezTo>
                                        <a:pt x="15799" y="11502"/>
                                        <a:pt x="15875" y="11320"/>
                                        <a:pt x="15799" y="11161"/>
                                      </a:cubicBezTo>
                                      <a:cubicBezTo>
                                        <a:pt x="15697" y="10979"/>
                                        <a:pt x="15493" y="10911"/>
                                        <a:pt x="15314" y="10979"/>
                                      </a:cubicBezTo>
                                      <a:close/>
                                      <a:moveTo>
                                        <a:pt x="16742" y="14818"/>
                                      </a:moveTo>
                                      <a:cubicBezTo>
                                        <a:pt x="17507" y="12161"/>
                                        <a:pt x="21511" y="10843"/>
                                        <a:pt x="20236" y="5438"/>
                                      </a:cubicBezTo>
                                      <a:cubicBezTo>
                                        <a:pt x="18961" y="32"/>
                                        <a:pt x="11795" y="-536"/>
                                        <a:pt x="8097" y="327"/>
                                      </a:cubicBezTo>
                                      <a:cubicBezTo>
                                        <a:pt x="4246" y="1213"/>
                                        <a:pt x="1212" y="4847"/>
                                        <a:pt x="2232" y="7890"/>
                                      </a:cubicBezTo>
                                      <a:cubicBezTo>
                                        <a:pt x="2308" y="8118"/>
                                        <a:pt x="2257" y="8367"/>
                                        <a:pt x="2104" y="8572"/>
                                      </a:cubicBezTo>
                                      <a:cubicBezTo>
                                        <a:pt x="1645" y="9208"/>
                                        <a:pt x="370" y="10616"/>
                                        <a:pt x="39" y="11456"/>
                                      </a:cubicBezTo>
                                      <a:cubicBezTo>
                                        <a:pt x="-89" y="11752"/>
                                        <a:pt x="115" y="12092"/>
                                        <a:pt x="447" y="12161"/>
                                      </a:cubicBezTo>
                                      <a:cubicBezTo>
                                        <a:pt x="549" y="12183"/>
                                        <a:pt x="1212" y="12410"/>
                                        <a:pt x="1314" y="12433"/>
                                      </a:cubicBezTo>
                                      <a:cubicBezTo>
                                        <a:pt x="2206" y="12683"/>
                                        <a:pt x="2028" y="14432"/>
                                        <a:pt x="2028" y="16022"/>
                                      </a:cubicBezTo>
                                      <a:cubicBezTo>
                                        <a:pt x="2028" y="17680"/>
                                        <a:pt x="4017" y="17453"/>
                                        <a:pt x="4680" y="17339"/>
                                      </a:cubicBezTo>
                                      <a:cubicBezTo>
                                        <a:pt x="5343" y="17203"/>
                                        <a:pt x="6796" y="17089"/>
                                        <a:pt x="6796" y="18679"/>
                                      </a:cubicBezTo>
                                      <a:cubicBezTo>
                                        <a:pt x="6796" y="18884"/>
                                        <a:pt x="6796" y="19065"/>
                                        <a:pt x="6822" y="19202"/>
                                      </a:cubicBezTo>
                                      <a:cubicBezTo>
                                        <a:pt x="6847" y="19520"/>
                                        <a:pt x="7077" y="19792"/>
                                        <a:pt x="7409" y="19906"/>
                                      </a:cubicBezTo>
                                      <a:cubicBezTo>
                                        <a:pt x="8709" y="20360"/>
                                        <a:pt x="12534" y="21064"/>
                                        <a:pt x="17125" y="19588"/>
                                      </a:cubicBezTo>
                                      <a:cubicBezTo>
                                        <a:pt x="17405" y="19497"/>
                                        <a:pt x="17507" y="19224"/>
                                        <a:pt x="17380" y="18997"/>
                                      </a:cubicBezTo>
                                      <a:cubicBezTo>
                                        <a:pt x="16921" y="18248"/>
                                        <a:pt x="16181" y="16794"/>
                                        <a:pt x="16742" y="14818"/>
                                      </a:cubicBezTo>
                                      <a:close/>
                                      <a:moveTo>
                                        <a:pt x="15289" y="12320"/>
                                      </a:moveTo>
                                      <a:cubicBezTo>
                                        <a:pt x="14268" y="12796"/>
                                        <a:pt x="13452" y="12251"/>
                                        <a:pt x="13070" y="11843"/>
                                      </a:cubicBezTo>
                                      <a:cubicBezTo>
                                        <a:pt x="12840" y="11933"/>
                                        <a:pt x="12585" y="11979"/>
                                        <a:pt x="12330" y="11979"/>
                                      </a:cubicBezTo>
                                      <a:cubicBezTo>
                                        <a:pt x="11897" y="11979"/>
                                        <a:pt x="11514" y="11843"/>
                                        <a:pt x="11183" y="11615"/>
                                      </a:cubicBezTo>
                                      <a:cubicBezTo>
                                        <a:pt x="11183" y="11638"/>
                                        <a:pt x="9780" y="11933"/>
                                        <a:pt x="9551" y="11070"/>
                                      </a:cubicBezTo>
                                      <a:cubicBezTo>
                                        <a:pt x="9576" y="11070"/>
                                        <a:pt x="9602" y="11070"/>
                                        <a:pt x="9627" y="11070"/>
                                      </a:cubicBezTo>
                                      <a:cubicBezTo>
                                        <a:pt x="9653" y="11070"/>
                                        <a:pt x="9678" y="11070"/>
                                        <a:pt x="9704" y="11070"/>
                                      </a:cubicBezTo>
                                      <a:cubicBezTo>
                                        <a:pt x="10571" y="11048"/>
                                        <a:pt x="11387" y="10639"/>
                                        <a:pt x="12152" y="9844"/>
                                      </a:cubicBezTo>
                                      <a:cubicBezTo>
                                        <a:pt x="12279" y="9708"/>
                                        <a:pt x="12254" y="9503"/>
                                        <a:pt x="12126" y="9390"/>
                                      </a:cubicBezTo>
                                      <a:cubicBezTo>
                                        <a:pt x="11973" y="9276"/>
                                        <a:pt x="11744" y="9299"/>
                                        <a:pt x="11616" y="9412"/>
                                      </a:cubicBezTo>
                                      <a:cubicBezTo>
                                        <a:pt x="10979" y="10071"/>
                                        <a:pt x="10341" y="10412"/>
                                        <a:pt x="9704" y="10412"/>
                                      </a:cubicBezTo>
                                      <a:cubicBezTo>
                                        <a:pt x="9500" y="10412"/>
                                        <a:pt x="9347" y="10389"/>
                                        <a:pt x="9168" y="10343"/>
                                      </a:cubicBezTo>
                                      <a:cubicBezTo>
                                        <a:pt x="9117" y="10321"/>
                                        <a:pt x="9092" y="10321"/>
                                        <a:pt x="9041" y="10298"/>
                                      </a:cubicBezTo>
                                      <a:cubicBezTo>
                                        <a:pt x="8990" y="10275"/>
                                        <a:pt x="8939" y="10275"/>
                                        <a:pt x="8913" y="10253"/>
                                      </a:cubicBezTo>
                                      <a:cubicBezTo>
                                        <a:pt x="8556" y="10116"/>
                                        <a:pt x="8352" y="9935"/>
                                        <a:pt x="8327" y="9912"/>
                                      </a:cubicBezTo>
                                      <a:cubicBezTo>
                                        <a:pt x="8327" y="9912"/>
                                        <a:pt x="8301" y="9889"/>
                                        <a:pt x="8301" y="9889"/>
                                      </a:cubicBezTo>
                                      <a:cubicBezTo>
                                        <a:pt x="7817" y="9435"/>
                                        <a:pt x="7842" y="8844"/>
                                        <a:pt x="7919" y="8436"/>
                                      </a:cubicBezTo>
                                      <a:cubicBezTo>
                                        <a:pt x="6210" y="8595"/>
                                        <a:pt x="5394" y="8049"/>
                                        <a:pt x="5011" y="7504"/>
                                      </a:cubicBezTo>
                                      <a:cubicBezTo>
                                        <a:pt x="5164" y="7482"/>
                                        <a:pt x="5317" y="7459"/>
                                        <a:pt x="5470" y="7414"/>
                                      </a:cubicBezTo>
                                      <a:cubicBezTo>
                                        <a:pt x="5929" y="7255"/>
                                        <a:pt x="6286" y="6937"/>
                                        <a:pt x="6516" y="6482"/>
                                      </a:cubicBezTo>
                                      <a:cubicBezTo>
                                        <a:pt x="6592" y="6323"/>
                                        <a:pt x="6516" y="6142"/>
                                        <a:pt x="6337" y="6073"/>
                                      </a:cubicBezTo>
                                      <a:cubicBezTo>
                                        <a:pt x="6159" y="6005"/>
                                        <a:pt x="5955" y="6073"/>
                                        <a:pt x="5878" y="6232"/>
                                      </a:cubicBezTo>
                                      <a:cubicBezTo>
                                        <a:pt x="5725" y="6528"/>
                                        <a:pt x="5521" y="6732"/>
                                        <a:pt x="5241" y="6823"/>
                                      </a:cubicBezTo>
                                      <a:cubicBezTo>
                                        <a:pt x="4986" y="6914"/>
                                        <a:pt x="4705" y="6914"/>
                                        <a:pt x="4476" y="6891"/>
                                      </a:cubicBezTo>
                                      <a:cubicBezTo>
                                        <a:pt x="3915" y="6641"/>
                                        <a:pt x="3558" y="6142"/>
                                        <a:pt x="3558" y="5551"/>
                                      </a:cubicBezTo>
                                      <a:cubicBezTo>
                                        <a:pt x="3558" y="4779"/>
                                        <a:pt x="4221" y="4143"/>
                                        <a:pt x="5088" y="4075"/>
                                      </a:cubicBezTo>
                                      <a:cubicBezTo>
                                        <a:pt x="4986" y="3938"/>
                                        <a:pt x="4960" y="3757"/>
                                        <a:pt x="4986" y="3575"/>
                                      </a:cubicBezTo>
                                      <a:cubicBezTo>
                                        <a:pt x="5037" y="3257"/>
                                        <a:pt x="5343" y="3007"/>
                                        <a:pt x="5700" y="2962"/>
                                      </a:cubicBezTo>
                                      <a:cubicBezTo>
                                        <a:pt x="5725" y="2962"/>
                                        <a:pt x="5751" y="2962"/>
                                        <a:pt x="5776" y="2962"/>
                                      </a:cubicBezTo>
                                      <a:cubicBezTo>
                                        <a:pt x="5878" y="3257"/>
                                        <a:pt x="6108" y="3666"/>
                                        <a:pt x="6567" y="3848"/>
                                      </a:cubicBezTo>
                                      <a:cubicBezTo>
                                        <a:pt x="6694" y="3893"/>
                                        <a:pt x="6822" y="3916"/>
                                        <a:pt x="6949" y="3916"/>
                                      </a:cubicBezTo>
                                      <a:cubicBezTo>
                                        <a:pt x="7230" y="3916"/>
                                        <a:pt x="7536" y="3825"/>
                                        <a:pt x="7842" y="3620"/>
                                      </a:cubicBezTo>
                                      <a:cubicBezTo>
                                        <a:pt x="7995" y="3507"/>
                                        <a:pt x="8046" y="3325"/>
                                        <a:pt x="7919" y="3166"/>
                                      </a:cubicBezTo>
                                      <a:cubicBezTo>
                                        <a:pt x="7791" y="3030"/>
                                        <a:pt x="7587" y="2985"/>
                                        <a:pt x="7409" y="3098"/>
                                      </a:cubicBezTo>
                                      <a:cubicBezTo>
                                        <a:pt x="7230" y="3212"/>
                                        <a:pt x="7000" y="3325"/>
                                        <a:pt x="6822" y="3257"/>
                                      </a:cubicBezTo>
                                      <a:cubicBezTo>
                                        <a:pt x="6618" y="3189"/>
                                        <a:pt x="6490" y="2916"/>
                                        <a:pt x="6414" y="2689"/>
                                      </a:cubicBezTo>
                                      <a:cubicBezTo>
                                        <a:pt x="6669" y="2303"/>
                                        <a:pt x="7128" y="2031"/>
                                        <a:pt x="7689" y="2031"/>
                                      </a:cubicBezTo>
                                      <a:cubicBezTo>
                                        <a:pt x="7995" y="2031"/>
                                        <a:pt x="8250" y="2099"/>
                                        <a:pt x="8480" y="2235"/>
                                      </a:cubicBezTo>
                                      <a:cubicBezTo>
                                        <a:pt x="8684" y="1735"/>
                                        <a:pt x="9219" y="1395"/>
                                        <a:pt x="9831" y="1395"/>
                                      </a:cubicBezTo>
                                      <a:cubicBezTo>
                                        <a:pt x="10163" y="1395"/>
                                        <a:pt x="10494" y="1508"/>
                                        <a:pt x="10724" y="1667"/>
                                      </a:cubicBezTo>
                                      <a:cubicBezTo>
                                        <a:pt x="10979" y="1326"/>
                                        <a:pt x="11412" y="1099"/>
                                        <a:pt x="11922" y="1099"/>
                                      </a:cubicBezTo>
                                      <a:cubicBezTo>
                                        <a:pt x="12407" y="1099"/>
                                        <a:pt x="12840" y="1304"/>
                                        <a:pt x="13095" y="1644"/>
                                      </a:cubicBezTo>
                                      <a:cubicBezTo>
                                        <a:pt x="13274" y="1554"/>
                                        <a:pt x="13503" y="1485"/>
                                        <a:pt x="13733" y="1485"/>
                                      </a:cubicBezTo>
                                      <a:cubicBezTo>
                                        <a:pt x="14269" y="1485"/>
                                        <a:pt x="14702" y="1781"/>
                                        <a:pt x="14881" y="2212"/>
                                      </a:cubicBezTo>
                                      <a:cubicBezTo>
                                        <a:pt x="15034" y="2121"/>
                                        <a:pt x="15238" y="2053"/>
                                        <a:pt x="15442" y="2053"/>
                                      </a:cubicBezTo>
                                      <a:cubicBezTo>
                                        <a:pt x="16028" y="2053"/>
                                        <a:pt x="16513" y="2485"/>
                                        <a:pt x="16513" y="3007"/>
                                      </a:cubicBezTo>
                                      <a:cubicBezTo>
                                        <a:pt x="16513" y="3030"/>
                                        <a:pt x="16513" y="3053"/>
                                        <a:pt x="16513" y="3075"/>
                                      </a:cubicBezTo>
                                      <a:cubicBezTo>
                                        <a:pt x="16666" y="3007"/>
                                        <a:pt x="16819" y="3007"/>
                                        <a:pt x="16997" y="3030"/>
                                      </a:cubicBezTo>
                                      <a:cubicBezTo>
                                        <a:pt x="17278" y="3075"/>
                                        <a:pt x="17507" y="3280"/>
                                        <a:pt x="17558" y="3530"/>
                                      </a:cubicBezTo>
                                      <a:cubicBezTo>
                                        <a:pt x="17609" y="3689"/>
                                        <a:pt x="17584" y="3825"/>
                                        <a:pt x="17507" y="3961"/>
                                      </a:cubicBezTo>
                                      <a:cubicBezTo>
                                        <a:pt x="17533" y="3961"/>
                                        <a:pt x="17533" y="3961"/>
                                        <a:pt x="17558" y="3961"/>
                                      </a:cubicBezTo>
                                      <a:cubicBezTo>
                                        <a:pt x="18068" y="3961"/>
                                        <a:pt x="18502" y="4347"/>
                                        <a:pt x="18502" y="4802"/>
                                      </a:cubicBezTo>
                                      <a:cubicBezTo>
                                        <a:pt x="18502" y="4961"/>
                                        <a:pt x="18451" y="5097"/>
                                        <a:pt x="18374" y="5233"/>
                                      </a:cubicBezTo>
                                      <a:cubicBezTo>
                                        <a:pt x="17762" y="5142"/>
                                        <a:pt x="17023" y="5279"/>
                                        <a:pt x="16462" y="6028"/>
                                      </a:cubicBezTo>
                                      <a:cubicBezTo>
                                        <a:pt x="16360" y="6164"/>
                                        <a:pt x="16385" y="6369"/>
                                        <a:pt x="16538" y="6482"/>
                                      </a:cubicBezTo>
                                      <a:cubicBezTo>
                                        <a:pt x="16589" y="6528"/>
                                        <a:pt x="16666" y="6550"/>
                                        <a:pt x="16742" y="6550"/>
                                      </a:cubicBezTo>
                                      <a:cubicBezTo>
                                        <a:pt x="16844" y="6550"/>
                                        <a:pt x="16972" y="6505"/>
                                        <a:pt x="17048" y="6414"/>
                                      </a:cubicBezTo>
                                      <a:cubicBezTo>
                                        <a:pt x="17762" y="5506"/>
                                        <a:pt x="18706" y="6005"/>
                                        <a:pt x="18808" y="6051"/>
                                      </a:cubicBezTo>
                                      <a:cubicBezTo>
                                        <a:pt x="18808" y="6051"/>
                                        <a:pt x="18833" y="6051"/>
                                        <a:pt x="18833" y="6051"/>
                                      </a:cubicBezTo>
                                      <a:cubicBezTo>
                                        <a:pt x="19088" y="6437"/>
                                        <a:pt x="19241" y="6914"/>
                                        <a:pt x="19241" y="7391"/>
                                      </a:cubicBezTo>
                                      <a:cubicBezTo>
                                        <a:pt x="19241" y="8208"/>
                                        <a:pt x="18833" y="8913"/>
                                        <a:pt x="18196" y="9412"/>
                                      </a:cubicBezTo>
                                      <a:cubicBezTo>
                                        <a:pt x="18272" y="9617"/>
                                        <a:pt x="18272" y="9844"/>
                                        <a:pt x="18196" y="10071"/>
                                      </a:cubicBezTo>
                                      <a:cubicBezTo>
                                        <a:pt x="18068" y="10502"/>
                                        <a:pt x="17686" y="10843"/>
                                        <a:pt x="17201" y="10934"/>
                                      </a:cubicBezTo>
                                      <a:cubicBezTo>
                                        <a:pt x="16921" y="11002"/>
                                        <a:pt x="16640" y="10979"/>
                                        <a:pt x="16411" y="10889"/>
                                      </a:cubicBezTo>
                                      <a:cubicBezTo>
                                        <a:pt x="16309" y="11479"/>
                                        <a:pt x="16003" y="11979"/>
                                        <a:pt x="15289" y="12320"/>
                                      </a:cubicBezTo>
                                      <a:close/>
                                      <a:moveTo>
                                        <a:pt x="16487" y="4211"/>
                                      </a:moveTo>
                                      <a:cubicBezTo>
                                        <a:pt x="16028" y="3461"/>
                                        <a:pt x="15289" y="3257"/>
                                        <a:pt x="14600" y="3280"/>
                                      </a:cubicBezTo>
                                      <a:cubicBezTo>
                                        <a:pt x="14549" y="3053"/>
                                        <a:pt x="14447" y="2735"/>
                                        <a:pt x="14243" y="2462"/>
                                      </a:cubicBezTo>
                                      <a:cubicBezTo>
                                        <a:pt x="14141" y="2303"/>
                                        <a:pt x="13911" y="2258"/>
                                        <a:pt x="13758" y="2349"/>
                                      </a:cubicBezTo>
                                      <a:cubicBezTo>
                                        <a:pt x="13580" y="2439"/>
                                        <a:pt x="13529" y="2644"/>
                                        <a:pt x="13631" y="2780"/>
                                      </a:cubicBezTo>
                                      <a:cubicBezTo>
                                        <a:pt x="13758" y="2962"/>
                                        <a:pt x="13835" y="3189"/>
                                        <a:pt x="13886" y="3348"/>
                                      </a:cubicBezTo>
                                      <a:cubicBezTo>
                                        <a:pt x="13682" y="3393"/>
                                        <a:pt x="13503" y="3461"/>
                                        <a:pt x="13376" y="3530"/>
                                      </a:cubicBezTo>
                                      <a:cubicBezTo>
                                        <a:pt x="13197" y="3598"/>
                                        <a:pt x="13121" y="3802"/>
                                        <a:pt x="13223" y="3961"/>
                                      </a:cubicBezTo>
                                      <a:cubicBezTo>
                                        <a:pt x="13299" y="4120"/>
                                        <a:pt x="13529" y="4188"/>
                                        <a:pt x="13707" y="4097"/>
                                      </a:cubicBezTo>
                                      <a:cubicBezTo>
                                        <a:pt x="13758" y="4075"/>
                                        <a:pt x="15238" y="3461"/>
                                        <a:pt x="15875" y="4506"/>
                                      </a:cubicBezTo>
                                      <a:cubicBezTo>
                                        <a:pt x="15952" y="4620"/>
                                        <a:pt x="16054" y="4665"/>
                                        <a:pt x="16181" y="4665"/>
                                      </a:cubicBezTo>
                                      <a:cubicBezTo>
                                        <a:pt x="16232" y="4665"/>
                                        <a:pt x="16309" y="4643"/>
                                        <a:pt x="16360" y="4620"/>
                                      </a:cubicBezTo>
                                      <a:cubicBezTo>
                                        <a:pt x="16538" y="4552"/>
                                        <a:pt x="16589" y="4347"/>
                                        <a:pt x="16487" y="42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CD1269" id="Group 99" o:spid="_x0000_s1080" alt="brain in head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JixekC0EAAAjkEAAA4AAAAAAAAAAAAA&#10;AAAALgIAAGRycy9lMm9Eb2MueG1sUEsBAi0AFAAGAAgAAAAhAMdH7ZbZAAAABQEAAA8AAAAAAAAA&#10;AAAAAAAADhMAAGRycy9kb3ducmV2LnhtbFBLBQYAAAAABAAEAPMAAAAUFAAAAAA=&#10;">
                      <v:oval id="Oval 106" o:spid="_x0000_s1081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" fillcolor="#602443 [16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C25F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82" style="position:absolute;left:1397;top:1270;width:4132;height:4635;visibility:visible;mso-wrap-style:square;v-text-anchor:middle" coordsize="20485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" path="m10775,2167v-179,45,-281,227,-230,409c10673,2939,10673,3234,10494,3484v-331,454,-1173,568,-1198,568c9092,4075,8964,4234,8990,4393v25,159,178,295,357,295c9372,4688,9372,4688,9398,4688v51,,1198,-114,1708,-840c11387,3439,11438,2962,11234,2394v-77,-182,-281,-273,-459,-227xm13248,7641v179,613,663,976,1327,1022c14575,8663,14600,8663,14600,8663v179,,332,-137,357,-296c14983,8186,14830,8049,14626,8027v-204,-23,-383,-91,-485,-205c13937,7595,13911,7255,13911,7164v26,-46,,-114,,-159c13860,6868,13733,6778,13580,6778,12356,6755,12126,5733,12101,5687v-26,-181,-230,-295,-408,-249c11489,5460,11361,5642,11387,5801v102,500,586,1431,1810,1613c13197,7459,13223,7550,13248,7641xm9755,5301v-587,568,-765,1408,-485,2135c9321,7573,9449,7641,9602,7641v51,,76,,127,-23c9908,7550,10010,7368,9933,7209v-204,-500,-76,-1090,332,-1476c10392,5596,10392,5392,10239,5279v-127,-137,-357,-114,-484,22xm15314,10979v-510,182,-918,228,-1224,91c13682,10889,13529,10480,13529,10457v-51,-159,-255,-272,-434,-227c12917,10275,12789,10457,12840,10616v,23,230,704,944,1022c14013,11729,14269,11797,14549,11797v332,,689,-68,1071,-227c15799,11502,15875,11320,15799,11161v-102,-182,-306,-250,-485,-182xm16742,14818v765,-2657,4769,-3975,3494,-9380c18961,32,11795,-536,8097,327,4246,1213,1212,4847,2232,7890v76,228,25,477,-128,682c1645,9208,370,10616,39,11456v-128,296,76,636,408,705c549,12183,1212,12410,1314,12433v892,250,714,1999,714,3589c2028,17680,4017,17453,4680,17339v663,-136,2116,-250,2116,1340c6796,18884,6796,19065,6822,19202v25,318,255,590,587,704c8709,20360,12534,21064,17125,19588v280,-91,382,-364,255,-591c16921,18248,16181,16794,16742,14818xm15289,12320v-1021,476,-1837,-69,-2219,-477c12840,11933,12585,11979,12330,11979v-433,,-816,-136,-1147,-364c11183,11638,9780,11933,9551,11070v25,,51,,76,c9653,11070,9678,11070,9704,11070v867,-22,1683,-431,2448,-1226c12279,9708,12254,9503,12126,9390v-153,-114,-382,-91,-510,22c10979,10071,10341,10412,9704,10412v-204,,-357,-23,-536,-69c9117,10321,9092,10321,9041,10298v-51,-23,-102,-23,-128,-45c8556,10116,8352,9935,8327,9912v,,-26,-23,-26,-23c7817,9435,7842,8844,7919,8436,6210,8595,5394,8049,5011,7504v153,-22,306,-45,459,-90c5929,7255,6286,6937,6516,6482v76,-159,,-340,-179,-409c6159,6005,5955,6073,5878,6232v-153,296,-357,500,-637,591c4986,6914,4705,6914,4476,6891,3915,6641,3558,6142,3558,5551v,-772,663,-1408,1530,-1476c4986,3938,4960,3757,4986,3575v51,-318,357,-568,714,-613c5725,2962,5751,2962,5776,2962v102,295,332,704,791,886c6694,3893,6822,3916,6949,3916v281,,587,-91,893,-296c7995,3507,8046,3325,7919,3166v-128,-136,-332,-181,-510,-68c7230,3212,7000,3325,6822,3257v-204,-68,-332,-341,-408,-568c6669,2303,7128,2031,7689,2031v306,,561,68,791,204c8684,1735,9219,1395,9831,1395v332,,663,113,893,272c10979,1326,11412,1099,11922,1099v485,,918,205,1173,545c13274,1554,13503,1485,13733,1485v536,,969,296,1148,727c15034,2121,15238,2053,15442,2053v586,,1071,432,1071,954c16513,3030,16513,3053,16513,3075v153,-68,306,-68,484,-45c17278,3075,17507,3280,17558,3530v51,159,26,295,-51,431c17533,3961,17533,3961,17558,3961v510,,944,386,944,841c18502,4961,18451,5097,18374,5233v-612,-91,-1351,46,-1912,795c16360,6164,16385,6369,16538,6482v51,46,128,68,204,68c16844,6550,16972,6505,17048,6414v714,-908,1658,-409,1760,-363c18808,6051,18833,6051,18833,6051v255,386,408,863,408,1340c19241,8208,18833,8913,18196,9412v76,205,76,432,,659c18068,10502,17686,10843,17201,10934v-280,68,-561,45,-790,-45c16309,11479,16003,11979,15289,12320xm16487,4211v-459,-750,-1198,-954,-1887,-931c14549,3053,14447,2735,14243,2462v-102,-159,-332,-204,-485,-113c13580,2439,13529,2644,13631,2780v127,182,204,409,255,568c13682,3393,13503,3461,13376,3530v-179,68,-255,272,-153,431c13299,4120,13529,4188,13707,4097v51,-22,1531,-636,2168,409c15952,4620,16054,4665,16181,4665v51,,128,-22,179,-45c16538,4552,16589,4347,16487,4211xe" fillcolor="white [3212]" stroked="f" strokeweight="1pt">
                        <v:stroke miterlimit="4" joinstyle="miter"/>
                        <v:path arrowok="t" o:extrusionok="f" o:connecttype="custom" o:connectlocs="206643,231775;206643,231775;206643,231775;206643,23177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id w:val="763414177"/>
            <w:placeholder>
              <w:docPart w:val="DD68D8BE6CE44C148533375ECDDBBF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72" w:type="dxa"/>
                <w:tcBorders>
                  <w:top w:val="single" w:sz="24" w:space="0" w:color="612443" w:themeColor="accent5" w:themeShade="80"/>
                  <w:left w:val="nil"/>
                  <w:bottom w:val="nil"/>
                  <w:right w:val="single" w:sz="24" w:space="0" w:color="612443" w:themeColor="accent5" w:themeShade="80"/>
                </w:tcBorders>
              </w:tcPr>
              <w:p w:rsidR="00055466" w:rsidRPr="007D7436" w:rsidRDefault="00055466" w:rsidP="00055466">
                <w:pPr>
                  <w:pStyle w:val="Text6"/>
                </w:pPr>
                <w:r w:rsidRPr="00055466">
                  <w:t>Shade in how well you understood today’s lesson and explain why you feel that way.</w:t>
                </w:r>
              </w:p>
            </w:tc>
          </w:sdtContent>
        </w:sdt>
        <w:tc>
          <w:tcPr>
            <w:tcW w:w="283" w:type="dxa"/>
            <w:vMerge w:val="restart"/>
            <w:tcBorders>
              <w:top w:val="nil"/>
              <w:left w:val="single" w:sz="24" w:space="0" w:color="612443" w:themeColor="accent5" w:themeShade="80"/>
              <w:bottom w:val="nil"/>
              <w:right w:val="single" w:sz="24" w:space="0" w:color="612443" w:themeColor="accent5" w:themeShade="80"/>
            </w:tcBorders>
          </w:tcPr>
          <w:p w:rsidR="00055466" w:rsidRDefault="00055466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612443" w:themeColor="accent5" w:themeShade="80"/>
              <w:left w:val="single" w:sz="24" w:space="0" w:color="612443" w:themeColor="accent5" w:themeShade="80"/>
              <w:bottom w:val="nil"/>
              <w:right w:val="nil"/>
            </w:tcBorders>
          </w:tcPr>
          <w:p w:rsidR="00055466" w:rsidRPr="001746C9" w:rsidRDefault="00055466" w:rsidP="00055466">
            <w:pPr>
              <w:pStyle w:val="Graphic"/>
            </w:pPr>
            <w:r w:rsidRPr="001746C9">
              <mc:AlternateContent>
                <mc:Choice Requires="wpg">
                  <w:drawing>
                    <wp:inline distT="0" distB="0" distL="0" distR="0" wp14:anchorId="064ED7E7" wp14:editId="426F68B5">
                      <wp:extent cx="723900" cy="723900"/>
                      <wp:effectExtent l="0" t="0" r="0" b="0"/>
                      <wp:docPr id="108" name="Group 108" descr="brain in head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6" name="Oval 11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1C25F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hape"/>
                              <wps:cNvSpPr/>
                              <wps:spPr>
                                <a:xfrm>
                                  <a:off x="139700" y="127000"/>
                                  <a:ext cx="413286" cy="46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0485" h="20478" extrusionOk="0">
                                      <a:moveTo>
                                        <a:pt x="10775" y="2167"/>
                                      </a:moveTo>
                                      <a:cubicBezTo>
                                        <a:pt x="10596" y="2212"/>
                                        <a:pt x="10494" y="2394"/>
                                        <a:pt x="10545" y="2576"/>
                                      </a:cubicBezTo>
                                      <a:cubicBezTo>
                                        <a:pt x="10673" y="2939"/>
                                        <a:pt x="10673" y="3234"/>
                                        <a:pt x="10494" y="3484"/>
                                      </a:cubicBezTo>
                                      <a:cubicBezTo>
                                        <a:pt x="10163" y="3938"/>
                                        <a:pt x="9321" y="4052"/>
                                        <a:pt x="9296" y="4052"/>
                                      </a:cubicBezTo>
                                      <a:cubicBezTo>
                                        <a:pt x="9092" y="4075"/>
                                        <a:pt x="8964" y="4234"/>
                                        <a:pt x="8990" y="4393"/>
                                      </a:cubicBezTo>
                                      <a:cubicBezTo>
                                        <a:pt x="9015" y="4552"/>
                                        <a:pt x="9168" y="4688"/>
                                        <a:pt x="9347" y="4688"/>
                                      </a:cubicBezTo>
                                      <a:cubicBezTo>
                                        <a:pt x="9372" y="4688"/>
                                        <a:pt x="9372" y="4688"/>
                                        <a:pt x="9398" y="4688"/>
                                      </a:cubicBezTo>
                                      <a:cubicBezTo>
                                        <a:pt x="9449" y="4688"/>
                                        <a:pt x="10596" y="4574"/>
                                        <a:pt x="11106" y="3848"/>
                                      </a:cubicBezTo>
                                      <a:cubicBezTo>
                                        <a:pt x="11387" y="3439"/>
                                        <a:pt x="11438" y="2962"/>
                                        <a:pt x="11234" y="2394"/>
                                      </a:cubicBezTo>
                                      <a:cubicBezTo>
                                        <a:pt x="11157" y="2212"/>
                                        <a:pt x="10953" y="2121"/>
                                        <a:pt x="10775" y="2167"/>
                                      </a:cubicBezTo>
                                      <a:close/>
                                      <a:moveTo>
                                        <a:pt x="13248" y="7641"/>
                                      </a:moveTo>
                                      <a:cubicBezTo>
                                        <a:pt x="13427" y="8254"/>
                                        <a:pt x="13911" y="8617"/>
                                        <a:pt x="14575" y="8663"/>
                                      </a:cubicBezTo>
                                      <a:cubicBezTo>
                                        <a:pt x="14575" y="8663"/>
                                        <a:pt x="14600" y="8663"/>
                                        <a:pt x="14600" y="8663"/>
                                      </a:cubicBezTo>
                                      <a:cubicBezTo>
                                        <a:pt x="14779" y="8663"/>
                                        <a:pt x="14932" y="8526"/>
                                        <a:pt x="14957" y="8367"/>
                                      </a:cubicBezTo>
                                      <a:cubicBezTo>
                                        <a:pt x="14983" y="8186"/>
                                        <a:pt x="14830" y="8049"/>
                                        <a:pt x="14626" y="8027"/>
                                      </a:cubicBezTo>
                                      <a:cubicBezTo>
                                        <a:pt x="14422" y="8004"/>
                                        <a:pt x="14243" y="7936"/>
                                        <a:pt x="14141" y="7822"/>
                                      </a:cubicBezTo>
                                      <a:cubicBezTo>
                                        <a:pt x="13937" y="7595"/>
                                        <a:pt x="13911" y="7255"/>
                                        <a:pt x="13911" y="7164"/>
                                      </a:cubicBezTo>
                                      <a:cubicBezTo>
                                        <a:pt x="13937" y="7118"/>
                                        <a:pt x="13911" y="7050"/>
                                        <a:pt x="13911" y="7005"/>
                                      </a:cubicBezTo>
                                      <a:cubicBezTo>
                                        <a:pt x="13860" y="6868"/>
                                        <a:pt x="13733" y="6778"/>
                                        <a:pt x="13580" y="6778"/>
                                      </a:cubicBezTo>
                                      <a:cubicBezTo>
                                        <a:pt x="12356" y="6755"/>
                                        <a:pt x="12126" y="5733"/>
                                        <a:pt x="12101" y="5687"/>
                                      </a:cubicBezTo>
                                      <a:cubicBezTo>
                                        <a:pt x="12075" y="5506"/>
                                        <a:pt x="11871" y="5392"/>
                                        <a:pt x="11693" y="5438"/>
                                      </a:cubicBezTo>
                                      <a:cubicBezTo>
                                        <a:pt x="11489" y="5460"/>
                                        <a:pt x="11361" y="5642"/>
                                        <a:pt x="11387" y="5801"/>
                                      </a:cubicBezTo>
                                      <a:cubicBezTo>
                                        <a:pt x="11489" y="6301"/>
                                        <a:pt x="11973" y="7232"/>
                                        <a:pt x="13197" y="7414"/>
                                      </a:cubicBezTo>
                                      <a:cubicBezTo>
                                        <a:pt x="13197" y="7459"/>
                                        <a:pt x="13223" y="7550"/>
                                        <a:pt x="13248" y="7641"/>
                                      </a:cubicBezTo>
                                      <a:close/>
                                      <a:moveTo>
                                        <a:pt x="9755" y="5301"/>
                                      </a:moveTo>
                                      <a:cubicBezTo>
                                        <a:pt x="9168" y="5869"/>
                                        <a:pt x="8990" y="6709"/>
                                        <a:pt x="9270" y="7436"/>
                                      </a:cubicBezTo>
                                      <a:cubicBezTo>
                                        <a:pt x="9321" y="7573"/>
                                        <a:pt x="9449" y="7641"/>
                                        <a:pt x="9602" y="7641"/>
                                      </a:cubicBezTo>
                                      <a:cubicBezTo>
                                        <a:pt x="9653" y="7641"/>
                                        <a:pt x="9678" y="7641"/>
                                        <a:pt x="9729" y="7618"/>
                                      </a:cubicBezTo>
                                      <a:cubicBezTo>
                                        <a:pt x="9908" y="7550"/>
                                        <a:pt x="10010" y="7368"/>
                                        <a:pt x="9933" y="7209"/>
                                      </a:cubicBezTo>
                                      <a:cubicBezTo>
                                        <a:pt x="9729" y="6709"/>
                                        <a:pt x="9857" y="6119"/>
                                        <a:pt x="10265" y="5733"/>
                                      </a:cubicBezTo>
                                      <a:cubicBezTo>
                                        <a:pt x="10392" y="5596"/>
                                        <a:pt x="10392" y="5392"/>
                                        <a:pt x="10239" y="5279"/>
                                      </a:cubicBezTo>
                                      <a:cubicBezTo>
                                        <a:pt x="10112" y="5142"/>
                                        <a:pt x="9882" y="5165"/>
                                        <a:pt x="9755" y="5301"/>
                                      </a:cubicBezTo>
                                      <a:close/>
                                      <a:moveTo>
                                        <a:pt x="15314" y="10979"/>
                                      </a:moveTo>
                                      <a:cubicBezTo>
                                        <a:pt x="14804" y="11161"/>
                                        <a:pt x="14396" y="11207"/>
                                        <a:pt x="14090" y="11070"/>
                                      </a:cubicBezTo>
                                      <a:cubicBezTo>
                                        <a:pt x="13682" y="10889"/>
                                        <a:pt x="13529" y="10480"/>
                                        <a:pt x="13529" y="10457"/>
                                      </a:cubicBezTo>
                                      <a:cubicBezTo>
                                        <a:pt x="13478" y="10298"/>
                                        <a:pt x="13274" y="10185"/>
                                        <a:pt x="13095" y="10230"/>
                                      </a:cubicBezTo>
                                      <a:cubicBezTo>
                                        <a:pt x="12917" y="10275"/>
                                        <a:pt x="12789" y="10457"/>
                                        <a:pt x="12840" y="10616"/>
                                      </a:cubicBezTo>
                                      <a:cubicBezTo>
                                        <a:pt x="12840" y="10639"/>
                                        <a:pt x="13070" y="11320"/>
                                        <a:pt x="13784" y="11638"/>
                                      </a:cubicBezTo>
                                      <a:cubicBezTo>
                                        <a:pt x="14013" y="11729"/>
                                        <a:pt x="14269" y="11797"/>
                                        <a:pt x="14549" y="11797"/>
                                      </a:cubicBezTo>
                                      <a:cubicBezTo>
                                        <a:pt x="14881" y="11797"/>
                                        <a:pt x="15238" y="11729"/>
                                        <a:pt x="15620" y="11570"/>
                                      </a:cubicBezTo>
                                      <a:cubicBezTo>
                                        <a:pt x="15799" y="11502"/>
                                        <a:pt x="15875" y="11320"/>
                                        <a:pt x="15799" y="11161"/>
                                      </a:cubicBezTo>
                                      <a:cubicBezTo>
                                        <a:pt x="15697" y="10979"/>
                                        <a:pt x="15493" y="10911"/>
                                        <a:pt x="15314" y="10979"/>
                                      </a:cubicBezTo>
                                      <a:close/>
                                      <a:moveTo>
                                        <a:pt x="16742" y="14818"/>
                                      </a:moveTo>
                                      <a:cubicBezTo>
                                        <a:pt x="17507" y="12161"/>
                                        <a:pt x="21511" y="10843"/>
                                        <a:pt x="20236" y="5438"/>
                                      </a:cubicBezTo>
                                      <a:cubicBezTo>
                                        <a:pt x="18961" y="32"/>
                                        <a:pt x="11795" y="-536"/>
                                        <a:pt x="8097" y="327"/>
                                      </a:cubicBezTo>
                                      <a:cubicBezTo>
                                        <a:pt x="4246" y="1213"/>
                                        <a:pt x="1212" y="4847"/>
                                        <a:pt x="2232" y="7890"/>
                                      </a:cubicBezTo>
                                      <a:cubicBezTo>
                                        <a:pt x="2308" y="8118"/>
                                        <a:pt x="2257" y="8367"/>
                                        <a:pt x="2104" y="8572"/>
                                      </a:cubicBezTo>
                                      <a:cubicBezTo>
                                        <a:pt x="1645" y="9208"/>
                                        <a:pt x="370" y="10616"/>
                                        <a:pt x="39" y="11456"/>
                                      </a:cubicBezTo>
                                      <a:cubicBezTo>
                                        <a:pt x="-89" y="11752"/>
                                        <a:pt x="115" y="12092"/>
                                        <a:pt x="447" y="12161"/>
                                      </a:cubicBezTo>
                                      <a:cubicBezTo>
                                        <a:pt x="549" y="12183"/>
                                        <a:pt x="1212" y="12410"/>
                                        <a:pt x="1314" y="12433"/>
                                      </a:cubicBezTo>
                                      <a:cubicBezTo>
                                        <a:pt x="2206" y="12683"/>
                                        <a:pt x="2028" y="14432"/>
                                        <a:pt x="2028" y="16022"/>
                                      </a:cubicBezTo>
                                      <a:cubicBezTo>
                                        <a:pt x="2028" y="17680"/>
                                        <a:pt x="4017" y="17453"/>
                                        <a:pt x="4680" y="17339"/>
                                      </a:cubicBezTo>
                                      <a:cubicBezTo>
                                        <a:pt x="5343" y="17203"/>
                                        <a:pt x="6796" y="17089"/>
                                        <a:pt x="6796" y="18679"/>
                                      </a:cubicBezTo>
                                      <a:cubicBezTo>
                                        <a:pt x="6796" y="18884"/>
                                        <a:pt x="6796" y="19065"/>
                                        <a:pt x="6822" y="19202"/>
                                      </a:cubicBezTo>
                                      <a:cubicBezTo>
                                        <a:pt x="6847" y="19520"/>
                                        <a:pt x="7077" y="19792"/>
                                        <a:pt x="7409" y="19906"/>
                                      </a:cubicBezTo>
                                      <a:cubicBezTo>
                                        <a:pt x="8709" y="20360"/>
                                        <a:pt x="12534" y="21064"/>
                                        <a:pt x="17125" y="19588"/>
                                      </a:cubicBezTo>
                                      <a:cubicBezTo>
                                        <a:pt x="17405" y="19497"/>
                                        <a:pt x="17507" y="19224"/>
                                        <a:pt x="17380" y="18997"/>
                                      </a:cubicBezTo>
                                      <a:cubicBezTo>
                                        <a:pt x="16921" y="18248"/>
                                        <a:pt x="16181" y="16794"/>
                                        <a:pt x="16742" y="14818"/>
                                      </a:cubicBezTo>
                                      <a:close/>
                                      <a:moveTo>
                                        <a:pt x="15289" y="12320"/>
                                      </a:moveTo>
                                      <a:cubicBezTo>
                                        <a:pt x="14268" y="12796"/>
                                        <a:pt x="13452" y="12251"/>
                                        <a:pt x="13070" y="11843"/>
                                      </a:cubicBezTo>
                                      <a:cubicBezTo>
                                        <a:pt x="12840" y="11933"/>
                                        <a:pt x="12585" y="11979"/>
                                        <a:pt x="12330" y="11979"/>
                                      </a:cubicBezTo>
                                      <a:cubicBezTo>
                                        <a:pt x="11897" y="11979"/>
                                        <a:pt x="11514" y="11843"/>
                                        <a:pt x="11183" y="11615"/>
                                      </a:cubicBezTo>
                                      <a:cubicBezTo>
                                        <a:pt x="11183" y="11638"/>
                                        <a:pt x="9780" y="11933"/>
                                        <a:pt x="9551" y="11070"/>
                                      </a:cubicBezTo>
                                      <a:cubicBezTo>
                                        <a:pt x="9576" y="11070"/>
                                        <a:pt x="9602" y="11070"/>
                                        <a:pt x="9627" y="11070"/>
                                      </a:cubicBezTo>
                                      <a:cubicBezTo>
                                        <a:pt x="9653" y="11070"/>
                                        <a:pt x="9678" y="11070"/>
                                        <a:pt x="9704" y="11070"/>
                                      </a:cubicBezTo>
                                      <a:cubicBezTo>
                                        <a:pt x="10571" y="11048"/>
                                        <a:pt x="11387" y="10639"/>
                                        <a:pt x="12152" y="9844"/>
                                      </a:cubicBezTo>
                                      <a:cubicBezTo>
                                        <a:pt x="12279" y="9708"/>
                                        <a:pt x="12254" y="9503"/>
                                        <a:pt x="12126" y="9390"/>
                                      </a:cubicBezTo>
                                      <a:cubicBezTo>
                                        <a:pt x="11973" y="9276"/>
                                        <a:pt x="11744" y="9299"/>
                                        <a:pt x="11616" y="9412"/>
                                      </a:cubicBezTo>
                                      <a:cubicBezTo>
                                        <a:pt x="10979" y="10071"/>
                                        <a:pt x="10341" y="10412"/>
                                        <a:pt x="9704" y="10412"/>
                                      </a:cubicBezTo>
                                      <a:cubicBezTo>
                                        <a:pt x="9500" y="10412"/>
                                        <a:pt x="9347" y="10389"/>
                                        <a:pt x="9168" y="10343"/>
                                      </a:cubicBezTo>
                                      <a:cubicBezTo>
                                        <a:pt x="9117" y="10321"/>
                                        <a:pt x="9092" y="10321"/>
                                        <a:pt x="9041" y="10298"/>
                                      </a:cubicBezTo>
                                      <a:cubicBezTo>
                                        <a:pt x="8990" y="10275"/>
                                        <a:pt x="8939" y="10275"/>
                                        <a:pt x="8913" y="10253"/>
                                      </a:cubicBezTo>
                                      <a:cubicBezTo>
                                        <a:pt x="8556" y="10116"/>
                                        <a:pt x="8352" y="9935"/>
                                        <a:pt x="8327" y="9912"/>
                                      </a:cubicBezTo>
                                      <a:cubicBezTo>
                                        <a:pt x="8327" y="9912"/>
                                        <a:pt x="8301" y="9889"/>
                                        <a:pt x="8301" y="9889"/>
                                      </a:cubicBezTo>
                                      <a:cubicBezTo>
                                        <a:pt x="7817" y="9435"/>
                                        <a:pt x="7842" y="8844"/>
                                        <a:pt x="7919" y="8436"/>
                                      </a:cubicBezTo>
                                      <a:cubicBezTo>
                                        <a:pt x="6210" y="8595"/>
                                        <a:pt x="5394" y="8049"/>
                                        <a:pt x="5011" y="7504"/>
                                      </a:cubicBezTo>
                                      <a:cubicBezTo>
                                        <a:pt x="5164" y="7482"/>
                                        <a:pt x="5317" y="7459"/>
                                        <a:pt x="5470" y="7414"/>
                                      </a:cubicBezTo>
                                      <a:cubicBezTo>
                                        <a:pt x="5929" y="7255"/>
                                        <a:pt x="6286" y="6937"/>
                                        <a:pt x="6516" y="6482"/>
                                      </a:cubicBezTo>
                                      <a:cubicBezTo>
                                        <a:pt x="6592" y="6323"/>
                                        <a:pt x="6516" y="6142"/>
                                        <a:pt x="6337" y="6073"/>
                                      </a:cubicBezTo>
                                      <a:cubicBezTo>
                                        <a:pt x="6159" y="6005"/>
                                        <a:pt x="5955" y="6073"/>
                                        <a:pt x="5878" y="6232"/>
                                      </a:cubicBezTo>
                                      <a:cubicBezTo>
                                        <a:pt x="5725" y="6528"/>
                                        <a:pt x="5521" y="6732"/>
                                        <a:pt x="5241" y="6823"/>
                                      </a:cubicBezTo>
                                      <a:cubicBezTo>
                                        <a:pt x="4986" y="6914"/>
                                        <a:pt x="4705" y="6914"/>
                                        <a:pt x="4476" y="6891"/>
                                      </a:cubicBezTo>
                                      <a:cubicBezTo>
                                        <a:pt x="3915" y="6641"/>
                                        <a:pt x="3558" y="6142"/>
                                        <a:pt x="3558" y="5551"/>
                                      </a:cubicBezTo>
                                      <a:cubicBezTo>
                                        <a:pt x="3558" y="4779"/>
                                        <a:pt x="4221" y="4143"/>
                                        <a:pt x="5088" y="4075"/>
                                      </a:cubicBezTo>
                                      <a:cubicBezTo>
                                        <a:pt x="4986" y="3938"/>
                                        <a:pt x="4960" y="3757"/>
                                        <a:pt x="4986" y="3575"/>
                                      </a:cubicBezTo>
                                      <a:cubicBezTo>
                                        <a:pt x="5037" y="3257"/>
                                        <a:pt x="5343" y="3007"/>
                                        <a:pt x="5700" y="2962"/>
                                      </a:cubicBezTo>
                                      <a:cubicBezTo>
                                        <a:pt x="5725" y="2962"/>
                                        <a:pt x="5751" y="2962"/>
                                        <a:pt x="5776" y="2962"/>
                                      </a:cubicBezTo>
                                      <a:cubicBezTo>
                                        <a:pt x="5878" y="3257"/>
                                        <a:pt x="6108" y="3666"/>
                                        <a:pt x="6567" y="3848"/>
                                      </a:cubicBezTo>
                                      <a:cubicBezTo>
                                        <a:pt x="6694" y="3893"/>
                                        <a:pt x="6822" y="3916"/>
                                        <a:pt x="6949" y="3916"/>
                                      </a:cubicBezTo>
                                      <a:cubicBezTo>
                                        <a:pt x="7230" y="3916"/>
                                        <a:pt x="7536" y="3825"/>
                                        <a:pt x="7842" y="3620"/>
                                      </a:cubicBezTo>
                                      <a:cubicBezTo>
                                        <a:pt x="7995" y="3507"/>
                                        <a:pt x="8046" y="3325"/>
                                        <a:pt x="7919" y="3166"/>
                                      </a:cubicBezTo>
                                      <a:cubicBezTo>
                                        <a:pt x="7791" y="3030"/>
                                        <a:pt x="7587" y="2985"/>
                                        <a:pt x="7409" y="3098"/>
                                      </a:cubicBezTo>
                                      <a:cubicBezTo>
                                        <a:pt x="7230" y="3212"/>
                                        <a:pt x="7000" y="3325"/>
                                        <a:pt x="6822" y="3257"/>
                                      </a:cubicBezTo>
                                      <a:cubicBezTo>
                                        <a:pt x="6618" y="3189"/>
                                        <a:pt x="6490" y="2916"/>
                                        <a:pt x="6414" y="2689"/>
                                      </a:cubicBezTo>
                                      <a:cubicBezTo>
                                        <a:pt x="6669" y="2303"/>
                                        <a:pt x="7128" y="2031"/>
                                        <a:pt x="7689" y="2031"/>
                                      </a:cubicBezTo>
                                      <a:cubicBezTo>
                                        <a:pt x="7995" y="2031"/>
                                        <a:pt x="8250" y="2099"/>
                                        <a:pt x="8480" y="2235"/>
                                      </a:cubicBezTo>
                                      <a:cubicBezTo>
                                        <a:pt x="8684" y="1735"/>
                                        <a:pt x="9219" y="1395"/>
                                        <a:pt x="9831" y="1395"/>
                                      </a:cubicBezTo>
                                      <a:cubicBezTo>
                                        <a:pt x="10163" y="1395"/>
                                        <a:pt x="10494" y="1508"/>
                                        <a:pt x="10724" y="1667"/>
                                      </a:cubicBezTo>
                                      <a:cubicBezTo>
                                        <a:pt x="10979" y="1326"/>
                                        <a:pt x="11412" y="1099"/>
                                        <a:pt x="11922" y="1099"/>
                                      </a:cubicBezTo>
                                      <a:cubicBezTo>
                                        <a:pt x="12407" y="1099"/>
                                        <a:pt x="12840" y="1304"/>
                                        <a:pt x="13095" y="1644"/>
                                      </a:cubicBezTo>
                                      <a:cubicBezTo>
                                        <a:pt x="13274" y="1554"/>
                                        <a:pt x="13503" y="1485"/>
                                        <a:pt x="13733" y="1485"/>
                                      </a:cubicBezTo>
                                      <a:cubicBezTo>
                                        <a:pt x="14269" y="1485"/>
                                        <a:pt x="14702" y="1781"/>
                                        <a:pt x="14881" y="2212"/>
                                      </a:cubicBezTo>
                                      <a:cubicBezTo>
                                        <a:pt x="15034" y="2121"/>
                                        <a:pt x="15238" y="2053"/>
                                        <a:pt x="15442" y="2053"/>
                                      </a:cubicBezTo>
                                      <a:cubicBezTo>
                                        <a:pt x="16028" y="2053"/>
                                        <a:pt x="16513" y="2485"/>
                                        <a:pt x="16513" y="3007"/>
                                      </a:cubicBezTo>
                                      <a:cubicBezTo>
                                        <a:pt x="16513" y="3030"/>
                                        <a:pt x="16513" y="3053"/>
                                        <a:pt x="16513" y="3075"/>
                                      </a:cubicBezTo>
                                      <a:cubicBezTo>
                                        <a:pt x="16666" y="3007"/>
                                        <a:pt x="16819" y="3007"/>
                                        <a:pt x="16997" y="3030"/>
                                      </a:cubicBezTo>
                                      <a:cubicBezTo>
                                        <a:pt x="17278" y="3075"/>
                                        <a:pt x="17507" y="3280"/>
                                        <a:pt x="17558" y="3530"/>
                                      </a:cubicBezTo>
                                      <a:cubicBezTo>
                                        <a:pt x="17609" y="3689"/>
                                        <a:pt x="17584" y="3825"/>
                                        <a:pt x="17507" y="3961"/>
                                      </a:cubicBezTo>
                                      <a:cubicBezTo>
                                        <a:pt x="17533" y="3961"/>
                                        <a:pt x="17533" y="3961"/>
                                        <a:pt x="17558" y="3961"/>
                                      </a:cubicBezTo>
                                      <a:cubicBezTo>
                                        <a:pt x="18068" y="3961"/>
                                        <a:pt x="18502" y="4347"/>
                                        <a:pt x="18502" y="4802"/>
                                      </a:cubicBezTo>
                                      <a:cubicBezTo>
                                        <a:pt x="18502" y="4961"/>
                                        <a:pt x="18451" y="5097"/>
                                        <a:pt x="18374" y="5233"/>
                                      </a:cubicBezTo>
                                      <a:cubicBezTo>
                                        <a:pt x="17762" y="5142"/>
                                        <a:pt x="17023" y="5279"/>
                                        <a:pt x="16462" y="6028"/>
                                      </a:cubicBezTo>
                                      <a:cubicBezTo>
                                        <a:pt x="16360" y="6164"/>
                                        <a:pt x="16385" y="6369"/>
                                        <a:pt x="16538" y="6482"/>
                                      </a:cubicBezTo>
                                      <a:cubicBezTo>
                                        <a:pt x="16589" y="6528"/>
                                        <a:pt x="16666" y="6550"/>
                                        <a:pt x="16742" y="6550"/>
                                      </a:cubicBezTo>
                                      <a:cubicBezTo>
                                        <a:pt x="16844" y="6550"/>
                                        <a:pt x="16972" y="6505"/>
                                        <a:pt x="17048" y="6414"/>
                                      </a:cubicBezTo>
                                      <a:cubicBezTo>
                                        <a:pt x="17762" y="5506"/>
                                        <a:pt x="18706" y="6005"/>
                                        <a:pt x="18808" y="6051"/>
                                      </a:cubicBezTo>
                                      <a:cubicBezTo>
                                        <a:pt x="18808" y="6051"/>
                                        <a:pt x="18833" y="6051"/>
                                        <a:pt x="18833" y="6051"/>
                                      </a:cubicBezTo>
                                      <a:cubicBezTo>
                                        <a:pt x="19088" y="6437"/>
                                        <a:pt x="19241" y="6914"/>
                                        <a:pt x="19241" y="7391"/>
                                      </a:cubicBezTo>
                                      <a:cubicBezTo>
                                        <a:pt x="19241" y="8208"/>
                                        <a:pt x="18833" y="8913"/>
                                        <a:pt x="18196" y="9412"/>
                                      </a:cubicBezTo>
                                      <a:cubicBezTo>
                                        <a:pt x="18272" y="9617"/>
                                        <a:pt x="18272" y="9844"/>
                                        <a:pt x="18196" y="10071"/>
                                      </a:cubicBezTo>
                                      <a:cubicBezTo>
                                        <a:pt x="18068" y="10502"/>
                                        <a:pt x="17686" y="10843"/>
                                        <a:pt x="17201" y="10934"/>
                                      </a:cubicBezTo>
                                      <a:cubicBezTo>
                                        <a:pt x="16921" y="11002"/>
                                        <a:pt x="16640" y="10979"/>
                                        <a:pt x="16411" y="10889"/>
                                      </a:cubicBezTo>
                                      <a:cubicBezTo>
                                        <a:pt x="16309" y="11479"/>
                                        <a:pt x="16003" y="11979"/>
                                        <a:pt x="15289" y="12320"/>
                                      </a:cubicBezTo>
                                      <a:close/>
                                      <a:moveTo>
                                        <a:pt x="16487" y="4211"/>
                                      </a:moveTo>
                                      <a:cubicBezTo>
                                        <a:pt x="16028" y="3461"/>
                                        <a:pt x="15289" y="3257"/>
                                        <a:pt x="14600" y="3280"/>
                                      </a:cubicBezTo>
                                      <a:cubicBezTo>
                                        <a:pt x="14549" y="3053"/>
                                        <a:pt x="14447" y="2735"/>
                                        <a:pt x="14243" y="2462"/>
                                      </a:cubicBezTo>
                                      <a:cubicBezTo>
                                        <a:pt x="14141" y="2303"/>
                                        <a:pt x="13911" y="2258"/>
                                        <a:pt x="13758" y="2349"/>
                                      </a:cubicBezTo>
                                      <a:cubicBezTo>
                                        <a:pt x="13580" y="2439"/>
                                        <a:pt x="13529" y="2644"/>
                                        <a:pt x="13631" y="2780"/>
                                      </a:cubicBezTo>
                                      <a:cubicBezTo>
                                        <a:pt x="13758" y="2962"/>
                                        <a:pt x="13835" y="3189"/>
                                        <a:pt x="13886" y="3348"/>
                                      </a:cubicBezTo>
                                      <a:cubicBezTo>
                                        <a:pt x="13682" y="3393"/>
                                        <a:pt x="13503" y="3461"/>
                                        <a:pt x="13376" y="3530"/>
                                      </a:cubicBezTo>
                                      <a:cubicBezTo>
                                        <a:pt x="13197" y="3598"/>
                                        <a:pt x="13121" y="3802"/>
                                        <a:pt x="13223" y="3961"/>
                                      </a:cubicBezTo>
                                      <a:cubicBezTo>
                                        <a:pt x="13299" y="4120"/>
                                        <a:pt x="13529" y="4188"/>
                                        <a:pt x="13707" y="4097"/>
                                      </a:cubicBezTo>
                                      <a:cubicBezTo>
                                        <a:pt x="13758" y="4075"/>
                                        <a:pt x="15238" y="3461"/>
                                        <a:pt x="15875" y="4506"/>
                                      </a:cubicBezTo>
                                      <a:cubicBezTo>
                                        <a:pt x="15952" y="4620"/>
                                        <a:pt x="16054" y="4665"/>
                                        <a:pt x="16181" y="4665"/>
                                      </a:cubicBezTo>
                                      <a:cubicBezTo>
                                        <a:pt x="16232" y="4665"/>
                                        <a:pt x="16309" y="4643"/>
                                        <a:pt x="16360" y="4620"/>
                                      </a:cubicBezTo>
                                      <a:cubicBezTo>
                                        <a:pt x="16538" y="4552"/>
                                        <a:pt x="16589" y="4347"/>
                                        <a:pt x="16487" y="42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4ED7E7" id="Group 108" o:spid="_x0000_s1083" alt="brain in head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">
                      <v:oval id="Oval 116" o:spid="_x0000_s1084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" fillcolor="#602443 [16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1C25F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085" style="position:absolute;left:1397;top:1270;width:4132;height:4635;visibility:visible;mso-wrap-style:square;v-text-anchor:middle" coordsize="20485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" path="m10775,2167v-179,45,-281,227,-230,409c10673,2939,10673,3234,10494,3484v-331,454,-1173,568,-1198,568c9092,4075,8964,4234,8990,4393v25,159,178,295,357,295c9372,4688,9372,4688,9398,4688v51,,1198,-114,1708,-840c11387,3439,11438,2962,11234,2394v-77,-182,-281,-273,-459,-227xm13248,7641v179,613,663,976,1327,1022c14575,8663,14600,8663,14600,8663v179,,332,-137,357,-296c14983,8186,14830,8049,14626,8027v-204,-23,-383,-91,-485,-205c13937,7595,13911,7255,13911,7164v26,-46,,-114,,-159c13860,6868,13733,6778,13580,6778,12356,6755,12126,5733,12101,5687v-26,-181,-230,-295,-408,-249c11489,5460,11361,5642,11387,5801v102,500,586,1431,1810,1613c13197,7459,13223,7550,13248,7641xm9755,5301v-587,568,-765,1408,-485,2135c9321,7573,9449,7641,9602,7641v51,,76,,127,-23c9908,7550,10010,7368,9933,7209v-204,-500,-76,-1090,332,-1476c10392,5596,10392,5392,10239,5279v-127,-137,-357,-114,-484,22xm15314,10979v-510,182,-918,228,-1224,91c13682,10889,13529,10480,13529,10457v-51,-159,-255,-272,-434,-227c12917,10275,12789,10457,12840,10616v,23,230,704,944,1022c14013,11729,14269,11797,14549,11797v332,,689,-68,1071,-227c15799,11502,15875,11320,15799,11161v-102,-182,-306,-250,-485,-182xm16742,14818v765,-2657,4769,-3975,3494,-9380c18961,32,11795,-536,8097,327,4246,1213,1212,4847,2232,7890v76,228,25,477,-128,682c1645,9208,370,10616,39,11456v-128,296,76,636,408,705c549,12183,1212,12410,1314,12433v892,250,714,1999,714,3589c2028,17680,4017,17453,4680,17339v663,-136,2116,-250,2116,1340c6796,18884,6796,19065,6822,19202v25,318,255,590,587,704c8709,20360,12534,21064,17125,19588v280,-91,382,-364,255,-591c16921,18248,16181,16794,16742,14818xm15289,12320v-1021,476,-1837,-69,-2219,-477c12840,11933,12585,11979,12330,11979v-433,,-816,-136,-1147,-364c11183,11638,9780,11933,9551,11070v25,,51,,76,c9653,11070,9678,11070,9704,11070v867,-22,1683,-431,2448,-1226c12279,9708,12254,9503,12126,9390v-153,-114,-382,-91,-510,22c10979,10071,10341,10412,9704,10412v-204,,-357,-23,-536,-69c9117,10321,9092,10321,9041,10298v-51,-23,-102,-23,-128,-45c8556,10116,8352,9935,8327,9912v,,-26,-23,-26,-23c7817,9435,7842,8844,7919,8436,6210,8595,5394,8049,5011,7504v153,-22,306,-45,459,-90c5929,7255,6286,6937,6516,6482v76,-159,,-340,-179,-409c6159,6005,5955,6073,5878,6232v-153,296,-357,500,-637,591c4986,6914,4705,6914,4476,6891,3915,6641,3558,6142,3558,5551v,-772,663,-1408,1530,-1476c4986,3938,4960,3757,4986,3575v51,-318,357,-568,714,-613c5725,2962,5751,2962,5776,2962v102,295,332,704,791,886c6694,3893,6822,3916,6949,3916v281,,587,-91,893,-296c7995,3507,8046,3325,7919,3166v-128,-136,-332,-181,-510,-68c7230,3212,7000,3325,6822,3257v-204,-68,-332,-341,-408,-568c6669,2303,7128,2031,7689,2031v306,,561,68,791,204c8684,1735,9219,1395,9831,1395v332,,663,113,893,272c10979,1326,11412,1099,11922,1099v485,,918,205,1173,545c13274,1554,13503,1485,13733,1485v536,,969,296,1148,727c15034,2121,15238,2053,15442,2053v586,,1071,432,1071,954c16513,3030,16513,3053,16513,3075v153,-68,306,-68,484,-45c17278,3075,17507,3280,17558,3530v51,159,26,295,-51,431c17533,3961,17533,3961,17558,3961v510,,944,386,944,841c18502,4961,18451,5097,18374,5233v-612,-91,-1351,46,-1912,795c16360,6164,16385,6369,16538,6482v51,46,128,68,204,68c16844,6550,16972,6505,17048,6414v714,-908,1658,-409,1760,-363c18808,6051,18833,6051,18833,6051v255,386,408,863,408,1340c19241,8208,18833,8913,18196,9412v76,205,76,432,,659c18068,10502,17686,10843,17201,10934v-280,68,-561,45,-790,-45c16309,11479,16003,11979,15289,12320xm16487,4211v-459,-750,-1198,-954,-1887,-931c14549,3053,14447,2735,14243,2462v-102,-159,-332,-204,-485,-113c13580,2439,13529,2644,13631,2780v127,182,204,409,255,568c13682,3393,13503,3461,13376,3530v-179,68,-255,272,-153,431c13299,4120,13529,4188,13707,4097v51,-22,1531,-636,2168,409c15952,4620,16054,4665,16181,4665v51,,128,-22,179,-45c16538,4552,16589,4347,16487,4211xe" fillcolor="white [3212]" stroked="f" strokeweight="1pt">
                        <v:stroke miterlimit="4" joinstyle="miter"/>
                        <v:path arrowok="t" o:extrusionok="f" o:connecttype="custom" o:connectlocs="206643,231775;206643,231775;206643,231775;206643,23177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id w:val="1398021728"/>
            <w:placeholder>
              <w:docPart w:val="9611A0E7137946C59FD2014F0F7BEF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53" w:type="dxa"/>
                <w:tcBorders>
                  <w:top w:val="single" w:sz="24" w:space="0" w:color="612443" w:themeColor="accent5" w:themeShade="80"/>
                  <w:left w:val="nil"/>
                  <w:bottom w:val="nil"/>
                  <w:right w:val="single" w:sz="24" w:space="0" w:color="612443" w:themeColor="accent5" w:themeShade="80"/>
                </w:tcBorders>
              </w:tcPr>
              <w:p w:rsidR="00055466" w:rsidRPr="007D7436" w:rsidRDefault="00055466" w:rsidP="00055466">
                <w:pPr>
                  <w:pStyle w:val="Text6"/>
                </w:pPr>
                <w:r w:rsidRPr="00055466">
                  <w:t>Shade in how well you understood today’s lesson and explain why you feel that way.</w:t>
                </w:r>
              </w:p>
            </w:tc>
          </w:sdtContent>
        </w:sdt>
      </w:tr>
      <w:tr w:rsidR="00055466" w:rsidTr="004945E2">
        <w:trPr>
          <w:trHeight w:val="2355"/>
        </w:trPr>
        <w:tc>
          <w:tcPr>
            <w:tcW w:w="4927" w:type="dxa"/>
            <w:gridSpan w:val="2"/>
            <w:tcBorders>
              <w:top w:val="nil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tcMar>
              <w:left w:w="115" w:type="dxa"/>
              <w:bottom w:w="288" w:type="dxa"/>
              <w:right w:w="115" w:type="dxa"/>
            </w:tcMar>
          </w:tcPr>
          <w:p w:rsidR="00055466" w:rsidRDefault="00055466" w:rsidP="00055466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612443" w:themeColor="accent5" w:themeShade="80"/>
                <w:left w:val="none" w:sz="0" w:space="0" w:color="auto"/>
                <w:bottom w:val="single" w:sz="4" w:space="0" w:color="612443" w:themeColor="accent5" w:themeShade="80"/>
                <w:right w:val="none" w:sz="0" w:space="0" w:color="auto"/>
                <w:insideH w:val="single" w:sz="4" w:space="0" w:color="612443" w:themeColor="accent5" w:themeShade="80"/>
                <w:insideV w:val="single" w:sz="4" w:space="0" w:color="612443" w:themeColor="accent5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1396"/>
              <w:gridCol w:w="2730"/>
            </w:tblGrid>
            <w:tr w:rsidR="00055466" w:rsidTr="00753C0E">
              <w:trPr>
                <w:cantSplit/>
                <w:trHeight w:val="902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-1888105382"/>
                      <w:placeholder>
                        <w:docPart w:val="9B4D4DE6F34E4D43905875FF917950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 w:rsidRPr="006B248A">
                        <w:t>Very well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 w:val="restart"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999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368415455"/>
                      <w:placeholder>
                        <w:docPart w:val="6D91F36B5C3D4B6AA0637EC9030C7C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>Somewhat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860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-809403242"/>
                      <w:placeholder>
                        <w:docPart w:val="8158859F1BDB45CB9198A5B86B2DE9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 xml:space="preserve">Not </w:t>
                      </w:r>
                      <w:r w:rsidR="006B248A" w:rsidRPr="006B248A">
                        <w:t>well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</w:tbl>
          <w:p w:rsidR="00055466" w:rsidRPr="00055466" w:rsidRDefault="00055466" w:rsidP="00055466"/>
        </w:tc>
        <w:tc>
          <w:tcPr>
            <w:tcW w:w="283" w:type="dxa"/>
            <w:vMerge/>
            <w:tcBorders>
              <w:left w:val="single" w:sz="24" w:space="0" w:color="612443" w:themeColor="accent5" w:themeShade="80"/>
              <w:bottom w:val="nil"/>
              <w:right w:val="single" w:sz="24" w:space="0" w:color="612443" w:themeColor="accent5" w:themeShade="80"/>
            </w:tcBorders>
            <w:tcMar>
              <w:left w:w="115" w:type="dxa"/>
              <w:bottom w:w="288" w:type="dxa"/>
              <w:right w:w="115" w:type="dxa"/>
            </w:tcMar>
          </w:tcPr>
          <w:p w:rsidR="00055466" w:rsidRDefault="00055466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nil"/>
              <w:left w:val="single" w:sz="24" w:space="0" w:color="612443" w:themeColor="accent5" w:themeShade="80"/>
              <w:bottom w:val="single" w:sz="24" w:space="0" w:color="612443" w:themeColor="accent5" w:themeShade="80"/>
              <w:right w:val="single" w:sz="24" w:space="0" w:color="612443" w:themeColor="accent5" w:themeShade="80"/>
            </w:tcBorders>
            <w:tcMar>
              <w:left w:w="115" w:type="dxa"/>
              <w:bottom w:w="288" w:type="dxa"/>
              <w:right w:w="115" w:type="dxa"/>
            </w:tcMar>
          </w:tcPr>
          <w:p w:rsidR="00055466" w:rsidRDefault="00055466" w:rsidP="00055466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612443" w:themeColor="accent5" w:themeShade="80"/>
                <w:left w:val="none" w:sz="0" w:space="0" w:color="auto"/>
                <w:bottom w:val="single" w:sz="4" w:space="0" w:color="612443" w:themeColor="accent5" w:themeShade="80"/>
                <w:right w:val="none" w:sz="0" w:space="0" w:color="auto"/>
                <w:insideH w:val="single" w:sz="4" w:space="0" w:color="612443" w:themeColor="accent5" w:themeShade="80"/>
                <w:insideV w:val="single" w:sz="4" w:space="0" w:color="612443" w:themeColor="accent5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1396"/>
              <w:gridCol w:w="2730"/>
            </w:tblGrid>
            <w:tr w:rsidR="00055466" w:rsidTr="00753C0E">
              <w:trPr>
                <w:cantSplit/>
                <w:trHeight w:val="902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1283618120"/>
                      <w:placeholder>
                        <w:docPart w:val="90E7F5DCFD3346228EB4CBEEF7AFE42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 w:rsidRPr="006B248A">
                        <w:t>Very well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 w:val="restart"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999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-507982321"/>
                      <w:placeholder>
                        <w:docPart w:val="45FA5A8E81D647AB939A950313681B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>Somewhat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  <w:tr w:rsidR="00055466" w:rsidTr="00753C0E">
              <w:trPr>
                <w:cantSplit/>
                <w:trHeight w:val="860"/>
              </w:trPr>
              <w:tc>
                <w:tcPr>
                  <w:tcW w:w="590" w:type="dxa"/>
                  <w:textDirection w:val="btLr"/>
                  <w:vAlign w:val="center"/>
                </w:tcPr>
                <w:p w:rsidR="00055466" w:rsidRPr="00367635" w:rsidRDefault="00C345E5" w:rsidP="006B248A">
                  <w:pPr>
                    <w:pStyle w:val="Text2"/>
                  </w:pPr>
                  <w:sdt>
                    <w:sdtPr>
                      <w:id w:val="-1361660213"/>
                      <w:placeholder>
                        <w:docPart w:val="D105A1C7540249FDB539FE3C87596D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B248A">
                        <w:t xml:space="preserve">Not </w:t>
                      </w:r>
                      <w:r w:rsidR="006B248A" w:rsidRPr="006B248A">
                        <w:t>well</w:t>
                      </w:r>
                    </w:sdtContent>
                  </w:sdt>
                </w:p>
              </w:tc>
              <w:tc>
                <w:tcPr>
                  <w:tcW w:w="1396" w:type="dxa"/>
                  <w:vAlign w:val="center"/>
                </w:tcPr>
                <w:p w:rsidR="00055466" w:rsidRPr="002B698E" w:rsidRDefault="00055466" w:rsidP="00055466">
                  <w:pPr>
                    <w:jc w:val="center"/>
                  </w:pPr>
                </w:p>
              </w:tc>
              <w:tc>
                <w:tcPr>
                  <w:tcW w:w="2730" w:type="dxa"/>
                  <w:vMerge/>
                </w:tcPr>
                <w:p w:rsidR="00055466" w:rsidRPr="002B698E" w:rsidRDefault="00055466" w:rsidP="00055466"/>
              </w:tc>
            </w:tr>
          </w:tbl>
          <w:p w:rsidR="00055466" w:rsidRPr="00055466" w:rsidRDefault="00055466" w:rsidP="00055466"/>
        </w:tc>
      </w:tr>
    </w:tbl>
    <w:p w:rsidR="001C25F7" w:rsidRDefault="001C25F7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5"/>
        <w:gridCol w:w="3144"/>
        <w:gridCol w:w="853"/>
        <w:gridCol w:w="283"/>
        <w:gridCol w:w="1115"/>
        <w:gridCol w:w="2965"/>
        <w:gridCol w:w="853"/>
      </w:tblGrid>
      <w:tr w:rsidR="000D2C22" w:rsidTr="00A50F5F">
        <w:trPr>
          <w:trHeight w:val="1134"/>
        </w:trPr>
        <w:tc>
          <w:tcPr>
            <w:tcW w:w="4922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  <w:vAlign w:val="center"/>
          </w:tcPr>
          <w:p w:rsidR="000D2C22" w:rsidRPr="00B00740" w:rsidRDefault="00C345E5" w:rsidP="00770EC7">
            <w:pPr>
              <w:pStyle w:val="Heading1"/>
            </w:pPr>
            <w:sdt>
              <w:sdtPr>
                <w:id w:val="-911937395"/>
                <w:placeholder>
                  <w:docPart w:val="07FE46E9053941DBA4502820FE747E0F"/>
                </w:placeholder>
                <w:temporary/>
                <w:showingPlcHdr/>
                <w15:appearance w15:val="hidden"/>
              </w:sdtPr>
              <w:sdtEndPr/>
              <w:sdtContent>
                <w:r w:rsidR="000D2C22" w:rsidRPr="00B00740">
                  <w:t>Name:</w:t>
                </w:r>
              </w:sdtContent>
            </w:sdt>
            <w:r w:rsidR="000D2C22" w:rsidRPr="00B00740">
              <w:t xml:space="preserve"> </w:t>
            </w:r>
            <w:sdt>
              <w:sdtPr>
                <w:rPr>
                  <w:rStyle w:val="SubtleReference"/>
                </w:rPr>
                <w:id w:val="-1056395959"/>
                <w:placeholder>
                  <w:docPart w:val="1D613540274145AEB87BD39C9B48C964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D2C2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D2C22" w:rsidRPr="00B00740" w:rsidRDefault="00C345E5" w:rsidP="00770EC7">
            <w:pPr>
              <w:pStyle w:val="Heading1"/>
            </w:pPr>
            <w:sdt>
              <w:sdtPr>
                <w:id w:val="688565535"/>
                <w:placeholder>
                  <w:docPart w:val="0B8D1DFAF8974933AC6135080AB9439C"/>
                </w:placeholder>
                <w:temporary/>
                <w:showingPlcHdr/>
                <w15:appearance w15:val="hidden"/>
              </w:sdtPr>
              <w:sdtEndPr/>
              <w:sdtContent>
                <w:r w:rsidR="000D2C22" w:rsidRPr="00B00740">
                  <w:t>Date:</w:t>
                </w:r>
              </w:sdtContent>
            </w:sdt>
            <w:r w:rsidR="000D2C22" w:rsidRPr="00B00740">
              <w:t xml:space="preserve"> </w:t>
            </w:r>
            <w:sdt>
              <w:sdtPr>
                <w:rPr>
                  <w:rStyle w:val="SubtleReference"/>
                </w:rPr>
                <w:id w:val="-676814898"/>
                <w:placeholder>
                  <w:docPart w:val="F7ABD4BCC1434C9BB8C253036BB24B6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D2C2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0D2C22" w:rsidRDefault="00C345E5" w:rsidP="00770EC7">
            <w:pPr>
              <w:pStyle w:val="Heading1"/>
            </w:pPr>
            <w:sdt>
              <w:sdtPr>
                <w:id w:val="31383995"/>
                <w:placeholder>
                  <w:docPart w:val="7491F00DE811490A9A9D227A352820A5"/>
                </w:placeholder>
                <w:temporary/>
                <w:showingPlcHdr/>
                <w15:appearance w15:val="hidden"/>
              </w:sdtPr>
              <w:sdtEndPr/>
              <w:sdtContent>
                <w:r w:rsidR="000D2C22" w:rsidRPr="00B00740">
                  <w:t>Period/Subject:</w:t>
                </w:r>
              </w:sdtContent>
            </w:sdt>
            <w:r w:rsidR="000D2C22" w:rsidRPr="00B00740">
              <w:t xml:space="preserve"> </w:t>
            </w:r>
            <w:sdt>
              <w:sdtPr>
                <w:rPr>
                  <w:rStyle w:val="SubtleReference"/>
                </w:rPr>
                <w:id w:val="489991598"/>
                <w:placeholder>
                  <w:docPart w:val="A969A72B3C2B448E9A81E4258AFA4A2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D2C2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</w:tcPr>
          <w:p w:rsidR="000D2C22" w:rsidRDefault="000D2C22" w:rsidP="00770EC7">
            <w:pPr>
              <w:pStyle w:val="Heading1"/>
            </w:pPr>
          </w:p>
        </w:tc>
        <w:tc>
          <w:tcPr>
            <w:tcW w:w="4933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0D2C22" w:rsidRPr="00B00740" w:rsidRDefault="00C345E5" w:rsidP="00770EC7">
            <w:pPr>
              <w:pStyle w:val="Heading1"/>
            </w:pPr>
            <w:sdt>
              <w:sdtPr>
                <w:id w:val="317465062"/>
                <w:placeholder>
                  <w:docPart w:val="4B3F063EF16C4A12B1BD3BC6F794784C"/>
                </w:placeholder>
                <w:temporary/>
                <w:showingPlcHdr/>
                <w15:appearance w15:val="hidden"/>
              </w:sdtPr>
              <w:sdtEndPr/>
              <w:sdtContent>
                <w:r w:rsidR="000D2C22" w:rsidRPr="00B00740">
                  <w:t>Name:</w:t>
                </w:r>
              </w:sdtContent>
            </w:sdt>
            <w:r w:rsidR="000D2C22" w:rsidRPr="00B00740">
              <w:t xml:space="preserve"> </w:t>
            </w:r>
            <w:sdt>
              <w:sdtPr>
                <w:rPr>
                  <w:rStyle w:val="SubtleReference"/>
                </w:rPr>
                <w:id w:val="-1259134903"/>
                <w:placeholder>
                  <w:docPart w:val="1698E4AA33DF49D5A94E6BD542BBF94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D2C2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D2C22" w:rsidRPr="00B00740" w:rsidRDefault="00C345E5" w:rsidP="00770EC7">
            <w:pPr>
              <w:pStyle w:val="Heading1"/>
            </w:pPr>
            <w:sdt>
              <w:sdtPr>
                <w:id w:val="-819427453"/>
                <w:placeholder>
                  <w:docPart w:val="B00D7F5FBFB24CA18D626B826638507C"/>
                </w:placeholder>
                <w:temporary/>
                <w:showingPlcHdr/>
                <w15:appearance w15:val="hidden"/>
              </w:sdtPr>
              <w:sdtEndPr/>
              <w:sdtContent>
                <w:r w:rsidR="000D2C22" w:rsidRPr="00B00740">
                  <w:t>Date:</w:t>
                </w:r>
              </w:sdtContent>
            </w:sdt>
            <w:r w:rsidR="000D2C22" w:rsidRPr="00B00740">
              <w:t xml:space="preserve"> </w:t>
            </w:r>
            <w:sdt>
              <w:sdtPr>
                <w:rPr>
                  <w:rStyle w:val="SubtleReference"/>
                </w:rPr>
                <w:id w:val="307368680"/>
                <w:placeholder>
                  <w:docPart w:val="580776D05A6B4FAA8EFD9A15F09D00D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D2C2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0D2C22" w:rsidRDefault="00C345E5" w:rsidP="00770EC7">
            <w:pPr>
              <w:pStyle w:val="Heading1"/>
            </w:pPr>
            <w:sdt>
              <w:sdtPr>
                <w:id w:val="-1424491352"/>
                <w:placeholder>
                  <w:docPart w:val="3B8E99C79351478B9A5A034F7B380ECE"/>
                </w:placeholder>
                <w:temporary/>
                <w:showingPlcHdr/>
                <w15:appearance w15:val="hidden"/>
              </w:sdtPr>
              <w:sdtEndPr/>
              <w:sdtContent>
                <w:r w:rsidR="000D2C22" w:rsidRPr="00B00740">
                  <w:t>Period/Subject:</w:t>
                </w:r>
              </w:sdtContent>
            </w:sdt>
            <w:r w:rsidR="000D2C22" w:rsidRPr="00B00740">
              <w:t xml:space="preserve"> </w:t>
            </w:r>
            <w:sdt>
              <w:sdtPr>
                <w:rPr>
                  <w:rStyle w:val="SubtleReference"/>
                </w:rPr>
                <w:id w:val="807592883"/>
                <w:placeholder>
                  <w:docPart w:val="D7A1A1CE04694239AB220C4D5827AC3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D2C2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0D2C22" w:rsidTr="00BE52BF">
        <w:tc>
          <w:tcPr>
            <w:tcW w:w="4922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top w:w="216" w:type="dxa"/>
              <w:left w:w="115" w:type="dxa"/>
              <w:bottom w:w="0" w:type="dxa"/>
              <w:right w:w="115" w:type="dxa"/>
            </w:tcMar>
          </w:tcPr>
          <w:p w:rsidR="000D2C22" w:rsidRPr="007D7436" w:rsidRDefault="00C345E5" w:rsidP="000D2C22">
            <w:pPr>
              <w:pStyle w:val="Text7"/>
            </w:pPr>
            <w:sdt>
              <w:sdtPr>
                <w:id w:val="1415594764"/>
                <w:placeholder>
                  <w:docPart w:val="F67AA517208B4202B40723425ADA588B"/>
                </w:placeholder>
                <w:temporary/>
                <w:showingPlcHdr/>
                <w15:appearance w15:val="hidden"/>
              </w:sdtPr>
              <w:sdtEndPr/>
              <w:sdtContent>
                <w:r w:rsidR="000D2C22">
                  <w:t>What part of today’s lesson could you teach to a classmate?</w:t>
                </w:r>
              </w:sdtContent>
            </w:sdt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  <w:tcMar>
              <w:top w:w="216" w:type="dxa"/>
              <w:left w:w="115" w:type="dxa"/>
              <w:bottom w:w="0" w:type="dxa"/>
              <w:right w:w="115" w:type="dxa"/>
            </w:tcMar>
          </w:tcPr>
          <w:p w:rsidR="000D2C22" w:rsidRDefault="000D2C22" w:rsidP="00270788">
            <w:pPr>
              <w:pStyle w:val="NoSpacing"/>
            </w:pPr>
          </w:p>
        </w:tc>
        <w:tc>
          <w:tcPr>
            <w:tcW w:w="4933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top w:w="216" w:type="dxa"/>
              <w:left w:w="115" w:type="dxa"/>
              <w:bottom w:w="0" w:type="dxa"/>
              <w:right w:w="115" w:type="dxa"/>
            </w:tcMar>
          </w:tcPr>
          <w:p w:rsidR="000D2C22" w:rsidRPr="007D7436" w:rsidRDefault="00C345E5" w:rsidP="00A50F5F">
            <w:pPr>
              <w:pStyle w:val="Text7"/>
            </w:pPr>
            <w:sdt>
              <w:sdtPr>
                <w:id w:val="-159397171"/>
                <w:placeholder>
                  <w:docPart w:val="EB01D7B06BA542F58416AE842741DE93"/>
                </w:placeholder>
                <w:temporary/>
                <w:showingPlcHdr/>
                <w15:appearance w15:val="hidden"/>
              </w:sdtPr>
              <w:sdtEndPr/>
              <w:sdtContent>
                <w:r w:rsidR="00A50F5F">
                  <w:t>What part of today’s lesson could you teach to a classmate?</w:t>
                </w:r>
              </w:sdtContent>
            </w:sdt>
          </w:p>
        </w:tc>
      </w:tr>
      <w:tr w:rsidR="00A50F5F" w:rsidTr="00BE52BF">
        <w:trPr>
          <w:trHeight w:val="1102"/>
        </w:trPr>
        <w:tc>
          <w:tcPr>
            <w:tcW w:w="4069" w:type="dxa"/>
            <w:gridSpan w:val="2"/>
            <w:tcBorders>
              <w:top w:val="nil"/>
              <w:left w:val="single" w:sz="24" w:space="0" w:color="147ABD" w:themeColor="accent1"/>
              <w:bottom w:val="nil"/>
              <w:right w:val="nil"/>
            </w:tcBorders>
            <w:tcMar>
              <w:top w:w="0" w:type="dxa"/>
              <w:left w:w="115" w:type="dxa"/>
              <w:bottom w:w="576" w:type="dxa"/>
              <w:right w:w="115" w:type="dxa"/>
            </w:tcMar>
          </w:tcPr>
          <w:p w:rsidR="00A50F5F" w:rsidRPr="00367635" w:rsidRDefault="00A50F5F" w:rsidP="000D2C22">
            <w:pPr>
              <w:pStyle w:val="Graphic"/>
              <w:jc w:val="left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24" w:space="0" w:color="147ABD" w:themeColor="accent1"/>
            </w:tcBorders>
            <w:tcMar>
              <w:top w:w="0" w:type="dxa"/>
              <w:left w:w="115" w:type="dxa"/>
              <w:bottom w:w="216" w:type="dxa"/>
              <w:right w:w="115" w:type="dxa"/>
            </w:tcMar>
          </w:tcPr>
          <w:p w:rsidR="00A50F5F" w:rsidRPr="00367635" w:rsidRDefault="00A50F5F" w:rsidP="000D2C22">
            <w:pPr>
              <w:pStyle w:val="Graphic"/>
              <w:jc w:val="right"/>
            </w:pPr>
            <w:r w:rsidRPr="00367635">
              <mc:AlternateContent>
                <mc:Choice Requires="wps">
                  <w:drawing>
                    <wp:inline distT="0" distB="0" distL="0" distR="0" wp14:anchorId="092952E3" wp14:editId="115D907B">
                      <wp:extent cx="534718" cy="395922"/>
                      <wp:effectExtent l="0" t="6668" r="0" b="0"/>
                      <wp:docPr id="25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500377" id="Shape" o:spid="_x0000_s1026" alt="arrow" style="width:42.1pt;height:31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  <w:tcMar>
              <w:top w:w="0" w:type="dxa"/>
              <w:left w:w="115" w:type="dxa"/>
              <w:bottom w:w="216" w:type="dxa"/>
              <w:right w:w="115" w:type="dxa"/>
            </w:tcMar>
          </w:tcPr>
          <w:p w:rsidR="00A50F5F" w:rsidRDefault="00A50F5F" w:rsidP="00270788">
            <w:pPr>
              <w:pStyle w:val="NoSpacing"/>
            </w:pPr>
          </w:p>
        </w:tc>
        <w:tc>
          <w:tcPr>
            <w:tcW w:w="4080" w:type="dxa"/>
            <w:gridSpan w:val="2"/>
            <w:tcBorders>
              <w:top w:val="nil"/>
              <w:left w:val="single" w:sz="24" w:space="0" w:color="147ABD" w:themeColor="accent1"/>
              <w:bottom w:val="nil"/>
              <w:right w:val="nil"/>
            </w:tcBorders>
            <w:tcMar>
              <w:top w:w="0" w:type="dxa"/>
              <w:left w:w="115" w:type="dxa"/>
              <w:bottom w:w="216" w:type="dxa"/>
              <w:right w:w="115" w:type="dxa"/>
            </w:tcMar>
          </w:tcPr>
          <w:p w:rsidR="00A50F5F" w:rsidRPr="00367635" w:rsidRDefault="00A50F5F" w:rsidP="00A50F5F">
            <w:pPr>
              <w:pStyle w:val="Graphic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24" w:space="0" w:color="147ABD" w:themeColor="accent1"/>
            </w:tcBorders>
            <w:tcMar>
              <w:top w:w="0" w:type="dxa"/>
              <w:left w:w="115" w:type="dxa"/>
              <w:bottom w:w="216" w:type="dxa"/>
              <w:right w:w="115" w:type="dxa"/>
            </w:tcMar>
          </w:tcPr>
          <w:p w:rsidR="00A50F5F" w:rsidRPr="00367635" w:rsidRDefault="00A50F5F" w:rsidP="00A50F5F">
            <w:pPr>
              <w:pStyle w:val="Graphic"/>
            </w:pPr>
            <w:r w:rsidRPr="00367635">
              <mc:AlternateContent>
                <mc:Choice Requires="wps">
                  <w:drawing>
                    <wp:inline distT="0" distB="0" distL="0" distR="0" wp14:anchorId="724C496F" wp14:editId="73AA1E9B">
                      <wp:extent cx="534718" cy="395922"/>
                      <wp:effectExtent l="0" t="6668" r="0" b="0"/>
                      <wp:docPr id="1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B4AA5F" id="Shape" o:spid="_x0000_s1026" alt="arrow" style="width:42.1pt;height:31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0D2C22" w:rsidTr="00A50F5F">
        <w:tc>
          <w:tcPr>
            <w:tcW w:w="4922" w:type="dxa"/>
            <w:gridSpan w:val="3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left w:w="115" w:type="dxa"/>
              <w:bottom w:w="0" w:type="dxa"/>
              <w:right w:w="115" w:type="dxa"/>
            </w:tcMar>
          </w:tcPr>
          <w:p w:rsidR="000D2C22" w:rsidRPr="000D2C22" w:rsidRDefault="00C345E5" w:rsidP="000D2C22">
            <w:pPr>
              <w:pStyle w:val="Text7"/>
              <w:rPr>
                <w:noProof/>
              </w:rPr>
            </w:pPr>
            <w:sdt>
              <w:sdtPr>
                <w:id w:val="188191930"/>
                <w:placeholder>
                  <w:docPart w:val="18026B2E69D94691A2CB2C0ABBF3E831"/>
                </w:placeholder>
                <w:temporary/>
                <w:showingPlcHdr/>
                <w15:appearance w15:val="hidden"/>
              </w:sdtPr>
              <w:sdtEndPr/>
              <w:sdtContent>
                <w:r w:rsidR="000D2C22" w:rsidRPr="00367635">
                  <w:rPr>
                    <w:noProof/>
                  </w:rPr>
                  <w:t>Why?</w:t>
                </w:r>
              </w:sdtContent>
            </w:sdt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  <w:tcMar>
              <w:left w:w="115" w:type="dxa"/>
              <w:bottom w:w="0" w:type="dxa"/>
              <w:right w:w="115" w:type="dxa"/>
            </w:tcMar>
          </w:tcPr>
          <w:p w:rsidR="000D2C22" w:rsidRDefault="000D2C22" w:rsidP="00270788">
            <w:pPr>
              <w:pStyle w:val="NoSpacing"/>
            </w:pPr>
          </w:p>
        </w:tc>
        <w:tc>
          <w:tcPr>
            <w:tcW w:w="4933" w:type="dxa"/>
            <w:gridSpan w:val="3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left w:w="115" w:type="dxa"/>
              <w:bottom w:w="0" w:type="dxa"/>
              <w:right w:w="115" w:type="dxa"/>
            </w:tcMar>
          </w:tcPr>
          <w:p w:rsidR="000D2C22" w:rsidRDefault="00C345E5" w:rsidP="00A50F5F">
            <w:pPr>
              <w:pStyle w:val="Text7"/>
            </w:pPr>
            <w:sdt>
              <w:sdtPr>
                <w:id w:val="425928947"/>
                <w:placeholder>
                  <w:docPart w:val="BD39215E8B1948DCB03DFC927C011628"/>
                </w:placeholder>
                <w:temporary/>
                <w:showingPlcHdr/>
                <w15:appearance w15:val="hidden"/>
              </w:sdtPr>
              <w:sdtEndPr/>
              <w:sdtContent>
                <w:r w:rsidR="00A50F5F" w:rsidRPr="00367635">
                  <w:rPr>
                    <w:noProof/>
                  </w:rPr>
                  <w:t>Why?</w:t>
                </w:r>
              </w:sdtContent>
            </w:sdt>
          </w:p>
        </w:tc>
      </w:tr>
      <w:tr w:rsidR="00A50F5F" w:rsidTr="00BE52BF">
        <w:trPr>
          <w:trHeight w:val="1102"/>
        </w:trPr>
        <w:tc>
          <w:tcPr>
            <w:tcW w:w="925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nil"/>
            </w:tcBorders>
            <w:tcMar>
              <w:top w:w="0" w:type="dxa"/>
              <w:left w:w="115" w:type="dxa"/>
              <w:bottom w:w="720" w:type="dxa"/>
              <w:right w:w="115" w:type="dxa"/>
            </w:tcMar>
          </w:tcPr>
          <w:p w:rsidR="00A50F5F" w:rsidRPr="00367635" w:rsidRDefault="00A50F5F" w:rsidP="00CB0A3F">
            <w:pPr>
              <w:pStyle w:val="Graphic"/>
            </w:pPr>
            <w:r w:rsidRPr="00367635">
              <mc:AlternateContent>
                <mc:Choice Requires="wps">
                  <w:drawing>
                    <wp:inline distT="0" distB="0" distL="0" distR="0" wp14:anchorId="1A614CB5" wp14:editId="530DCE19">
                      <wp:extent cx="534718" cy="395922"/>
                      <wp:effectExtent l="0" t="6668" r="0" b="0"/>
                      <wp:docPr id="27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988931" id="Shape" o:spid="_x0000_s1026" alt="arrow" style="width:42.1pt;height:31.15pt;rotation: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97" w:type="dxa"/>
            <w:gridSpan w:val="2"/>
            <w:tcBorders>
              <w:top w:val="nil"/>
              <w:left w:val="nil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A50F5F" w:rsidRPr="00367635" w:rsidRDefault="00A50F5F" w:rsidP="00CB0A3F">
            <w:pPr>
              <w:rPr>
                <w:noProof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top w:w="0" w:type="dxa"/>
              <w:left w:w="115" w:type="dxa"/>
              <w:right w:w="115" w:type="dxa"/>
            </w:tcMar>
          </w:tcPr>
          <w:p w:rsidR="00A50F5F" w:rsidRDefault="00A50F5F" w:rsidP="00270788">
            <w:pPr>
              <w:pStyle w:val="NoSpacing"/>
            </w:pPr>
          </w:p>
        </w:tc>
        <w:tc>
          <w:tcPr>
            <w:tcW w:w="1115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nil"/>
            </w:tcBorders>
            <w:tcMar>
              <w:top w:w="0" w:type="dxa"/>
              <w:left w:w="115" w:type="dxa"/>
              <w:right w:w="115" w:type="dxa"/>
            </w:tcMar>
          </w:tcPr>
          <w:p w:rsidR="00A50F5F" w:rsidRPr="00367635" w:rsidRDefault="00A50F5F" w:rsidP="00A50F5F">
            <w:pPr>
              <w:pStyle w:val="Graphic"/>
            </w:pPr>
            <w:r w:rsidRPr="00367635">
              <mc:AlternateContent>
                <mc:Choice Requires="wps">
                  <w:drawing>
                    <wp:inline distT="0" distB="0" distL="0" distR="0" wp14:anchorId="0E83C3BE" wp14:editId="56560241">
                      <wp:extent cx="534718" cy="395922"/>
                      <wp:effectExtent l="0" t="6668" r="0" b="0"/>
                      <wp:docPr id="120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3A5416" id="Shape" o:spid="_x0000_s1026" alt="arrow" style="width:42.1pt;height:31.15pt;rotation: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8" w:type="dxa"/>
            <w:gridSpan w:val="2"/>
            <w:tcBorders>
              <w:top w:val="nil"/>
              <w:left w:val="nil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A50F5F" w:rsidRPr="00367635" w:rsidRDefault="00A50F5F" w:rsidP="00A50F5F">
            <w:pPr>
              <w:rPr>
                <w:noProof/>
              </w:rPr>
            </w:pPr>
          </w:p>
        </w:tc>
      </w:tr>
      <w:tr w:rsidR="00367635" w:rsidTr="00A50F5F">
        <w:trPr>
          <w:trHeight w:val="170"/>
        </w:trPr>
        <w:tc>
          <w:tcPr>
            <w:tcW w:w="4922" w:type="dxa"/>
            <w:gridSpan w:val="3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:rsidR="00367635" w:rsidRDefault="00367635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7635" w:rsidRDefault="00367635" w:rsidP="00270788">
            <w:pPr>
              <w:pStyle w:val="NoSpacing"/>
            </w:pPr>
          </w:p>
        </w:tc>
        <w:tc>
          <w:tcPr>
            <w:tcW w:w="4933" w:type="dxa"/>
            <w:gridSpan w:val="3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:rsidR="00367635" w:rsidRDefault="00367635" w:rsidP="00270788"/>
        </w:tc>
      </w:tr>
      <w:tr w:rsidR="00367635" w:rsidTr="00BE52BF">
        <w:trPr>
          <w:trHeight w:val="1134"/>
        </w:trPr>
        <w:tc>
          <w:tcPr>
            <w:tcW w:w="4922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770EC7" w:rsidRPr="00B00740" w:rsidRDefault="00C345E5" w:rsidP="00770EC7">
            <w:pPr>
              <w:pStyle w:val="Heading1"/>
            </w:pPr>
            <w:sdt>
              <w:sdtPr>
                <w:id w:val="623659490"/>
                <w:placeholder>
                  <w:docPart w:val="9DEBA2C1E5D44777A5AC6A02381E6CF8"/>
                </w:placeholder>
                <w:temporary/>
                <w:showingPlcHdr/>
                <w15:appearance w15:val="hidden"/>
              </w:sdtPr>
              <w:sdtEndPr/>
              <w:sdtContent>
                <w:r w:rsidR="00770EC7" w:rsidRPr="00B00740">
                  <w:t>Name:</w:t>
                </w:r>
              </w:sdtContent>
            </w:sdt>
            <w:r w:rsidR="00770EC7" w:rsidRPr="00B00740">
              <w:t xml:space="preserve"> </w:t>
            </w:r>
            <w:sdt>
              <w:sdtPr>
                <w:rPr>
                  <w:rStyle w:val="SubtleReference"/>
                </w:rPr>
                <w:id w:val="-1194608316"/>
                <w:placeholder>
                  <w:docPart w:val="9E050FB456684225976E99EF429BB89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70EC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770EC7" w:rsidRPr="00B00740" w:rsidRDefault="00C345E5" w:rsidP="00770EC7">
            <w:pPr>
              <w:pStyle w:val="Heading1"/>
            </w:pPr>
            <w:sdt>
              <w:sdtPr>
                <w:id w:val="-1038511015"/>
                <w:placeholder>
                  <w:docPart w:val="046B648783204FF0BD3FEAF87C687075"/>
                </w:placeholder>
                <w:temporary/>
                <w:showingPlcHdr/>
                <w15:appearance w15:val="hidden"/>
              </w:sdtPr>
              <w:sdtEndPr/>
              <w:sdtContent>
                <w:r w:rsidR="00770EC7" w:rsidRPr="00B00740">
                  <w:t>Date:</w:t>
                </w:r>
              </w:sdtContent>
            </w:sdt>
            <w:r w:rsidR="00770EC7" w:rsidRPr="00B00740">
              <w:t xml:space="preserve"> </w:t>
            </w:r>
            <w:sdt>
              <w:sdtPr>
                <w:rPr>
                  <w:rStyle w:val="SubtleReference"/>
                </w:rPr>
                <w:id w:val="1910344618"/>
                <w:placeholder>
                  <w:docPart w:val="5A9DE7FE54384076AD2897C9F29817F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70EC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367635" w:rsidRDefault="00C345E5" w:rsidP="00770EC7">
            <w:pPr>
              <w:pStyle w:val="Heading1"/>
            </w:pPr>
            <w:sdt>
              <w:sdtPr>
                <w:id w:val="1433395565"/>
                <w:placeholder>
                  <w:docPart w:val="972B2F640ED34D4B9BEDA2EBBA5A92B5"/>
                </w:placeholder>
                <w:temporary/>
                <w:showingPlcHdr/>
                <w15:appearance w15:val="hidden"/>
              </w:sdtPr>
              <w:sdtEndPr/>
              <w:sdtContent>
                <w:r w:rsidR="00770EC7" w:rsidRPr="00B00740">
                  <w:t>Period/Subject:</w:t>
                </w:r>
              </w:sdtContent>
            </w:sdt>
            <w:r w:rsidR="00770EC7" w:rsidRPr="00B00740">
              <w:t xml:space="preserve"> </w:t>
            </w:r>
            <w:sdt>
              <w:sdtPr>
                <w:rPr>
                  <w:rStyle w:val="SubtleReference"/>
                </w:rPr>
                <w:id w:val="-2127769301"/>
                <w:placeholder>
                  <w:docPart w:val="086576B1385C465E8787AA40605FBC5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70EC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367635" w:rsidRDefault="00367635" w:rsidP="00770EC7">
            <w:pPr>
              <w:pStyle w:val="Heading1"/>
            </w:pPr>
          </w:p>
        </w:tc>
        <w:tc>
          <w:tcPr>
            <w:tcW w:w="4933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770EC7" w:rsidRPr="00B00740" w:rsidRDefault="00C345E5" w:rsidP="00770EC7">
            <w:pPr>
              <w:pStyle w:val="Heading1"/>
            </w:pPr>
            <w:sdt>
              <w:sdtPr>
                <w:id w:val="2102055688"/>
                <w:placeholder>
                  <w:docPart w:val="DB4F53490B2E46769B011DFC5EFE7B5D"/>
                </w:placeholder>
                <w:temporary/>
                <w:showingPlcHdr/>
                <w15:appearance w15:val="hidden"/>
              </w:sdtPr>
              <w:sdtEndPr/>
              <w:sdtContent>
                <w:r w:rsidR="00770EC7" w:rsidRPr="00B00740">
                  <w:t>Name:</w:t>
                </w:r>
              </w:sdtContent>
            </w:sdt>
            <w:r w:rsidR="00770EC7" w:rsidRPr="00B00740">
              <w:t xml:space="preserve"> </w:t>
            </w:r>
            <w:sdt>
              <w:sdtPr>
                <w:rPr>
                  <w:rStyle w:val="SubtleReference"/>
                </w:rPr>
                <w:id w:val="1091592177"/>
                <w:placeholder>
                  <w:docPart w:val="5A24F8CF6DBA48BCA9EA07190A5572F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70EC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770EC7" w:rsidRPr="00B00740" w:rsidRDefault="00C345E5" w:rsidP="00770EC7">
            <w:pPr>
              <w:pStyle w:val="Heading1"/>
            </w:pPr>
            <w:sdt>
              <w:sdtPr>
                <w:id w:val="59683545"/>
                <w:placeholder>
                  <w:docPart w:val="49998B9CF22A40DFADE5472200F43370"/>
                </w:placeholder>
                <w:temporary/>
                <w:showingPlcHdr/>
                <w15:appearance w15:val="hidden"/>
              </w:sdtPr>
              <w:sdtEndPr/>
              <w:sdtContent>
                <w:r w:rsidR="00770EC7" w:rsidRPr="00B00740">
                  <w:t>Date:</w:t>
                </w:r>
              </w:sdtContent>
            </w:sdt>
            <w:r w:rsidR="00770EC7" w:rsidRPr="00B00740">
              <w:t xml:space="preserve"> </w:t>
            </w:r>
            <w:sdt>
              <w:sdtPr>
                <w:rPr>
                  <w:rStyle w:val="SubtleReference"/>
                </w:rPr>
                <w:id w:val="-2085059674"/>
                <w:placeholder>
                  <w:docPart w:val="DA3DEFF5239B4403B5198BD1163215F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70EC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367635" w:rsidRDefault="00C345E5" w:rsidP="00770EC7">
            <w:pPr>
              <w:pStyle w:val="Heading1"/>
            </w:pPr>
            <w:sdt>
              <w:sdtPr>
                <w:id w:val="-754981817"/>
                <w:placeholder>
                  <w:docPart w:val="068755FF5CD24FDA8CDAC7F21C38E579"/>
                </w:placeholder>
                <w:temporary/>
                <w:showingPlcHdr/>
                <w15:appearance w15:val="hidden"/>
              </w:sdtPr>
              <w:sdtEndPr/>
              <w:sdtContent>
                <w:r w:rsidR="00770EC7" w:rsidRPr="00B00740">
                  <w:t>Period/Subject:</w:t>
                </w:r>
              </w:sdtContent>
            </w:sdt>
            <w:r w:rsidR="00770EC7" w:rsidRPr="00B00740">
              <w:t xml:space="preserve"> </w:t>
            </w:r>
            <w:sdt>
              <w:sdtPr>
                <w:rPr>
                  <w:rStyle w:val="SubtleReference"/>
                </w:rPr>
                <w:id w:val="-461189921"/>
                <w:placeholder>
                  <w:docPart w:val="43D148BB9F7A46CEA51BA909791D6F5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70EC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A50F5F" w:rsidTr="00BE52BF">
        <w:tc>
          <w:tcPr>
            <w:tcW w:w="4922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top w:w="216" w:type="dxa"/>
              <w:left w:w="115" w:type="dxa"/>
              <w:bottom w:w="0" w:type="dxa"/>
              <w:right w:w="115" w:type="dxa"/>
            </w:tcMar>
          </w:tcPr>
          <w:p w:rsidR="00A50F5F" w:rsidRPr="007D7436" w:rsidRDefault="00C345E5" w:rsidP="00A50F5F">
            <w:pPr>
              <w:pStyle w:val="Text7"/>
            </w:pPr>
            <w:sdt>
              <w:sdtPr>
                <w:id w:val="-749727409"/>
                <w:placeholder>
                  <w:docPart w:val="E2732ADAB5024361932B52618B09C9BE"/>
                </w:placeholder>
                <w:temporary/>
                <w:showingPlcHdr/>
                <w15:appearance w15:val="hidden"/>
              </w:sdtPr>
              <w:sdtEndPr/>
              <w:sdtContent>
                <w:r w:rsidR="00A50F5F">
                  <w:t>What part of today’s lesson could you teach to a classmate?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  <w:tcMar>
              <w:top w:w="216" w:type="dxa"/>
              <w:left w:w="115" w:type="dxa"/>
              <w:bottom w:w="0" w:type="dxa"/>
              <w:right w:w="115" w:type="dxa"/>
            </w:tcMar>
          </w:tcPr>
          <w:p w:rsidR="00A50F5F" w:rsidRDefault="00A50F5F" w:rsidP="00A50F5F">
            <w:pPr>
              <w:pStyle w:val="Text7"/>
            </w:pPr>
          </w:p>
        </w:tc>
        <w:tc>
          <w:tcPr>
            <w:tcW w:w="4933" w:type="dxa"/>
            <w:gridSpan w:val="3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top w:w="216" w:type="dxa"/>
              <w:left w:w="115" w:type="dxa"/>
              <w:bottom w:w="0" w:type="dxa"/>
              <w:right w:w="115" w:type="dxa"/>
            </w:tcMar>
          </w:tcPr>
          <w:p w:rsidR="00A50F5F" w:rsidRPr="007D7436" w:rsidRDefault="00C345E5" w:rsidP="00A50F5F">
            <w:pPr>
              <w:pStyle w:val="Text7"/>
            </w:pPr>
            <w:sdt>
              <w:sdtPr>
                <w:id w:val="-349571244"/>
                <w:placeholder>
                  <w:docPart w:val="4A006672300A42EDA2FE9CFDA04E3FF0"/>
                </w:placeholder>
                <w:temporary/>
                <w:showingPlcHdr/>
                <w15:appearance w15:val="hidden"/>
              </w:sdtPr>
              <w:sdtEndPr/>
              <w:sdtContent>
                <w:r w:rsidR="00A50F5F">
                  <w:t>What part of today’s lesson could you teach to a classmate?</w:t>
                </w:r>
              </w:sdtContent>
            </w:sdt>
          </w:p>
        </w:tc>
      </w:tr>
      <w:tr w:rsidR="00A50F5F" w:rsidTr="00BE52BF">
        <w:trPr>
          <w:trHeight w:val="1102"/>
        </w:trPr>
        <w:tc>
          <w:tcPr>
            <w:tcW w:w="4069" w:type="dxa"/>
            <w:gridSpan w:val="2"/>
            <w:tcBorders>
              <w:top w:val="nil"/>
              <w:left w:val="single" w:sz="24" w:space="0" w:color="147ABD" w:themeColor="accent1"/>
              <w:bottom w:val="nil"/>
              <w:right w:val="nil"/>
            </w:tcBorders>
            <w:tcMar>
              <w:top w:w="0" w:type="dxa"/>
              <w:left w:w="115" w:type="dxa"/>
              <w:bottom w:w="576" w:type="dxa"/>
              <w:right w:w="115" w:type="dxa"/>
            </w:tcMar>
          </w:tcPr>
          <w:p w:rsidR="00A50F5F" w:rsidRPr="00367635" w:rsidRDefault="00A50F5F" w:rsidP="00A50F5F">
            <w:pPr>
              <w:rPr>
                <w:noProof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24" w:space="0" w:color="147ABD" w:themeColor="accent1"/>
            </w:tcBorders>
            <w:tcMar>
              <w:top w:w="0" w:type="dxa"/>
              <w:left w:w="115" w:type="dxa"/>
              <w:right w:w="115" w:type="dxa"/>
            </w:tcMar>
          </w:tcPr>
          <w:p w:rsidR="00A50F5F" w:rsidRPr="00367635" w:rsidRDefault="00A50F5F" w:rsidP="00A50F5F">
            <w:pPr>
              <w:pStyle w:val="Graphic"/>
            </w:pPr>
            <w:r w:rsidRPr="00367635">
              <mc:AlternateContent>
                <mc:Choice Requires="wps">
                  <w:drawing>
                    <wp:inline distT="0" distB="0" distL="0" distR="0" wp14:anchorId="6E513D79" wp14:editId="261BA3DB">
                      <wp:extent cx="534718" cy="395922"/>
                      <wp:effectExtent l="0" t="6668" r="0" b="0"/>
                      <wp:docPr id="124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BDEA6E" id="Shape" o:spid="_x0000_s1026" alt="arrow" style="width:42.1pt;height:31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top w:w="0" w:type="dxa"/>
              <w:left w:w="115" w:type="dxa"/>
              <w:right w:w="115" w:type="dxa"/>
            </w:tcMar>
          </w:tcPr>
          <w:p w:rsidR="00A50F5F" w:rsidRDefault="00A50F5F" w:rsidP="00270788">
            <w:pPr>
              <w:pStyle w:val="NoSpacing"/>
            </w:pPr>
          </w:p>
        </w:tc>
        <w:tc>
          <w:tcPr>
            <w:tcW w:w="4080" w:type="dxa"/>
            <w:gridSpan w:val="2"/>
            <w:tcBorders>
              <w:top w:val="nil"/>
              <w:left w:val="single" w:sz="24" w:space="0" w:color="147ABD" w:themeColor="accent1"/>
              <w:bottom w:val="nil"/>
              <w:right w:val="nil"/>
            </w:tcBorders>
            <w:tcMar>
              <w:top w:w="0" w:type="dxa"/>
              <w:left w:w="115" w:type="dxa"/>
              <w:right w:w="115" w:type="dxa"/>
            </w:tcMar>
          </w:tcPr>
          <w:p w:rsidR="00A50F5F" w:rsidRPr="00367635" w:rsidRDefault="00A50F5F" w:rsidP="00A50F5F">
            <w:pPr>
              <w:rPr>
                <w:noProof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24" w:space="0" w:color="147ABD" w:themeColor="accent1"/>
            </w:tcBorders>
            <w:tcMar>
              <w:top w:w="0" w:type="dxa"/>
              <w:left w:w="115" w:type="dxa"/>
              <w:right w:w="115" w:type="dxa"/>
            </w:tcMar>
          </w:tcPr>
          <w:p w:rsidR="00A50F5F" w:rsidRPr="00367635" w:rsidRDefault="00A50F5F" w:rsidP="00A50F5F">
            <w:pPr>
              <w:pStyle w:val="Graphic"/>
            </w:pPr>
            <w:r w:rsidRPr="00367635">
              <mc:AlternateContent>
                <mc:Choice Requires="wps">
                  <w:drawing>
                    <wp:inline distT="0" distB="0" distL="0" distR="0" wp14:anchorId="23C66BC0" wp14:editId="75D4F788">
                      <wp:extent cx="534718" cy="395922"/>
                      <wp:effectExtent l="0" t="6668" r="0" b="0"/>
                      <wp:docPr id="135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C30252" id="Shape" o:spid="_x0000_s1026" alt="arrow" style="width:42.1pt;height:31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50F5F" w:rsidTr="00BE52BF">
        <w:tc>
          <w:tcPr>
            <w:tcW w:w="4922" w:type="dxa"/>
            <w:gridSpan w:val="3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left w:w="115" w:type="dxa"/>
              <w:bottom w:w="0" w:type="dxa"/>
              <w:right w:w="115" w:type="dxa"/>
            </w:tcMar>
          </w:tcPr>
          <w:p w:rsidR="00A50F5F" w:rsidRDefault="00C345E5" w:rsidP="00A50F5F">
            <w:pPr>
              <w:pStyle w:val="Text7"/>
            </w:pPr>
            <w:sdt>
              <w:sdtPr>
                <w:id w:val="461858712"/>
                <w:placeholder>
                  <w:docPart w:val="9A1C9BA63FB047DFA51ED0F1CC30A618"/>
                </w:placeholder>
                <w:temporary/>
                <w:showingPlcHdr/>
                <w15:appearance w15:val="hidden"/>
              </w:sdtPr>
              <w:sdtEndPr/>
              <w:sdtContent>
                <w:r w:rsidR="00A50F5F" w:rsidRPr="00367635">
                  <w:rPr>
                    <w:noProof/>
                  </w:rPr>
                  <w:t>Why?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  <w:tcMar>
              <w:left w:w="115" w:type="dxa"/>
              <w:bottom w:w="0" w:type="dxa"/>
              <w:right w:w="115" w:type="dxa"/>
            </w:tcMar>
          </w:tcPr>
          <w:p w:rsidR="00A50F5F" w:rsidRDefault="00A50F5F" w:rsidP="00A50F5F">
            <w:pPr>
              <w:pStyle w:val="Text7"/>
            </w:pPr>
          </w:p>
        </w:tc>
        <w:tc>
          <w:tcPr>
            <w:tcW w:w="4933" w:type="dxa"/>
            <w:gridSpan w:val="3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left w:w="115" w:type="dxa"/>
              <w:bottom w:w="0" w:type="dxa"/>
              <w:right w:w="115" w:type="dxa"/>
            </w:tcMar>
          </w:tcPr>
          <w:p w:rsidR="00A50F5F" w:rsidRDefault="00C345E5" w:rsidP="00A50F5F">
            <w:pPr>
              <w:pStyle w:val="Text7"/>
            </w:pPr>
            <w:sdt>
              <w:sdtPr>
                <w:id w:val="-1311867049"/>
                <w:placeholder>
                  <w:docPart w:val="58BC5CE4144D4B78A3CFF77A82EA2945"/>
                </w:placeholder>
                <w:temporary/>
                <w:showingPlcHdr/>
                <w15:appearance w15:val="hidden"/>
              </w:sdtPr>
              <w:sdtEndPr/>
              <w:sdtContent>
                <w:r w:rsidR="00A50F5F" w:rsidRPr="00367635">
                  <w:rPr>
                    <w:noProof/>
                  </w:rPr>
                  <w:t>Why?</w:t>
                </w:r>
              </w:sdtContent>
            </w:sdt>
          </w:p>
        </w:tc>
      </w:tr>
      <w:tr w:rsidR="00BE52BF" w:rsidTr="00BE52BF">
        <w:trPr>
          <w:trHeight w:val="1102"/>
        </w:trPr>
        <w:tc>
          <w:tcPr>
            <w:tcW w:w="925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nil"/>
            </w:tcBorders>
            <w:tcMar>
              <w:top w:w="0" w:type="dxa"/>
              <w:left w:w="115" w:type="dxa"/>
              <w:bottom w:w="720" w:type="dxa"/>
              <w:right w:w="115" w:type="dxa"/>
            </w:tcMar>
          </w:tcPr>
          <w:p w:rsidR="00A50F5F" w:rsidRPr="00367635" w:rsidRDefault="00A50F5F" w:rsidP="00BE52BF">
            <w:pPr>
              <w:pStyle w:val="Graphic"/>
            </w:pPr>
            <w:r w:rsidRPr="00367635">
              <mc:AlternateContent>
                <mc:Choice Requires="wps">
                  <w:drawing>
                    <wp:inline distT="0" distB="0" distL="0" distR="0" wp14:anchorId="595E7EB9" wp14:editId="16E67182">
                      <wp:extent cx="534718" cy="395922"/>
                      <wp:effectExtent l="0" t="6668" r="0" b="0"/>
                      <wp:docPr id="134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0DC500" id="Shape" o:spid="_x0000_s1026" alt="arrow" style="width:42.1pt;height:31.15pt;rotation: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97" w:type="dxa"/>
            <w:gridSpan w:val="2"/>
            <w:tcBorders>
              <w:top w:val="nil"/>
              <w:left w:val="nil"/>
              <w:bottom w:val="single" w:sz="24" w:space="0" w:color="147ABD" w:themeColor="accent1"/>
              <w:right w:val="single" w:sz="24" w:space="0" w:color="147ABD" w:themeColor="accent1"/>
            </w:tcBorders>
            <w:tcMar>
              <w:top w:w="0" w:type="dxa"/>
              <w:left w:w="115" w:type="dxa"/>
              <w:right w:w="115" w:type="dxa"/>
            </w:tcMar>
          </w:tcPr>
          <w:p w:rsidR="00A50F5F" w:rsidRPr="00367635" w:rsidRDefault="00A50F5F" w:rsidP="00BE52BF">
            <w:pPr>
              <w:rPr>
                <w:noProof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  <w:tcMar>
              <w:top w:w="0" w:type="dxa"/>
              <w:left w:w="115" w:type="dxa"/>
              <w:right w:w="115" w:type="dxa"/>
            </w:tcMar>
          </w:tcPr>
          <w:p w:rsidR="00A50F5F" w:rsidRDefault="00A50F5F" w:rsidP="00270788">
            <w:pPr>
              <w:pStyle w:val="NoSpacing"/>
            </w:pPr>
          </w:p>
        </w:tc>
        <w:tc>
          <w:tcPr>
            <w:tcW w:w="1115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nil"/>
            </w:tcBorders>
            <w:tcMar>
              <w:top w:w="0" w:type="dxa"/>
              <w:left w:w="115" w:type="dxa"/>
              <w:right w:w="115" w:type="dxa"/>
            </w:tcMar>
          </w:tcPr>
          <w:p w:rsidR="00A50F5F" w:rsidRPr="00367635" w:rsidRDefault="00A50F5F" w:rsidP="00BE52BF">
            <w:pPr>
              <w:pStyle w:val="Graphic"/>
            </w:pPr>
            <w:r w:rsidRPr="00367635">
              <mc:AlternateContent>
                <mc:Choice Requires="wps">
                  <w:drawing>
                    <wp:inline distT="0" distB="0" distL="0" distR="0" wp14:anchorId="703AEDA1" wp14:editId="54CCD0C8">
                      <wp:extent cx="534718" cy="395922"/>
                      <wp:effectExtent l="0" t="6668" r="0" b="0"/>
                      <wp:docPr id="136" name="Shape" descr="arro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34718" cy="3959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60" h="21600" extrusionOk="0">
                                    <a:moveTo>
                                      <a:pt x="10130" y="9785"/>
                                    </a:moveTo>
                                    <a:cubicBezTo>
                                      <a:pt x="10160" y="9704"/>
                                      <a:pt x="10070" y="9704"/>
                                      <a:pt x="10040" y="9663"/>
                                    </a:cubicBezTo>
                                    <a:cubicBezTo>
                                      <a:pt x="9560" y="9217"/>
                                      <a:pt x="9050" y="8851"/>
                                      <a:pt x="8540" y="8486"/>
                                    </a:cubicBezTo>
                                    <a:cubicBezTo>
                                      <a:pt x="7640" y="7877"/>
                                      <a:pt x="6680" y="7430"/>
                                      <a:pt x="5660" y="7308"/>
                                    </a:cubicBezTo>
                                    <a:cubicBezTo>
                                      <a:pt x="4790" y="7186"/>
                                      <a:pt x="3950" y="7389"/>
                                      <a:pt x="3170" y="7917"/>
                                    </a:cubicBezTo>
                                    <a:cubicBezTo>
                                      <a:pt x="2660" y="8242"/>
                                      <a:pt x="2240" y="8729"/>
                                      <a:pt x="1850" y="9338"/>
                                    </a:cubicBezTo>
                                    <a:cubicBezTo>
                                      <a:pt x="1310" y="10150"/>
                                      <a:pt x="920" y="11125"/>
                                      <a:pt x="710" y="12180"/>
                                    </a:cubicBezTo>
                                    <a:cubicBezTo>
                                      <a:pt x="440" y="13439"/>
                                      <a:pt x="260" y="14698"/>
                                      <a:pt x="140" y="15997"/>
                                    </a:cubicBezTo>
                                    <a:cubicBezTo>
                                      <a:pt x="110" y="16484"/>
                                      <a:pt x="80" y="16971"/>
                                      <a:pt x="50" y="17459"/>
                                    </a:cubicBezTo>
                                    <a:cubicBezTo>
                                      <a:pt x="-40" y="18677"/>
                                      <a:pt x="20" y="19854"/>
                                      <a:pt x="20" y="21072"/>
                                    </a:cubicBezTo>
                                    <a:lnTo>
                                      <a:pt x="20" y="21438"/>
                                    </a:lnTo>
                                    <a:cubicBezTo>
                                      <a:pt x="20" y="21559"/>
                                      <a:pt x="50" y="21559"/>
                                      <a:pt x="110" y="21559"/>
                                    </a:cubicBezTo>
                                    <a:cubicBezTo>
                                      <a:pt x="290" y="21600"/>
                                      <a:pt x="4910" y="21600"/>
                                      <a:pt x="5870" y="21600"/>
                                    </a:cubicBezTo>
                                    <a:cubicBezTo>
                                      <a:pt x="6050" y="21600"/>
                                      <a:pt x="6050" y="21600"/>
                                      <a:pt x="6050" y="21356"/>
                                    </a:cubicBezTo>
                                    <a:lnTo>
                                      <a:pt x="6050" y="18758"/>
                                    </a:lnTo>
                                    <a:cubicBezTo>
                                      <a:pt x="6050" y="17337"/>
                                      <a:pt x="6170" y="15916"/>
                                      <a:pt x="6470" y="14576"/>
                                    </a:cubicBezTo>
                                    <a:cubicBezTo>
                                      <a:pt x="6680" y="13602"/>
                                      <a:pt x="6980" y="12708"/>
                                      <a:pt x="7430" y="11896"/>
                                    </a:cubicBezTo>
                                    <a:cubicBezTo>
                                      <a:pt x="7910" y="11044"/>
                                      <a:pt x="8540" y="10394"/>
                                      <a:pt x="9290" y="10069"/>
                                    </a:cubicBezTo>
                                    <a:cubicBezTo>
                                      <a:pt x="9530" y="9947"/>
                                      <a:pt x="9770" y="9866"/>
                                      <a:pt x="10010" y="9866"/>
                                    </a:cubicBezTo>
                                    <a:cubicBezTo>
                                      <a:pt x="10040" y="9866"/>
                                      <a:pt x="10100" y="9866"/>
                                      <a:pt x="10130" y="9785"/>
                                    </a:cubicBezTo>
                                    <a:close/>
                                    <a:moveTo>
                                      <a:pt x="20420" y="81"/>
                                    </a:moveTo>
                                    <a:cubicBezTo>
                                      <a:pt x="20420" y="41"/>
                                      <a:pt x="20420" y="0"/>
                                      <a:pt x="20390" y="0"/>
                                    </a:cubicBezTo>
                                    <a:cubicBezTo>
                                      <a:pt x="20360" y="0"/>
                                      <a:pt x="20330" y="41"/>
                                      <a:pt x="20330" y="41"/>
                                    </a:cubicBezTo>
                                    <a:cubicBezTo>
                                      <a:pt x="19970" y="528"/>
                                      <a:pt x="18020" y="3208"/>
                                      <a:pt x="17390" y="4060"/>
                                    </a:cubicBezTo>
                                    <a:cubicBezTo>
                                      <a:pt x="17330" y="4141"/>
                                      <a:pt x="17270" y="4223"/>
                                      <a:pt x="17210" y="4344"/>
                                    </a:cubicBezTo>
                                    <a:cubicBezTo>
                                      <a:pt x="17150" y="4426"/>
                                      <a:pt x="17120" y="4426"/>
                                      <a:pt x="17060" y="4385"/>
                                    </a:cubicBezTo>
                                    <a:cubicBezTo>
                                      <a:pt x="16670" y="4101"/>
                                      <a:pt x="16310" y="3776"/>
                                      <a:pt x="15920" y="3492"/>
                                    </a:cubicBezTo>
                                    <a:cubicBezTo>
                                      <a:pt x="14810" y="2720"/>
                                      <a:pt x="13640" y="2152"/>
                                      <a:pt x="12410" y="1908"/>
                                    </a:cubicBezTo>
                                    <a:cubicBezTo>
                                      <a:pt x="11750" y="1786"/>
                                      <a:pt x="11120" y="1705"/>
                                      <a:pt x="10460" y="1705"/>
                                    </a:cubicBezTo>
                                    <a:cubicBezTo>
                                      <a:pt x="8990" y="1746"/>
                                      <a:pt x="7550" y="2152"/>
                                      <a:pt x="6230" y="3045"/>
                                    </a:cubicBezTo>
                                    <a:cubicBezTo>
                                      <a:pt x="5330" y="3654"/>
                                      <a:pt x="4550" y="4385"/>
                                      <a:pt x="3830" y="5278"/>
                                    </a:cubicBezTo>
                                    <a:cubicBezTo>
                                      <a:pt x="3680" y="5481"/>
                                      <a:pt x="3530" y="5644"/>
                                      <a:pt x="3380" y="5847"/>
                                    </a:cubicBezTo>
                                    <a:cubicBezTo>
                                      <a:pt x="3350" y="5887"/>
                                      <a:pt x="3320" y="5887"/>
                                      <a:pt x="3350" y="5928"/>
                                    </a:cubicBezTo>
                                    <a:cubicBezTo>
                                      <a:pt x="3350" y="5968"/>
                                      <a:pt x="3410" y="5968"/>
                                      <a:pt x="3410" y="5928"/>
                                    </a:cubicBezTo>
                                    <a:cubicBezTo>
                                      <a:pt x="3500" y="5887"/>
                                      <a:pt x="3590" y="5847"/>
                                      <a:pt x="3680" y="5847"/>
                                    </a:cubicBezTo>
                                    <a:cubicBezTo>
                                      <a:pt x="4730" y="5481"/>
                                      <a:pt x="5780" y="5522"/>
                                      <a:pt x="6830" y="5806"/>
                                    </a:cubicBezTo>
                                    <a:cubicBezTo>
                                      <a:pt x="7790" y="6090"/>
                                      <a:pt x="8660" y="6577"/>
                                      <a:pt x="9530" y="7186"/>
                                    </a:cubicBezTo>
                                    <a:cubicBezTo>
                                      <a:pt x="10520" y="7877"/>
                                      <a:pt x="11420" y="8770"/>
                                      <a:pt x="12290" y="9704"/>
                                    </a:cubicBezTo>
                                    <a:cubicBezTo>
                                      <a:pt x="12410" y="9866"/>
                                      <a:pt x="12560" y="9988"/>
                                      <a:pt x="12680" y="10150"/>
                                    </a:cubicBezTo>
                                    <a:cubicBezTo>
                                      <a:pt x="12740" y="10232"/>
                                      <a:pt x="12740" y="10272"/>
                                      <a:pt x="12680" y="10353"/>
                                    </a:cubicBezTo>
                                    <a:cubicBezTo>
                                      <a:pt x="12170" y="11044"/>
                                      <a:pt x="10040" y="13967"/>
                                      <a:pt x="9500" y="14698"/>
                                    </a:cubicBezTo>
                                    <a:cubicBezTo>
                                      <a:pt x="9470" y="14738"/>
                                      <a:pt x="9440" y="14738"/>
                                      <a:pt x="9440" y="14820"/>
                                    </a:cubicBezTo>
                                    <a:cubicBezTo>
                                      <a:pt x="9440" y="14860"/>
                                      <a:pt x="9500" y="14860"/>
                                      <a:pt x="9530" y="14860"/>
                                    </a:cubicBezTo>
                                    <a:cubicBezTo>
                                      <a:pt x="9950" y="14901"/>
                                      <a:pt x="20990" y="16362"/>
                                      <a:pt x="21530" y="16403"/>
                                    </a:cubicBezTo>
                                    <a:cubicBezTo>
                                      <a:pt x="21560" y="16444"/>
                                      <a:pt x="21560" y="16403"/>
                                      <a:pt x="21560" y="16281"/>
                                    </a:cubicBezTo>
                                    <a:cubicBezTo>
                                      <a:pt x="21530" y="15835"/>
                                      <a:pt x="20450" y="650"/>
                                      <a:pt x="20420" y="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55D36C" id="Shape" o:spid="_x0000_s1026" alt="arrow" style="width:42.1pt;height:31.15pt;rotation: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" path="m10130,9785v30,-81,-60,-81,-90,-122c9560,9217,9050,8851,8540,8486,7640,7877,6680,7430,5660,7308v-870,-122,-1710,81,-2490,609c2660,8242,2240,8729,1850,9338v-540,812,-930,1787,-1140,2842c440,13439,260,14698,140,15997v-30,487,-60,974,-90,1462c-40,18677,20,19854,20,21072r,366c20,21559,50,21559,110,21559v180,41,4800,41,5760,41c6050,21600,6050,21600,6050,21356r,-2598c6050,17337,6170,15916,6470,14576v210,-974,510,-1868,960,-2680c7910,11044,8540,10394,9290,10069v240,-122,480,-203,720,-203c10040,9866,10100,9866,10130,9785xm20420,81v,-40,,-81,-30,-81c20360,,20330,41,20330,41v-360,487,-2310,3167,-2940,4019c17330,4141,17270,4223,17210,4344v-60,82,-90,82,-150,41c16670,4101,16310,3776,15920,3492,14810,2720,13640,2152,12410,1908v-660,-122,-1290,-203,-1950,-203c8990,1746,7550,2152,6230,3045,5330,3654,4550,4385,3830,5278v-150,203,-300,366,-450,569c3350,5887,3320,5887,3350,5928v,40,60,40,60,c3500,5887,3590,5847,3680,5847v1050,-366,2100,-325,3150,-41c7790,6090,8660,6577,9530,7186v990,691,1890,1584,2760,2518c12410,9866,12560,9988,12680,10150v60,82,60,122,,203c12170,11044,10040,13967,9500,14698v-30,40,-60,40,-60,122c9440,14860,9500,14860,9530,14860v420,41,11460,1502,12000,1543c21560,16444,21560,16403,21560,16281,21530,15835,20450,650,20420,81xe" fillcolor="#5bb3ed [1940]" stroked="f" strokeweight="1pt">
                      <v:stroke miterlimit="4" joinstyle="miter"/>
                      <v:path arrowok="t" o:extrusionok="f" o:connecttype="custom" o:connectlocs="267359,197961;267359,197961;267359,197961;267359,1979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8" w:type="dxa"/>
            <w:gridSpan w:val="2"/>
            <w:tcBorders>
              <w:top w:val="nil"/>
              <w:left w:val="nil"/>
              <w:bottom w:val="single" w:sz="24" w:space="0" w:color="147ABD" w:themeColor="accent1"/>
              <w:right w:val="single" w:sz="24" w:space="0" w:color="147ABD" w:themeColor="accent1"/>
            </w:tcBorders>
            <w:tcMar>
              <w:top w:w="0" w:type="dxa"/>
              <w:left w:w="115" w:type="dxa"/>
              <w:right w:w="115" w:type="dxa"/>
            </w:tcMar>
          </w:tcPr>
          <w:p w:rsidR="00A50F5F" w:rsidRPr="00367635" w:rsidRDefault="00A50F5F" w:rsidP="00BE52BF">
            <w:pPr>
              <w:rPr>
                <w:noProof/>
              </w:rPr>
            </w:pPr>
          </w:p>
        </w:tc>
      </w:tr>
    </w:tbl>
    <w:p w:rsidR="00367635" w:rsidRDefault="00367635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28"/>
        <w:gridCol w:w="282"/>
        <w:gridCol w:w="4928"/>
      </w:tblGrid>
      <w:tr w:rsidR="00257B8F" w:rsidTr="001A4314">
        <w:trPr>
          <w:trHeight w:val="1134"/>
        </w:trPr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shd w:val="clear" w:color="auto" w:fill="auto"/>
            <w:vAlign w:val="center"/>
          </w:tcPr>
          <w:p w:rsidR="005370AB" w:rsidRPr="00B00740" w:rsidRDefault="00C345E5" w:rsidP="005370AB">
            <w:pPr>
              <w:pStyle w:val="Heading2"/>
            </w:pPr>
            <w:sdt>
              <w:sdtPr>
                <w:id w:val="-222838030"/>
                <w:placeholder>
                  <w:docPart w:val="B2AE2E7B768749328D0C44572D1FEBB8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316305796"/>
                <w:placeholder>
                  <w:docPart w:val="3CD9AE67DD134FFCA7BBF62219B297E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2"/>
            </w:pPr>
            <w:sdt>
              <w:sdtPr>
                <w:id w:val="789708378"/>
                <w:placeholder>
                  <w:docPart w:val="BE699CDB0B12410A8AD5F948BA47BAFF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119186665"/>
                <w:placeholder>
                  <w:docPart w:val="6CBE292D206F4866820D4BEC1DCEEAD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5370AB">
            <w:pPr>
              <w:pStyle w:val="Heading2"/>
            </w:pPr>
            <w:sdt>
              <w:sdtPr>
                <w:id w:val="1200048709"/>
                <w:placeholder>
                  <w:docPart w:val="AE123FB2246141268A0A48A23AE22F7A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2036875917"/>
                <w:placeholder>
                  <w:docPart w:val="24BB7E93EA944EBFA63072BA848D3CE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Default="00257B8F" w:rsidP="005370AB">
            <w:pPr>
              <w:pStyle w:val="Heading2"/>
            </w:pPr>
          </w:p>
        </w:tc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vAlign w:val="center"/>
          </w:tcPr>
          <w:p w:rsidR="005370AB" w:rsidRPr="00B00740" w:rsidRDefault="00C345E5" w:rsidP="005370AB">
            <w:pPr>
              <w:pStyle w:val="Heading2"/>
            </w:pPr>
            <w:sdt>
              <w:sdtPr>
                <w:id w:val="-1940122532"/>
                <w:placeholder>
                  <w:docPart w:val="3B380F67B5D04D619771803BFEE62495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823084060"/>
                <w:placeholder>
                  <w:docPart w:val="0110AB5C2E934A008152AFCD17B504C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2"/>
            </w:pPr>
            <w:sdt>
              <w:sdtPr>
                <w:id w:val="-1853329914"/>
                <w:placeholder>
                  <w:docPart w:val="97E38581FAD941C1BA26557645F1F522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757801671"/>
                <w:placeholder>
                  <w:docPart w:val="1679E1CEC0464039ADFD7D3FDC21AF29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5370AB">
            <w:pPr>
              <w:pStyle w:val="Heading2"/>
            </w:pPr>
            <w:sdt>
              <w:sdtPr>
                <w:id w:val="2080553183"/>
                <w:placeholder>
                  <w:docPart w:val="AAFA480412374DD98369BDDC323293FB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1308776533"/>
                <w:placeholder>
                  <w:docPart w:val="3C086F75F84541318CF8996B31F85B9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257B8F" w:rsidTr="001A4314">
        <w:trPr>
          <w:trHeight w:val="2211"/>
        </w:trPr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Pr="00367635" w:rsidRDefault="00C345E5" w:rsidP="005370AB">
            <w:pPr>
              <w:pStyle w:val="Text8"/>
            </w:pPr>
            <w:sdt>
              <w:sdtPr>
                <w:id w:val="1749612814"/>
                <w:placeholder>
                  <w:docPart w:val="40BFE5B8BF3F47109EEAC58F5BA2009E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5370AB">
                  <w:t>On a scale of 1-5 stars, how well did [teacher’s name] teach today’s lesson?</w:t>
                </w:r>
              </w:sdtContent>
            </w:sdt>
          </w:p>
          <w:p w:rsidR="00257B8F" w:rsidRPr="007D7436" w:rsidRDefault="005370AB" w:rsidP="005370AB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61797C69" wp14:editId="7A28E7A7">
                      <wp:extent cx="2700528" cy="853575"/>
                      <wp:effectExtent l="0" t="0" r="5080" b="3810"/>
                      <wp:docPr id="71" name="Group 7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0528" cy="853575"/>
                                <a:chOff x="0" y="0"/>
                                <a:chExt cx="2700528" cy="853575"/>
                              </a:xfrm>
                            </wpg:grpSpPr>
                            <wps:wsp>
                              <wps:cNvPr id="53" name="Shape" descr="Mood option icon (sad)"/>
                              <wps:cNvSpPr/>
                              <wps:spPr>
                                <a:xfrm flipH="1">
                                  <a:off x="95250" y="561975"/>
                                  <a:ext cx="291848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" name="Shape" descr="Mood option icon (oka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09675" y="561975"/>
                                  <a:ext cx="291579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" name="Shape" descr="Mood option icon (happ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333625" y="561975"/>
                                  <a:ext cx="291581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109" name="Group 109" descr="stars"/>
                              <wpg:cNvGrpSpPr/>
                              <wpg:grpSpPr>
                                <a:xfrm>
                                  <a:off x="0" y="0"/>
                                  <a:ext cx="2700528" cy="457200"/>
                                  <a:chOff x="0" y="0"/>
                                  <a:chExt cx="2250440" cy="381000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10" name="Shape"/>
                                <wps:cNvSpPr/>
                                <wps:spPr>
                                  <a:xfrm>
                                    <a:off x="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11" name="Shape"/>
                                <wps:cNvSpPr/>
                                <wps:spPr>
                                  <a:xfrm>
                                    <a:off x="4699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12" name="Shape"/>
                                <wps:cNvSpPr/>
                                <wps:spPr>
                                  <a:xfrm>
                                    <a:off x="9271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14" name="Shape"/>
                                <wps:cNvSpPr/>
                                <wps:spPr>
                                  <a:xfrm>
                                    <a:off x="13970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15" name="Shape"/>
                                <wps:cNvSpPr/>
                                <wps:spPr>
                                  <a:xfrm>
                                    <a:off x="18542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543F9C" id="Group 71" o:spid="_x0000_s1026" style="width:212.65pt;height:67.2pt;mso-position-horizontal-relative:char;mso-position-vertical-relative:line" coordsize="27005,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">
                      <v:shape id="Shape" o:spid="_x0000_s1027" alt="Mood option icon (sad)" style="position:absolute;left:952;top:5619;width:2918;height:2916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145924,145800;145924,145800;145924,145800;145924,145800" o:connectangles="0,90,180,270"/>
                      </v:shape>
                      <v:shape id="Shape" o:spid="_x0000_s1028" alt="Mood option icon (okay)" style="position:absolute;left:12096;top:5619;width:2916;height:29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145790,145800;145790,145800;145790,145800;145790,145800" o:connectangles="0,90,180,270"/>
                        <o:lock v:ext="edit" aspectratio="t"/>
                      </v:shape>
                      <v:shape id="Shape" o:spid="_x0000_s1029" alt="Mood option icon (happy)" style="position:absolute;left:23336;top:5619;width:2916;height:291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145791,145800;145791,145800;145791,145800;145791,145800" o:connectangles="0,90,180,270"/>
                        <o:lock v:ext="edit" aspectratio="t"/>
                      </v:shape>
                      <v:group id="Group 109" o:spid="_x0000_s1030" alt="stars" style="position:absolute;width:27005;height:4572" coordsize="2250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shape id="Shape" o:spid="_x0000_s1031" style="position:absolute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2" style="position:absolute;left:4699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3" style="position:absolute;left:9271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4" style="position:absolute;left:13970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5" style="position:absolute;left:18542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vMerge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Default="00257B8F" w:rsidP="00270788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5370AB" w:rsidRPr="00367635" w:rsidRDefault="00C345E5" w:rsidP="005370AB">
            <w:pPr>
              <w:pStyle w:val="Text8"/>
            </w:pPr>
            <w:sdt>
              <w:sdtPr>
                <w:id w:val="-1671399675"/>
                <w:placeholder>
                  <w:docPart w:val="AAD03FF1C2954777BCB0B40F6D843685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5370AB">
                  <w:t>On a scale of 1-5 stars, how well did [teacher’s name] teach today’s lesson?</w:t>
                </w:r>
              </w:sdtContent>
            </w:sdt>
          </w:p>
          <w:p w:rsidR="00257B8F" w:rsidRPr="007D7436" w:rsidRDefault="005370AB" w:rsidP="005370AB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276D782E" wp14:editId="0E4BEB5B">
                      <wp:extent cx="2700528" cy="853575"/>
                      <wp:effectExtent l="0" t="0" r="5080" b="3810"/>
                      <wp:docPr id="84" name="Group 8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0528" cy="853575"/>
                                <a:chOff x="0" y="0"/>
                                <a:chExt cx="2700528" cy="853575"/>
                              </a:xfrm>
                            </wpg:grpSpPr>
                            <wps:wsp>
                              <wps:cNvPr id="31" name="Shape" descr="Mood option icon (sad)"/>
                              <wps:cNvSpPr/>
                              <wps:spPr>
                                <a:xfrm flipH="1">
                                  <a:off x="85725" y="561975"/>
                                  <a:ext cx="291848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6" name="Shape" descr="Mood option icon (oka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09675" y="561975"/>
                                  <a:ext cx="291579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7" name="Shape" descr="Mood option icon (happ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324100" y="561975"/>
                                  <a:ext cx="291581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137" name="Group 137" descr="stars"/>
                              <wpg:cNvGrpSpPr/>
                              <wpg:grpSpPr>
                                <a:xfrm>
                                  <a:off x="0" y="0"/>
                                  <a:ext cx="2700528" cy="457200"/>
                                  <a:chOff x="0" y="0"/>
                                  <a:chExt cx="2250440" cy="381000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38" name="Shape"/>
                                <wps:cNvSpPr/>
                                <wps:spPr>
                                  <a:xfrm>
                                    <a:off x="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39" name="Shape"/>
                                <wps:cNvSpPr/>
                                <wps:spPr>
                                  <a:xfrm>
                                    <a:off x="4699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40" name="Shape"/>
                                <wps:cNvSpPr/>
                                <wps:spPr>
                                  <a:xfrm>
                                    <a:off x="9271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41" name="Shape"/>
                                <wps:cNvSpPr/>
                                <wps:spPr>
                                  <a:xfrm>
                                    <a:off x="13970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42" name="Shape"/>
                                <wps:cNvSpPr/>
                                <wps:spPr>
                                  <a:xfrm>
                                    <a:off x="18542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5A8532" id="Group 84" o:spid="_x0000_s1026" style="width:212.65pt;height:67.2pt;mso-position-horizontal-relative:char;mso-position-vertical-relative:line" coordsize="27005,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">
                      <v:shape id="Shape" o:spid="_x0000_s1027" alt="Mood option icon (sad)" style="position:absolute;left:857;top:5619;width:2918;height:2916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145924,145800;145924,145800;145924,145800;145924,145800" o:connectangles="0,90,180,270"/>
                      </v:shape>
                      <v:shape id="Shape" o:spid="_x0000_s1028" alt="Mood option icon (okay)" style="position:absolute;left:12096;top:5619;width:2916;height:29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145790,145800;145790,145800;145790,145800;145790,145800" o:connectangles="0,90,180,270"/>
                        <o:lock v:ext="edit" aspectratio="t"/>
                      </v:shape>
                      <v:shape id="Shape" o:spid="_x0000_s1029" alt="Mood option icon (happy)" style="position:absolute;left:23241;top:5619;width:2915;height:291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145791,145800;145791,145800;145791,145800;145791,145800" o:connectangles="0,90,180,270"/>
                        <o:lock v:ext="edit" aspectratio="t"/>
                      </v:shape>
                      <v:group id="Group 137" o:spid="_x0000_s1030" alt="stars" style="position:absolute;width:27005;height:4572" coordsize="2250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shape id="Shape" o:spid="_x0000_s1031" style="position:absolute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2" style="position:absolute;left:4699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3" style="position:absolute;left:9271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4" style="position:absolute;left:13970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5" style="position:absolute;left:18542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57B8F" w:rsidTr="001A4314">
        <w:trPr>
          <w:trHeight w:val="2211"/>
        </w:trPr>
        <w:tc>
          <w:tcPr>
            <w:tcW w:w="4932" w:type="dxa"/>
            <w:tcBorders>
              <w:top w:val="nil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257B8F" w:rsidRDefault="00C345E5" w:rsidP="005370AB">
            <w:pPr>
              <w:pStyle w:val="Text8"/>
            </w:pPr>
            <w:sdt>
              <w:sdtPr>
                <w:id w:val="-1024554788"/>
                <w:placeholder>
                  <w:docPart w:val="1A74822BA4AC485AA082FE0BD65A8975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9575DF">
                  <w:t>Why did you give [teacher’s name]</w:t>
                </w:r>
                <w:r w:rsidR="005370AB">
                  <w:t xml:space="preserve"> </w:t>
                </w:r>
                <w:r w:rsidR="005370AB" w:rsidRPr="009575DF">
                  <w:t>that rating?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Default="00257B8F" w:rsidP="005370AB">
            <w:pPr>
              <w:pStyle w:val="Text8"/>
            </w:pPr>
          </w:p>
        </w:tc>
        <w:tc>
          <w:tcPr>
            <w:tcW w:w="4932" w:type="dxa"/>
            <w:tcBorders>
              <w:top w:val="nil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257B8F" w:rsidRDefault="00C345E5" w:rsidP="005370AB">
            <w:pPr>
              <w:pStyle w:val="Text8"/>
            </w:pPr>
            <w:sdt>
              <w:sdtPr>
                <w:id w:val="-665169926"/>
                <w:placeholder>
                  <w:docPart w:val="F0D88F81A25543E6BA53934617B1686B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9575DF">
                  <w:t>Why did you give [teacher’s name]</w:t>
                </w:r>
                <w:r w:rsidR="005370AB">
                  <w:t xml:space="preserve"> </w:t>
                </w:r>
                <w:r w:rsidR="005370AB" w:rsidRPr="009575DF">
                  <w:t>that rating?</w:t>
                </w:r>
              </w:sdtContent>
            </w:sdt>
          </w:p>
        </w:tc>
      </w:tr>
      <w:tr w:rsidR="00367635" w:rsidTr="001A4314">
        <w:trPr>
          <w:trHeight w:val="170"/>
        </w:trPr>
        <w:tc>
          <w:tcPr>
            <w:tcW w:w="4932" w:type="dxa"/>
            <w:tcBorders>
              <w:top w:val="single" w:sz="24" w:space="0" w:color="21807D" w:themeColor="accent2"/>
              <w:left w:val="nil"/>
              <w:bottom w:val="single" w:sz="24" w:space="0" w:color="21807D" w:themeColor="accent2"/>
              <w:right w:val="nil"/>
            </w:tcBorders>
          </w:tcPr>
          <w:p w:rsidR="00367635" w:rsidRDefault="00367635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7635" w:rsidRDefault="00367635" w:rsidP="00270788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21807D" w:themeColor="accent2"/>
              <w:left w:val="nil"/>
              <w:bottom w:val="single" w:sz="24" w:space="0" w:color="21807D" w:themeColor="accent2"/>
              <w:right w:val="nil"/>
            </w:tcBorders>
          </w:tcPr>
          <w:p w:rsidR="00367635" w:rsidRDefault="00367635" w:rsidP="00270788"/>
        </w:tc>
      </w:tr>
      <w:tr w:rsidR="00257B8F" w:rsidTr="001A4314">
        <w:trPr>
          <w:trHeight w:val="1134"/>
        </w:trPr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vAlign w:val="center"/>
          </w:tcPr>
          <w:p w:rsidR="005370AB" w:rsidRPr="00B00740" w:rsidRDefault="00C345E5" w:rsidP="005370AB">
            <w:pPr>
              <w:pStyle w:val="Heading2"/>
            </w:pPr>
            <w:sdt>
              <w:sdtPr>
                <w:id w:val="-1933809992"/>
                <w:placeholder>
                  <w:docPart w:val="CFBEDE70A11243B6A65F854D94A742C7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386955708"/>
                <w:placeholder>
                  <w:docPart w:val="35714819CEC34C73AD89735A0627C71C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2"/>
            </w:pPr>
            <w:sdt>
              <w:sdtPr>
                <w:id w:val="688564666"/>
                <w:placeholder>
                  <w:docPart w:val="D4B8A1A8A3CE4777BB20ADA8E560C316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1660677014"/>
                <w:placeholder>
                  <w:docPart w:val="AAC7946BD958435980F3BAC962CF0C4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5370AB">
            <w:pPr>
              <w:pStyle w:val="Heading2"/>
            </w:pPr>
            <w:sdt>
              <w:sdtPr>
                <w:id w:val="1606382249"/>
                <w:placeholder>
                  <w:docPart w:val="6BB8730CF7814FCD99AA90597A8B05BF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481425869"/>
                <w:placeholder>
                  <w:docPart w:val="878EB623838E4FEDAB88F7848F68FC9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Default="00257B8F" w:rsidP="005370AB">
            <w:pPr>
              <w:pStyle w:val="Heading2"/>
            </w:pPr>
          </w:p>
        </w:tc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  <w:vAlign w:val="center"/>
          </w:tcPr>
          <w:p w:rsidR="005370AB" w:rsidRPr="00B00740" w:rsidRDefault="00C345E5" w:rsidP="005370AB">
            <w:pPr>
              <w:pStyle w:val="Heading2"/>
            </w:pPr>
            <w:sdt>
              <w:sdtPr>
                <w:id w:val="-745957377"/>
                <w:placeholder>
                  <w:docPart w:val="EC852B77277D4759A2C4CB4D48D27AF2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752468836"/>
                <w:placeholder>
                  <w:docPart w:val="794AE012298B47DA9E579FC5F9F15C2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2"/>
            </w:pPr>
            <w:sdt>
              <w:sdtPr>
                <w:id w:val="-1537810031"/>
                <w:placeholder>
                  <w:docPart w:val="F657C24AA198403E8CD5FCB9BCEC392B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364993008"/>
                <w:placeholder>
                  <w:docPart w:val="30B65F4D8ECA47B48E86CBC8FBDADB7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5370AB">
            <w:pPr>
              <w:pStyle w:val="Heading2"/>
            </w:pPr>
            <w:sdt>
              <w:sdtPr>
                <w:id w:val="562844693"/>
                <w:placeholder>
                  <w:docPart w:val="3F9EDD6CD2C5475FA38F0B7BD85683B3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293447153"/>
                <w:placeholder>
                  <w:docPart w:val="AFB3344C352B4361991F81B3E68FA79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257B8F" w:rsidTr="001A4314">
        <w:trPr>
          <w:trHeight w:val="2211"/>
        </w:trPr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5370AB" w:rsidRPr="00367635" w:rsidRDefault="00C345E5" w:rsidP="005370AB">
            <w:pPr>
              <w:pStyle w:val="Text8"/>
            </w:pPr>
            <w:sdt>
              <w:sdtPr>
                <w:id w:val="-420798407"/>
                <w:placeholder>
                  <w:docPart w:val="7F7E5092FAB64B7FA5C2A391C5620F17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5370AB">
                  <w:t>On a scale of 1-5 stars, how well did [teacher’s name] teach today’s lesson?</w:t>
                </w:r>
              </w:sdtContent>
            </w:sdt>
          </w:p>
          <w:p w:rsidR="00257B8F" w:rsidRPr="007D7436" w:rsidRDefault="005370AB" w:rsidP="005370AB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5C9E9921" wp14:editId="1190B4F0">
                      <wp:extent cx="2700528" cy="853575"/>
                      <wp:effectExtent l="0" t="0" r="5080" b="3810"/>
                      <wp:docPr id="85" name="Group 8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0528" cy="853575"/>
                                <a:chOff x="0" y="0"/>
                                <a:chExt cx="2700528" cy="853575"/>
                              </a:xfrm>
                            </wpg:grpSpPr>
                            <wps:wsp>
                              <wps:cNvPr id="167" name="Shape" descr="Mood option icon (sad)"/>
                              <wps:cNvSpPr/>
                              <wps:spPr>
                                <a:xfrm flipH="1">
                                  <a:off x="95250" y="561975"/>
                                  <a:ext cx="291848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3" name="Shape" descr="Mood option icon (oka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09675" y="561975"/>
                                  <a:ext cx="291579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9" name="Shape" descr="Mood option icon (happ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333625" y="561975"/>
                                  <a:ext cx="291581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143" name="Group 143" descr="stars"/>
                              <wpg:cNvGrpSpPr/>
                              <wpg:grpSpPr>
                                <a:xfrm>
                                  <a:off x="0" y="0"/>
                                  <a:ext cx="2700528" cy="457200"/>
                                  <a:chOff x="0" y="0"/>
                                  <a:chExt cx="2250440" cy="381000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44" name="Shape"/>
                                <wps:cNvSpPr/>
                                <wps:spPr>
                                  <a:xfrm>
                                    <a:off x="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45" name="Shape"/>
                                <wps:cNvSpPr/>
                                <wps:spPr>
                                  <a:xfrm>
                                    <a:off x="4699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46" name="Shape"/>
                                <wps:cNvSpPr/>
                                <wps:spPr>
                                  <a:xfrm>
                                    <a:off x="9271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47" name="Shape"/>
                                <wps:cNvSpPr/>
                                <wps:spPr>
                                  <a:xfrm>
                                    <a:off x="13970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48" name="Shape"/>
                                <wps:cNvSpPr/>
                                <wps:spPr>
                                  <a:xfrm>
                                    <a:off x="18542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6638E4" id="Group 85" o:spid="_x0000_s1026" style="width:212.65pt;height:67.2pt;mso-position-horizontal-relative:char;mso-position-vertical-relative:line" coordsize="27005,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">
                      <v:shape id="Shape" o:spid="_x0000_s1027" alt="Mood option icon (sad)" style="position:absolute;left:952;top:5619;width:2918;height:2916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145924,145800;145924,145800;145924,145800;145924,145800" o:connectangles="0,90,180,270"/>
                      </v:shape>
                      <v:shape id="Shape" o:spid="_x0000_s1028" alt="Mood option icon (okay)" style="position:absolute;left:12096;top:5619;width:2916;height:29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145790,145800;145790,145800;145790,145800;145790,145800" o:connectangles="0,90,180,270"/>
                        <o:lock v:ext="edit" aspectratio="t"/>
                      </v:shape>
                      <v:shape id="Shape" o:spid="_x0000_s1029" alt="Mood option icon (happy)" style="position:absolute;left:23336;top:5619;width:2916;height:291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145791,145800;145791,145800;145791,145800;145791,145800" o:connectangles="0,90,180,270"/>
                        <o:lock v:ext="edit" aspectratio="t"/>
                      </v:shape>
                      <v:group id="Group 143" o:spid="_x0000_s1030" alt="stars" style="position:absolute;width:27005;height:4572" coordsize="2250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<v:shape id="Shape" o:spid="_x0000_s1031" style="position:absolute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2" style="position:absolute;left:4699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3" style="position:absolute;left:9271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4" style="position:absolute;left:13970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5" style="position:absolute;left:18542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Default="00257B8F" w:rsidP="00270788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21807D" w:themeColor="accent2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Pr="00367635" w:rsidRDefault="00C345E5" w:rsidP="005370AB">
            <w:pPr>
              <w:pStyle w:val="Text8"/>
            </w:pPr>
            <w:sdt>
              <w:sdtPr>
                <w:id w:val="1260652886"/>
                <w:placeholder>
                  <w:docPart w:val="6C1019FA35EE48519077B8D1BA437AE4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5370AB">
                  <w:t>On a scale of 1-5 stars, how well did [teacher’s name] teach today’s lesson?</w:t>
                </w:r>
              </w:sdtContent>
            </w:sdt>
          </w:p>
          <w:p w:rsidR="00257B8F" w:rsidRPr="007D7436" w:rsidRDefault="005370AB" w:rsidP="005370AB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0C7966AB" wp14:editId="777A1B79">
                      <wp:extent cx="2700528" cy="844050"/>
                      <wp:effectExtent l="0" t="0" r="5080" b="0"/>
                      <wp:docPr id="86" name="Group 8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0528" cy="844050"/>
                                <a:chOff x="0" y="0"/>
                                <a:chExt cx="2700528" cy="844050"/>
                              </a:xfrm>
                            </wpg:grpSpPr>
                            <wps:wsp>
                              <wps:cNvPr id="178" name="Shape" descr="Mood option icon (sad)"/>
                              <wps:cNvSpPr/>
                              <wps:spPr>
                                <a:xfrm flipH="1">
                                  <a:off x="85725" y="552450"/>
                                  <a:ext cx="291848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10157"/>
                                      </a:move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477" y="6727"/>
                                        <a:pt x="6539" y="6727"/>
                                      </a:cubicBez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lose/>
                                      <a:moveTo>
                                        <a:pt x="10800" y="13051"/>
                                      </a:moveTo>
                                      <a:cubicBezTo>
                                        <a:pt x="8763" y="13051"/>
                                        <a:pt x="6834" y="13855"/>
                                        <a:pt x="5387" y="15302"/>
                                      </a:cubicBezTo>
                                      <a:cubicBezTo>
                                        <a:pt x="5172" y="15517"/>
                                        <a:pt x="5172" y="15838"/>
                                        <a:pt x="5387" y="16053"/>
                                      </a:cubicBezTo>
                                      <a:cubicBezTo>
                                        <a:pt x="5601" y="16267"/>
                                        <a:pt x="5923" y="16267"/>
                                        <a:pt x="6137" y="16053"/>
                                      </a:cubicBezTo>
                                      <a:cubicBezTo>
                                        <a:pt x="8710" y="13480"/>
                                        <a:pt x="12864" y="13480"/>
                                        <a:pt x="15436" y="16053"/>
                                      </a:cubicBezTo>
                                      <a:cubicBezTo>
                                        <a:pt x="15543" y="16160"/>
                                        <a:pt x="15677" y="16213"/>
                                        <a:pt x="15811" y="16213"/>
                                      </a:cubicBezTo>
                                      <a:cubicBezTo>
                                        <a:pt x="15945" y="16213"/>
                                        <a:pt x="16079" y="16160"/>
                                        <a:pt x="16187" y="16053"/>
                                      </a:cubicBezTo>
                                      <a:cubicBezTo>
                                        <a:pt x="16401" y="15838"/>
                                        <a:pt x="16401" y="15517"/>
                                        <a:pt x="16187" y="15302"/>
                                      </a:cubicBezTo>
                                      <a:cubicBezTo>
                                        <a:pt x="14766" y="13828"/>
                                        <a:pt x="12837" y="13051"/>
                                        <a:pt x="10800" y="13051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49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72"/>
                                        <a:pt x="10800" y="1072"/>
                                      </a:cubicBezTo>
                                      <a:cubicBezTo>
                                        <a:pt x="16160" y="1072"/>
                                        <a:pt x="20528" y="5440"/>
                                        <a:pt x="20528" y="10800"/>
                                      </a:cubicBezTo>
                                      <a:cubicBezTo>
                                        <a:pt x="20528" y="16187"/>
                                        <a:pt x="16160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5061" y="6727"/>
                                      </a:move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7" name="Shape" descr="Mood option icon (oka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09675" y="552450"/>
                                  <a:ext cx="291579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6539" y="6727"/>
                                      </a:moveTo>
                                      <a:cubicBezTo>
                                        <a:pt x="5601" y="6727"/>
                                        <a:pt x="4824" y="7504"/>
                                        <a:pt x="4824" y="8442"/>
                                      </a:cubicBezTo>
                                      <a:cubicBezTo>
                                        <a:pt x="4824" y="9380"/>
                                        <a:pt x="5601" y="10157"/>
                                        <a:pt x="6539" y="10157"/>
                                      </a:cubicBezTo>
                                      <a:cubicBezTo>
                                        <a:pt x="7477" y="10157"/>
                                        <a:pt x="8254" y="9380"/>
                                        <a:pt x="8254" y="8442"/>
                                      </a:cubicBezTo>
                                      <a:cubicBezTo>
                                        <a:pt x="8254" y="7504"/>
                                        <a:pt x="7504" y="6727"/>
                                        <a:pt x="6539" y="6727"/>
                                      </a:cubicBezTo>
                                      <a:close/>
                                      <a:moveTo>
                                        <a:pt x="15061" y="10157"/>
                                      </a:moveTo>
                                      <a:cubicBezTo>
                                        <a:pt x="15999" y="10157"/>
                                        <a:pt x="16776" y="9380"/>
                                        <a:pt x="16776" y="8442"/>
                                      </a:cubicBezTo>
                                      <a:cubicBezTo>
                                        <a:pt x="16776" y="7504"/>
                                        <a:pt x="15999" y="6727"/>
                                        <a:pt x="15061" y="6727"/>
                                      </a:cubicBezTo>
                                      <a:cubicBezTo>
                                        <a:pt x="14123" y="6727"/>
                                        <a:pt x="13346" y="7504"/>
                                        <a:pt x="13346" y="8442"/>
                                      </a:cubicBezTo>
                                      <a:cubicBezTo>
                                        <a:pt x="13346" y="9380"/>
                                        <a:pt x="14123" y="10157"/>
                                        <a:pt x="15061" y="10157"/>
                                      </a:cubicBez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4851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51" y="21600"/>
                                        <a:pt x="10800" y="21600"/>
                                      </a:cubicBezTo>
                                      <a:cubicBezTo>
                                        <a:pt x="16749" y="21600"/>
                                        <a:pt x="21600" y="16749"/>
                                        <a:pt x="21600" y="10800"/>
                                      </a:cubicBezTo>
                                      <a:cubicBezTo>
                                        <a:pt x="21600" y="4851"/>
                                        <a:pt x="16776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20555"/>
                                      </a:moveTo>
                                      <a:cubicBezTo>
                                        <a:pt x="5440" y="20555"/>
                                        <a:pt x="1072" y="16187"/>
                                        <a:pt x="1072" y="10827"/>
                                      </a:cubicBezTo>
                                      <a:cubicBezTo>
                                        <a:pt x="1072" y="5467"/>
                                        <a:pt x="5440" y="1099"/>
                                        <a:pt x="10800" y="1099"/>
                                      </a:cubicBezTo>
                                      <a:cubicBezTo>
                                        <a:pt x="16160" y="1099"/>
                                        <a:pt x="20528" y="5467"/>
                                        <a:pt x="20528" y="10827"/>
                                      </a:cubicBezTo>
                                      <a:cubicBezTo>
                                        <a:pt x="20528" y="16187"/>
                                        <a:pt x="16187" y="20555"/>
                                        <a:pt x="10800" y="20555"/>
                                      </a:cubicBezTo>
                                      <a:close/>
                                      <a:moveTo>
                                        <a:pt x="16776" y="12515"/>
                                      </a:moveTo>
                                      <a:cubicBezTo>
                                        <a:pt x="16481" y="12515"/>
                                        <a:pt x="16240" y="12756"/>
                                        <a:pt x="16240" y="13051"/>
                                      </a:cubicBezTo>
                                      <a:cubicBezTo>
                                        <a:pt x="16240" y="14766"/>
                                        <a:pt x="14847" y="16187"/>
                                        <a:pt x="13105" y="16187"/>
                                      </a:cubicBezTo>
                                      <a:cubicBezTo>
                                        <a:pt x="12810" y="16187"/>
                                        <a:pt x="12569" y="16428"/>
                                        <a:pt x="12569" y="16723"/>
                                      </a:cubicBezTo>
                                      <a:cubicBezTo>
                                        <a:pt x="12569" y="17017"/>
                                        <a:pt x="12810" y="17259"/>
                                        <a:pt x="13105" y="17259"/>
                                      </a:cubicBezTo>
                                      <a:cubicBezTo>
                                        <a:pt x="15409" y="17259"/>
                                        <a:pt x="17312" y="15383"/>
                                        <a:pt x="17312" y="13051"/>
                                      </a:cubicBezTo>
                                      <a:cubicBezTo>
                                        <a:pt x="17312" y="12756"/>
                                        <a:pt x="17071" y="12515"/>
                                        <a:pt x="16776" y="125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6" name="Shape" descr="Mood option icon (happy)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324100" y="552450"/>
                                  <a:ext cx="291581" cy="29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3" h="21600" extrusionOk="0">
                                      <a:moveTo>
                                        <a:pt x="10787" y="0"/>
                                      </a:moveTo>
                                      <a:cubicBezTo>
                                        <a:pt x="4845" y="0"/>
                                        <a:pt x="0" y="4851"/>
                                        <a:pt x="0" y="10800"/>
                                      </a:cubicBezTo>
                                      <a:cubicBezTo>
                                        <a:pt x="0" y="16749"/>
                                        <a:pt x="4845" y="21600"/>
                                        <a:pt x="10787" y="21600"/>
                                      </a:cubicBezTo>
                                      <a:cubicBezTo>
                                        <a:pt x="16729" y="21600"/>
                                        <a:pt x="21573" y="16749"/>
                                        <a:pt x="21573" y="10800"/>
                                      </a:cubicBezTo>
                                      <a:cubicBezTo>
                                        <a:pt x="21600" y="4851"/>
                                        <a:pt x="16755" y="0"/>
                                        <a:pt x="10787" y="0"/>
                                      </a:cubicBezTo>
                                      <a:close/>
                                      <a:moveTo>
                                        <a:pt x="10787" y="20555"/>
                                      </a:moveTo>
                                      <a:cubicBezTo>
                                        <a:pt x="5433" y="20555"/>
                                        <a:pt x="1071" y="16187"/>
                                        <a:pt x="1071" y="10827"/>
                                      </a:cubicBezTo>
                                      <a:cubicBezTo>
                                        <a:pt x="1071" y="5467"/>
                                        <a:pt x="5433" y="1099"/>
                                        <a:pt x="10787" y="1099"/>
                                      </a:cubicBezTo>
                                      <a:cubicBezTo>
                                        <a:pt x="16140" y="1099"/>
                                        <a:pt x="20503" y="5467"/>
                                        <a:pt x="20503" y="10827"/>
                                      </a:cubicBezTo>
                                      <a:cubicBezTo>
                                        <a:pt x="20529" y="16187"/>
                                        <a:pt x="16167" y="20555"/>
                                        <a:pt x="10787" y="20555"/>
                                      </a:cubicBezTo>
                                      <a:close/>
                                      <a:moveTo>
                                        <a:pt x="15444" y="13212"/>
                                      </a:moveTo>
                                      <a:cubicBezTo>
                                        <a:pt x="12874" y="15785"/>
                                        <a:pt x="8726" y="15785"/>
                                        <a:pt x="6156" y="13212"/>
                                      </a:cubicBezTo>
                                      <a:cubicBezTo>
                                        <a:pt x="5942" y="12998"/>
                                        <a:pt x="5621" y="12998"/>
                                        <a:pt x="5407" y="13212"/>
                                      </a:cubicBezTo>
                                      <a:cubicBezTo>
                                        <a:pt x="5193" y="13426"/>
                                        <a:pt x="5193" y="13748"/>
                                        <a:pt x="5407" y="13962"/>
                                      </a:cubicBezTo>
                                      <a:cubicBezTo>
                                        <a:pt x="6852" y="15409"/>
                                        <a:pt x="8779" y="16213"/>
                                        <a:pt x="10813" y="16213"/>
                                      </a:cubicBezTo>
                                      <a:cubicBezTo>
                                        <a:pt x="12848" y="16213"/>
                                        <a:pt x="14775" y="15409"/>
                                        <a:pt x="16220" y="13962"/>
                                      </a:cubicBezTo>
                                      <a:cubicBezTo>
                                        <a:pt x="16434" y="13748"/>
                                        <a:pt x="16434" y="13426"/>
                                        <a:pt x="16220" y="13212"/>
                                      </a:cubicBezTo>
                                      <a:cubicBezTo>
                                        <a:pt x="15979" y="12998"/>
                                        <a:pt x="15658" y="12998"/>
                                        <a:pt x="15444" y="13212"/>
                                      </a:cubicBezTo>
                                      <a:close/>
                                      <a:moveTo>
                                        <a:pt x="15042" y="6727"/>
                                      </a:moveTo>
                                      <a:cubicBezTo>
                                        <a:pt x="14106" y="6727"/>
                                        <a:pt x="13329" y="7504"/>
                                        <a:pt x="13329" y="8442"/>
                                      </a:cubicBezTo>
                                      <a:cubicBezTo>
                                        <a:pt x="13329" y="9380"/>
                                        <a:pt x="14106" y="10157"/>
                                        <a:pt x="15042" y="10157"/>
                                      </a:cubicBezTo>
                                      <a:cubicBezTo>
                                        <a:pt x="15979" y="10157"/>
                                        <a:pt x="16755" y="9380"/>
                                        <a:pt x="16755" y="8442"/>
                                      </a:cubicBezTo>
                                      <a:cubicBezTo>
                                        <a:pt x="16755" y="7504"/>
                                        <a:pt x="15979" y="6727"/>
                                        <a:pt x="15042" y="6727"/>
                                      </a:cubicBezTo>
                                      <a:close/>
                                      <a:moveTo>
                                        <a:pt x="6558" y="10157"/>
                                      </a:moveTo>
                                      <a:cubicBezTo>
                                        <a:pt x="7494" y="10157"/>
                                        <a:pt x="8271" y="9380"/>
                                        <a:pt x="8271" y="8442"/>
                                      </a:cubicBezTo>
                                      <a:cubicBezTo>
                                        <a:pt x="8271" y="7504"/>
                                        <a:pt x="7494" y="6727"/>
                                        <a:pt x="6558" y="6727"/>
                                      </a:cubicBezTo>
                                      <a:cubicBezTo>
                                        <a:pt x="5621" y="6727"/>
                                        <a:pt x="4845" y="7504"/>
                                        <a:pt x="4845" y="8442"/>
                                      </a:cubicBezTo>
                                      <a:cubicBezTo>
                                        <a:pt x="4845" y="9380"/>
                                        <a:pt x="5594" y="10157"/>
                                        <a:pt x="6558" y="10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168" name="Group 168" descr="stars"/>
                              <wpg:cNvGrpSpPr/>
                              <wpg:grpSpPr>
                                <a:xfrm>
                                  <a:off x="0" y="0"/>
                                  <a:ext cx="2700528" cy="457200"/>
                                  <a:chOff x="0" y="0"/>
                                  <a:chExt cx="2250440" cy="381000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69" name="Shape"/>
                                <wps:cNvSpPr/>
                                <wps:spPr>
                                  <a:xfrm>
                                    <a:off x="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72" name="Shape"/>
                                <wps:cNvSpPr/>
                                <wps:spPr>
                                  <a:xfrm>
                                    <a:off x="4699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73" name="Shape"/>
                                <wps:cNvSpPr/>
                                <wps:spPr>
                                  <a:xfrm>
                                    <a:off x="9271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74" name="Shape"/>
                                <wps:cNvSpPr/>
                                <wps:spPr>
                                  <a:xfrm>
                                    <a:off x="13970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75" name="Shape"/>
                                <wps:cNvSpPr/>
                                <wps:spPr>
                                  <a:xfrm>
                                    <a:off x="1854200" y="0"/>
                                    <a:ext cx="396240" cy="381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277" h="21027" extrusionOk="0">
                                        <a:moveTo>
                                          <a:pt x="93" y="7932"/>
                                        </a:moveTo>
                                        <a:cubicBezTo>
                                          <a:pt x="-129" y="8663"/>
                                          <a:pt x="49" y="9485"/>
                                          <a:pt x="582" y="10033"/>
                                        </a:cubicBezTo>
                                        <a:lnTo>
                                          <a:pt x="4138" y="13594"/>
                                        </a:lnTo>
                                        <a:lnTo>
                                          <a:pt x="3293" y="18618"/>
                                        </a:lnTo>
                                        <a:cubicBezTo>
                                          <a:pt x="3115" y="19759"/>
                                          <a:pt x="3827" y="20810"/>
                                          <a:pt x="4938" y="20992"/>
                                        </a:cubicBezTo>
                                        <a:cubicBezTo>
                                          <a:pt x="5382" y="21084"/>
                                          <a:pt x="5827" y="20992"/>
                                          <a:pt x="6227" y="20764"/>
                                        </a:cubicBezTo>
                                        <a:lnTo>
                                          <a:pt x="10627" y="18389"/>
                                        </a:lnTo>
                                        <a:lnTo>
                                          <a:pt x="15027" y="20764"/>
                                        </a:lnTo>
                                        <a:cubicBezTo>
                                          <a:pt x="16004" y="21312"/>
                                          <a:pt x="17204" y="20901"/>
                                          <a:pt x="17738" y="19896"/>
                                        </a:cubicBezTo>
                                        <a:cubicBezTo>
                                          <a:pt x="17960" y="19485"/>
                                          <a:pt x="18004" y="19029"/>
                                          <a:pt x="17960" y="18572"/>
                                        </a:cubicBezTo>
                                        <a:lnTo>
                                          <a:pt x="17115" y="13549"/>
                                        </a:lnTo>
                                        <a:lnTo>
                                          <a:pt x="20671" y="9987"/>
                                        </a:lnTo>
                                        <a:cubicBezTo>
                                          <a:pt x="21471" y="9211"/>
                                          <a:pt x="21471" y="7886"/>
                                          <a:pt x="20715" y="7064"/>
                                        </a:cubicBezTo>
                                        <a:cubicBezTo>
                                          <a:pt x="20404" y="6745"/>
                                          <a:pt x="20004" y="6516"/>
                                          <a:pt x="19560" y="6471"/>
                                        </a:cubicBezTo>
                                        <a:lnTo>
                                          <a:pt x="14627" y="5694"/>
                                        </a:lnTo>
                                        <a:lnTo>
                                          <a:pt x="12404" y="1128"/>
                                        </a:lnTo>
                                        <a:lnTo>
                                          <a:pt x="12404" y="1128"/>
                                        </a:lnTo>
                                        <a:cubicBezTo>
                                          <a:pt x="11915" y="123"/>
                                          <a:pt x="10715" y="-288"/>
                                          <a:pt x="9738" y="214"/>
                                        </a:cubicBezTo>
                                        <a:cubicBezTo>
                                          <a:pt x="9338" y="397"/>
                                          <a:pt x="9027" y="762"/>
                                          <a:pt x="8849" y="1128"/>
                                        </a:cubicBezTo>
                                        <a:lnTo>
                                          <a:pt x="6671" y="5694"/>
                                        </a:lnTo>
                                        <a:lnTo>
                                          <a:pt x="1738" y="6425"/>
                                        </a:lnTo>
                                        <a:cubicBezTo>
                                          <a:pt x="938" y="6653"/>
                                          <a:pt x="315" y="7201"/>
                                          <a:pt x="93" y="7932"/>
                                        </a:cubicBezTo>
                                        <a:close/>
                                        <a:moveTo>
                                          <a:pt x="1782" y="8526"/>
                                        </a:moveTo>
                                        <a:cubicBezTo>
                                          <a:pt x="1827" y="8434"/>
                                          <a:pt x="1871" y="8389"/>
                                          <a:pt x="1960" y="8389"/>
                                        </a:cubicBezTo>
                                        <a:lnTo>
                                          <a:pt x="7338" y="7567"/>
                                        </a:lnTo>
                                        <a:cubicBezTo>
                                          <a:pt x="7649" y="7521"/>
                                          <a:pt x="7871" y="7338"/>
                                          <a:pt x="8004" y="7064"/>
                                        </a:cubicBezTo>
                                        <a:lnTo>
                                          <a:pt x="10404" y="2041"/>
                                        </a:lnTo>
                                        <a:cubicBezTo>
                                          <a:pt x="10493" y="1813"/>
                                          <a:pt x="10715" y="1813"/>
                                          <a:pt x="10804" y="2041"/>
                                        </a:cubicBezTo>
                                        <a:lnTo>
                                          <a:pt x="10804" y="2041"/>
                                        </a:lnTo>
                                        <a:lnTo>
                                          <a:pt x="13204" y="7064"/>
                                        </a:lnTo>
                                        <a:cubicBezTo>
                                          <a:pt x="13338" y="7338"/>
                                          <a:pt x="13560" y="7521"/>
                                          <a:pt x="13871" y="7567"/>
                                        </a:cubicBezTo>
                                        <a:lnTo>
                                          <a:pt x="19249" y="8389"/>
                                        </a:lnTo>
                                        <a:cubicBezTo>
                                          <a:pt x="19338" y="8389"/>
                                          <a:pt x="19427" y="8480"/>
                                          <a:pt x="19427" y="8526"/>
                                        </a:cubicBezTo>
                                        <a:cubicBezTo>
                                          <a:pt x="19471" y="8617"/>
                                          <a:pt x="19427" y="8708"/>
                                          <a:pt x="19382" y="8754"/>
                                        </a:cubicBezTo>
                                        <a:lnTo>
                                          <a:pt x="15471" y="12681"/>
                                        </a:lnTo>
                                        <a:cubicBezTo>
                                          <a:pt x="15249" y="12909"/>
                                          <a:pt x="15160" y="13183"/>
                                          <a:pt x="15204" y="13503"/>
                                        </a:cubicBezTo>
                                        <a:lnTo>
                                          <a:pt x="16138" y="19029"/>
                                        </a:lnTo>
                                        <a:cubicBezTo>
                                          <a:pt x="16138" y="19120"/>
                                          <a:pt x="16138" y="19211"/>
                                          <a:pt x="16049" y="19257"/>
                                        </a:cubicBezTo>
                                        <a:cubicBezTo>
                                          <a:pt x="15960" y="19303"/>
                                          <a:pt x="15871" y="19303"/>
                                          <a:pt x="15827" y="19257"/>
                                        </a:cubicBezTo>
                                        <a:lnTo>
                                          <a:pt x="10982" y="16654"/>
                                        </a:lnTo>
                                        <a:cubicBezTo>
                                          <a:pt x="10715" y="16517"/>
                                          <a:pt x="10404" y="16517"/>
                                          <a:pt x="10138" y="16654"/>
                                        </a:cubicBezTo>
                                        <a:lnTo>
                                          <a:pt x="5338" y="19257"/>
                                        </a:lnTo>
                                        <a:cubicBezTo>
                                          <a:pt x="5249" y="19303"/>
                                          <a:pt x="5160" y="19303"/>
                                          <a:pt x="5115" y="19257"/>
                                        </a:cubicBezTo>
                                        <a:cubicBezTo>
                                          <a:pt x="5027" y="19211"/>
                                          <a:pt x="5027" y="19120"/>
                                          <a:pt x="5027" y="19029"/>
                                        </a:cubicBezTo>
                                        <a:lnTo>
                                          <a:pt x="5960" y="13503"/>
                                        </a:lnTo>
                                        <a:cubicBezTo>
                                          <a:pt x="6004" y="13183"/>
                                          <a:pt x="5915" y="12909"/>
                                          <a:pt x="5693" y="12681"/>
                                        </a:cubicBezTo>
                                        <a:lnTo>
                                          <a:pt x="1782" y="8800"/>
                                        </a:lnTo>
                                        <a:cubicBezTo>
                                          <a:pt x="1738" y="8708"/>
                                          <a:pt x="1738" y="8617"/>
                                          <a:pt x="1782" y="852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EA7741" id="Group 86" o:spid="_x0000_s1026" style="width:212.65pt;height:66.45pt;mso-position-horizontal-relative:char;mso-position-vertical-relative:line" coordsize="27005,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">
                      <v:shape id="Shape" o:spid="_x0000_s1027" alt="Mood option icon (sad)" style="position:absolute;left:857;top:5524;width:2918;height:2916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" path="m6539,10157v938,,1715,-777,1715,-1715c8254,7504,7477,6727,6539,6727v-938,,-1715,777,-1715,1715c4824,9380,5601,10157,6539,10157xm10800,13051v-2037,,-3966,804,-5413,2251c5172,15517,5172,15838,5387,16053v214,214,536,214,750,c8710,13480,12864,13480,15436,16053v107,107,241,160,375,160c15945,16213,16079,16160,16187,16053v214,-215,214,-536,,-751c14766,13828,12837,13051,10800,13051xm10800,c4851,,,4851,,10800v,5949,4851,10800,10800,10800c16749,21600,21600,16749,21600,10800,21600,4851,16749,,10800,xm10800,20555v-5360,,-9728,-4368,-9728,-9728c1072,5467,5440,1072,10800,1072v5360,,9728,4368,9728,9728c20528,16187,16160,20555,10800,20555xm15061,6727v-938,,-1715,777,-1715,1715c13346,9380,14123,10157,15061,10157v938,,1715,-777,1715,-1715c16776,7504,15999,6727,15061,6727xe" fillcolor="#c54f42 [3207]" stroked="f" strokeweight="1pt">
                        <v:stroke miterlimit="4" joinstyle="miter"/>
                        <v:path arrowok="t" o:extrusionok="f" o:connecttype="custom" o:connectlocs="145924,145800;145924,145800;145924,145800;145924,145800" o:connectangles="0,90,180,270"/>
                      </v:shape>
                      <v:shape id="Shape" o:spid="_x0000_s1028" alt="Mood option icon (okay)" style="position:absolute;left:12096;top:5524;width:2916;height:29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" path="m6539,6727v-938,,-1715,777,-1715,1715c4824,9380,5601,10157,6539,10157v938,,1715,-777,1715,-1715c8254,7504,7504,6727,6539,6727xm15061,10157v938,,1715,-777,1715,-1715c16776,7504,15999,6727,15061,6727v-938,,-1715,777,-1715,1715c13346,9380,14123,10157,15061,10157xm10800,c4851,,,4851,,10800v,5949,4851,10800,10800,10800c16749,21600,21600,16749,21600,10800,21600,4851,16776,,10800,xm10800,20555v-5360,,-9728,-4368,-9728,-9728c1072,5467,5440,1099,10800,1099v5360,,9728,4368,9728,9728c20528,16187,16187,20555,10800,20555xm16776,12515v-295,,-536,241,-536,536c16240,14766,14847,16187,13105,16187v-295,,-536,241,-536,536c12569,17017,12810,17259,13105,17259v2304,,4207,-1876,4207,-4208c17312,12756,17071,12515,16776,12515xe" fillcolor="#edaf2c [3209]" stroked="f" strokeweight="1pt">
                        <v:stroke miterlimit="4" joinstyle="miter"/>
                        <v:path arrowok="t" o:extrusionok="f" o:connecttype="custom" o:connectlocs="145790,145800;145790,145800;145790,145800;145790,145800" o:connectangles="0,90,180,270"/>
                        <o:lock v:ext="edit" aspectratio="t"/>
                      </v:shape>
                      <v:shape id="Shape" o:spid="_x0000_s1029" alt="Mood option icon (happy)" style="position:absolute;left:23241;top:5524;width:2915;height:2916;visibility:visible;mso-wrap-style:square;v-text-anchor:middle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" path="m10787,c4845,,,4851,,10800v,5949,4845,10800,10787,10800c16729,21600,21573,16749,21573,10800,21600,4851,16755,,10787,xm10787,20555v-5354,,-9716,-4368,-9716,-9728c1071,5467,5433,1099,10787,1099v5353,,9716,4368,9716,9728c20529,16187,16167,20555,10787,20555xm15444,13212v-2570,2573,-6718,2573,-9288,c5942,12998,5621,12998,5407,13212v-214,214,-214,536,,750c6852,15409,8779,16213,10813,16213v2035,,3962,-804,5407,-2251c16434,13748,16434,13426,16220,13212v-241,-214,-562,-214,-776,xm15042,6727v-936,,-1713,777,-1713,1715c13329,9380,14106,10157,15042,10157v937,,1713,-777,1713,-1715c16755,7504,15979,6727,15042,6727xm6558,10157v936,,1713,-777,1713,-1715c8271,7504,7494,6727,6558,6727v-937,,-1713,777,-1713,1715c4845,9380,5594,10157,6558,10157xe" fillcolor="#3e8429 [3206]" stroked="f" strokeweight="1pt">
                        <v:stroke miterlimit="4" joinstyle="miter"/>
                        <v:path arrowok="t" o:extrusionok="f" o:connecttype="custom" o:connectlocs="145791,145800;145791,145800;145791,145800;145791,145800" o:connectangles="0,90,180,270"/>
                        <o:lock v:ext="edit" aspectratio="t"/>
                      </v:shape>
                      <v:group id="Group 168" o:spid="_x0000_s1030" alt="stars" style="position:absolute;width:27005;height:4572" coordsize="2250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shape id="Shape" o:spid="_x0000_s1031" style="position:absolute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2" style="position:absolute;left:4699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3" style="position:absolute;left:9271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4" style="position:absolute;left:13970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  <v:shape id="Shape" o:spid="_x0000_s1035" style="position:absolute;left:18542;width:3962;height:3810;visibility:visible;mso-wrap-style:square;v-text-anchor:middle" coordsize="21277,2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" path="m93,7932v-222,731,-44,1553,489,2101l4138,13594r-845,5024c3115,19759,3827,20810,4938,20992v444,92,889,,1289,-228l10627,18389r4400,2375c16004,21312,17204,20901,17738,19896v222,-411,266,-867,222,-1324l17115,13549,20671,9987v800,-776,800,-2101,44,-2923c20404,6745,20004,6516,19560,6471l14627,5694,12404,1128r,c11915,123,10715,-288,9738,214v-400,183,-711,548,-889,914l6671,5694,1738,6425c938,6653,315,7201,93,7932xm1782,8526v45,-92,89,-137,178,-137l7338,7567v311,-46,533,-229,666,-503l10404,2041v89,-228,311,-228,400,l10804,2041r2400,5023c13338,7338,13560,7521,13871,7567r5378,822c19338,8389,19427,8480,19427,8526v44,91,,182,-45,228l15471,12681v-222,228,-311,502,-267,822l16138,19029v,91,,182,-89,228c15960,19303,15871,19303,15827,19257l10982,16654v-267,-137,-578,-137,-844,l5338,19257v-89,46,-178,46,-223,c5027,19211,5027,19120,5027,19029r933,-5526c6004,13183,5915,12909,5693,12681l1782,8800v-44,-92,-44,-183,,-274xe" filled="f" stroked="f" strokeweight="1pt">
                          <v:stroke miterlimit="4" joinstyle="miter"/>
                          <v:path arrowok="t" o:extrusionok="f" o:connecttype="custom" o:connectlocs="198120,190500;198120,190500;198120,190500;198120,190500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57B8F" w:rsidTr="001A4314">
        <w:trPr>
          <w:trHeight w:val="2211"/>
        </w:trPr>
        <w:tc>
          <w:tcPr>
            <w:tcW w:w="4932" w:type="dxa"/>
            <w:tcBorders>
              <w:top w:val="nil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257B8F" w:rsidRDefault="00C345E5" w:rsidP="005370AB">
            <w:pPr>
              <w:pStyle w:val="Text8"/>
            </w:pPr>
            <w:sdt>
              <w:sdtPr>
                <w:id w:val="-952403940"/>
                <w:placeholder>
                  <w:docPart w:val="5AC61934F1B14DB09DEC39B78D441E6F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9575DF">
                  <w:t>Why did you give [teacher’s name]</w:t>
                </w:r>
                <w:r w:rsidR="005370AB">
                  <w:t xml:space="preserve"> </w:t>
                </w:r>
                <w:r w:rsidR="005370AB" w:rsidRPr="009575DF">
                  <w:t>that rating?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21807D" w:themeColor="accent2"/>
              <w:bottom w:val="nil"/>
              <w:right w:val="single" w:sz="24" w:space="0" w:color="21807D" w:themeColor="accent2"/>
            </w:tcBorders>
          </w:tcPr>
          <w:p w:rsidR="00257B8F" w:rsidRDefault="00257B8F" w:rsidP="005370AB">
            <w:pPr>
              <w:pStyle w:val="Text8"/>
            </w:pPr>
          </w:p>
        </w:tc>
        <w:tc>
          <w:tcPr>
            <w:tcW w:w="4932" w:type="dxa"/>
            <w:tcBorders>
              <w:top w:val="nil"/>
              <w:left w:val="single" w:sz="24" w:space="0" w:color="21807D" w:themeColor="accent2"/>
              <w:bottom w:val="single" w:sz="24" w:space="0" w:color="21807D" w:themeColor="accent2"/>
              <w:right w:val="single" w:sz="24" w:space="0" w:color="21807D" w:themeColor="accent2"/>
            </w:tcBorders>
          </w:tcPr>
          <w:p w:rsidR="00257B8F" w:rsidRDefault="00C345E5" w:rsidP="005370AB">
            <w:pPr>
              <w:pStyle w:val="Text8"/>
            </w:pPr>
            <w:sdt>
              <w:sdtPr>
                <w:id w:val="-1466659231"/>
                <w:placeholder>
                  <w:docPart w:val="D7FEB12D96D14F89823A09F21A0608ED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9575DF">
                  <w:t>Why did you give [teacher’s name]</w:t>
                </w:r>
                <w:r w:rsidR="005370AB">
                  <w:t xml:space="preserve"> </w:t>
                </w:r>
                <w:r w:rsidR="005370AB" w:rsidRPr="009575DF">
                  <w:t>that rating?</w:t>
                </w:r>
              </w:sdtContent>
            </w:sdt>
          </w:p>
        </w:tc>
      </w:tr>
    </w:tbl>
    <w:p w:rsidR="00367635" w:rsidRDefault="00367635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65"/>
        <w:gridCol w:w="3462"/>
        <w:gridCol w:w="283"/>
        <w:gridCol w:w="1475"/>
        <w:gridCol w:w="3453"/>
      </w:tblGrid>
      <w:tr w:rsidR="009575DF" w:rsidTr="005370AB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shd w:val="clear" w:color="auto" w:fill="auto"/>
            <w:vAlign w:val="center"/>
          </w:tcPr>
          <w:p w:rsidR="005370AB" w:rsidRPr="00B00740" w:rsidRDefault="00C345E5" w:rsidP="005370AB">
            <w:pPr>
              <w:pStyle w:val="Heading3"/>
            </w:pPr>
            <w:sdt>
              <w:sdtPr>
                <w:id w:val="218326089"/>
                <w:placeholder>
                  <w:docPart w:val="5BBD427CC48A4CAF98E7E6D7AC945162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1925171596"/>
                <w:placeholder>
                  <w:docPart w:val="61DF6BC8FB524A0AA0090D3572A33BD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3"/>
            </w:pPr>
            <w:sdt>
              <w:sdtPr>
                <w:id w:val="1579251046"/>
                <w:placeholder>
                  <w:docPart w:val="DEBAE83839024613B05928D4B20C29B0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690575991"/>
                <w:placeholder>
                  <w:docPart w:val="6A02D5235C71408BAF66D320504E446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9575DF" w:rsidRDefault="00C345E5" w:rsidP="005370AB">
            <w:pPr>
              <w:pStyle w:val="Heading3"/>
            </w:pPr>
            <w:sdt>
              <w:sdtPr>
                <w:id w:val="-789042777"/>
                <w:placeholder>
                  <w:docPart w:val="220428C87AF145C48BCC172290B70663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089208395"/>
                <w:placeholder>
                  <w:docPart w:val="26637A4FA7C142FEAEE695370282001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9575DF" w:rsidRDefault="009575DF" w:rsidP="005370AB">
            <w:pPr>
              <w:pStyle w:val="Heading3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5370AB" w:rsidRPr="00B00740" w:rsidRDefault="00C345E5" w:rsidP="005370AB">
            <w:pPr>
              <w:pStyle w:val="Heading3"/>
            </w:pPr>
            <w:sdt>
              <w:sdtPr>
                <w:id w:val="1310901702"/>
                <w:placeholder>
                  <w:docPart w:val="4D5F8EF137E44DEAA8F64B679B3D0456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1776931704"/>
                <w:placeholder>
                  <w:docPart w:val="863761D0EA2B40EB954265760372713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3"/>
            </w:pPr>
            <w:sdt>
              <w:sdtPr>
                <w:id w:val="-1405450430"/>
                <w:placeholder>
                  <w:docPart w:val="4FC43983826E4BD392668CEDF537250F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589811750"/>
                <w:placeholder>
                  <w:docPart w:val="01305EB4F7AD40F6B81A35E21565087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9575DF" w:rsidRDefault="00C345E5" w:rsidP="005370AB">
            <w:pPr>
              <w:pStyle w:val="Heading3"/>
            </w:pPr>
            <w:sdt>
              <w:sdtPr>
                <w:id w:val="-176662417"/>
                <w:placeholder>
                  <w:docPart w:val="075E19C7D16A41DBB6C76DABA9B80407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-215826772"/>
                <w:placeholder>
                  <w:docPart w:val="1BFAB668205F4C5FA98751691DF4393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6115D1" w:rsidTr="00EA346D">
        <w:trPr>
          <w:trHeight w:val="4535"/>
        </w:trPr>
        <w:tc>
          <w:tcPr>
            <w:tcW w:w="146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6115D1" w:rsidRPr="007D7436" w:rsidRDefault="006115D1" w:rsidP="006115D1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20C7D96A" wp14:editId="4BA5A1F9">
                      <wp:extent cx="723900" cy="723900"/>
                      <wp:effectExtent l="0" t="0" r="0" b="0"/>
                      <wp:docPr id="57" name="Group 57" descr="paintbrush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2" name="Oval 12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9575DF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2" name="Group 152" descr="paint brush icon"/>
                              <wpg:cNvGrpSpPr/>
                              <wpg:grpSpPr>
                                <a:xfrm>
                                  <a:off x="152400" y="182880"/>
                                  <a:ext cx="393700" cy="351155"/>
                                  <a:chOff x="0" y="0"/>
                                  <a:chExt cx="1134120" cy="1012863"/>
                                </a:xfrm>
                              </wpg:grpSpPr>
                              <wps:wsp>
                                <wps:cNvPr id="150" name="Shape"/>
                                <wps:cNvSpPr/>
                                <wps:spPr>
                                  <a:xfrm>
                                    <a:off x="317500" y="0"/>
                                    <a:ext cx="816620" cy="8211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044" h="21065" extrusionOk="0">
                                        <a:moveTo>
                                          <a:pt x="20487" y="540"/>
                                        </a:moveTo>
                                        <a:cubicBezTo>
                                          <a:pt x="19375" y="-535"/>
                                          <a:pt x="18327" y="149"/>
                                          <a:pt x="17215" y="1257"/>
                                        </a:cubicBezTo>
                                        <a:lnTo>
                                          <a:pt x="0" y="16993"/>
                                        </a:lnTo>
                                        <a:cubicBezTo>
                                          <a:pt x="1047" y="17221"/>
                                          <a:pt x="2193" y="18263"/>
                                          <a:pt x="3109" y="19273"/>
                                        </a:cubicBezTo>
                                        <a:cubicBezTo>
                                          <a:pt x="3535" y="19762"/>
                                          <a:pt x="3796" y="20381"/>
                                          <a:pt x="3796" y="21065"/>
                                        </a:cubicBezTo>
                                        <a:lnTo>
                                          <a:pt x="3862" y="21032"/>
                                        </a:lnTo>
                                        <a:lnTo>
                                          <a:pt x="19767" y="3798"/>
                                        </a:lnTo>
                                        <a:cubicBezTo>
                                          <a:pt x="20880" y="2690"/>
                                          <a:pt x="21600" y="1615"/>
                                          <a:pt x="20487" y="5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51" name="Shape"/>
                                <wps:cNvSpPr/>
                                <wps:spPr>
                                  <a:xfrm>
                                    <a:off x="0" y="698500"/>
                                    <a:ext cx="436390" cy="3143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0966" h="20885" extrusionOk="0">
                                        <a:moveTo>
                                          <a:pt x="19647" y="6089"/>
                                        </a:moveTo>
                                        <a:cubicBezTo>
                                          <a:pt x="17817" y="3221"/>
                                          <a:pt x="15376" y="183"/>
                                          <a:pt x="13302" y="15"/>
                                        </a:cubicBezTo>
                                        <a:cubicBezTo>
                                          <a:pt x="9336" y="-323"/>
                                          <a:pt x="8481" y="5330"/>
                                          <a:pt x="7749" y="9380"/>
                                        </a:cubicBezTo>
                                        <a:cubicBezTo>
                                          <a:pt x="7017" y="13430"/>
                                          <a:pt x="1098" y="17143"/>
                                          <a:pt x="0" y="17143"/>
                                        </a:cubicBezTo>
                                        <a:cubicBezTo>
                                          <a:pt x="0" y="17143"/>
                                          <a:pt x="4393" y="21277"/>
                                          <a:pt x="11288" y="20855"/>
                                        </a:cubicBezTo>
                                        <a:cubicBezTo>
                                          <a:pt x="14156" y="20518"/>
                                          <a:pt x="16902" y="18999"/>
                                          <a:pt x="19098" y="16383"/>
                                        </a:cubicBezTo>
                                        <a:cubicBezTo>
                                          <a:pt x="21295" y="13852"/>
                                          <a:pt x="21600" y="9380"/>
                                          <a:pt x="19769" y="6343"/>
                                        </a:cubicBezTo>
                                        <a:cubicBezTo>
                                          <a:pt x="19708" y="6258"/>
                                          <a:pt x="19708" y="6174"/>
                                          <a:pt x="19647" y="60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C7D96A" id="Group 57" o:spid="_x0000_s1086" alt="paintbrush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">
                      <v:oval id="Oval 122" o:spid="_x0000_s108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9575DF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152" o:spid="_x0000_s1088" alt="paint brush icon" style="position:absolute;left:1524;top:1828;width:3937;height:3512" coordsize="11341,1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<v:shape id="_x0000_s1089" style="position:absolute;left:3175;width:8166;height:8211;visibility:visible;mso-wrap-style:square;v-text-anchor:middle" coordsize="21044,2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" path="m20487,540c19375,-535,18327,149,17215,1257l,16993v1047,228,2193,1270,3109,2280c3535,19762,3796,20381,3796,21065r66,-33l19767,3798c20880,2690,21600,1615,20487,540xe" fillcolor="white [3212]" stroked="f" strokeweight="1pt">
                          <v:stroke miterlimit="4" joinstyle="miter"/>
                          <v:path arrowok="t" o:extrusionok="f" o:connecttype="custom" o:connectlocs="408310,410569;408310,410569;408310,410569;408310,410569" o:connectangles="0,90,180,270"/>
                        </v:shape>
                        <v:shape id="_x0000_s1090" style="position:absolute;top:6985;width:4363;height:3143;visibility:visible;mso-wrap-style:square;v-text-anchor:middle" coordsize="20966,2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" path="m19647,6089c17817,3221,15376,183,13302,15,9336,-323,8481,5330,7749,9380,7017,13430,1098,17143,,17143v,,4393,4134,11288,3712c14156,20518,16902,18999,19098,16383v2197,-2531,2502,-7003,671,-10040c19708,6258,19708,6174,19647,6089xe" fillcolor="#d3efcb [662]" stroked="f" strokeweight="1pt">
                          <v:stroke miterlimit="4" joinstyle="miter"/>
                          <v:path arrowok="t" o:extrusionok="f" o:connecttype="custom" o:connectlocs="218195,157182;218195,157182;218195,157182;218195,15718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2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6115D1" w:rsidRPr="007D7436" w:rsidRDefault="00C345E5" w:rsidP="006115D1">
            <w:pPr>
              <w:pStyle w:val="Text3"/>
            </w:pPr>
            <w:sdt>
              <w:sdtPr>
                <w:rPr>
                  <w:noProof/>
                </w:rPr>
                <w:id w:val="43418262"/>
                <w:placeholder>
                  <w:docPart w:val="C3BBA244AAFE4C81A34D8364CBEE9D4F"/>
                </w:placeholder>
                <w:temporary/>
                <w:showingPlcHdr/>
                <w15:appearance w15:val="hidden"/>
              </w:sdtPr>
              <w:sdtEndPr/>
              <w:sdtContent>
                <w:r w:rsidR="006115D1" w:rsidRPr="006115D1">
                  <w:rPr>
                    <w:noProof/>
                  </w:rPr>
                  <w:t>Draw a detailed picture about something you learned today.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6115D1" w:rsidRDefault="006115D1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6115D1" w:rsidRPr="007D7436" w:rsidRDefault="006115D1" w:rsidP="006115D1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32DB0357" wp14:editId="0734D706">
                      <wp:extent cx="723900" cy="723900"/>
                      <wp:effectExtent l="0" t="0" r="0" b="0"/>
                      <wp:docPr id="58" name="Group 58" descr="paintbrush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57" name="Oval 157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9575DF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4" name="Group 154" descr="paint brush icon"/>
                              <wpg:cNvGrpSpPr/>
                              <wpg:grpSpPr>
                                <a:xfrm>
                                  <a:off x="152400" y="182880"/>
                                  <a:ext cx="393700" cy="351155"/>
                                  <a:chOff x="0" y="0"/>
                                  <a:chExt cx="1134120" cy="1012863"/>
                                </a:xfrm>
                              </wpg:grpSpPr>
                              <wps:wsp>
                                <wps:cNvPr id="155" name="Shape"/>
                                <wps:cNvSpPr/>
                                <wps:spPr>
                                  <a:xfrm>
                                    <a:off x="317500" y="0"/>
                                    <a:ext cx="816620" cy="8211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044" h="21065" extrusionOk="0">
                                        <a:moveTo>
                                          <a:pt x="20487" y="540"/>
                                        </a:moveTo>
                                        <a:cubicBezTo>
                                          <a:pt x="19375" y="-535"/>
                                          <a:pt x="18327" y="149"/>
                                          <a:pt x="17215" y="1257"/>
                                        </a:cubicBezTo>
                                        <a:lnTo>
                                          <a:pt x="0" y="16993"/>
                                        </a:lnTo>
                                        <a:cubicBezTo>
                                          <a:pt x="1047" y="17221"/>
                                          <a:pt x="2193" y="18263"/>
                                          <a:pt x="3109" y="19273"/>
                                        </a:cubicBezTo>
                                        <a:cubicBezTo>
                                          <a:pt x="3535" y="19762"/>
                                          <a:pt x="3796" y="20381"/>
                                          <a:pt x="3796" y="21065"/>
                                        </a:cubicBezTo>
                                        <a:lnTo>
                                          <a:pt x="3862" y="21032"/>
                                        </a:lnTo>
                                        <a:lnTo>
                                          <a:pt x="19767" y="3798"/>
                                        </a:lnTo>
                                        <a:cubicBezTo>
                                          <a:pt x="20880" y="2690"/>
                                          <a:pt x="21600" y="1615"/>
                                          <a:pt x="20487" y="5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56" name="Shape"/>
                                <wps:cNvSpPr/>
                                <wps:spPr>
                                  <a:xfrm>
                                    <a:off x="0" y="698500"/>
                                    <a:ext cx="436390" cy="3143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0966" h="20885" extrusionOk="0">
                                        <a:moveTo>
                                          <a:pt x="19647" y="6089"/>
                                        </a:moveTo>
                                        <a:cubicBezTo>
                                          <a:pt x="17817" y="3221"/>
                                          <a:pt x="15376" y="183"/>
                                          <a:pt x="13302" y="15"/>
                                        </a:cubicBezTo>
                                        <a:cubicBezTo>
                                          <a:pt x="9336" y="-323"/>
                                          <a:pt x="8481" y="5330"/>
                                          <a:pt x="7749" y="9380"/>
                                        </a:cubicBezTo>
                                        <a:cubicBezTo>
                                          <a:pt x="7017" y="13430"/>
                                          <a:pt x="1098" y="17143"/>
                                          <a:pt x="0" y="17143"/>
                                        </a:cubicBezTo>
                                        <a:cubicBezTo>
                                          <a:pt x="0" y="17143"/>
                                          <a:pt x="4393" y="21277"/>
                                          <a:pt x="11288" y="20855"/>
                                        </a:cubicBezTo>
                                        <a:cubicBezTo>
                                          <a:pt x="14156" y="20518"/>
                                          <a:pt x="16902" y="18999"/>
                                          <a:pt x="19098" y="16383"/>
                                        </a:cubicBezTo>
                                        <a:cubicBezTo>
                                          <a:pt x="21295" y="13852"/>
                                          <a:pt x="21600" y="9380"/>
                                          <a:pt x="19769" y="6343"/>
                                        </a:cubicBezTo>
                                        <a:cubicBezTo>
                                          <a:pt x="19708" y="6258"/>
                                          <a:pt x="19708" y="6174"/>
                                          <a:pt x="19647" y="60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B0357" id="Group 58" o:spid="_x0000_s1091" alt="paintbrush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">
                      <v:oval id="Oval 157" o:spid="_x0000_s1092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9575DF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154" o:spid="_x0000_s1093" alt="paint brush icon" style="position:absolute;left:1524;top:1828;width:3937;height:3512" coordsize="11341,1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shape id="_x0000_s1094" style="position:absolute;left:3175;width:8166;height:8211;visibility:visible;mso-wrap-style:square;v-text-anchor:middle" coordsize="21044,2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" path="m20487,540c19375,-535,18327,149,17215,1257l,16993v1047,228,2193,1270,3109,2280c3535,19762,3796,20381,3796,21065r66,-33l19767,3798c20880,2690,21600,1615,20487,540xe" fillcolor="white [3212]" stroked="f" strokeweight="1pt">
                          <v:stroke miterlimit="4" joinstyle="miter"/>
                          <v:path arrowok="t" o:extrusionok="f" o:connecttype="custom" o:connectlocs="408310,410569;408310,410569;408310,410569;408310,410569" o:connectangles="0,90,180,270"/>
                        </v:shape>
                        <v:shape id="_x0000_s1095" style="position:absolute;top:6985;width:4363;height:3143;visibility:visible;mso-wrap-style:square;v-text-anchor:middle" coordsize="20966,2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" path="m19647,6089c17817,3221,15376,183,13302,15,9336,-323,8481,5330,7749,9380,7017,13430,1098,17143,,17143v,,4393,4134,11288,3712c14156,20518,16902,18999,19098,16383v2197,-2531,2502,-7003,671,-10040c19708,6258,19708,6174,19647,6089xe" fillcolor="#d3efcb [662]" stroked="f" strokeweight="1pt">
                          <v:stroke miterlimit="4" joinstyle="miter"/>
                          <v:path arrowok="t" o:extrusionok="f" o:connecttype="custom" o:connectlocs="218195,157182;218195,157182;218195,157182;218195,15718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6115D1" w:rsidRPr="007D7436" w:rsidRDefault="00C345E5" w:rsidP="006115D1">
            <w:pPr>
              <w:pStyle w:val="Text3"/>
            </w:pPr>
            <w:sdt>
              <w:sdtPr>
                <w:rPr>
                  <w:noProof/>
                </w:rPr>
                <w:id w:val="-684207474"/>
                <w:placeholder>
                  <w:docPart w:val="2CF669F6286E4D309DEC5F7B311CD17A"/>
                </w:placeholder>
                <w:temporary/>
                <w:showingPlcHdr/>
                <w15:appearance w15:val="hidden"/>
              </w:sdtPr>
              <w:sdtEndPr/>
              <w:sdtContent>
                <w:r w:rsidR="006115D1" w:rsidRPr="006115D1">
                  <w:rPr>
                    <w:noProof/>
                  </w:rPr>
                  <w:t>Draw a detailed picture about something you learned today.</w:t>
                </w:r>
              </w:sdtContent>
            </w:sdt>
          </w:p>
        </w:tc>
      </w:tr>
      <w:tr w:rsidR="009575DF" w:rsidTr="005370AB">
        <w:trPr>
          <w:trHeight w:val="170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nil"/>
            </w:tcBorders>
          </w:tcPr>
          <w:p w:rsidR="009575DF" w:rsidRDefault="009575DF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575DF" w:rsidRDefault="009575DF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nil"/>
            </w:tcBorders>
          </w:tcPr>
          <w:p w:rsidR="009575DF" w:rsidRDefault="009575DF" w:rsidP="00270788"/>
        </w:tc>
      </w:tr>
      <w:tr w:rsidR="009575DF" w:rsidTr="005370AB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5370AB" w:rsidRPr="00B00740" w:rsidRDefault="00C345E5" w:rsidP="005370AB">
            <w:pPr>
              <w:pStyle w:val="Heading3"/>
            </w:pPr>
            <w:sdt>
              <w:sdtPr>
                <w:id w:val="779220443"/>
                <w:placeholder>
                  <w:docPart w:val="6EC531B842BA448EA1B23188961D37C5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260021581"/>
                <w:placeholder>
                  <w:docPart w:val="22A2262A32934585BEDDCE580063C04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3"/>
            </w:pPr>
            <w:sdt>
              <w:sdtPr>
                <w:id w:val="1011424235"/>
                <w:placeholder>
                  <w:docPart w:val="4C36FB1476C44705BACA8EAC6776F310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582408995"/>
                <w:placeholder>
                  <w:docPart w:val="9607580981FF4CCBB6FA4930908774A4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9575DF" w:rsidRDefault="00C345E5" w:rsidP="005370AB">
            <w:pPr>
              <w:pStyle w:val="Heading3"/>
            </w:pPr>
            <w:sdt>
              <w:sdtPr>
                <w:id w:val="-1775781613"/>
                <w:placeholder>
                  <w:docPart w:val="2F3DE73588BD4E0780C636D014604358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780524060"/>
                <w:placeholder>
                  <w:docPart w:val="B7AEB6284C7E44D480AB329C5FFE0D5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9575DF" w:rsidRDefault="009575DF" w:rsidP="005370AB">
            <w:pPr>
              <w:pStyle w:val="Heading3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5370AB" w:rsidRPr="00B00740" w:rsidRDefault="00C345E5" w:rsidP="005370AB">
            <w:pPr>
              <w:pStyle w:val="Heading3"/>
            </w:pPr>
            <w:sdt>
              <w:sdtPr>
                <w:id w:val="1026671054"/>
                <w:placeholder>
                  <w:docPart w:val="9DF7711D0CA44F9982F7B88E6050F501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Name: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586729495"/>
                <w:placeholder>
                  <w:docPart w:val="BAC91D6155FB4CE4950B797B71F0C5D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5370AB" w:rsidRPr="00B00740" w:rsidRDefault="00C345E5" w:rsidP="005370AB">
            <w:pPr>
              <w:pStyle w:val="Heading3"/>
            </w:pPr>
            <w:sdt>
              <w:sdtPr>
                <w:id w:val="-862582477"/>
                <w:placeholder>
                  <w:docPart w:val="4E3876EA612C49B0935607E1B58242B9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Date: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734214301"/>
                <w:placeholder>
                  <w:docPart w:val="30D47F3E56694A5DB364190064AF197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9575DF" w:rsidRDefault="00C345E5" w:rsidP="005370AB">
            <w:pPr>
              <w:pStyle w:val="Heading3"/>
            </w:pPr>
            <w:sdt>
              <w:sdtPr>
                <w:id w:val="910896288"/>
                <w:placeholder>
                  <w:docPart w:val="6A2088F88B344EC4B18CBFB91F7FEEE5"/>
                </w:placeholder>
                <w:temporary/>
                <w:showingPlcHdr/>
                <w15:appearance w15:val="hidden"/>
              </w:sdtPr>
              <w:sdtEndPr/>
              <w:sdtContent>
                <w:r w:rsidR="005370AB" w:rsidRPr="00B00740">
                  <w:t>Period/Subject:</w:t>
                </w:r>
              </w:sdtContent>
            </w:sdt>
            <w:r w:rsidR="005370AB" w:rsidRPr="00B00740">
              <w:t xml:space="preserve"> </w:t>
            </w:r>
            <w:sdt>
              <w:sdtPr>
                <w:rPr>
                  <w:rStyle w:val="SubtleReference"/>
                </w:rPr>
                <w:id w:val="1224865479"/>
                <w:placeholder>
                  <w:docPart w:val="4BD93EBB1E814CC4836D55DA51ABE02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5370AB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6115D1" w:rsidTr="00EA346D">
        <w:trPr>
          <w:trHeight w:val="4708"/>
        </w:trPr>
        <w:tc>
          <w:tcPr>
            <w:tcW w:w="146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6115D1" w:rsidRPr="007D7436" w:rsidRDefault="006115D1" w:rsidP="006115D1">
            <w:pPr>
              <w:pStyle w:val="Title"/>
              <w:jc w:val="left"/>
            </w:pPr>
            <w:r>
              <w:rPr>
                <w:noProof/>
                <w:color w:val="3E8429" w:themeColor="accent3"/>
              </w:rPr>
              <mc:AlternateContent>
                <mc:Choice Requires="wpg">
                  <w:drawing>
                    <wp:inline distT="0" distB="0" distL="0" distR="0" wp14:anchorId="3144215A" wp14:editId="5B1CD787">
                      <wp:extent cx="723900" cy="723900"/>
                      <wp:effectExtent l="0" t="0" r="0" b="0"/>
                      <wp:docPr id="56" name="Group 56" descr="paintbrush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62" name="Oval 16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9575DF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8" name="Group 158" descr="paint brush icon"/>
                              <wpg:cNvGrpSpPr/>
                              <wpg:grpSpPr>
                                <a:xfrm>
                                  <a:off x="152400" y="182880"/>
                                  <a:ext cx="393700" cy="351155"/>
                                  <a:chOff x="0" y="0"/>
                                  <a:chExt cx="1134120" cy="1012863"/>
                                </a:xfrm>
                              </wpg:grpSpPr>
                              <wps:wsp>
                                <wps:cNvPr id="160" name="Shape"/>
                                <wps:cNvSpPr/>
                                <wps:spPr>
                                  <a:xfrm>
                                    <a:off x="317500" y="0"/>
                                    <a:ext cx="816620" cy="8211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044" h="21065" extrusionOk="0">
                                        <a:moveTo>
                                          <a:pt x="20487" y="540"/>
                                        </a:moveTo>
                                        <a:cubicBezTo>
                                          <a:pt x="19375" y="-535"/>
                                          <a:pt x="18327" y="149"/>
                                          <a:pt x="17215" y="1257"/>
                                        </a:cubicBezTo>
                                        <a:lnTo>
                                          <a:pt x="0" y="16993"/>
                                        </a:lnTo>
                                        <a:cubicBezTo>
                                          <a:pt x="1047" y="17221"/>
                                          <a:pt x="2193" y="18263"/>
                                          <a:pt x="3109" y="19273"/>
                                        </a:cubicBezTo>
                                        <a:cubicBezTo>
                                          <a:pt x="3535" y="19762"/>
                                          <a:pt x="3796" y="20381"/>
                                          <a:pt x="3796" y="21065"/>
                                        </a:cubicBezTo>
                                        <a:lnTo>
                                          <a:pt x="3862" y="21032"/>
                                        </a:lnTo>
                                        <a:lnTo>
                                          <a:pt x="19767" y="3798"/>
                                        </a:lnTo>
                                        <a:cubicBezTo>
                                          <a:pt x="20880" y="2690"/>
                                          <a:pt x="21600" y="1615"/>
                                          <a:pt x="20487" y="5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61" name="Shape"/>
                                <wps:cNvSpPr/>
                                <wps:spPr>
                                  <a:xfrm>
                                    <a:off x="0" y="698500"/>
                                    <a:ext cx="436390" cy="3143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0966" h="20885" extrusionOk="0">
                                        <a:moveTo>
                                          <a:pt x="19647" y="6089"/>
                                        </a:moveTo>
                                        <a:cubicBezTo>
                                          <a:pt x="17817" y="3221"/>
                                          <a:pt x="15376" y="183"/>
                                          <a:pt x="13302" y="15"/>
                                        </a:cubicBezTo>
                                        <a:cubicBezTo>
                                          <a:pt x="9336" y="-323"/>
                                          <a:pt x="8481" y="5330"/>
                                          <a:pt x="7749" y="9380"/>
                                        </a:cubicBezTo>
                                        <a:cubicBezTo>
                                          <a:pt x="7017" y="13430"/>
                                          <a:pt x="1098" y="17143"/>
                                          <a:pt x="0" y="17143"/>
                                        </a:cubicBezTo>
                                        <a:cubicBezTo>
                                          <a:pt x="0" y="17143"/>
                                          <a:pt x="4393" y="21277"/>
                                          <a:pt x="11288" y="20855"/>
                                        </a:cubicBezTo>
                                        <a:cubicBezTo>
                                          <a:pt x="14156" y="20518"/>
                                          <a:pt x="16902" y="18999"/>
                                          <a:pt x="19098" y="16383"/>
                                        </a:cubicBezTo>
                                        <a:cubicBezTo>
                                          <a:pt x="21295" y="13852"/>
                                          <a:pt x="21600" y="9380"/>
                                          <a:pt x="19769" y="6343"/>
                                        </a:cubicBezTo>
                                        <a:cubicBezTo>
                                          <a:pt x="19708" y="6258"/>
                                          <a:pt x="19708" y="6174"/>
                                          <a:pt x="19647" y="60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44215A" id="Group 56" o:spid="_x0000_s1096" alt="paintbrush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CktjugMgYAABEUAAAOAAAAAAAAAAAAAAAAAC4CAABkcnMv&#10;ZTJvRG9jLnhtbFBLAQItABQABgAIAAAAIQDHR+2W2QAAAAUBAAAPAAAAAAAAAAAAAAAAAIwIAABk&#10;cnMvZG93bnJldi54bWxQSwUGAAAAAAQABADzAAAAkgkAAAAA&#10;">
                      <v:oval id="Oval 162" o:spid="_x0000_s109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9575DF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158" o:spid="_x0000_s1098" alt="paint brush icon" style="position:absolute;left:1524;top:1828;width:3937;height:3512" coordsize="11341,1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shape id="_x0000_s1099" style="position:absolute;left:3175;width:8166;height:8211;visibility:visible;mso-wrap-style:square;v-text-anchor:middle" coordsize="21044,2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" path="m20487,540c19375,-535,18327,149,17215,1257l,16993v1047,228,2193,1270,3109,2280c3535,19762,3796,20381,3796,21065r66,-33l19767,3798c20880,2690,21600,1615,20487,540xe" fillcolor="white [3212]" stroked="f" strokeweight="1pt">
                          <v:stroke miterlimit="4" joinstyle="miter"/>
                          <v:path arrowok="t" o:extrusionok="f" o:connecttype="custom" o:connectlocs="408310,410569;408310,410569;408310,410569;408310,410569" o:connectangles="0,90,180,270"/>
                        </v:shape>
                        <v:shape id="_x0000_s1100" style="position:absolute;top:6985;width:4363;height:3143;visibility:visible;mso-wrap-style:square;v-text-anchor:middle" coordsize="20966,2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" path="m19647,6089c17817,3221,15376,183,13302,15,9336,-323,8481,5330,7749,9380,7017,13430,1098,17143,,17143v,,4393,4134,11288,3712c14156,20518,16902,18999,19098,16383v2197,-2531,2502,-7003,671,-10040c19708,6258,19708,6174,19647,6089xe" fillcolor="#d3efcb [662]" stroked="f" strokeweight="1pt">
                          <v:stroke miterlimit="4" joinstyle="miter"/>
                          <v:path arrowok="t" o:extrusionok="f" o:connecttype="custom" o:connectlocs="218195,157182;218195,157182;218195,157182;218195,15718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2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6115D1" w:rsidRPr="007D7436" w:rsidRDefault="00C345E5" w:rsidP="006115D1">
            <w:pPr>
              <w:pStyle w:val="Text3"/>
            </w:pPr>
            <w:sdt>
              <w:sdtPr>
                <w:rPr>
                  <w:noProof/>
                </w:rPr>
                <w:id w:val="355862291"/>
                <w:placeholder>
                  <w:docPart w:val="EF5E4E1DAF0E44E9BFB04C64E74A8AA0"/>
                </w:placeholder>
                <w:temporary/>
                <w:showingPlcHdr/>
                <w15:appearance w15:val="hidden"/>
              </w:sdtPr>
              <w:sdtEndPr/>
              <w:sdtContent>
                <w:r w:rsidR="006115D1" w:rsidRPr="006115D1">
                  <w:rPr>
                    <w:noProof/>
                  </w:rPr>
                  <w:t>Draw a detailed picture about something you learned today.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3E8429" w:themeColor="accent3"/>
              <w:right w:val="single" w:sz="24" w:space="0" w:color="3E8429" w:themeColor="accent3"/>
            </w:tcBorders>
          </w:tcPr>
          <w:p w:rsidR="006115D1" w:rsidRDefault="006115D1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6115D1" w:rsidRPr="007D7436" w:rsidRDefault="006115D1" w:rsidP="006115D1">
            <w:pPr>
              <w:pStyle w:val="Title"/>
              <w:jc w:val="left"/>
            </w:pPr>
            <w:r>
              <w:rPr>
                <w:noProof/>
                <w:color w:val="3E8429" w:themeColor="accent3"/>
              </w:rPr>
              <mc:AlternateContent>
                <mc:Choice Requires="wpg">
                  <w:drawing>
                    <wp:inline distT="0" distB="0" distL="0" distR="0" wp14:anchorId="2C1710FD" wp14:editId="190CB74F">
                      <wp:extent cx="723900" cy="723900"/>
                      <wp:effectExtent l="0" t="0" r="0" b="0"/>
                      <wp:docPr id="55" name="Group 55" descr="paintbrush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66" name="Oval 16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2B698E" w:rsidRDefault="00753C0E" w:rsidP="009575DF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3E8429" w:themeColor="accent3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3" name="Group 163" descr="paint brush icon"/>
                              <wpg:cNvGrpSpPr/>
                              <wpg:grpSpPr>
                                <a:xfrm>
                                  <a:off x="152400" y="182880"/>
                                  <a:ext cx="393700" cy="351155"/>
                                  <a:chOff x="0" y="0"/>
                                  <a:chExt cx="1134120" cy="1012863"/>
                                </a:xfrm>
                              </wpg:grpSpPr>
                              <wps:wsp>
                                <wps:cNvPr id="164" name="Shape"/>
                                <wps:cNvSpPr/>
                                <wps:spPr>
                                  <a:xfrm>
                                    <a:off x="317500" y="0"/>
                                    <a:ext cx="816620" cy="8211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044" h="21065" extrusionOk="0">
                                        <a:moveTo>
                                          <a:pt x="20487" y="540"/>
                                        </a:moveTo>
                                        <a:cubicBezTo>
                                          <a:pt x="19375" y="-535"/>
                                          <a:pt x="18327" y="149"/>
                                          <a:pt x="17215" y="1257"/>
                                        </a:cubicBezTo>
                                        <a:lnTo>
                                          <a:pt x="0" y="16993"/>
                                        </a:lnTo>
                                        <a:cubicBezTo>
                                          <a:pt x="1047" y="17221"/>
                                          <a:pt x="2193" y="18263"/>
                                          <a:pt x="3109" y="19273"/>
                                        </a:cubicBezTo>
                                        <a:cubicBezTo>
                                          <a:pt x="3535" y="19762"/>
                                          <a:pt x="3796" y="20381"/>
                                          <a:pt x="3796" y="21065"/>
                                        </a:cubicBezTo>
                                        <a:lnTo>
                                          <a:pt x="3862" y="21032"/>
                                        </a:lnTo>
                                        <a:lnTo>
                                          <a:pt x="19767" y="3798"/>
                                        </a:lnTo>
                                        <a:cubicBezTo>
                                          <a:pt x="20880" y="2690"/>
                                          <a:pt x="21600" y="1615"/>
                                          <a:pt x="20487" y="5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165" name="Shape"/>
                                <wps:cNvSpPr/>
                                <wps:spPr>
                                  <a:xfrm>
                                    <a:off x="0" y="698500"/>
                                    <a:ext cx="436390" cy="3143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0966" h="20885" extrusionOk="0">
                                        <a:moveTo>
                                          <a:pt x="19647" y="6089"/>
                                        </a:moveTo>
                                        <a:cubicBezTo>
                                          <a:pt x="17817" y="3221"/>
                                          <a:pt x="15376" y="183"/>
                                          <a:pt x="13302" y="15"/>
                                        </a:cubicBezTo>
                                        <a:cubicBezTo>
                                          <a:pt x="9336" y="-323"/>
                                          <a:pt x="8481" y="5330"/>
                                          <a:pt x="7749" y="9380"/>
                                        </a:cubicBezTo>
                                        <a:cubicBezTo>
                                          <a:pt x="7017" y="13430"/>
                                          <a:pt x="1098" y="17143"/>
                                          <a:pt x="0" y="17143"/>
                                        </a:cubicBezTo>
                                        <a:cubicBezTo>
                                          <a:pt x="0" y="17143"/>
                                          <a:pt x="4393" y="21277"/>
                                          <a:pt x="11288" y="20855"/>
                                        </a:cubicBezTo>
                                        <a:cubicBezTo>
                                          <a:pt x="14156" y="20518"/>
                                          <a:pt x="16902" y="18999"/>
                                          <a:pt x="19098" y="16383"/>
                                        </a:cubicBezTo>
                                        <a:cubicBezTo>
                                          <a:pt x="21295" y="13852"/>
                                          <a:pt x="21600" y="9380"/>
                                          <a:pt x="19769" y="6343"/>
                                        </a:cubicBezTo>
                                        <a:cubicBezTo>
                                          <a:pt x="19708" y="6258"/>
                                          <a:pt x="19708" y="6174"/>
                                          <a:pt x="19647" y="60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1710FD" id="Group 55" o:spid="_x0000_s1101" alt="paintbrush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">
                      <v:oval id="Oval 166" o:spid="_x0000_s1102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" fillcolor="#3e8429 [3206]" stroked="f" strokeweight="2.5pt">
                        <v:stroke miterlimit="4" joinstyle="miter"/>
                        <v:textbox inset="0,0,0,3pt">
                          <w:txbxContent>
                            <w:p w:rsidR="00753C0E" w:rsidRPr="002B698E" w:rsidRDefault="00753C0E" w:rsidP="009575DF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3E8429" w:themeColor="accent3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group id="Group 163" o:spid="_x0000_s1103" alt="paint brush icon" style="position:absolute;left:1524;top:1828;width:3937;height:3512" coordsize="11341,1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shape id="_x0000_s1104" style="position:absolute;left:3175;width:8166;height:8211;visibility:visible;mso-wrap-style:square;v-text-anchor:middle" coordsize="21044,2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" path="m20487,540c19375,-535,18327,149,17215,1257l,16993v1047,228,2193,1270,3109,2280c3535,19762,3796,20381,3796,21065r66,-33l19767,3798c20880,2690,21600,1615,20487,540xe" fillcolor="white [3212]" stroked="f" strokeweight="1pt">
                          <v:stroke miterlimit="4" joinstyle="miter"/>
                          <v:path arrowok="t" o:extrusionok="f" o:connecttype="custom" o:connectlocs="408310,410569;408310,410569;408310,410569;408310,410569" o:connectangles="0,90,180,270"/>
                        </v:shape>
                        <v:shape id="_x0000_s1105" style="position:absolute;top:6985;width:4363;height:3143;visibility:visible;mso-wrap-style:square;v-text-anchor:middle" coordsize="20966,2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" path="m19647,6089c17817,3221,15376,183,13302,15,9336,-323,8481,5330,7749,9380,7017,13430,1098,17143,,17143v,,4393,4134,11288,3712c14156,20518,16902,18999,19098,16383v2197,-2531,2502,-7003,671,-10040c19708,6258,19708,6174,19647,6089xe" fillcolor="#d3efcb [662]" stroked="f" strokeweight="1pt">
                          <v:stroke miterlimit="4" joinstyle="miter"/>
                          <v:path arrowok="t" o:extrusionok="f" o:connecttype="custom" o:connectlocs="218195,157182;218195,157182;218195,157182;218195,157182" o:connectangles="0,90,180,27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6115D1" w:rsidRPr="007D7436" w:rsidRDefault="00C345E5" w:rsidP="006115D1">
            <w:pPr>
              <w:pStyle w:val="Text3"/>
            </w:pPr>
            <w:sdt>
              <w:sdtPr>
                <w:rPr>
                  <w:noProof/>
                </w:rPr>
                <w:id w:val="-1165934937"/>
                <w:placeholder>
                  <w:docPart w:val="67ACFCCDC90148879C970147180AEE4A"/>
                </w:placeholder>
                <w:temporary/>
                <w:showingPlcHdr/>
                <w15:appearance w15:val="hidden"/>
              </w:sdtPr>
              <w:sdtEndPr/>
              <w:sdtContent>
                <w:r w:rsidR="006115D1" w:rsidRPr="006115D1">
                  <w:rPr>
                    <w:noProof/>
                  </w:rPr>
                  <w:t>Draw a detailed picture about something you learned today.</w:t>
                </w:r>
              </w:sdtContent>
            </w:sdt>
          </w:p>
        </w:tc>
      </w:tr>
    </w:tbl>
    <w:p w:rsidR="009575DF" w:rsidRDefault="009575DF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27"/>
        <w:gridCol w:w="283"/>
        <w:gridCol w:w="4928"/>
      </w:tblGrid>
      <w:tr w:rsidR="00270788" w:rsidTr="001A4314">
        <w:trPr>
          <w:trHeight w:val="1134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shd w:val="clear" w:color="auto" w:fill="auto"/>
            <w:vAlign w:val="center"/>
          </w:tcPr>
          <w:p w:rsidR="008A6C52" w:rsidRPr="00B00740" w:rsidRDefault="00C345E5" w:rsidP="008A6C52">
            <w:pPr>
              <w:pStyle w:val="Heading4"/>
            </w:pPr>
            <w:sdt>
              <w:sdtPr>
                <w:id w:val="-629317738"/>
                <w:placeholder>
                  <w:docPart w:val="9CD99994410A4EE9806946F1C85FBF12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Name: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1591283430"/>
                <w:placeholder>
                  <w:docPart w:val="DB47620454A440A29077F203289B6AA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8A6C52" w:rsidRPr="00B00740" w:rsidRDefault="00C345E5" w:rsidP="008A6C52">
            <w:pPr>
              <w:pStyle w:val="Heading4"/>
            </w:pPr>
            <w:sdt>
              <w:sdtPr>
                <w:id w:val="-876237455"/>
                <w:placeholder>
                  <w:docPart w:val="9B62529F825D461C809A065779C141AD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Date: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965929833"/>
                <w:placeholder>
                  <w:docPart w:val="FB30E078B87645EAB04E9DA0F799BC0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70788" w:rsidRDefault="00C345E5" w:rsidP="008A6C52">
            <w:pPr>
              <w:pStyle w:val="Heading4"/>
            </w:pPr>
            <w:sdt>
              <w:sdtPr>
                <w:id w:val="-1835219732"/>
                <w:placeholder>
                  <w:docPart w:val="BF51BDEA097A4EF5B4FAEC9F42D1C985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Period/Subject: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285731907"/>
                <w:placeholder>
                  <w:docPart w:val="0006CDB834754CF3A4841B6FCD8C1DB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270788" w:rsidRDefault="00270788" w:rsidP="008A6C52">
            <w:pPr>
              <w:pStyle w:val="Heading4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8A6C52" w:rsidRPr="00B00740" w:rsidRDefault="00C345E5" w:rsidP="008A6C52">
            <w:pPr>
              <w:pStyle w:val="Heading4"/>
            </w:pPr>
            <w:sdt>
              <w:sdtPr>
                <w:id w:val="-856030897"/>
                <w:placeholder>
                  <w:docPart w:val="803577E62B1742968BC5ED88F0F28558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Name: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1900283099"/>
                <w:placeholder>
                  <w:docPart w:val="BB9FF864A02848369D60F38D63A75DE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8A6C52" w:rsidRPr="00B00740" w:rsidRDefault="00C345E5" w:rsidP="008A6C52">
            <w:pPr>
              <w:pStyle w:val="Heading4"/>
            </w:pPr>
            <w:sdt>
              <w:sdtPr>
                <w:id w:val="587889867"/>
                <w:placeholder>
                  <w:docPart w:val="1E19606AFC1C4DB693D3C503E21140A4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Date: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534122364"/>
                <w:placeholder>
                  <w:docPart w:val="F96912F4E149425690E1266AA291BAD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70788" w:rsidRDefault="00C345E5" w:rsidP="008A6C52">
            <w:pPr>
              <w:pStyle w:val="Heading4"/>
            </w:pPr>
            <w:sdt>
              <w:sdtPr>
                <w:id w:val="1575929040"/>
                <w:placeholder>
                  <w:docPart w:val="D05D58B21D034D4B9EB8DC2FDB5ECE63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Period/Subject: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688917322"/>
                <w:placeholder>
                  <w:docPart w:val="363C383CFF1C4966A8531291261ABD4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270788" w:rsidTr="001A4314">
        <w:trPr>
          <w:trHeight w:val="4564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270788" w:rsidRPr="008A6C52" w:rsidRDefault="00C345E5" w:rsidP="008A6C52">
            <w:pPr>
              <w:pStyle w:val="Text9"/>
            </w:pPr>
            <w:sdt>
              <w:sdtPr>
                <w:id w:val="-1654596825"/>
                <w:placeholder>
                  <w:docPart w:val="94464602E1714C9E800D23D090D2BA02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8A6C52">
                  <w:t>Explain what you LIKED, LOVED, and DISLIKED about today’s lesson.</w:t>
                </w:r>
              </w:sdtContent>
            </w:sdt>
          </w:p>
          <w:p w:rsidR="00270788" w:rsidRDefault="00270788" w:rsidP="00270788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9"/>
              <w:gridCol w:w="4064"/>
            </w:tblGrid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Pr="002B698E" w:rsidRDefault="00270788" w:rsidP="00054B1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33743B" wp14:editId="70A56890">
                            <wp:extent cx="268690" cy="266700"/>
                            <wp:effectExtent l="0" t="0" r="0" b="0"/>
                            <wp:docPr id="234" name="Shape" descr="thumbs up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F85090" id="Shape" o:spid="_x0000_s1026" alt="thumbs up icon" style="width:21.1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27078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F4F92BF" wp14:editId="14A941C5">
                            <wp:extent cx="266700" cy="266700"/>
                            <wp:effectExtent l="0" t="0" r="0" b="0"/>
                            <wp:docPr id="235" name="Shape" descr="heart in circl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670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extrusionOk="0">
                                          <a:moveTo>
                                            <a:pt x="10788" y="0"/>
                                          </a:moveTo>
                                          <a:cubicBezTo>
                                            <a:pt x="4833" y="0"/>
                                            <a:pt x="0" y="4839"/>
                                            <a:pt x="0" y="10800"/>
                                          </a:cubicBezTo>
                                          <a:cubicBezTo>
                                            <a:pt x="0" y="16761"/>
                                            <a:pt x="4833" y="21600"/>
                                            <a:pt x="10788" y="21600"/>
                                          </a:cubicBezTo>
                                          <a:cubicBezTo>
                                            <a:pt x="16742" y="21600"/>
                                            <a:pt x="21600" y="16761"/>
                                            <a:pt x="21600" y="10800"/>
                                          </a:cubicBezTo>
                                          <a:cubicBezTo>
                                            <a:pt x="21600" y="4839"/>
                                            <a:pt x="16742" y="0"/>
                                            <a:pt x="10788" y="0"/>
                                          </a:cubicBezTo>
                                          <a:close/>
                                          <a:moveTo>
                                            <a:pt x="15571" y="11648"/>
                                          </a:moveTo>
                                          <a:lnTo>
                                            <a:pt x="11136" y="16088"/>
                                          </a:lnTo>
                                          <a:cubicBezTo>
                                            <a:pt x="10937" y="16287"/>
                                            <a:pt x="10613" y="16287"/>
                                            <a:pt x="10414" y="16088"/>
                                          </a:cubicBezTo>
                                          <a:lnTo>
                                            <a:pt x="6029" y="11698"/>
                                          </a:lnTo>
                                          <a:cubicBezTo>
                                            <a:pt x="4858" y="10526"/>
                                            <a:pt x="4783" y="8605"/>
                                            <a:pt x="5929" y="7408"/>
                                          </a:cubicBezTo>
                                          <a:cubicBezTo>
                                            <a:pt x="6527" y="6759"/>
                                            <a:pt x="7325" y="6485"/>
                                            <a:pt x="8147" y="6485"/>
                                          </a:cubicBezTo>
                                          <a:cubicBezTo>
                                            <a:pt x="8919" y="6485"/>
                                            <a:pt x="9691" y="6784"/>
                                            <a:pt x="10289" y="7383"/>
                                          </a:cubicBezTo>
                                          <a:lnTo>
                                            <a:pt x="10788" y="7882"/>
                                          </a:lnTo>
                                          <a:lnTo>
                                            <a:pt x="11286" y="7383"/>
                                          </a:lnTo>
                                          <a:cubicBezTo>
                                            <a:pt x="11884" y="6784"/>
                                            <a:pt x="12656" y="6485"/>
                                            <a:pt x="13428" y="6485"/>
                                          </a:cubicBezTo>
                                          <a:cubicBezTo>
                                            <a:pt x="14201" y="6485"/>
                                            <a:pt x="14973" y="6784"/>
                                            <a:pt x="15571" y="7383"/>
                                          </a:cubicBezTo>
                                          <a:cubicBezTo>
                                            <a:pt x="16742" y="8555"/>
                                            <a:pt x="16742" y="10476"/>
                                            <a:pt x="15571" y="1164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EAC360" id="Shape" o:spid="_x0000_s1026" alt="heart in circle icon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" path="m10788,c4833,,,4839,,10800v,5961,4833,10800,10788,10800c16742,21600,21600,16761,21600,10800,21600,4839,16742,,10788,xm15571,11648r-4435,4440c10937,16287,10613,16287,10414,16088l6029,11698c4858,10526,4783,8605,5929,7408v598,-649,1396,-923,2218,-923c8919,6485,9691,6784,10289,7383r499,499l11286,7383v598,-599,1370,-898,2142,-898c14201,6485,14973,6784,15571,7383v1171,1172,1171,3093,,4265xe" fillcolor="#c54f42 [3207]" stroked="f" strokeweight="1pt">
                            <v:stroke miterlimit="4" joinstyle="miter"/>
                            <v:path arrowok="t" o:extrusionok="f" o:connecttype="custom" o:connectlocs="133350,133350;133350,133350;133350,133350;133350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5FCFD60" wp14:editId="3C4CD3F2">
                            <wp:extent cx="268690" cy="266700"/>
                            <wp:effectExtent l="0" t="0" r="0" b="0"/>
                            <wp:docPr id="236" name="Shape" descr="thumbs down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18B991" id="Shape" o:spid="_x0000_s1026" alt="thumbs down icon" style="width:21.15pt;height:21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270788" w:rsidRPr="002B698E" w:rsidRDefault="00270788" w:rsidP="00270788"/>
              </w:tc>
            </w:tr>
          </w:tbl>
          <w:p w:rsidR="00270788" w:rsidRPr="007D7436" w:rsidRDefault="00270788" w:rsidP="00270788"/>
        </w:tc>
        <w:tc>
          <w:tcPr>
            <w:tcW w:w="283" w:type="dxa"/>
            <w:vMerge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270788" w:rsidRDefault="00270788" w:rsidP="00270788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8A6C52" w:rsidRPr="008A6C52" w:rsidRDefault="00C345E5" w:rsidP="008A6C52">
            <w:pPr>
              <w:pStyle w:val="Text9"/>
            </w:pPr>
            <w:sdt>
              <w:sdtPr>
                <w:id w:val="2024675079"/>
                <w:placeholder>
                  <w:docPart w:val="5CE2E258B9C74D4F8782E13F4F0D5A02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8A6C52">
                  <w:t>Explain what you LIKED, LOVED, and DISLIKED about today’s lesson.</w:t>
                </w:r>
              </w:sdtContent>
            </w:sdt>
          </w:p>
          <w:p w:rsidR="00270788" w:rsidRDefault="00270788" w:rsidP="008A6C52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9"/>
              <w:gridCol w:w="4064"/>
            </w:tblGrid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Pr="002B698E" w:rsidRDefault="00270788" w:rsidP="00054B1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DC2FCE" wp14:editId="6A6BB949">
                            <wp:extent cx="268690" cy="266700"/>
                            <wp:effectExtent l="0" t="0" r="0" b="0"/>
                            <wp:docPr id="237" name="Shape" descr="thumbs up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C2825A" id="Shape" o:spid="_x0000_s1026" alt="thumbs up icon" style="width:21.1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27078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5C4175" wp14:editId="41B02592">
                            <wp:extent cx="266700" cy="266700"/>
                            <wp:effectExtent l="0" t="0" r="0" b="0"/>
                            <wp:docPr id="238" name="Shape" descr="heart in circl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670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extrusionOk="0">
                                          <a:moveTo>
                                            <a:pt x="10788" y="0"/>
                                          </a:moveTo>
                                          <a:cubicBezTo>
                                            <a:pt x="4833" y="0"/>
                                            <a:pt x="0" y="4839"/>
                                            <a:pt x="0" y="10800"/>
                                          </a:cubicBezTo>
                                          <a:cubicBezTo>
                                            <a:pt x="0" y="16761"/>
                                            <a:pt x="4833" y="21600"/>
                                            <a:pt x="10788" y="21600"/>
                                          </a:cubicBezTo>
                                          <a:cubicBezTo>
                                            <a:pt x="16742" y="21600"/>
                                            <a:pt x="21600" y="16761"/>
                                            <a:pt x="21600" y="10800"/>
                                          </a:cubicBezTo>
                                          <a:cubicBezTo>
                                            <a:pt x="21600" y="4839"/>
                                            <a:pt x="16742" y="0"/>
                                            <a:pt x="10788" y="0"/>
                                          </a:cubicBezTo>
                                          <a:close/>
                                          <a:moveTo>
                                            <a:pt x="15571" y="11648"/>
                                          </a:moveTo>
                                          <a:lnTo>
                                            <a:pt x="11136" y="16088"/>
                                          </a:lnTo>
                                          <a:cubicBezTo>
                                            <a:pt x="10937" y="16287"/>
                                            <a:pt x="10613" y="16287"/>
                                            <a:pt x="10414" y="16088"/>
                                          </a:cubicBezTo>
                                          <a:lnTo>
                                            <a:pt x="6029" y="11698"/>
                                          </a:lnTo>
                                          <a:cubicBezTo>
                                            <a:pt x="4858" y="10526"/>
                                            <a:pt x="4783" y="8605"/>
                                            <a:pt x="5929" y="7408"/>
                                          </a:cubicBezTo>
                                          <a:cubicBezTo>
                                            <a:pt x="6527" y="6759"/>
                                            <a:pt x="7325" y="6485"/>
                                            <a:pt x="8147" y="6485"/>
                                          </a:cubicBezTo>
                                          <a:cubicBezTo>
                                            <a:pt x="8919" y="6485"/>
                                            <a:pt x="9691" y="6784"/>
                                            <a:pt x="10289" y="7383"/>
                                          </a:cubicBezTo>
                                          <a:lnTo>
                                            <a:pt x="10788" y="7882"/>
                                          </a:lnTo>
                                          <a:lnTo>
                                            <a:pt x="11286" y="7383"/>
                                          </a:lnTo>
                                          <a:cubicBezTo>
                                            <a:pt x="11884" y="6784"/>
                                            <a:pt x="12656" y="6485"/>
                                            <a:pt x="13428" y="6485"/>
                                          </a:cubicBezTo>
                                          <a:cubicBezTo>
                                            <a:pt x="14201" y="6485"/>
                                            <a:pt x="14973" y="6784"/>
                                            <a:pt x="15571" y="7383"/>
                                          </a:cubicBezTo>
                                          <a:cubicBezTo>
                                            <a:pt x="16742" y="8555"/>
                                            <a:pt x="16742" y="10476"/>
                                            <a:pt x="15571" y="1164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113B68" id="Shape" o:spid="_x0000_s1026" alt="heart in circle icon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" path="m10788,c4833,,,4839,,10800v,5961,4833,10800,10788,10800c16742,21600,21600,16761,21600,10800,21600,4839,16742,,10788,xm15571,11648r-4435,4440c10937,16287,10613,16287,10414,16088l6029,11698c4858,10526,4783,8605,5929,7408v598,-649,1396,-923,2218,-923c8919,6485,9691,6784,10289,7383r499,499l11286,7383v598,-599,1370,-898,2142,-898c14201,6485,14973,6784,15571,7383v1171,1172,1171,3093,,4265xe" fillcolor="#c54f42 [3207]" stroked="f" strokeweight="1pt">
                            <v:stroke miterlimit="4" joinstyle="miter"/>
                            <v:path arrowok="t" o:extrusionok="f" o:connecttype="custom" o:connectlocs="133350,133350;133350,133350;133350,133350;133350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D4159FC" wp14:editId="1D9E3C24">
                            <wp:extent cx="268690" cy="266700"/>
                            <wp:effectExtent l="0" t="0" r="0" b="0"/>
                            <wp:docPr id="239" name="Shape" descr="thumbs down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0B1AAF" id="Shape" o:spid="_x0000_s1026" alt="thumbs down icon" style="width:21.15pt;height:21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270788" w:rsidRPr="002B698E" w:rsidRDefault="00270788" w:rsidP="00270788"/>
              </w:tc>
            </w:tr>
          </w:tbl>
          <w:p w:rsidR="00270788" w:rsidRPr="007D7436" w:rsidRDefault="00270788" w:rsidP="00270788"/>
        </w:tc>
      </w:tr>
      <w:tr w:rsidR="009575DF" w:rsidTr="001A4314">
        <w:trPr>
          <w:trHeight w:val="170"/>
        </w:trPr>
        <w:tc>
          <w:tcPr>
            <w:tcW w:w="4932" w:type="dxa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:rsidR="009575DF" w:rsidRDefault="009575DF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575DF" w:rsidRDefault="009575DF" w:rsidP="00270788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:rsidR="009575DF" w:rsidRDefault="009575DF" w:rsidP="00270788"/>
        </w:tc>
      </w:tr>
      <w:tr w:rsidR="00270788" w:rsidTr="001A4314">
        <w:trPr>
          <w:trHeight w:val="1134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8A6C52" w:rsidRPr="00B00740" w:rsidRDefault="00C345E5" w:rsidP="008A6C52">
            <w:pPr>
              <w:pStyle w:val="Heading4"/>
            </w:pPr>
            <w:sdt>
              <w:sdtPr>
                <w:id w:val="651411680"/>
                <w:placeholder>
                  <w:docPart w:val="E8AC66CDC7C14B8C96C6E7504945576D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Name: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955864799"/>
                <w:placeholder>
                  <w:docPart w:val="7A15E4E49D6A43B783F6830BA4E3CEC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8A6C52" w:rsidRPr="00B00740" w:rsidRDefault="00C345E5" w:rsidP="008A6C52">
            <w:pPr>
              <w:pStyle w:val="Heading4"/>
            </w:pPr>
            <w:sdt>
              <w:sdtPr>
                <w:id w:val="-948852330"/>
                <w:placeholder>
                  <w:docPart w:val="E814D341AE734085A9B81E2CB5B6BE72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Date: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988905956"/>
                <w:placeholder>
                  <w:docPart w:val="25E7FACAFC6C472D8EDACB2ED5B340F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70788" w:rsidRDefault="00C345E5" w:rsidP="008A6C52">
            <w:pPr>
              <w:pStyle w:val="Heading4"/>
            </w:pPr>
            <w:sdt>
              <w:sdtPr>
                <w:id w:val="1981182584"/>
                <w:placeholder>
                  <w:docPart w:val="BC11BC5B82484513BD95F8BA88485288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Period/Subject: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1206405924"/>
                <w:placeholder>
                  <w:docPart w:val="1859A4E2EA9544D9BE73960EAB72FE0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270788" w:rsidRDefault="00270788" w:rsidP="008A6C52">
            <w:pPr>
              <w:pStyle w:val="Heading4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8A6C52" w:rsidRPr="00B00740" w:rsidRDefault="00C345E5" w:rsidP="008A6C52">
            <w:pPr>
              <w:pStyle w:val="Heading4"/>
            </w:pPr>
            <w:sdt>
              <w:sdtPr>
                <w:id w:val="445199432"/>
                <w:placeholder>
                  <w:docPart w:val="F3937A5118C14ADBAA47ABA62C89013D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Name: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76755148"/>
                <w:placeholder>
                  <w:docPart w:val="F3A9BAD1E87F4E70BBE29AAFA3073B5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8A6C52" w:rsidRPr="00B00740" w:rsidRDefault="00C345E5" w:rsidP="008A6C52">
            <w:pPr>
              <w:pStyle w:val="Heading4"/>
            </w:pPr>
            <w:sdt>
              <w:sdtPr>
                <w:id w:val="1950197742"/>
                <w:placeholder>
                  <w:docPart w:val="A28741D5F79B46DAB53C970E2A49C0FE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Date: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1048680208"/>
                <w:placeholder>
                  <w:docPart w:val="4D51A21A999F4CEC8A7744604B94365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70788" w:rsidRDefault="00C345E5" w:rsidP="008A6C52">
            <w:pPr>
              <w:pStyle w:val="Heading4"/>
            </w:pPr>
            <w:sdt>
              <w:sdtPr>
                <w:id w:val="330032445"/>
                <w:placeholder>
                  <w:docPart w:val="27D99ADCF06A47D39AD87A6012F6D7AE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B00740">
                  <w:t>Period/Subject:</w:t>
                </w:r>
              </w:sdtContent>
            </w:sdt>
            <w:r w:rsidR="008A6C52" w:rsidRPr="00B00740">
              <w:t xml:space="preserve"> </w:t>
            </w:r>
            <w:sdt>
              <w:sdtPr>
                <w:rPr>
                  <w:rStyle w:val="SubtleReference"/>
                </w:rPr>
                <w:id w:val="-761755804"/>
                <w:placeholder>
                  <w:docPart w:val="FB187546AC474607BBC8864102E2947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8A6C5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270788" w:rsidTr="001A4314">
        <w:trPr>
          <w:trHeight w:val="4708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8A6C52" w:rsidRPr="008A6C52" w:rsidRDefault="00C345E5" w:rsidP="008A6C52">
            <w:pPr>
              <w:pStyle w:val="Text9"/>
            </w:pPr>
            <w:sdt>
              <w:sdtPr>
                <w:id w:val="1299806799"/>
                <w:placeholder>
                  <w:docPart w:val="9794D7BFE67F47D5BA58B508D4670CE0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8A6C52">
                  <w:t>Explain what you LIKED, LOVED, and DISLIKED about today’s lesson.</w:t>
                </w:r>
              </w:sdtContent>
            </w:sdt>
          </w:p>
          <w:p w:rsidR="00270788" w:rsidRDefault="00270788" w:rsidP="008A6C52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9"/>
              <w:gridCol w:w="4064"/>
            </w:tblGrid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Pr="002B698E" w:rsidRDefault="00270788" w:rsidP="00054B1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0D91BC" wp14:editId="5A75EC58">
                            <wp:extent cx="268690" cy="266700"/>
                            <wp:effectExtent l="0" t="0" r="0" b="0"/>
                            <wp:docPr id="240" name="Shape" descr="thumbs up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CC4267" id="Shape" o:spid="_x0000_s1026" alt="thumbs up icon" style="width:21.1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27078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143FD69" wp14:editId="78F8DFCE">
                            <wp:extent cx="266700" cy="266700"/>
                            <wp:effectExtent l="0" t="0" r="0" b="0"/>
                            <wp:docPr id="241" name="Shape" descr="heart in circl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670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extrusionOk="0">
                                          <a:moveTo>
                                            <a:pt x="10788" y="0"/>
                                          </a:moveTo>
                                          <a:cubicBezTo>
                                            <a:pt x="4833" y="0"/>
                                            <a:pt x="0" y="4839"/>
                                            <a:pt x="0" y="10800"/>
                                          </a:cubicBezTo>
                                          <a:cubicBezTo>
                                            <a:pt x="0" y="16761"/>
                                            <a:pt x="4833" y="21600"/>
                                            <a:pt x="10788" y="21600"/>
                                          </a:cubicBezTo>
                                          <a:cubicBezTo>
                                            <a:pt x="16742" y="21600"/>
                                            <a:pt x="21600" y="16761"/>
                                            <a:pt x="21600" y="10800"/>
                                          </a:cubicBezTo>
                                          <a:cubicBezTo>
                                            <a:pt x="21600" y="4839"/>
                                            <a:pt x="16742" y="0"/>
                                            <a:pt x="10788" y="0"/>
                                          </a:cubicBezTo>
                                          <a:close/>
                                          <a:moveTo>
                                            <a:pt x="15571" y="11648"/>
                                          </a:moveTo>
                                          <a:lnTo>
                                            <a:pt x="11136" y="16088"/>
                                          </a:lnTo>
                                          <a:cubicBezTo>
                                            <a:pt x="10937" y="16287"/>
                                            <a:pt x="10613" y="16287"/>
                                            <a:pt x="10414" y="16088"/>
                                          </a:cubicBezTo>
                                          <a:lnTo>
                                            <a:pt x="6029" y="11698"/>
                                          </a:lnTo>
                                          <a:cubicBezTo>
                                            <a:pt x="4858" y="10526"/>
                                            <a:pt x="4783" y="8605"/>
                                            <a:pt x="5929" y="7408"/>
                                          </a:cubicBezTo>
                                          <a:cubicBezTo>
                                            <a:pt x="6527" y="6759"/>
                                            <a:pt x="7325" y="6485"/>
                                            <a:pt x="8147" y="6485"/>
                                          </a:cubicBezTo>
                                          <a:cubicBezTo>
                                            <a:pt x="8919" y="6485"/>
                                            <a:pt x="9691" y="6784"/>
                                            <a:pt x="10289" y="7383"/>
                                          </a:cubicBezTo>
                                          <a:lnTo>
                                            <a:pt x="10788" y="7882"/>
                                          </a:lnTo>
                                          <a:lnTo>
                                            <a:pt x="11286" y="7383"/>
                                          </a:lnTo>
                                          <a:cubicBezTo>
                                            <a:pt x="11884" y="6784"/>
                                            <a:pt x="12656" y="6485"/>
                                            <a:pt x="13428" y="6485"/>
                                          </a:cubicBezTo>
                                          <a:cubicBezTo>
                                            <a:pt x="14201" y="6485"/>
                                            <a:pt x="14973" y="6784"/>
                                            <a:pt x="15571" y="7383"/>
                                          </a:cubicBezTo>
                                          <a:cubicBezTo>
                                            <a:pt x="16742" y="8555"/>
                                            <a:pt x="16742" y="10476"/>
                                            <a:pt x="15571" y="1164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161DFB" id="Shape" o:spid="_x0000_s1026" alt="heart in circle icon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" path="m10788,c4833,,,4839,,10800v,5961,4833,10800,10788,10800c16742,21600,21600,16761,21600,10800,21600,4839,16742,,10788,xm15571,11648r-4435,4440c10937,16287,10613,16287,10414,16088l6029,11698c4858,10526,4783,8605,5929,7408v598,-649,1396,-923,2218,-923c8919,6485,9691,6784,10289,7383r499,499l11286,7383v598,-599,1370,-898,2142,-898c14201,6485,14973,6784,15571,7383v1171,1172,1171,3093,,4265xe" fillcolor="#c54f42 [3207]" stroked="f" strokeweight="1pt">
                            <v:stroke miterlimit="4" joinstyle="miter"/>
                            <v:path arrowok="t" o:extrusionok="f" o:connecttype="custom" o:connectlocs="133350,133350;133350,133350;133350,133350;133350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64F7AB" wp14:editId="7EAEDAFE">
                            <wp:extent cx="268690" cy="266700"/>
                            <wp:effectExtent l="0" t="0" r="0" b="0"/>
                            <wp:docPr id="242" name="Shape" descr="thumbs down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4B8956" id="Shape" o:spid="_x0000_s1026" alt="thumbs down icon" style="width:21.15pt;height:21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270788" w:rsidRPr="002B698E" w:rsidRDefault="00270788" w:rsidP="00270788"/>
              </w:tc>
            </w:tr>
          </w:tbl>
          <w:p w:rsidR="00270788" w:rsidRPr="007D7436" w:rsidRDefault="00270788" w:rsidP="00270788"/>
        </w:tc>
        <w:tc>
          <w:tcPr>
            <w:tcW w:w="283" w:type="dxa"/>
            <w:tcBorders>
              <w:top w:val="nil"/>
              <w:left w:val="single" w:sz="24" w:space="0" w:color="C54F42" w:themeColor="accent4"/>
              <w:right w:val="single" w:sz="24" w:space="0" w:color="C54F42" w:themeColor="accent4"/>
            </w:tcBorders>
          </w:tcPr>
          <w:p w:rsidR="00270788" w:rsidRDefault="00270788" w:rsidP="00270788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8A6C52" w:rsidRPr="008A6C52" w:rsidRDefault="00C345E5" w:rsidP="008A6C52">
            <w:pPr>
              <w:pStyle w:val="Text9"/>
            </w:pPr>
            <w:sdt>
              <w:sdtPr>
                <w:id w:val="997378871"/>
                <w:placeholder>
                  <w:docPart w:val="BD3E4DB826A343A392AA7CDD9CA70043"/>
                </w:placeholder>
                <w:temporary/>
                <w:showingPlcHdr/>
                <w15:appearance w15:val="hidden"/>
              </w:sdtPr>
              <w:sdtEndPr/>
              <w:sdtContent>
                <w:r w:rsidR="008A6C52" w:rsidRPr="008A6C52">
                  <w:t>Explain what you LIKED, LOVED, and DISLIKED about today’s lesson.</w:t>
                </w:r>
              </w:sdtContent>
            </w:sdt>
          </w:p>
          <w:p w:rsidR="00270788" w:rsidRDefault="00270788" w:rsidP="008A6C52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9"/>
              <w:gridCol w:w="4064"/>
            </w:tblGrid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Pr="002B698E" w:rsidRDefault="00270788" w:rsidP="00054B1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460E3D" wp14:editId="1514378A">
                            <wp:extent cx="268690" cy="266700"/>
                            <wp:effectExtent l="0" t="0" r="0" b="0"/>
                            <wp:docPr id="243" name="Shape" descr="thumbs up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95FADD" id="Shape" o:spid="_x0000_s1026" alt="thumbs up icon" style="width:21.1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27078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D2F8A5" wp14:editId="43A366F3">
                            <wp:extent cx="266700" cy="266700"/>
                            <wp:effectExtent l="0" t="0" r="0" b="0"/>
                            <wp:docPr id="244" name="Shape" descr="heart in circl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670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extrusionOk="0">
                                          <a:moveTo>
                                            <a:pt x="10788" y="0"/>
                                          </a:moveTo>
                                          <a:cubicBezTo>
                                            <a:pt x="4833" y="0"/>
                                            <a:pt x="0" y="4839"/>
                                            <a:pt x="0" y="10800"/>
                                          </a:cubicBezTo>
                                          <a:cubicBezTo>
                                            <a:pt x="0" y="16761"/>
                                            <a:pt x="4833" y="21600"/>
                                            <a:pt x="10788" y="21600"/>
                                          </a:cubicBezTo>
                                          <a:cubicBezTo>
                                            <a:pt x="16742" y="21600"/>
                                            <a:pt x="21600" y="16761"/>
                                            <a:pt x="21600" y="10800"/>
                                          </a:cubicBezTo>
                                          <a:cubicBezTo>
                                            <a:pt x="21600" y="4839"/>
                                            <a:pt x="16742" y="0"/>
                                            <a:pt x="10788" y="0"/>
                                          </a:cubicBezTo>
                                          <a:close/>
                                          <a:moveTo>
                                            <a:pt x="15571" y="11648"/>
                                          </a:moveTo>
                                          <a:lnTo>
                                            <a:pt x="11136" y="16088"/>
                                          </a:lnTo>
                                          <a:cubicBezTo>
                                            <a:pt x="10937" y="16287"/>
                                            <a:pt x="10613" y="16287"/>
                                            <a:pt x="10414" y="16088"/>
                                          </a:cubicBezTo>
                                          <a:lnTo>
                                            <a:pt x="6029" y="11698"/>
                                          </a:lnTo>
                                          <a:cubicBezTo>
                                            <a:pt x="4858" y="10526"/>
                                            <a:pt x="4783" y="8605"/>
                                            <a:pt x="5929" y="7408"/>
                                          </a:cubicBezTo>
                                          <a:cubicBezTo>
                                            <a:pt x="6527" y="6759"/>
                                            <a:pt x="7325" y="6485"/>
                                            <a:pt x="8147" y="6485"/>
                                          </a:cubicBezTo>
                                          <a:cubicBezTo>
                                            <a:pt x="8919" y="6485"/>
                                            <a:pt x="9691" y="6784"/>
                                            <a:pt x="10289" y="7383"/>
                                          </a:cubicBezTo>
                                          <a:lnTo>
                                            <a:pt x="10788" y="7882"/>
                                          </a:lnTo>
                                          <a:lnTo>
                                            <a:pt x="11286" y="7383"/>
                                          </a:lnTo>
                                          <a:cubicBezTo>
                                            <a:pt x="11884" y="6784"/>
                                            <a:pt x="12656" y="6485"/>
                                            <a:pt x="13428" y="6485"/>
                                          </a:cubicBezTo>
                                          <a:cubicBezTo>
                                            <a:pt x="14201" y="6485"/>
                                            <a:pt x="14973" y="6784"/>
                                            <a:pt x="15571" y="7383"/>
                                          </a:cubicBezTo>
                                          <a:cubicBezTo>
                                            <a:pt x="16742" y="8555"/>
                                            <a:pt x="16742" y="10476"/>
                                            <a:pt x="15571" y="1164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05261A" id="Shape" o:spid="_x0000_s1026" alt="heart in circle icon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" path="m10788,c4833,,,4839,,10800v,5961,4833,10800,10788,10800c16742,21600,21600,16761,21600,10800,21600,4839,16742,,10788,xm15571,11648r-4435,4440c10937,16287,10613,16287,10414,16088l6029,11698c4858,10526,4783,8605,5929,7408v598,-649,1396,-923,2218,-923c8919,6485,9691,6784,10289,7383r499,499l11286,7383v598,-599,1370,-898,2142,-898c14201,6485,14973,6784,15571,7383v1171,1172,1171,3093,,4265xe" fillcolor="#c54f42 [3207]" stroked="f" strokeweight="1pt">
                            <v:stroke miterlimit="4" joinstyle="miter"/>
                            <v:path arrowok="t" o:extrusionok="f" o:connecttype="custom" o:connectlocs="133350,133350;133350,133350;133350,133350;133350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70788" w:rsidRPr="002B698E" w:rsidRDefault="00270788" w:rsidP="00270788"/>
              </w:tc>
            </w:tr>
            <w:tr w:rsidR="00270788" w:rsidTr="00054B19">
              <w:trPr>
                <w:trHeight w:val="1020"/>
              </w:trPr>
              <w:tc>
                <w:tcPr>
                  <w:tcW w:w="615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  <w:vAlign w:val="center"/>
                </w:tcPr>
                <w:p w:rsidR="00270788" w:rsidRDefault="00270788" w:rsidP="00054B19">
                  <w:pPr>
                    <w:jc w:val="center"/>
                  </w:pPr>
                  <w:r w:rsidRPr="004663B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C036AEF" wp14:editId="6EB14C7F">
                            <wp:extent cx="268690" cy="266700"/>
                            <wp:effectExtent l="0" t="0" r="0" b="0"/>
                            <wp:docPr id="245" name="Shape" descr="thumbs down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268690" cy="2667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14" h="21483" extrusionOk="0">
                                          <a:moveTo>
                                            <a:pt x="20054" y="8660"/>
                                          </a:moveTo>
                                          <a:cubicBezTo>
                                            <a:pt x="19554" y="8637"/>
                                            <a:pt x="15711" y="8683"/>
                                            <a:pt x="14006" y="8614"/>
                                          </a:cubicBezTo>
                                          <a:cubicBezTo>
                                            <a:pt x="13642" y="8614"/>
                                            <a:pt x="13392" y="8272"/>
                                            <a:pt x="13483" y="7883"/>
                                          </a:cubicBezTo>
                                          <a:cubicBezTo>
                                            <a:pt x="13574" y="7014"/>
                                            <a:pt x="13960" y="4249"/>
                                            <a:pt x="13960" y="3746"/>
                                          </a:cubicBezTo>
                                          <a:cubicBezTo>
                                            <a:pt x="13960" y="3174"/>
                                            <a:pt x="13869" y="2580"/>
                                            <a:pt x="13779" y="2009"/>
                                          </a:cubicBezTo>
                                          <a:cubicBezTo>
                                            <a:pt x="13688" y="1460"/>
                                            <a:pt x="13460" y="912"/>
                                            <a:pt x="13074" y="500"/>
                                          </a:cubicBezTo>
                                          <a:cubicBezTo>
                                            <a:pt x="12642" y="43"/>
                                            <a:pt x="12119" y="-117"/>
                                            <a:pt x="11528" y="89"/>
                                          </a:cubicBezTo>
                                          <a:cubicBezTo>
                                            <a:pt x="10936" y="272"/>
                                            <a:pt x="10550" y="683"/>
                                            <a:pt x="10527" y="1323"/>
                                          </a:cubicBezTo>
                                          <a:cubicBezTo>
                                            <a:pt x="10482" y="2214"/>
                                            <a:pt x="8549" y="7494"/>
                                            <a:pt x="7685" y="9072"/>
                                          </a:cubicBezTo>
                                          <a:cubicBezTo>
                                            <a:pt x="7480" y="9437"/>
                                            <a:pt x="7253" y="9552"/>
                                            <a:pt x="6798" y="9643"/>
                                          </a:cubicBezTo>
                                          <a:cubicBezTo>
                                            <a:pt x="6389" y="9689"/>
                                            <a:pt x="5593" y="9757"/>
                                            <a:pt x="5161" y="9803"/>
                                          </a:cubicBezTo>
                                          <a:lnTo>
                                            <a:pt x="5161" y="18900"/>
                                          </a:lnTo>
                                          <a:cubicBezTo>
                                            <a:pt x="5684" y="18900"/>
                                            <a:pt x="8526" y="20523"/>
                                            <a:pt x="9549" y="21117"/>
                                          </a:cubicBezTo>
                                          <a:cubicBezTo>
                                            <a:pt x="9640" y="21163"/>
                                            <a:pt x="9754" y="21209"/>
                                            <a:pt x="9868" y="21209"/>
                                          </a:cubicBezTo>
                                          <a:cubicBezTo>
                                            <a:pt x="12369" y="21209"/>
                                            <a:pt x="14506" y="21209"/>
                                            <a:pt x="17007" y="21209"/>
                                          </a:cubicBezTo>
                                          <a:cubicBezTo>
                                            <a:pt x="17371" y="21209"/>
                                            <a:pt x="18553" y="21049"/>
                                            <a:pt x="18872" y="19769"/>
                                          </a:cubicBezTo>
                                          <a:cubicBezTo>
                                            <a:pt x="19190" y="18489"/>
                                            <a:pt x="17939" y="18077"/>
                                            <a:pt x="17939" y="18077"/>
                                          </a:cubicBezTo>
                                          <a:cubicBezTo>
                                            <a:pt x="17939" y="18077"/>
                                            <a:pt x="19485" y="18260"/>
                                            <a:pt x="19736" y="16843"/>
                                          </a:cubicBezTo>
                                          <a:cubicBezTo>
                                            <a:pt x="19986" y="15494"/>
                                            <a:pt x="18803" y="15106"/>
                                            <a:pt x="18758" y="15083"/>
                                          </a:cubicBezTo>
                                          <a:cubicBezTo>
                                            <a:pt x="19235" y="15014"/>
                                            <a:pt x="20327" y="14763"/>
                                            <a:pt x="20554" y="13780"/>
                                          </a:cubicBezTo>
                                          <a:cubicBezTo>
                                            <a:pt x="20782" y="12774"/>
                                            <a:pt x="20077" y="12112"/>
                                            <a:pt x="19690" y="11860"/>
                                          </a:cubicBezTo>
                                          <a:cubicBezTo>
                                            <a:pt x="20281" y="11837"/>
                                            <a:pt x="21395" y="11494"/>
                                            <a:pt x="21509" y="10352"/>
                                          </a:cubicBezTo>
                                          <a:cubicBezTo>
                                            <a:pt x="21600" y="8774"/>
                                            <a:pt x="20372" y="8660"/>
                                            <a:pt x="20054" y="8660"/>
                                          </a:cubicBezTo>
                                          <a:close/>
                                          <a:moveTo>
                                            <a:pt x="2092" y="7792"/>
                                          </a:moveTo>
                                          <a:cubicBezTo>
                                            <a:pt x="932" y="7792"/>
                                            <a:pt x="0" y="8729"/>
                                            <a:pt x="0" y="9894"/>
                                          </a:cubicBezTo>
                                          <a:lnTo>
                                            <a:pt x="0" y="19380"/>
                                          </a:lnTo>
                                          <a:cubicBezTo>
                                            <a:pt x="0" y="20546"/>
                                            <a:pt x="932" y="21483"/>
                                            <a:pt x="2092" y="21483"/>
                                          </a:cubicBezTo>
                                          <a:cubicBezTo>
                                            <a:pt x="3251" y="21483"/>
                                            <a:pt x="4184" y="20546"/>
                                            <a:pt x="4184" y="19380"/>
                                          </a:cubicBezTo>
                                          <a:lnTo>
                                            <a:pt x="4184" y="9894"/>
                                          </a:lnTo>
                                          <a:cubicBezTo>
                                            <a:pt x="4184" y="8729"/>
                                            <a:pt x="3251" y="7792"/>
                                            <a:pt x="2092" y="7792"/>
                                          </a:cubicBezTo>
                                          <a:close/>
                                          <a:moveTo>
                                            <a:pt x="2092" y="20294"/>
                                          </a:moveTo>
                                          <a:cubicBezTo>
                                            <a:pt x="1569" y="20294"/>
                                            <a:pt x="1160" y="19883"/>
                                            <a:pt x="1160" y="19357"/>
                                          </a:cubicBezTo>
                                          <a:cubicBezTo>
                                            <a:pt x="1160" y="18832"/>
                                            <a:pt x="1569" y="18420"/>
                                            <a:pt x="2092" y="18420"/>
                                          </a:cubicBezTo>
                                          <a:cubicBezTo>
                                            <a:pt x="2615" y="18420"/>
                                            <a:pt x="3024" y="18832"/>
                                            <a:pt x="3024" y="19357"/>
                                          </a:cubicBezTo>
                                          <a:cubicBezTo>
                                            <a:pt x="3024" y="19883"/>
                                            <a:pt x="2615" y="20294"/>
                                            <a:pt x="2092" y="2029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557F9F" id="Shape" o:spid="_x0000_s1026" alt="thumbs down icon" style="width:21.15pt;height:21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4,2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" path="m20054,8660v-500,-23,-4343,23,-6048,-46c13642,8614,13392,8272,13483,7883v91,-869,477,-3634,477,-4137c13960,3174,13869,2580,13779,2009,13688,1460,13460,912,13074,500,12642,43,12119,-117,11528,89v-592,183,-978,594,-1001,1234c10482,2214,8549,7494,7685,9072v-205,365,-432,480,-887,571c6389,9689,5593,9757,5161,9803r,9097c5684,18900,8526,20523,9549,21117v91,46,205,92,319,92c12369,21209,14506,21209,17007,21209v364,,1546,-160,1865,-1440c19190,18489,17939,18077,17939,18077v,,1546,183,1797,-1234c19986,15494,18803,15106,18758,15083v477,-69,1569,-320,1796,-1303c20782,12774,20077,12112,19690,11860v591,-23,1705,-366,1819,-1508c21600,8774,20372,8660,20054,8660xm2092,7792c932,7792,,8729,,9894r,9486c,20546,932,21483,2092,21483v1159,,2092,-937,2092,-2103l4184,9894c4184,8729,3251,7792,2092,7792xm2092,20294v-523,,-932,-411,-932,-937c1160,18832,1569,18420,2092,18420v523,,932,412,932,937c3024,19883,2615,20294,2092,20294xe" fillcolor="#c54f42 [3207]" stroked="f" strokeweight="1pt">
                            <v:stroke miterlimit="4" joinstyle="miter"/>
                            <v:path arrowok="t" o:extrusionok="f" o:connecttype="custom" o:connectlocs="134345,133350;134345,133350;134345,133350;134345,1333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64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270788" w:rsidRPr="002B698E" w:rsidRDefault="00270788" w:rsidP="00270788"/>
              </w:tc>
            </w:tr>
          </w:tbl>
          <w:p w:rsidR="00270788" w:rsidRPr="007D7436" w:rsidRDefault="00270788" w:rsidP="00270788"/>
        </w:tc>
      </w:tr>
    </w:tbl>
    <w:p w:rsidR="009575DF" w:rsidRDefault="009575DF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65"/>
        <w:gridCol w:w="3462"/>
        <w:gridCol w:w="283"/>
        <w:gridCol w:w="1475"/>
        <w:gridCol w:w="3453"/>
      </w:tblGrid>
      <w:tr w:rsidR="00270788" w:rsidTr="006B77A3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shd w:val="clear" w:color="auto" w:fill="auto"/>
            <w:vAlign w:val="center"/>
          </w:tcPr>
          <w:p w:rsidR="00406B4D" w:rsidRPr="00B00740" w:rsidRDefault="00C345E5" w:rsidP="00406B4D">
            <w:pPr>
              <w:pStyle w:val="Heading5"/>
            </w:pPr>
            <w:sdt>
              <w:sdtPr>
                <w:id w:val="1005247889"/>
                <w:placeholder>
                  <w:docPart w:val="9C8A094F38D64B57A91BA321D0B6B319"/>
                </w:placeholder>
                <w:temporary/>
                <w:showingPlcHdr/>
                <w15:appearance w15:val="hidden"/>
              </w:sdtPr>
              <w:sdtEndPr/>
              <w:sdtContent>
                <w:r w:rsidR="00406B4D" w:rsidRPr="00B00740">
                  <w:t>Name:</w:t>
                </w:r>
              </w:sdtContent>
            </w:sdt>
            <w:r w:rsidR="00406B4D" w:rsidRPr="00B00740">
              <w:t xml:space="preserve"> </w:t>
            </w:r>
            <w:sdt>
              <w:sdtPr>
                <w:rPr>
                  <w:rStyle w:val="SubtleReference"/>
                </w:rPr>
                <w:id w:val="1597982512"/>
                <w:placeholder>
                  <w:docPart w:val="7527CA648E924CCC96D5C3E867122C5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06B4D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406B4D" w:rsidRPr="00B00740" w:rsidRDefault="00C345E5" w:rsidP="00406B4D">
            <w:pPr>
              <w:pStyle w:val="Heading5"/>
            </w:pPr>
            <w:sdt>
              <w:sdtPr>
                <w:id w:val="1436712412"/>
                <w:placeholder>
                  <w:docPart w:val="33419DE7DE894F79A85D271252330A6B"/>
                </w:placeholder>
                <w:temporary/>
                <w:showingPlcHdr/>
                <w15:appearance w15:val="hidden"/>
              </w:sdtPr>
              <w:sdtEndPr/>
              <w:sdtContent>
                <w:r w:rsidR="00406B4D" w:rsidRPr="00B00740">
                  <w:t>Date:</w:t>
                </w:r>
              </w:sdtContent>
            </w:sdt>
            <w:r w:rsidR="00406B4D" w:rsidRPr="00B00740">
              <w:t xml:space="preserve"> </w:t>
            </w:r>
            <w:sdt>
              <w:sdtPr>
                <w:rPr>
                  <w:rStyle w:val="SubtleReference"/>
                </w:rPr>
                <w:id w:val="-1311858953"/>
                <w:placeholder>
                  <w:docPart w:val="AC25C2498ECA41A4B843DC0E363C625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06B4D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70788" w:rsidRDefault="00C345E5" w:rsidP="00406B4D">
            <w:pPr>
              <w:pStyle w:val="Heading5"/>
            </w:pPr>
            <w:sdt>
              <w:sdtPr>
                <w:id w:val="-1094697062"/>
                <w:placeholder>
                  <w:docPart w:val="83E1716EE8A74FD09ABB6AB5D3408714"/>
                </w:placeholder>
                <w:temporary/>
                <w:showingPlcHdr/>
                <w15:appearance w15:val="hidden"/>
              </w:sdtPr>
              <w:sdtEndPr/>
              <w:sdtContent>
                <w:r w:rsidR="00406B4D" w:rsidRPr="00B00740">
                  <w:t>Period/Subject:</w:t>
                </w:r>
              </w:sdtContent>
            </w:sdt>
            <w:r w:rsidR="00406B4D" w:rsidRPr="00B00740">
              <w:t xml:space="preserve"> </w:t>
            </w:r>
            <w:sdt>
              <w:sdtPr>
                <w:rPr>
                  <w:rStyle w:val="SubtleReference"/>
                </w:rPr>
                <w:id w:val="1041936851"/>
                <w:placeholder>
                  <w:docPart w:val="88577DC42891481DA5596A54D8E134E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06B4D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270788" w:rsidRDefault="00270788" w:rsidP="00406B4D">
            <w:pPr>
              <w:pStyle w:val="Heading5"/>
            </w:pPr>
          </w:p>
        </w:tc>
        <w:tc>
          <w:tcPr>
            <w:tcW w:w="4928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vAlign w:val="center"/>
          </w:tcPr>
          <w:p w:rsidR="00406B4D" w:rsidRPr="00B00740" w:rsidRDefault="00C345E5" w:rsidP="00406B4D">
            <w:pPr>
              <w:pStyle w:val="Heading5"/>
            </w:pPr>
            <w:sdt>
              <w:sdtPr>
                <w:id w:val="2792238"/>
                <w:placeholder>
                  <w:docPart w:val="45501A86CE704915A50C82D7BD5AFFFE"/>
                </w:placeholder>
                <w:temporary/>
                <w:showingPlcHdr/>
                <w15:appearance w15:val="hidden"/>
              </w:sdtPr>
              <w:sdtEndPr/>
              <w:sdtContent>
                <w:r w:rsidR="00406B4D" w:rsidRPr="00B00740">
                  <w:t>Name:</w:t>
                </w:r>
              </w:sdtContent>
            </w:sdt>
            <w:r w:rsidR="00406B4D" w:rsidRPr="00B00740">
              <w:t xml:space="preserve"> </w:t>
            </w:r>
            <w:sdt>
              <w:sdtPr>
                <w:rPr>
                  <w:rStyle w:val="SubtleReference"/>
                </w:rPr>
                <w:id w:val="-1925793603"/>
                <w:placeholder>
                  <w:docPart w:val="2C98F506A54C468F9E6034CFD6EE9734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06B4D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406B4D" w:rsidRPr="00B00740" w:rsidRDefault="00C345E5" w:rsidP="00406B4D">
            <w:pPr>
              <w:pStyle w:val="Heading5"/>
            </w:pPr>
            <w:sdt>
              <w:sdtPr>
                <w:id w:val="-2116663776"/>
                <w:placeholder>
                  <w:docPart w:val="F2F8A2828B6F4CCF8A445635880E8A66"/>
                </w:placeholder>
                <w:temporary/>
                <w:showingPlcHdr/>
                <w15:appearance w15:val="hidden"/>
              </w:sdtPr>
              <w:sdtEndPr/>
              <w:sdtContent>
                <w:r w:rsidR="00406B4D" w:rsidRPr="00B00740">
                  <w:t>Date:</w:t>
                </w:r>
              </w:sdtContent>
            </w:sdt>
            <w:r w:rsidR="00406B4D" w:rsidRPr="00B00740">
              <w:t xml:space="preserve"> </w:t>
            </w:r>
            <w:sdt>
              <w:sdtPr>
                <w:rPr>
                  <w:rStyle w:val="SubtleReference"/>
                </w:rPr>
                <w:id w:val="-2114127336"/>
                <w:placeholder>
                  <w:docPart w:val="CF625A65528E4BDE9B7683E35E9CC91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06B4D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70788" w:rsidRDefault="00C345E5" w:rsidP="00406B4D">
            <w:pPr>
              <w:pStyle w:val="Heading5"/>
            </w:pPr>
            <w:sdt>
              <w:sdtPr>
                <w:id w:val="-580830475"/>
                <w:placeholder>
                  <w:docPart w:val="91D7F05EA3E04FA39974D34E0AC50DFA"/>
                </w:placeholder>
                <w:temporary/>
                <w:showingPlcHdr/>
                <w15:appearance w15:val="hidden"/>
              </w:sdtPr>
              <w:sdtEndPr/>
              <w:sdtContent>
                <w:r w:rsidR="00406B4D" w:rsidRPr="00B00740">
                  <w:t>Period/Subject:</w:t>
                </w:r>
              </w:sdtContent>
            </w:sdt>
            <w:r w:rsidR="00406B4D" w:rsidRPr="00B00740">
              <w:t xml:space="preserve"> </w:t>
            </w:r>
            <w:sdt>
              <w:sdtPr>
                <w:rPr>
                  <w:rStyle w:val="SubtleReference"/>
                </w:rPr>
                <w:id w:val="366649159"/>
                <w:placeholder>
                  <w:docPart w:val="7B24D5C34C964937AF68EEA008103774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06B4D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6B77A3" w:rsidTr="007A2036">
        <w:trPr>
          <w:trHeight w:val="4708"/>
        </w:trPr>
        <w:tc>
          <w:tcPr>
            <w:tcW w:w="1465" w:type="dxa"/>
            <w:tcBorders>
              <w:top w:val="single" w:sz="24" w:space="0" w:color="BD4F87" w:themeColor="accent5"/>
              <w:left w:val="single" w:sz="24" w:space="0" w:color="BD4F87" w:themeColor="accent5"/>
              <w:right w:val="nil"/>
            </w:tcBorders>
          </w:tcPr>
          <w:p w:rsidR="006B77A3" w:rsidRPr="00270788" w:rsidRDefault="006B77A3" w:rsidP="006B77A3">
            <w:pPr>
              <w:pStyle w:val="Graphic"/>
            </w:pPr>
            <w:r w:rsidRPr="00270788">
              <mc:AlternateContent>
                <mc:Choice Requires="wpg">
                  <w:drawing>
                    <wp:inline distT="0" distB="0" distL="0" distR="0" wp14:anchorId="7BA4F82A" wp14:editId="54C79AFC">
                      <wp:extent cx="723900" cy="723900"/>
                      <wp:effectExtent l="0" t="0" r="0" b="0"/>
                      <wp:docPr id="6" name="Group 6" descr="glob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51" name="Oval 7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706C7C"/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hape"/>
                              <wps:cNvSpPr/>
                              <wps:spPr>
                                <a:xfrm>
                                  <a:off x="186529" y="139700"/>
                                  <a:ext cx="375016" cy="444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1" h="21575" extrusionOk="0">
                                      <a:moveTo>
                                        <a:pt x="20601" y="4290"/>
                                      </a:moveTo>
                                      <a:cubicBezTo>
                                        <a:pt x="20072" y="3224"/>
                                        <a:pt x="19338" y="2232"/>
                                        <a:pt x="18456" y="1413"/>
                                      </a:cubicBezTo>
                                      <a:lnTo>
                                        <a:pt x="19073" y="893"/>
                                      </a:lnTo>
                                      <a:cubicBezTo>
                                        <a:pt x="19308" y="694"/>
                                        <a:pt x="19308" y="372"/>
                                        <a:pt x="19073" y="173"/>
                                      </a:cubicBezTo>
                                      <a:cubicBezTo>
                                        <a:pt x="18838" y="-25"/>
                                        <a:pt x="18456" y="-25"/>
                                        <a:pt x="18221" y="173"/>
                                      </a:cubicBez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41"/>
                                      </a:lnTo>
                                      <a:lnTo>
                                        <a:pt x="16017" y="2033"/>
                                      </a:lnTo>
                                      <a:cubicBezTo>
                                        <a:pt x="14342" y="744"/>
                                        <a:pt x="12079" y="0"/>
                                        <a:pt x="9640" y="0"/>
                                      </a:cubicBezTo>
                                      <a:cubicBezTo>
                                        <a:pt x="6965" y="0"/>
                                        <a:pt x="4585" y="917"/>
                                        <a:pt x="2822" y="2381"/>
                                      </a:cubicBezTo>
                                      <a:lnTo>
                                        <a:pt x="2822" y="2381"/>
                                      </a:lnTo>
                                      <a:cubicBezTo>
                                        <a:pt x="1058" y="3844"/>
                                        <a:pt x="0" y="5877"/>
                                        <a:pt x="0" y="8134"/>
                                      </a:cubicBezTo>
                                      <a:cubicBezTo>
                                        <a:pt x="0" y="10192"/>
                                        <a:pt x="911" y="12077"/>
                                        <a:pt x="2410" y="13515"/>
                                      </a:cubicBezTo>
                                      <a:lnTo>
                                        <a:pt x="206" y="15375"/>
                                      </a:lnTo>
                                      <a:cubicBezTo>
                                        <a:pt x="-29" y="15574"/>
                                        <a:pt x="-29" y="15896"/>
                                        <a:pt x="206" y="16094"/>
                                      </a:cubicBezTo>
                                      <a:cubicBezTo>
                                        <a:pt x="441" y="16293"/>
                                        <a:pt x="823" y="16293"/>
                                        <a:pt x="1058" y="16094"/>
                                      </a:cubicBezTo>
                                      <a:lnTo>
                                        <a:pt x="1675" y="15574"/>
                                      </a:lnTo>
                                      <a:cubicBezTo>
                                        <a:pt x="2675" y="16342"/>
                                        <a:pt x="3821" y="16962"/>
                                        <a:pt x="5084" y="17409"/>
                                      </a:cubicBezTo>
                                      <a:cubicBezTo>
                                        <a:pt x="6201" y="17806"/>
                                        <a:pt x="7406" y="18054"/>
                                        <a:pt x="8670" y="18128"/>
                                      </a:cubicBezTo>
                                      <a:cubicBezTo>
                                        <a:pt x="8670" y="18178"/>
                                        <a:pt x="8699" y="18227"/>
                                        <a:pt x="8699" y="18252"/>
                                      </a:cubicBezTo>
                                      <a:lnTo>
                                        <a:pt x="8699" y="19839"/>
                                      </a:lnTo>
                                      <a:lnTo>
                                        <a:pt x="4791" y="19839"/>
                                      </a:lnTo>
                                      <a:cubicBezTo>
                                        <a:pt x="4232" y="19839"/>
                                        <a:pt x="3791" y="20236"/>
                                        <a:pt x="3791" y="20707"/>
                                      </a:cubicBezTo>
                                      <a:cubicBezTo>
                                        <a:pt x="3791" y="21178"/>
                                        <a:pt x="4262" y="21575"/>
                                        <a:pt x="4791" y="21575"/>
                                      </a:cubicBezTo>
                                      <a:lnTo>
                                        <a:pt x="14518" y="21575"/>
                                      </a:lnTo>
                                      <a:cubicBezTo>
                                        <a:pt x="15076" y="21575"/>
                                        <a:pt x="15517" y="21178"/>
                                        <a:pt x="15517" y="20707"/>
                                      </a:cubicBezTo>
                                      <a:cubicBezTo>
                                        <a:pt x="15517" y="20211"/>
                                        <a:pt x="15076" y="19839"/>
                                        <a:pt x="14518" y="19839"/>
                                      </a:cubicBezTo>
                                      <a:lnTo>
                                        <a:pt x="10756" y="19839"/>
                                      </a:lnTo>
                                      <a:lnTo>
                                        <a:pt x="10756" y="18252"/>
                                      </a:lnTo>
                                      <a:cubicBezTo>
                                        <a:pt x="10756" y="18202"/>
                                        <a:pt x="10698" y="18178"/>
                                        <a:pt x="10698" y="18128"/>
                                      </a:cubicBezTo>
                                      <a:cubicBezTo>
                                        <a:pt x="11932" y="18029"/>
                                        <a:pt x="13078" y="17806"/>
                                        <a:pt x="14195" y="17409"/>
                                      </a:cubicBezTo>
                                      <a:lnTo>
                                        <a:pt x="14224" y="17409"/>
                                      </a:lnTo>
                                      <a:cubicBezTo>
                                        <a:pt x="15693" y="16888"/>
                                        <a:pt x="16987" y="16144"/>
                                        <a:pt x="18074" y="15226"/>
                                      </a:cubicBezTo>
                                      <a:cubicBezTo>
                                        <a:pt x="19161" y="14309"/>
                                        <a:pt x="20072" y="13193"/>
                                        <a:pt x="20660" y="11978"/>
                                      </a:cubicBezTo>
                                      <a:cubicBezTo>
                                        <a:pt x="21248" y="10787"/>
                                        <a:pt x="21571" y="9498"/>
                                        <a:pt x="21571" y="8134"/>
                                      </a:cubicBezTo>
                                      <a:cubicBezTo>
                                        <a:pt x="21483" y="6770"/>
                                        <a:pt x="21160" y="5456"/>
                                        <a:pt x="20601" y="4290"/>
                                      </a:cubicBezTo>
                                      <a:close/>
                                      <a:moveTo>
                                        <a:pt x="6436" y="2926"/>
                                      </a:moveTo>
                                      <a:cubicBezTo>
                                        <a:pt x="6436" y="2753"/>
                                        <a:pt x="6466" y="2579"/>
                                        <a:pt x="6466" y="2430"/>
                                      </a:cubicBezTo>
                                      <a:cubicBezTo>
                                        <a:pt x="6466" y="2381"/>
                                        <a:pt x="6466" y="2331"/>
                                        <a:pt x="6436" y="2281"/>
                                      </a:cubicBezTo>
                                      <a:cubicBezTo>
                                        <a:pt x="7406" y="1909"/>
                                        <a:pt x="8464" y="1686"/>
                                        <a:pt x="9610" y="1686"/>
                                      </a:cubicBezTo>
                                      <a:cubicBezTo>
                                        <a:pt x="10404" y="1686"/>
                                        <a:pt x="11168" y="1785"/>
                                        <a:pt x="11873" y="1984"/>
                                      </a:cubicBezTo>
                                      <a:cubicBezTo>
                                        <a:pt x="11638" y="2579"/>
                                        <a:pt x="11844" y="3298"/>
                                        <a:pt x="11991" y="3868"/>
                                      </a:cubicBezTo>
                                      <a:cubicBezTo>
                                        <a:pt x="12049" y="4116"/>
                                        <a:pt x="12108" y="4340"/>
                                        <a:pt x="12108" y="4488"/>
                                      </a:cubicBezTo>
                                      <a:cubicBezTo>
                                        <a:pt x="12138" y="4836"/>
                                        <a:pt x="12049" y="5059"/>
                                        <a:pt x="11844" y="5133"/>
                                      </a:cubicBezTo>
                                      <a:cubicBezTo>
                                        <a:pt x="11344" y="5332"/>
                                        <a:pt x="10198" y="5034"/>
                                        <a:pt x="9493" y="4513"/>
                                      </a:cubicBezTo>
                                      <a:cubicBezTo>
                                        <a:pt x="9228" y="4315"/>
                                        <a:pt x="8817" y="4315"/>
                                        <a:pt x="8523" y="4513"/>
                                      </a:cubicBezTo>
                                      <a:cubicBezTo>
                                        <a:pt x="8464" y="4563"/>
                                        <a:pt x="8141" y="4612"/>
                                        <a:pt x="7641" y="4513"/>
                                      </a:cubicBezTo>
                                      <a:cubicBezTo>
                                        <a:pt x="7024" y="4414"/>
                                        <a:pt x="6613" y="4191"/>
                                        <a:pt x="6554" y="4092"/>
                                      </a:cubicBezTo>
                                      <a:cubicBezTo>
                                        <a:pt x="6378" y="3819"/>
                                        <a:pt x="6407" y="3348"/>
                                        <a:pt x="6436" y="2926"/>
                                      </a:cubicBezTo>
                                      <a:close/>
                                      <a:moveTo>
                                        <a:pt x="4203" y="3571"/>
                                      </a:moveTo>
                                      <a:cubicBezTo>
                                        <a:pt x="4438" y="3372"/>
                                        <a:pt x="4673" y="3199"/>
                                        <a:pt x="4938" y="3025"/>
                                      </a:cubicBezTo>
                                      <a:cubicBezTo>
                                        <a:pt x="4908" y="3571"/>
                                        <a:pt x="4908" y="4216"/>
                                        <a:pt x="5290" y="4736"/>
                                      </a:cubicBezTo>
                                      <a:cubicBezTo>
                                        <a:pt x="5731" y="5332"/>
                                        <a:pt x="6789" y="5654"/>
                                        <a:pt x="7582" y="5753"/>
                                      </a:cubicBezTo>
                                      <a:cubicBezTo>
                                        <a:pt x="8111" y="5828"/>
                                        <a:pt x="8552" y="5803"/>
                                        <a:pt x="8934" y="5704"/>
                                      </a:cubicBezTo>
                                      <a:cubicBezTo>
                                        <a:pt x="9669" y="6125"/>
                                        <a:pt x="10609" y="6448"/>
                                        <a:pt x="11462" y="6448"/>
                                      </a:cubicBezTo>
                                      <a:cubicBezTo>
                                        <a:pt x="11844" y="6448"/>
                                        <a:pt x="12196" y="6398"/>
                                        <a:pt x="12490" y="6249"/>
                                      </a:cubicBezTo>
                                      <a:cubicBezTo>
                                        <a:pt x="12931" y="6076"/>
                                        <a:pt x="13636" y="5580"/>
                                        <a:pt x="13578" y="4414"/>
                                      </a:cubicBezTo>
                                      <a:cubicBezTo>
                                        <a:pt x="13548" y="4166"/>
                                        <a:pt x="13489" y="3893"/>
                                        <a:pt x="13401" y="3596"/>
                                      </a:cubicBezTo>
                                      <a:cubicBezTo>
                                        <a:pt x="13313" y="3298"/>
                                        <a:pt x="13195" y="2777"/>
                                        <a:pt x="13225" y="2480"/>
                                      </a:cubicBezTo>
                                      <a:cubicBezTo>
                                        <a:pt x="13871" y="2777"/>
                                        <a:pt x="14459" y="3149"/>
                                        <a:pt x="14988" y="3596"/>
                                      </a:cubicBezTo>
                                      <a:cubicBezTo>
                                        <a:pt x="16046" y="4488"/>
                                        <a:pt x="16781" y="5629"/>
                                        <a:pt x="17075" y="6919"/>
                                      </a:cubicBezTo>
                                      <a:cubicBezTo>
                                        <a:pt x="17016" y="6919"/>
                                        <a:pt x="16957" y="6944"/>
                                        <a:pt x="16928" y="6968"/>
                                      </a:cubicBezTo>
                                      <a:cubicBezTo>
                                        <a:pt x="16840" y="6993"/>
                                        <a:pt x="16781" y="7018"/>
                                        <a:pt x="16722" y="7043"/>
                                      </a:cubicBezTo>
                                      <a:cubicBezTo>
                                        <a:pt x="16487" y="7142"/>
                                        <a:pt x="16369" y="7192"/>
                                        <a:pt x="16164" y="7216"/>
                                      </a:cubicBezTo>
                                      <a:cubicBezTo>
                                        <a:pt x="16075" y="7216"/>
                                        <a:pt x="15958" y="7216"/>
                                        <a:pt x="15840" y="7216"/>
                                      </a:cubicBezTo>
                                      <a:cubicBezTo>
                                        <a:pt x="15517" y="7192"/>
                                        <a:pt x="14988" y="7167"/>
                                        <a:pt x="14547" y="7440"/>
                                      </a:cubicBezTo>
                                      <a:cubicBezTo>
                                        <a:pt x="13695" y="7960"/>
                                        <a:pt x="13578" y="9324"/>
                                        <a:pt x="13578" y="9374"/>
                                      </a:cubicBezTo>
                                      <a:cubicBezTo>
                                        <a:pt x="13489" y="10341"/>
                                        <a:pt x="14371" y="10961"/>
                                        <a:pt x="15076" y="11482"/>
                                      </a:cubicBezTo>
                                      <a:cubicBezTo>
                                        <a:pt x="15311" y="11655"/>
                                        <a:pt x="15576" y="11829"/>
                                        <a:pt x="15723" y="11978"/>
                                      </a:cubicBezTo>
                                      <a:cubicBezTo>
                                        <a:pt x="15517" y="12226"/>
                                        <a:pt x="15253" y="12449"/>
                                        <a:pt x="14988" y="12672"/>
                                      </a:cubicBezTo>
                                      <a:lnTo>
                                        <a:pt x="14929" y="12722"/>
                                      </a:lnTo>
                                      <a:cubicBezTo>
                                        <a:pt x="14077" y="13441"/>
                                        <a:pt x="12990" y="13986"/>
                                        <a:pt x="11785" y="14284"/>
                                      </a:cubicBezTo>
                                      <a:cubicBezTo>
                                        <a:pt x="11785" y="14259"/>
                                        <a:pt x="11814" y="14234"/>
                                        <a:pt x="11814" y="14210"/>
                                      </a:cubicBezTo>
                                      <a:cubicBezTo>
                                        <a:pt x="11932" y="13912"/>
                                        <a:pt x="11873" y="12672"/>
                                        <a:pt x="11373" y="12300"/>
                                      </a:cubicBezTo>
                                      <a:cubicBezTo>
                                        <a:pt x="10991" y="12027"/>
                                        <a:pt x="10433" y="12003"/>
                                        <a:pt x="9904" y="12003"/>
                                      </a:cubicBezTo>
                                      <a:cubicBezTo>
                                        <a:pt x="9728" y="12003"/>
                                        <a:pt x="9493" y="12003"/>
                                        <a:pt x="9434" y="11978"/>
                                      </a:cubicBezTo>
                                      <a:cubicBezTo>
                                        <a:pt x="8582" y="11730"/>
                                        <a:pt x="8317" y="11333"/>
                                        <a:pt x="8288" y="10242"/>
                                      </a:cubicBezTo>
                                      <a:cubicBezTo>
                                        <a:pt x="8288" y="10217"/>
                                        <a:pt x="8288" y="10192"/>
                                        <a:pt x="8317" y="10167"/>
                                      </a:cubicBezTo>
                                      <a:cubicBezTo>
                                        <a:pt x="8376" y="9969"/>
                                        <a:pt x="8464" y="9597"/>
                                        <a:pt x="8111" y="9225"/>
                                      </a:cubicBezTo>
                                      <a:cubicBezTo>
                                        <a:pt x="7729" y="8878"/>
                                        <a:pt x="7083" y="8878"/>
                                        <a:pt x="6142" y="8952"/>
                                      </a:cubicBezTo>
                                      <a:cubicBezTo>
                                        <a:pt x="6025" y="8952"/>
                                        <a:pt x="5937" y="8977"/>
                                        <a:pt x="5878" y="8977"/>
                                      </a:cubicBezTo>
                                      <a:cubicBezTo>
                                        <a:pt x="5760" y="8977"/>
                                        <a:pt x="5437" y="8977"/>
                                        <a:pt x="5231" y="8952"/>
                                      </a:cubicBezTo>
                                      <a:cubicBezTo>
                                        <a:pt x="5231" y="8903"/>
                                        <a:pt x="5231" y="8828"/>
                                        <a:pt x="5261" y="8729"/>
                                      </a:cubicBezTo>
                                      <a:cubicBezTo>
                                        <a:pt x="5290" y="8655"/>
                                        <a:pt x="5290" y="8555"/>
                                        <a:pt x="5320" y="8481"/>
                                      </a:cubicBezTo>
                                      <a:cubicBezTo>
                                        <a:pt x="5467" y="7861"/>
                                        <a:pt x="5643" y="6919"/>
                                        <a:pt x="4761" y="6249"/>
                                      </a:cubicBezTo>
                                      <a:cubicBezTo>
                                        <a:pt x="4027" y="5704"/>
                                        <a:pt x="3145" y="5803"/>
                                        <a:pt x="2440" y="5902"/>
                                      </a:cubicBezTo>
                                      <a:cubicBezTo>
                                        <a:pt x="2822" y="5034"/>
                                        <a:pt x="3439" y="4216"/>
                                        <a:pt x="4203" y="3571"/>
                                      </a:cubicBezTo>
                                      <a:close/>
                                      <a:moveTo>
                                        <a:pt x="17222" y="8183"/>
                                      </a:moveTo>
                                      <a:cubicBezTo>
                                        <a:pt x="17222" y="9151"/>
                                        <a:pt x="16957" y="10043"/>
                                        <a:pt x="16487" y="10862"/>
                                      </a:cubicBezTo>
                                      <a:cubicBezTo>
                                        <a:pt x="16340" y="10738"/>
                                        <a:pt x="16193" y="10614"/>
                                        <a:pt x="16017" y="10515"/>
                                      </a:cubicBezTo>
                                      <a:cubicBezTo>
                                        <a:pt x="15517" y="10143"/>
                                        <a:pt x="14988" y="9771"/>
                                        <a:pt x="15018" y="9423"/>
                                      </a:cubicBezTo>
                                      <a:cubicBezTo>
                                        <a:pt x="15047" y="9002"/>
                                        <a:pt x="15253" y="8506"/>
                                        <a:pt x="15370" y="8407"/>
                                      </a:cubicBezTo>
                                      <a:cubicBezTo>
                                        <a:pt x="15429" y="8382"/>
                                        <a:pt x="15605" y="8407"/>
                                        <a:pt x="15723" y="8407"/>
                                      </a:cubicBezTo>
                                      <a:cubicBezTo>
                                        <a:pt x="15929" y="8407"/>
                                        <a:pt x="16164" y="8431"/>
                                        <a:pt x="16399" y="8407"/>
                                      </a:cubicBezTo>
                                      <a:cubicBezTo>
                                        <a:pt x="16781" y="8357"/>
                                        <a:pt x="17016" y="8283"/>
                                        <a:pt x="17222" y="8183"/>
                                      </a:cubicBezTo>
                                      <a:close/>
                                      <a:moveTo>
                                        <a:pt x="1969" y="8134"/>
                                      </a:moveTo>
                                      <a:cubicBezTo>
                                        <a:pt x="1969" y="7812"/>
                                        <a:pt x="1999" y="7489"/>
                                        <a:pt x="2058" y="7192"/>
                                      </a:cubicBezTo>
                                      <a:cubicBezTo>
                                        <a:pt x="2234" y="7192"/>
                                        <a:pt x="2410" y="7167"/>
                                        <a:pt x="2586" y="7142"/>
                                      </a:cubicBezTo>
                                      <a:cubicBezTo>
                                        <a:pt x="3174" y="7068"/>
                                        <a:pt x="3586" y="7043"/>
                                        <a:pt x="3791" y="7216"/>
                                      </a:cubicBezTo>
                                      <a:cubicBezTo>
                                        <a:pt x="4056" y="7415"/>
                                        <a:pt x="3997" y="7762"/>
                                        <a:pt x="3880" y="8283"/>
                                      </a:cubicBezTo>
                                      <a:cubicBezTo>
                                        <a:pt x="3850" y="8382"/>
                                        <a:pt x="3850" y="8481"/>
                                        <a:pt x="3821" y="8580"/>
                                      </a:cubicBezTo>
                                      <a:cubicBezTo>
                                        <a:pt x="3733" y="9027"/>
                                        <a:pt x="3703" y="9473"/>
                                        <a:pt x="4056" y="9820"/>
                                      </a:cubicBezTo>
                                      <a:cubicBezTo>
                                        <a:pt x="4467" y="10242"/>
                                        <a:pt x="5143" y="10217"/>
                                        <a:pt x="5878" y="10242"/>
                                      </a:cubicBezTo>
                                      <a:cubicBezTo>
                                        <a:pt x="5966" y="10242"/>
                                        <a:pt x="6084" y="10242"/>
                                        <a:pt x="6260" y="10217"/>
                                      </a:cubicBezTo>
                                      <a:cubicBezTo>
                                        <a:pt x="6377" y="10217"/>
                                        <a:pt x="6613" y="10192"/>
                                        <a:pt x="6848" y="10192"/>
                                      </a:cubicBezTo>
                                      <a:cubicBezTo>
                                        <a:pt x="6848" y="10217"/>
                                        <a:pt x="6848" y="10267"/>
                                        <a:pt x="6848" y="10291"/>
                                      </a:cubicBezTo>
                                      <a:cubicBezTo>
                                        <a:pt x="6877" y="11432"/>
                                        <a:pt x="7142" y="12672"/>
                                        <a:pt x="8993" y="13168"/>
                                      </a:cubicBezTo>
                                      <a:cubicBezTo>
                                        <a:pt x="9257" y="13243"/>
                                        <a:pt x="9581" y="13243"/>
                                        <a:pt x="9904" y="13243"/>
                                      </a:cubicBezTo>
                                      <a:cubicBezTo>
                                        <a:pt x="10022" y="13243"/>
                                        <a:pt x="10227" y="13243"/>
                                        <a:pt x="10374" y="13267"/>
                                      </a:cubicBezTo>
                                      <a:cubicBezTo>
                                        <a:pt x="10404" y="13441"/>
                                        <a:pt x="10433" y="13689"/>
                                        <a:pt x="10433" y="13813"/>
                                      </a:cubicBezTo>
                                      <a:cubicBezTo>
                                        <a:pt x="10374" y="13862"/>
                                        <a:pt x="10286" y="13937"/>
                                        <a:pt x="10198" y="13986"/>
                                      </a:cubicBezTo>
                                      <a:cubicBezTo>
                                        <a:pt x="10022" y="14110"/>
                                        <a:pt x="9786" y="14309"/>
                                        <a:pt x="9640" y="14532"/>
                                      </a:cubicBezTo>
                                      <a:cubicBezTo>
                                        <a:pt x="9640" y="14557"/>
                                        <a:pt x="9610" y="14631"/>
                                        <a:pt x="9610" y="14631"/>
                                      </a:cubicBezTo>
                                      <a:lnTo>
                                        <a:pt x="9610" y="14631"/>
                                      </a:lnTo>
                                      <a:cubicBezTo>
                                        <a:pt x="7494" y="14631"/>
                                        <a:pt x="5584" y="13887"/>
                                        <a:pt x="4203" y="12722"/>
                                      </a:cubicBezTo>
                                      <a:cubicBezTo>
                                        <a:pt x="2851" y="11556"/>
                                        <a:pt x="1969" y="9895"/>
                                        <a:pt x="1969" y="8134"/>
                                      </a:cubicBezTo>
                                      <a:close/>
                                      <a:moveTo>
                                        <a:pt x="19484" y="11556"/>
                                      </a:moveTo>
                                      <a:cubicBezTo>
                                        <a:pt x="18926" y="12647"/>
                                        <a:pt x="18074" y="13639"/>
                                        <a:pt x="17192" y="14482"/>
                                      </a:cubicBezTo>
                                      <a:lnTo>
                                        <a:pt x="17192" y="14482"/>
                                      </a:lnTo>
                                      <a:lnTo>
                                        <a:pt x="17163" y="14482"/>
                                      </a:lnTo>
                                      <a:cubicBezTo>
                                        <a:pt x="16193" y="15326"/>
                                        <a:pt x="15018" y="15995"/>
                                        <a:pt x="13695" y="16442"/>
                                      </a:cubicBezTo>
                                      <a:lnTo>
                                        <a:pt x="13666" y="16466"/>
                                      </a:lnTo>
                                      <a:cubicBezTo>
                                        <a:pt x="12431" y="16888"/>
                                        <a:pt x="11050" y="17136"/>
                                        <a:pt x="9610" y="17136"/>
                                      </a:cubicBezTo>
                                      <a:cubicBezTo>
                                        <a:pt x="8170" y="17136"/>
                                        <a:pt x="6789" y="16888"/>
                                        <a:pt x="5525" y="16442"/>
                                      </a:cubicBezTo>
                                      <a:cubicBezTo>
                                        <a:pt x="4409" y="16070"/>
                                        <a:pt x="3380" y="15524"/>
                                        <a:pt x="2498" y="14854"/>
                                      </a:cubicBezTo>
                                      <a:lnTo>
                                        <a:pt x="3233" y="14234"/>
                                      </a:lnTo>
                                      <a:cubicBezTo>
                                        <a:pt x="4938" y="15499"/>
                                        <a:pt x="7171" y="16268"/>
                                        <a:pt x="9610" y="16268"/>
                                      </a:cubicBezTo>
                                      <a:cubicBezTo>
                                        <a:pt x="12255" y="16268"/>
                                        <a:pt x="14635" y="15375"/>
                                        <a:pt x="16369" y="13937"/>
                                      </a:cubicBezTo>
                                      <a:lnTo>
                                        <a:pt x="16428" y="13912"/>
                                      </a:lnTo>
                                      <a:cubicBezTo>
                                        <a:pt x="18162" y="12424"/>
                                        <a:pt x="19249" y="10391"/>
                                        <a:pt x="19249" y="8159"/>
                                      </a:cubicBezTo>
                                      <a:cubicBezTo>
                                        <a:pt x="19249" y="6100"/>
                                        <a:pt x="18338" y="4216"/>
                                        <a:pt x="16840" y="2777"/>
                                      </a:cubicBezTo>
                                      <a:lnTo>
                                        <a:pt x="17574" y="2157"/>
                                      </a:lnTo>
                                      <a:cubicBezTo>
                                        <a:pt x="18368" y="2901"/>
                                        <a:pt x="19014" y="3769"/>
                                        <a:pt x="19455" y="4712"/>
                                      </a:cubicBezTo>
                                      <a:cubicBezTo>
                                        <a:pt x="19984" y="5778"/>
                                        <a:pt x="20249" y="6944"/>
                                        <a:pt x="20249" y="8159"/>
                                      </a:cubicBezTo>
                                      <a:cubicBezTo>
                                        <a:pt x="20278" y="9349"/>
                                        <a:pt x="20013" y="10515"/>
                                        <a:pt x="19484" y="115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A4F82A" id="Group 6" o:spid="_x0000_s1106" alt="glob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">
                      <v:oval id="Oval 7" o:spid="_x0000_s110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" fillcolor="#bd4f87 [32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706C7C"/>
                          </w:txbxContent>
                        </v:textbox>
                      </v:oval>
                      <v:shape id="_x0000_s1108" style="position:absolute;left:1865;top:1397;width:3750;height:4445;visibility:visible;mso-wrap-style:square;v-text-anchor:middle" coordsize="21571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" path="m20601,4290c20072,3224,19338,2232,18456,1413r617,-520c19308,694,19308,372,19073,173v-235,-198,-617,-198,-852,l17192,1017r,l17192,1017r,24l16017,2033c14342,744,12079,,9640,,6965,,4585,917,2822,2381r,c1058,3844,,5877,,8134v,2058,911,3943,2410,5381l206,15375v-235,199,-235,521,,719c441,16293,823,16293,1058,16094r617,-520c2675,16342,3821,16962,5084,17409v1117,397,2322,645,3586,719c8670,18178,8699,18227,8699,18252r,1587l4791,19839v-559,,-1000,397,-1000,868c3791,21178,4262,21575,4791,21575r9727,c15076,21575,15517,21178,15517,20707v,-496,-441,-868,-999,-868l10756,19839r,-1587c10756,18202,10698,18178,10698,18128v1234,-99,2380,-322,3497,-719l14224,17409v1469,-521,2763,-1265,3850,-2183c19161,14309,20072,13193,20660,11978v588,-1191,911,-2480,911,-3844c21483,6770,21160,5456,20601,4290xm6436,2926v,-173,30,-347,30,-496c6466,2381,6466,2331,6436,2281v970,-372,2028,-595,3174,-595c10404,1686,11168,1785,11873,1984v-235,595,-29,1314,118,1884c12049,4116,12108,4340,12108,4488v30,348,-59,571,-264,645c11344,5332,10198,5034,9493,4513v-265,-198,-676,-198,-970,c8464,4563,8141,4612,7641,4513,7024,4414,6613,4191,6554,4092,6378,3819,6407,3348,6436,2926xm4203,3571v235,-199,470,-372,735,-546c4908,3571,4908,4216,5290,4736v441,596,1499,918,2292,1017c8111,5828,8552,5803,8934,5704v735,421,1675,744,2528,744c11844,6448,12196,6398,12490,6249v441,-173,1146,-669,1088,-1835c13548,4166,13489,3893,13401,3596v-88,-298,-206,-819,-176,-1116c13871,2777,14459,3149,14988,3596v1058,892,1793,2033,2087,3323c17016,6919,16957,6944,16928,6968v-88,25,-147,50,-206,75c16487,7142,16369,7192,16164,7216v-89,,-206,,-324,c15517,7192,14988,7167,14547,7440v-852,520,-969,1884,-969,1934c13489,10341,14371,10961,15076,11482v235,173,500,347,647,496c15517,12226,15253,12449,14988,12672r-59,50c14077,13441,12990,13986,11785,14284v,-25,29,-50,29,-74c11932,13912,11873,12672,11373,12300v-382,-273,-940,-297,-1469,-297c9728,12003,9493,12003,9434,11978,8582,11730,8317,11333,8288,10242v,-25,,-50,29,-75c8376,9969,8464,9597,8111,9225,7729,8878,7083,8878,6142,8952v-117,,-205,25,-264,25c5760,8977,5437,8977,5231,8952v,-49,,-124,30,-223c5290,8655,5290,8555,5320,8481,5467,7861,5643,6919,4761,6249,4027,5704,3145,5803,2440,5902,2822,5034,3439,4216,4203,3571xm17222,8183v,968,-265,1860,-735,2679c16340,10738,16193,10614,16017,10515v-500,-372,-1029,-744,-999,-1092c15047,9002,15253,8506,15370,8407v59,-25,235,,353,c15929,8407,16164,8431,16399,8407v382,-50,617,-124,823,-224xm1969,8134v,-322,30,-645,89,-942c2234,7192,2410,7167,2586,7142v588,-74,1000,-99,1205,74c4056,7415,3997,7762,3880,8283v-30,99,-30,198,-59,297c3733,9027,3703,9473,4056,9820v411,422,1087,397,1822,422c5966,10242,6084,10242,6260,10217v117,,353,-25,588,-25c6848,10217,6848,10267,6848,10291v29,1141,294,2381,2145,2877c9257,13243,9581,13243,9904,13243v118,,323,,470,24c10404,13441,10433,13689,10433,13813v-59,49,-147,124,-235,173c10022,14110,9786,14309,9640,14532v,25,-30,99,-30,99l9610,14631v-2116,,-4026,-744,-5407,-1909c2851,11556,1969,9895,1969,8134xm19484,11556v-558,1091,-1410,2083,-2292,2926l17192,14482r-29,c16193,15326,15018,15995,13695,16442r-29,24c12431,16888,11050,17136,9610,17136v-1440,,-2821,-248,-4085,-694c4409,16070,3380,15524,2498,14854r735,-620c4938,15499,7171,16268,9610,16268v2645,,5025,-893,6759,-2331l16428,13912v1734,-1488,2821,-3521,2821,-5753c19249,6100,18338,4216,16840,2777r734,-620c18368,2901,19014,3769,19455,4712v529,1066,794,2232,794,3447c20278,9349,20013,10515,19484,11556xe" fillcolor="white [3212]" stroked="f" strokeweight="1pt">
                        <v:stroke miterlimit="4" joinstyle="miter"/>
                        <v:path arrowok="t" o:extrusionok="f" o:connecttype="custom" o:connectlocs="187508,222250;187508,222250;187508,222250;187508,2222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2" w:type="dxa"/>
            <w:tcBorders>
              <w:top w:val="single" w:sz="24" w:space="0" w:color="BD4F87" w:themeColor="accent5"/>
              <w:left w:val="nil"/>
              <w:right w:val="single" w:sz="24" w:space="0" w:color="BD4F87" w:themeColor="accent5"/>
            </w:tcBorders>
          </w:tcPr>
          <w:p w:rsidR="006B77A3" w:rsidRPr="00937BCC" w:rsidRDefault="00C345E5" w:rsidP="006B77A3">
            <w:pPr>
              <w:pStyle w:val="Text10"/>
              <w:rPr>
                <w:noProof/>
              </w:rPr>
            </w:pPr>
            <w:sdt>
              <w:sdtPr>
                <w:id w:val="77802857"/>
                <w:placeholder>
                  <w:docPart w:val="617A5C3847274C258E9EAB5A69EB9A4E"/>
                </w:placeholder>
                <w:temporary/>
                <w:showingPlcHdr/>
                <w15:appearance w15:val="hidden"/>
              </w:sdtPr>
              <w:sdtEndPr/>
              <w:sdtContent>
                <w:r w:rsidR="006B77A3" w:rsidRPr="006B77A3">
                  <w:t>How can you connect today’s lesson to the real world?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6B77A3" w:rsidRDefault="006B77A3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BD4F87" w:themeColor="accent5"/>
              <w:left w:val="single" w:sz="24" w:space="0" w:color="BD4F87" w:themeColor="accent5"/>
              <w:right w:val="nil"/>
            </w:tcBorders>
          </w:tcPr>
          <w:p w:rsidR="006B77A3" w:rsidRPr="00270788" w:rsidRDefault="006B77A3" w:rsidP="006B77A3">
            <w:pPr>
              <w:pStyle w:val="Graphic"/>
            </w:pPr>
            <w:r w:rsidRPr="00270788">
              <mc:AlternateContent>
                <mc:Choice Requires="wpg">
                  <w:drawing>
                    <wp:inline distT="0" distB="0" distL="0" distR="0" wp14:anchorId="10EFBAA6" wp14:editId="0FE38043">
                      <wp:extent cx="723900" cy="723900"/>
                      <wp:effectExtent l="0" t="0" r="0" b="0"/>
                      <wp:docPr id="9" name="Group 9" descr="glob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7" name="Oval 25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706C7C"/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Shape"/>
                              <wps:cNvSpPr/>
                              <wps:spPr>
                                <a:xfrm>
                                  <a:off x="186529" y="139700"/>
                                  <a:ext cx="375016" cy="444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1" h="21575" extrusionOk="0">
                                      <a:moveTo>
                                        <a:pt x="20601" y="4290"/>
                                      </a:moveTo>
                                      <a:cubicBezTo>
                                        <a:pt x="20072" y="3224"/>
                                        <a:pt x="19338" y="2232"/>
                                        <a:pt x="18456" y="1413"/>
                                      </a:cubicBezTo>
                                      <a:lnTo>
                                        <a:pt x="19073" y="893"/>
                                      </a:lnTo>
                                      <a:cubicBezTo>
                                        <a:pt x="19308" y="694"/>
                                        <a:pt x="19308" y="372"/>
                                        <a:pt x="19073" y="173"/>
                                      </a:cubicBezTo>
                                      <a:cubicBezTo>
                                        <a:pt x="18838" y="-25"/>
                                        <a:pt x="18456" y="-25"/>
                                        <a:pt x="18221" y="173"/>
                                      </a:cubicBez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41"/>
                                      </a:lnTo>
                                      <a:lnTo>
                                        <a:pt x="16017" y="2033"/>
                                      </a:lnTo>
                                      <a:cubicBezTo>
                                        <a:pt x="14342" y="744"/>
                                        <a:pt x="12079" y="0"/>
                                        <a:pt x="9640" y="0"/>
                                      </a:cubicBezTo>
                                      <a:cubicBezTo>
                                        <a:pt x="6965" y="0"/>
                                        <a:pt x="4585" y="917"/>
                                        <a:pt x="2822" y="2381"/>
                                      </a:cubicBezTo>
                                      <a:lnTo>
                                        <a:pt x="2822" y="2381"/>
                                      </a:lnTo>
                                      <a:cubicBezTo>
                                        <a:pt x="1058" y="3844"/>
                                        <a:pt x="0" y="5877"/>
                                        <a:pt x="0" y="8134"/>
                                      </a:cubicBezTo>
                                      <a:cubicBezTo>
                                        <a:pt x="0" y="10192"/>
                                        <a:pt x="911" y="12077"/>
                                        <a:pt x="2410" y="13515"/>
                                      </a:cubicBezTo>
                                      <a:lnTo>
                                        <a:pt x="206" y="15375"/>
                                      </a:lnTo>
                                      <a:cubicBezTo>
                                        <a:pt x="-29" y="15574"/>
                                        <a:pt x="-29" y="15896"/>
                                        <a:pt x="206" y="16094"/>
                                      </a:cubicBezTo>
                                      <a:cubicBezTo>
                                        <a:pt x="441" y="16293"/>
                                        <a:pt x="823" y="16293"/>
                                        <a:pt x="1058" y="16094"/>
                                      </a:cubicBezTo>
                                      <a:lnTo>
                                        <a:pt x="1675" y="15574"/>
                                      </a:lnTo>
                                      <a:cubicBezTo>
                                        <a:pt x="2675" y="16342"/>
                                        <a:pt x="3821" y="16962"/>
                                        <a:pt x="5084" y="17409"/>
                                      </a:cubicBezTo>
                                      <a:cubicBezTo>
                                        <a:pt x="6201" y="17806"/>
                                        <a:pt x="7406" y="18054"/>
                                        <a:pt x="8670" y="18128"/>
                                      </a:cubicBezTo>
                                      <a:cubicBezTo>
                                        <a:pt x="8670" y="18178"/>
                                        <a:pt x="8699" y="18227"/>
                                        <a:pt x="8699" y="18252"/>
                                      </a:cubicBezTo>
                                      <a:lnTo>
                                        <a:pt x="8699" y="19839"/>
                                      </a:lnTo>
                                      <a:lnTo>
                                        <a:pt x="4791" y="19839"/>
                                      </a:lnTo>
                                      <a:cubicBezTo>
                                        <a:pt x="4232" y="19839"/>
                                        <a:pt x="3791" y="20236"/>
                                        <a:pt x="3791" y="20707"/>
                                      </a:cubicBezTo>
                                      <a:cubicBezTo>
                                        <a:pt x="3791" y="21178"/>
                                        <a:pt x="4262" y="21575"/>
                                        <a:pt x="4791" y="21575"/>
                                      </a:cubicBezTo>
                                      <a:lnTo>
                                        <a:pt x="14518" y="21575"/>
                                      </a:lnTo>
                                      <a:cubicBezTo>
                                        <a:pt x="15076" y="21575"/>
                                        <a:pt x="15517" y="21178"/>
                                        <a:pt x="15517" y="20707"/>
                                      </a:cubicBezTo>
                                      <a:cubicBezTo>
                                        <a:pt x="15517" y="20211"/>
                                        <a:pt x="15076" y="19839"/>
                                        <a:pt x="14518" y="19839"/>
                                      </a:cubicBezTo>
                                      <a:lnTo>
                                        <a:pt x="10756" y="19839"/>
                                      </a:lnTo>
                                      <a:lnTo>
                                        <a:pt x="10756" y="18252"/>
                                      </a:lnTo>
                                      <a:cubicBezTo>
                                        <a:pt x="10756" y="18202"/>
                                        <a:pt x="10698" y="18178"/>
                                        <a:pt x="10698" y="18128"/>
                                      </a:cubicBezTo>
                                      <a:cubicBezTo>
                                        <a:pt x="11932" y="18029"/>
                                        <a:pt x="13078" y="17806"/>
                                        <a:pt x="14195" y="17409"/>
                                      </a:cubicBezTo>
                                      <a:lnTo>
                                        <a:pt x="14224" y="17409"/>
                                      </a:lnTo>
                                      <a:cubicBezTo>
                                        <a:pt x="15693" y="16888"/>
                                        <a:pt x="16987" y="16144"/>
                                        <a:pt x="18074" y="15226"/>
                                      </a:cubicBezTo>
                                      <a:cubicBezTo>
                                        <a:pt x="19161" y="14309"/>
                                        <a:pt x="20072" y="13193"/>
                                        <a:pt x="20660" y="11978"/>
                                      </a:cubicBezTo>
                                      <a:cubicBezTo>
                                        <a:pt x="21248" y="10787"/>
                                        <a:pt x="21571" y="9498"/>
                                        <a:pt x="21571" y="8134"/>
                                      </a:cubicBezTo>
                                      <a:cubicBezTo>
                                        <a:pt x="21483" y="6770"/>
                                        <a:pt x="21160" y="5456"/>
                                        <a:pt x="20601" y="4290"/>
                                      </a:cubicBezTo>
                                      <a:close/>
                                      <a:moveTo>
                                        <a:pt x="6436" y="2926"/>
                                      </a:moveTo>
                                      <a:cubicBezTo>
                                        <a:pt x="6436" y="2753"/>
                                        <a:pt x="6466" y="2579"/>
                                        <a:pt x="6466" y="2430"/>
                                      </a:cubicBezTo>
                                      <a:cubicBezTo>
                                        <a:pt x="6466" y="2381"/>
                                        <a:pt x="6466" y="2331"/>
                                        <a:pt x="6436" y="2281"/>
                                      </a:cubicBezTo>
                                      <a:cubicBezTo>
                                        <a:pt x="7406" y="1909"/>
                                        <a:pt x="8464" y="1686"/>
                                        <a:pt x="9610" y="1686"/>
                                      </a:cubicBezTo>
                                      <a:cubicBezTo>
                                        <a:pt x="10404" y="1686"/>
                                        <a:pt x="11168" y="1785"/>
                                        <a:pt x="11873" y="1984"/>
                                      </a:cubicBezTo>
                                      <a:cubicBezTo>
                                        <a:pt x="11638" y="2579"/>
                                        <a:pt x="11844" y="3298"/>
                                        <a:pt x="11991" y="3868"/>
                                      </a:cubicBezTo>
                                      <a:cubicBezTo>
                                        <a:pt x="12049" y="4116"/>
                                        <a:pt x="12108" y="4340"/>
                                        <a:pt x="12108" y="4488"/>
                                      </a:cubicBezTo>
                                      <a:cubicBezTo>
                                        <a:pt x="12138" y="4836"/>
                                        <a:pt x="12049" y="5059"/>
                                        <a:pt x="11844" y="5133"/>
                                      </a:cubicBezTo>
                                      <a:cubicBezTo>
                                        <a:pt x="11344" y="5332"/>
                                        <a:pt x="10198" y="5034"/>
                                        <a:pt x="9493" y="4513"/>
                                      </a:cubicBezTo>
                                      <a:cubicBezTo>
                                        <a:pt x="9228" y="4315"/>
                                        <a:pt x="8817" y="4315"/>
                                        <a:pt x="8523" y="4513"/>
                                      </a:cubicBezTo>
                                      <a:cubicBezTo>
                                        <a:pt x="8464" y="4563"/>
                                        <a:pt x="8141" y="4612"/>
                                        <a:pt x="7641" y="4513"/>
                                      </a:cubicBezTo>
                                      <a:cubicBezTo>
                                        <a:pt x="7024" y="4414"/>
                                        <a:pt x="6613" y="4191"/>
                                        <a:pt x="6554" y="4092"/>
                                      </a:cubicBezTo>
                                      <a:cubicBezTo>
                                        <a:pt x="6378" y="3819"/>
                                        <a:pt x="6407" y="3348"/>
                                        <a:pt x="6436" y="2926"/>
                                      </a:cubicBezTo>
                                      <a:close/>
                                      <a:moveTo>
                                        <a:pt x="4203" y="3571"/>
                                      </a:moveTo>
                                      <a:cubicBezTo>
                                        <a:pt x="4438" y="3372"/>
                                        <a:pt x="4673" y="3199"/>
                                        <a:pt x="4938" y="3025"/>
                                      </a:cubicBezTo>
                                      <a:cubicBezTo>
                                        <a:pt x="4908" y="3571"/>
                                        <a:pt x="4908" y="4216"/>
                                        <a:pt x="5290" y="4736"/>
                                      </a:cubicBezTo>
                                      <a:cubicBezTo>
                                        <a:pt x="5731" y="5332"/>
                                        <a:pt x="6789" y="5654"/>
                                        <a:pt x="7582" y="5753"/>
                                      </a:cubicBezTo>
                                      <a:cubicBezTo>
                                        <a:pt x="8111" y="5828"/>
                                        <a:pt x="8552" y="5803"/>
                                        <a:pt x="8934" y="5704"/>
                                      </a:cubicBezTo>
                                      <a:cubicBezTo>
                                        <a:pt x="9669" y="6125"/>
                                        <a:pt x="10609" y="6448"/>
                                        <a:pt x="11462" y="6448"/>
                                      </a:cubicBezTo>
                                      <a:cubicBezTo>
                                        <a:pt x="11844" y="6448"/>
                                        <a:pt x="12196" y="6398"/>
                                        <a:pt x="12490" y="6249"/>
                                      </a:cubicBezTo>
                                      <a:cubicBezTo>
                                        <a:pt x="12931" y="6076"/>
                                        <a:pt x="13636" y="5580"/>
                                        <a:pt x="13578" y="4414"/>
                                      </a:cubicBezTo>
                                      <a:cubicBezTo>
                                        <a:pt x="13548" y="4166"/>
                                        <a:pt x="13489" y="3893"/>
                                        <a:pt x="13401" y="3596"/>
                                      </a:cubicBezTo>
                                      <a:cubicBezTo>
                                        <a:pt x="13313" y="3298"/>
                                        <a:pt x="13195" y="2777"/>
                                        <a:pt x="13225" y="2480"/>
                                      </a:cubicBezTo>
                                      <a:cubicBezTo>
                                        <a:pt x="13871" y="2777"/>
                                        <a:pt x="14459" y="3149"/>
                                        <a:pt x="14988" y="3596"/>
                                      </a:cubicBezTo>
                                      <a:cubicBezTo>
                                        <a:pt x="16046" y="4488"/>
                                        <a:pt x="16781" y="5629"/>
                                        <a:pt x="17075" y="6919"/>
                                      </a:cubicBezTo>
                                      <a:cubicBezTo>
                                        <a:pt x="17016" y="6919"/>
                                        <a:pt x="16957" y="6944"/>
                                        <a:pt x="16928" y="6968"/>
                                      </a:cubicBezTo>
                                      <a:cubicBezTo>
                                        <a:pt x="16840" y="6993"/>
                                        <a:pt x="16781" y="7018"/>
                                        <a:pt x="16722" y="7043"/>
                                      </a:cubicBezTo>
                                      <a:cubicBezTo>
                                        <a:pt x="16487" y="7142"/>
                                        <a:pt x="16369" y="7192"/>
                                        <a:pt x="16164" y="7216"/>
                                      </a:cubicBezTo>
                                      <a:cubicBezTo>
                                        <a:pt x="16075" y="7216"/>
                                        <a:pt x="15958" y="7216"/>
                                        <a:pt x="15840" y="7216"/>
                                      </a:cubicBezTo>
                                      <a:cubicBezTo>
                                        <a:pt x="15517" y="7192"/>
                                        <a:pt x="14988" y="7167"/>
                                        <a:pt x="14547" y="7440"/>
                                      </a:cubicBezTo>
                                      <a:cubicBezTo>
                                        <a:pt x="13695" y="7960"/>
                                        <a:pt x="13578" y="9324"/>
                                        <a:pt x="13578" y="9374"/>
                                      </a:cubicBezTo>
                                      <a:cubicBezTo>
                                        <a:pt x="13489" y="10341"/>
                                        <a:pt x="14371" y="10961"/>
                                        <a:pt x="15076" y="11482"/>
                                      </a:cubicBezTo>
                                      <a:cubicBezTo>
                                        <a:pt x="15311" y="11655"/>
                                        <a:pt x="15576" y="11829"/>
                                        <a:pt x="15723" y="11978"/>
                                      </a:cubicBezTo>
                                      <a:cubicBezTo>
                                        <a:pt x="15517" y="12226"/>
                                        <a:pt x="15253" y="12449"/>
                                        <a:pt x="14988" y="12672"/>
                                      </a:cubicBezTo>
                                      <a:lnTo>
                                        <a:pt x="14929" y="12722"/>
                                      </a:lnTo>
                                      <a:cubicBezTo>
                                        <a:pt x="14077" y="13441"/>
                                        <a:pt x="12990" y="13986"/>
                                        <a:pt x="11785" y="14284"/>
                                      </a:cubicBezTo>
                                      <a:cubicBezTo>
                                        <a:pt x="11785" y="14259"/>
                                        <a:pt x="11814" y="14234"/>
                                        <a:pt x="11814" y="14210"/>
                                      </a:cubicBezTo>
                                      <a:cubicBezTo>
                                        <a:pt x="11932" y="13912"/>
                                        <a:pt x="11873" y="12672"/>
                                        <a:pt x="11373" y="12300"/>
                                      </a:cubicBezTo>
                                      <a:cubicBezTo>
                                        <a:pt x="10991" y="12027"/>
                                        <a:pt x="10433" y="12003"/>
                                        <a:pt x="9904" y="12003"/>
                                      </a:cubicBezTo>
                                      <a:cubicBezTo>
                                        <a:pt x="9728" y="12003"/>
                                        <a:pt x="9493" y="12003"/>
                                        <a:pt x="9434" y="11978"/>
                                      </a:cubicBezTo>
                                      <a:cubicBezTo>
                                        <a:pt x="8582" y="11730"/>
                                        <a:pt x="8317" y="11333"/>
                                        <a:pt x="8288" y="10242"/>
                                      </a:cubicBezTo>
                                      <a:cubicBezTo>
                                        <a:pt x="8288" y="10217"/>
                                        <a:pt x="8288" y="10192"/>
                                        <a:pt x="8317" y="10167"/>
                                      </a:cubicBezTo>
                                      <a:cubicBezTo>
                                        <a:pt x="8376" y="9969"/>
                                        <a:pt x="8464" y="9597"/>
                                        <a:pt x="8111" y="9225"/>
                                      </a:cubicBezTo>
                                      <a:cubicBezTo>
                                        <a:pt x="7729" y="8878"/>
                                        <a:pt x="7083" y="8878"/>
                                        <a:pt x="6142" y="8952"/>
                                      </a:cubicBezTo>
                                      <a:cubicBezTo>
                                        <a:pt x="6025" y="8952"/>
                                        <a:pt x="5937" y="8977"/>
                                        <a:pt x="5878" y="8977"/>
                                      </a:cubicBezTo>
                                      <a:cubicBezTo>
                                        <a:pt x="5760" y="8977"/>
                                        <a:pt x="5437" y="8977"/>
                                        <a:pt x="5231" y="8952"/>
                                      </a:cubicBezTo>
                                      <a:cubicBezTo>
                                        <a:pt x="5231" y="8903"/>
                                        <a:pt x="5231" y="8828"/>
                                        <a:pt x="5261" y="8729"/>
                                      </a:cubicBezTo>
                                      <a:cubicBezTo>
                                        <a:pt x="5290" y="8655"/>
                                        <a:pt x="5290" y="8555"/>
                                        <a:pt x="5320" y="8481"/>
                                      </a:cubicBezTo>
                                      <a:cubicBezTo>
                                        <a:pt x="5467" y="7861"/>
                                        <a:pt x="5643" y="6919"/>
                                        <a:pt x="4761" y="6249"/>
                                      </a:cubicBezTo>
                                      <a:cubicBezTo>
                                        <a:pt x="4027" y="5704"/>
                                        <a:pt x="3145" y="5803"/>
                                        <a:pt x="2440" y="5902"/>
                                      </a:cubicBezTo>
                                      <a:cubicBezTo>
                                        <a:pt x="2822" y="5034"/>
                                        <a:pt x="3439" y="4216"/>
                                        <a:pt x="4203" y="3571"/>
                                      </a:cubicBezTo>
                                      <a:close/>
                                      <a:moveTo>
                                        <a:pt x="17222" y="8183"/>
                                      </a:moveTo>
                                      <a:cubicBezTo>
                                        <a:pt x="17222" y="9151"/>
                                        <a:pt x="16957" y="10043"/>
                                        <a:pt x="16487" y="10862"/>
                                      </a:cubicBezTo>
                                      <a:cubicBezTo>
                                        <a:pt x="16340" y="10738"/>
                                        <a:pt x="16193" y="10614"/>
                                        <a:pt x="16017" y="10515"/>
                                      </a:cubicBezTo>
                                      <a:cubicBezTo>
                                        <a:pt x="15517" y="10143"/>
                                        <a:pt x="14988" y="9771"/>
                                        <a:pt x="15018" y="9423"/>
                                      </a:cubicBezTo>
                                      <a:cubicBezTo>
                                        <a:pt x="15047" y="9002"/>
                                        <a:pt x="15253" y="8506"/>
                                        <a:pt x="15370" y="8407"/>
                                      </a:cubicBezTo>
                                      <a:cubicBezTo>
                                        <a:pt x="15429" y="8382"/>
                                        <a:pt x="15605" y="8407"/>
                                        <a:pt x="15723" y="8407"/>
                                      </a:cubicBezTo>
                                      <a:cubicBezTo>
                                        <a:pt x="15929" y="8407"/>
                                        <a:pt x="16164" y="8431"/>
                                        <a:pt x="16399" y="8407"/>
                                      </a:cubicBezTo>
                                      <a:cubicBezTo>
                                        <a:pt x="16781" y="8357"/>
                                        <a:pt x="17016" y="8283"/>
                                        <a:pt x="17222" y="8183"/>
                                      </a:cubicBezTo>
                                      <a:close/>
                                      <a:moveTo>
                                        <a:pt x="1969" y="8134"/>
                                      </a:moveTo>
                                      <a:cubicBezTo>
                                        <a:pt x="1969" y="7812"/>
                                        <a:pt x="1999" y="7489"/>
                                        <a:pt x="2058" y="7192"/>
                                      </a:cubicBezTo>
                                      <a:cubicBezTo>
                                        <a:pt x="2234" y="7192"/>
                                        <a:pt x="2410" y="7167"/>
                                        <a:pt x="2586" y="7142"/>
                                      </a:cubicBezTo>
                                      <a:cubicBezTo>
                                        <a:pt x="3174" y="7068"/>
                                        <a:pt x="3586" y="7043"/>
                                        <a:pt x="3791" y="7216"/>
                                      </a:cubicBezTo>
                                      <a:cubicBezTo>
                                        <a:pt x="4056" y="7415"/>
                                        <a:pt x="3997" y="7762"/>
                                        <a:pt x="3880" y="8283"/>
                                      </a:cubicBezTo>
                                      <a:cubicBezTo>
                                        <a:pt x="3850" y="8382"/>
                                        <a:pt x="3850" y="8481"/>
                                        <a:pt x="3821" y="8580"/>
                                      </a:cubicBezTo>
                                      <a:cubicBezTo>
                                        <a:pt x="3733" y="9027"/>
                                        <a:pt x="3703" y="9473"/>
                                        <a:pt x="4056" y="9820"/>
                                      </a:cubicBezTo>
                                      <a:cubicBezTo>
                                        <a:pt x="4467" y="10242"/>
                                        <a:pt x="5143" y="10217"/>
                                        <a:pt x="5878" y="10242"/>
                                      </a:cubicBezTo>
                                      <a:cubicBezTo>
                                        <a:pt x="5966" y="10242"/>
                                        <a:pt x="6084" y="10242"/>
                                        <a:pt x="6260" y="10217"/>
                                      </a:cubicBezTo>
                                      <a:cubicBezTo>
                                        <a:pt x="6377" y="10217"/>
                                        <a:pt x="6613" y="10192"/>
                                        <a:pt x="6848" y="10192"/>
                                      </a:cubicBezTo>
                                      <a:cubicBezTo>
                                        <a:pt x="6848" y="10217"/>
                                        <a:pt x="6848" y="10267"/>
                                        <a:pt x="6848" y="10291"/>
                                      </a:cubicBezTo>
                                      <a:cubicBezTo>
                                        <a:pt x="6877" y="11432"/>
                                        <a:pt x="7142" y="12672"/>
                                        <a:pt x="8993" y="13168"/>
                                      </a:cubicBezTo>
                                      <a:cubicBezTo>
                                        <a:pt x="9257" y="13243"/>
                                        <a:pt x="9581" y="13243"/>
                                        <a:pt x="9904" y="13243"/>
                                      </a:cubicBezTo>
                                      <a:cubicBezTo>
                                        <a:pt x="10022" y="13243"/>
                                        <a:pt x="10227" y="13243"/>
                                        <a:pt x="10374" y="13267"/>
                                      </a:cubicBezTo>
                                      <a:cubicBezTo>
                                        <a:pt x="10404" y="13441"/>
                                        <a:pt x="10433" y="13689"/>
                                        <a:pt x="10433" y="13813"/>
                                      </a:cubicBezTo>
                                      <a:cubicBezTo>
                                        <a:pt x="10374" y="13862"/>
                                        <a:pt x="10286" y="13937"/>
                                        <a:pt x="10198" y="13986"/>
                                      </a:cubicBezTo>
                                      <a:cubicBezTo>
                                        <a:pt x="10022" y="14110"/>
                                        <a:pt x="9786" y="14309"/>
                                        <a:pt x="9640" y="14532"/>
                                      </a:cubicBezTo>
                                      <a:cubicBezTo>
                                        <a:pt x="9640" y="14557"/>
                                        <a:pt x="9610" y="14631"/>
                                        <a:pt x="9610" y="14631"/>
                                      </a:cubicBezTo>
                                      <a:lnTo>
                                        <a:pt x="9610" y="14631"/>
                                      </a:lnTo>
                                      <a:cubicBezTo>
                                        <a:pt x="7494" y="14631"/>
                                        <a:pt x="5584" y="13887"/>
                                        <a:pt x="4203" y="12722"/>
                                      </a:cubicBezTo>
                                      <a:cubicBezTo>
                                        <a:pt x="2851" y="11556"/>
                                        <a:pt x="1969" y="9895"/>
                                        <a:pt x="1969" y="8134"/>
                                      </a:cubicBezTo>
                                      <a:close/>
                                      <a:moveTo>
                                        <a:pt x="19484" y="11556"/>
                                      </a:moveTo>
                                      <a:cubicBezTo>
                                        <a:pt x="18926" y="12647"/>
                                        <a:pt x="18074" y="13639"/>
                                        <a:pt x="17192" y="14482"/>
                                      </a:cubicBezTo>
                                      <a:lnTo>
                                        <a:pt x="17192" y="14482"/>
                                      </a:lnTo>
                                      <a:lnTo>
                                        <a:pt x="17163" y="14482"/>
                                      </a:lnTo>
                                      <a:cubicBezTo>
                                        <a:pt x="16193" y="15326"/>
                                        <a:pt x="15018" y="15995"/>
                                        <a:pt x="13695" y="16442"/>
                                      </a:cubicBezTo>
                                      <a:lnTo>
                                        <a:pt x="13666" y="16466"/>
                                      </a:lnTo>
                                      <a:cubicBezTo>
                                        <a:pt x="12431" y="16888"/>
                                        <a:pt x="11050" y="17136"/>
                                        <a:pt x="9610" y="17136"/>
                                      </a:cubicBezTo>
                                      <a:cubicBezTo>
                                        <a:pt x="8170" y="17136"/>
                                        <a:pt x="6789" y="16888"/>
                                        <a:pt x="5525" y="16442"/>
                                      </a:cubicBezTo>
                                      <a:cubicBezTo>
                                        <a:pt x="4409" y="16070"/>
                                        <a:pt x="3380" y="15524"/>
                                        <a:pt x="2498" y="14854"/>
                                      </a:cubicBezTo>
                                      <a:lnTo>
                                        <a:pt x="3233" y="14234"/>
                                      </a:lnTo>
                                      <a:cubicBezTo>
                                        <a:pt x="4938" y="15499"/>
                                        <a:pt x="7171" y="16268"/>
                                        <a:pt x="9610" y="16268"/>
                                      </a:cubicBezTo>
                                      <a:cubicBezTo>
                                        <a:pt x="12255" y="16268"/>
                                        <a:pt x="14635" y="15375"/>
                                        <a:pt x="16369" y="13937"/>
                                      </a:cubicBezTo>
                                      <a:lnTo>
                                        <a:pt x="16428" y="13912"/>
                                      </a:lnTo>
                                      <a:cubicBezTo>
                                        <a:pt x="18162" y="12424"/>
                                        <a:pt x="19249" y="10391"/>
                                        <a:pt x="19249" y="8159"/>
                                      </a:cubicBezTo>
                                      <a:cubicBezTo>
                                        <a:pt x="19249" y="6100"/>
                                        <a:pt x="18338" y="4216"/>
                                        <a:pt x="16840" y="2777"/>
                                      </a:cubicBezTo>
                                      <a:lnTo>
                                        <a:pt x="17574" y="2157"/>
                                      </a:lnTo>
                                      <a:cubicBezTo>
                                        <a:pt x="18368" y="2901"/>
                                        <a:pt x="19014" y="3769"/>
                                        <a:pt x="19455" y="4712"/>
                                      </a:cubicBezTo>
                                      <a:cubicBezTo>
                                        <a:pt x="19984" y="5778"/>
                                        <a:pt x="20249" y="6944"/>
                                        <a:pt x="20249" y="8159"/>
                                      </a:cubicBezTo>
                                      <a:cubicBezTo>
                                        <a:pt x="20278" y="9349"/>
                                        <a:pt x="20013" y="10515"/>
                                        <a:pt x="19484" y="115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EFBAA6" id="Group 9" o:spid="_x0000_s1109" alt="glob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">
                      <v:oval id="Oval 258" o:spid="_x0000_s1110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" fillcolor="#bd4f87 [32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706C7C"/>
                          </w:txbxContent>
                        </v:textbox>
                      </v:oval>
                      <v:shape id="_x0000_s1111" style="position:absolute;left:1865;top:1397;width:3750;height:4445;visibility:visible;mso-wrap-style:square;v-text-anchor:middle" coordsize="21571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" path="m20601,4290c20072,3224,19338,2232,18456,1413r617,-520c19308,694,19308,372,19073,173v-235,-198,-617,-198,-852,l17192,1017r,l17192,1017r,24l16017,2033c14342,744,12079,,9640,,6965,,4585,917,2822,2381r,c1058,3844,,5877,,8134v,2058,911,3943,2410,5381l206,15375v-235,199,-235,521,,719c441,16293,823,16293,1058,16094r617,-520c2675,16342,3821,16962,5084,17409v1117,397,2322,645,3586,719c8670,18178,8699,18227,8699,18252r,1587l4791,19839v-559,,-1000,397,-1000,868c3791,21178,4262,21575,4791,21575r9727,c15076,21575,15517,21178,15517,20707v,-496,-441,-868,-999,-868l10756,19839r,-1587c10756,18202,10698,18178,10698,18128v1234,-99,2380,-322,3497,-719l14224,17409v1469,-521,2763,-1265,3850,-2183c19161,14309,20072,13193,20660,11978v588,-1191,911,-2480,911,-3844c21483,6770,21160,5456,20601,4290xm6436,2926v,-173,30,-347,30,-496c6466,2381,6466,2331,6436,2281v970,-372,2028,-595,3174,-595c10404,1686,11168,1785,11873,1984v-235,595,-29,1314,118,1884c12049,4116,12108,4340,12108,4488v30,348,-59,571,-264,645c11344,5332,10198,5034,9493,4513v-265,-198,-676,-198,-970,c8464,4563,8141,4612,7641,4513,7024,4414,6613,4191,6554,4092,6378,3819,6407,3348,6436,2926xm4203,3571v235,-199,470,-372,735,-546c4908,3571,4908,4216,5290,4736v441,596,1499,918,2292,1017c8111,5828,8552,5803,8934,5704v735,421,1675,744,2528,744c11844,6448,12196,6398,12490,6249v441,-173,1146,-669,1088,-1835c13548,4166,13489,3893,13401,3596v-88,-298,-206,-819,-176,-1116c13871,2777,14459,3149,14988,3596v1058,892,1793,2033,2087,3323c17016,6919,16957,6944,16928,6968v-88,25,-147,50,-206,75c16487,7142,16369,7192,16164,7216v-89,,-206,,-324,c15517,7192,14988,7167,14547,7440v-852,520,-969,1884,-969,1934c13489,10341,14371,10961,15076,11482v235,173,500,347,647,496c15517,12226,15253,12449,14988,12672r-59,50c14077,13441,12990,13986,11785,14284v,-25,29,-50,29,-74c11932,13912,11873,12672,11373,12300v-382,-273,-940,-297,-1469,-297c9728,12003,9493,12003,9434,11978,8582,11730,8317,11333,8288,10242v,-25,,-50,29,-75c8376,9969,8464,9597,8111,9225,7729,8878,7083,8878,6142,8952v-117,,-205,25,-264,25c5760,8977,5437,8977,5231,8952v,-49,,-124,30,-223c5290,8655,5290,8555,5320,8481,5467,7861,5643,6919,4761,6249,4027,5704,3145,5803,2440,5902,2822,5034,3439,4216,4203,3571xm17222,8183v,968,-265,1860,-735,2679c16340,10738,16193,10614,16017,10515v-500,-372,-1029,-744,-999,-1092c15047,9002,15253,8506,15370,8407v59,-25,235,,353,c15929,8407,16164,8431,16399,8407v382,-50,617,-124,823,-224xm1969,8134v,-322,30,-645,89,-942c2234,7192,2410,7167,2586,7142v588,-74,1000,-99,1205,74c4056,7415,3997,7762,3880,8283v-30,99,-30,198,-59,297c3733,9027,3703,9473,4056,9820v411,422,1087,397,1822,422c5966,10242,6084,10242,6260,10217v117,,353,-25,588,-25c6848,10217,6848,10267,6848,10291v29,1141,294,2381,2145,2877c9257,13243,9581,13243,9904,13243v118,,323,,470,24c10404,13441,10433,13689,10433,13813v-59,49,-147,124,-235,173c10022,14110,9786,14309,9640,14532v,25,-30,99,-30,99l9610,14631v-2116,,-4026,-744,-5407,-1909c2851,11556,1969,9895,1969,8134xm19484,11556v-558,1091,-1410,2083,-2292,2926l17192,14482r-29,c16193,15326,15018,15995,13695,16442r-29,24c12431,16888,11050,17136,9610,17136v-1440,,-2821,-248,-4085,-694c4409,16070,3380,15524,2498,14854r735,-620c4938,15499,7171,16268,9610,16268v2645,,5025,-893,6759,-2331l16428,13912v1734,-1488,2821,-3521,2821,-5753c19249,6100,18338,4216,16840,2777r734,-620c18368,2901,19014,3769,19455,4712v529,1066,794,2232,794,3447c20278,9349,20013,10515,19484,11556xe" fillcolor="white [3212]" stroked="f" strokeweight="1pt">
                        <v:stroke miterlimit="4" joinstyle="miter"/>
                        <v:path arrowok="t" o:extrusionok="f" o:connecttype="custom" o:connectlocs="187508,222250;187508,222250;187508,222250;187508,2222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BD4F87" w:themeColor="accent5"/>
              <w:left w:val="nil"/>
              <w:right w:val="single" w:sz="24" w:space="0" w:color="BD4F87" w:themeColor="accent5"/>
            </w:tcBorders>
          </w:tcPr>
          <w:p w:rsidR="006B77A3" w:rsidRPr="001C25F7" w:rsidRDefault="00C345E5" w:rsidP="006B77A3">
            <w:pPr>
              <w:pStyle w:val="Text10"/>
              <w:rPr>
                <w:sz w:val="20"/>
                <w:szCs w:val="20"/>
              </w:rPr>
            </w:pPr>
            <w:sdt>
              <w:sdtPr>
                <w:id w:val="244848069"/>
                <w:placeholder>
                  <w:docPart w:val="9B8BDB7DACE648889548DD7394580EA6"/>
                </w:placeholder>
                <w:temporary/>
                <w:showingPlcHdr/>
                <w15:appearance w15:val="hidden"/>
              </w:sdtPr>
              <w:sdtEndPr/>
              <w:sdtContent>
                <w:r w:rsidR="006B77A3" w:rsidRPr="006B77A3">
                  <w:t>How can you connect today’s lesson to the real world?</w:t>
                </w:r>
              </w:sdtContent>
            </w:sdt>
          </w:p>
        </w:tc>
      </w:tr>
      <w:tr w:rsidR="00270788" w:rsidTr="006B77A3">
        <w:trPr>
          <w:trHeight w:val="170"/>
        </w:trPr>
        <w:tc>
          <w:tcPr>
            <w:tcW w:w="4927" w:type="dxa"/>
            <w:gridSpan w:val="2"/>
            <w:tcBorders>
              <w:top w:val="single" w:sz="24" w:space="0" w:color="BD4F87" w:themeColor="accent5"/>
              <w:left w:val="nil"/>
              <w:bottom w:val="single" w:sz="24" w:space="0" w:color="BD4F87" w:themeColor="accent5"/>
              <w:right w:val="nil"/>
            </w:tcBorders>
          </w:tcPr>
          <w:p w:rsidR="00270788" w:rsidRDefault="00270788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70788" w:rsidRDefault="00270788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BD4F87" w:themeColor="accent5"/>
              <w:left w:val="nil"/>
              <w:bottom w:val="single" w:sz="24" w:space="0" w:color="BD4F87" w:themeColor="accent5"/>
              <w:right w:val="nil"/>
            </w:tcBorders>
          </w:tcPr>
          <w:p w:rsidR="00270788" w:rsidRDefault="00270788" w:rsidP="00270788"/>
        </w:tc>
      </w:tr>
      <w:tr w:rsidR="007A2036" w:rsidTr="00753C0E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vAlign w:val="center"/>
          </w:tcPr>
          <w:p w:rsidR="007A2036" w:rsidRPr="00B00740" w:rsidRDefault="00C345E5" w:rsidP="00406B4D">
            <w:pPr>
              <w:pStyle w:val="Heading5"/>
            </w:pPr>
            <w:sdt>
              <w:sdtPr>
                <w:id w:val="1822389843"/>
                <w:placeholder>
                  <w:docPart w:val="9B70991825F648259F0CC9C2489FEAE2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B00740">
                  <w:t>Name:</w:t>
                </w:r>
              </w:sdtContent>
            </w:sdt>
            <w:r w:rsidR="007A2036" w:rsidRPr="00B00740">
              <w:t xml:space="preserve"> </w:t>
            </w:r>
            <w:sdt>
              <w:sdtPr>
                <w:rPr>
                  <w:rStyle w:val="SubtleReference"/>
                </w:rPr>
                <w:id w:val="-1455713361"/>
                <w:placeholder>
                  <w:docPart w:val="E952E6D4CE8D4DD09109D2D36D6FBCE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A2036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7A2036" w:rsidRPr="00B00740" w:rsidRDefault="00C345E5" w:rsidP="00406B4D">
            <w:pPr>
              <w:pStyle w:val="Heading5"/>
            </w:pPr>
            <w:sdt>
              <w:sdtPr>
                <w:id w:val="-234705402"/>
                <w:placeholder>
                  <w:docPart w:val="829130C67DD74BA38A755D6368597EB7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B00740">
                  <w:t>Date:</w:t>
                </w:r>
              </w:sdtContent>
            </w:sdt>
            <w:r w:rsidR="007A2036" w:rsidRPr="00B00740">
              <w:t xml:space="preserve"> </w:t>
            </w:r>
            <w:sdt>
              <w:sdtPr>
                <w:rPr>
                  <w:rStyle w:val="SubtleReference"/>
                </w:rPr>
                <w:id w:val="-2108024092"/>
                <w:placeholder>
                  <w:docPart w:val="B11F5230CAD946B693D857766C81BDD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A2036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7A2036" w:rsidRDefault="00C345E5" w:rsidP="00406B4D">
            <w:pPr>
              <w:pStyle w:val="Heading5"/>
            </w:pPr>
            <w:sdt>
              <w:sdtPr>
                <w:id w:val="-78212679"/>
                <w:placeholder>
                  <w:docPart w:val="A27D4779A22E4BA99B7CAD8603921780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B00740">
                  <w:t>Period/Subject:</w:t>
                </w:r>
              </w:sdtContent>
            </w:sdt>
            <w:r w:rsidR="007A2036" w:rsidRPr="00B00740">
              <w:t xml:space="preserve"> </w:t>
            </w:r>
            <w:sdt>
              <w:sdtPr>
                <w:rPr>
                  <w:rStyle w:val="SubtleReference"/>
                </w:rPr>
                <w:id w:val="-1203553584"/>
                <w:placeholder>
                  <w:docPart w:val="D99F24A47D3E47D2A10C41229D48587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A2036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BD4F87" w:themeColor="accent5"/>
              <w:right w:val="single" w:sz="24" w:space="0" w:color="BD4F87" w:themeColor="accent5"/>
            </w:tcBorders>
          </w:tcPr>
          <w:p w:rsidR="007A2036" w:rsidRDefault="007A2036" w:rsidP="00406B4D">
            <w:pPr>
              <w:pStyle w:val="Heading5"/>
            </w:pPr>
          </w:p>
        </w:tc>
        <w:tc>
          <w:tcPr>
            <w:tcW w:w="4928" w:type="dxa"/>
            <w:gridSpan w:val="2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single" w:sz="24" w:space="0" w:color="BD4F87" w:themeColor="accent5"/>
            </w:tcBorders>
            <w:vAlign w:val="center"/>
          </w:tcPr>
          <w:p w:rsidR="007A2036" w:rsidRPr="00B00740" w:rsidRDefault="00C345E5" w:rsidP="00406B4D">
            <w:pPr>
              <w:pStyle w:val="Heading5"/>
            </w:pPr>
            <w:sdt>
              <w:sdtPr>
                <w:id w:val="-191386662"/>
                <w:placeholder>
                  <w:docPart w:val="AC7ACBB960094D9EA52566B7BD0EE5E4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B00740">
                  <w:t>Name:</w:t>
                </w:r>
              </w:sdtContent>
            </w:sdt>
            <w:r w:rsidR="007A2036" w:rsidRPr="00B00740">
              <w:t xml:space="preserve"> </w:t>
            </w:r>
            <w:sdt>
              <w:sdtPr>
                <w:rPr>
                  <w:rStyle w:val="SubtleReference"/>
                </w:rPr>
                <w:id w:val="988447124"/>
                <w:placeholder>
                  <w:docPart w:val="C3D9914BCF1E460DA4C230FB697F729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A2036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7A2036" w:rsidRPr="00B00740" w:rsidRDefault="00C345E5" w:rsidP="00406B4D">
            <w:pPr>
              <w:pStyle w:val="Heading5"/>
            </w:pPr>
            <w:sdt>
              <w:sdtPr>
                <w:id w:val="1808586367"/>
                <w:placeholder>
                  <w:docPart w:val="DBB387778ECE4E2AB65E7BAF44EF07FE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B00740">
                  <w:t>Date:</w:t>
                </w:r>
              </w:sdtContent>
            </w:sdt>
            <w:r w:rsidR="007A2036" w:rsidRPr="00B00740">
              <w:t xml:space="preserve"> </w:t>
            </w:r>
            <w:sdt>
              <w:sdtPr>
                <w:rPr>
                  <w:rStyle w:val="SubtleReference"/>
                </w:rPr>
                <w:id w:val="522436794"/>
                <w:placeholder>
                  <w:docPart w:val="34FE24EAC72D4856B883611C2B66225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A2036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7A2036" w:rsidRDefault="00C345E5" w:rsidP="00406B4D">
            <w:pPr>
              <w:pStyle w:val="Heading5"/>
            </w:pPr>
            <w:sdt>
              <w:sdtPr>
                <w:id w:val="-206173366"/>
                <w:placeholder>
                  <w:docPart w:val="44608C8BEBA44DC9A21154D8F654D2BC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B00740">
                  <w:t>Period/Subject:</w:t>
                </w:r>
              </w:sdtContent>
            </w:sdt>
            <w:r w:rsidR="007A2036" w:rsidRPr="00B00740">
              <w:t xml:space="preserve"> </w:t>
            </w:r>
            <w:sdt>
              <w:sdtPr>
                <w:rPr>
                  <w:rStyle w:val="SubtleReference"/>
                </w:rPr>
                <w:id w:val="1486735877"/>
                <w:placeholder>
                  <w:docPart w:val="4F0957A5D635498292BD1FD004BAE3C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7A2036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7A2036" w:rsidTr="00753C0E">
        <w:trPr>
          <w:trHeight w:val="4708"/>
        </w:trPr>
        <w:tc>
          <w:tcPr>
            <w:tcW w:w="1465" w:type="dxa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nil"/>
            </w:tcBorders>
          </w:tcPr>
          <w:p w:rsidR="007A2036" w:rsidRPr="00706C7C" w:rsidRDefault="007A2036" w:rsidP="00706C7C">
            <w:pPr>
              <w:pStyle w:val="Graphic"/>
            </w:pPr>
            <w:r w:rsidRPr="00706C7C">
              <mc:AlternateContent>
                <mc:Choice Requires="wpg">
                  <w:drawing>
                    <wp:inline distT="0" distB="0" distL="0" distR="0" wp14:anchorId="66E2893B" wp14:editId="43381BD4">
                      <wp:extent cx="723900" cy="723900"/>
                      <wp:effectExtent l="0" t="0" r="0" b="0"/>
                      <wp:docPr id="260" name="Group 260" descr="glob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225" name="Oval 261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706C7C"/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Shape"/>
                              <wps:cNvSpPr/>
                              <wps:spPr>
                                <a:xfrm>
                                  <a:off x="186529" y="139700"/>
                                  <a:ext cx="375016" cy="444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1" h="21575" extrusionOk="0">
                                      <a:moveTo>
                                        <a:pt x="20601" y="4290"/>
                                      </a:moveTo>
                                      <a:cubicBezTo>
                                        <a:pt x="20072" y="3224"/>
                                        <a:pt x="19338" y="2232"/>
                                        <a:pt x="18456" y="1413"/>
                                      </a:cubicBezTo>
                                      <a:lnTo>
                                        <a:pt x="19073" y="893"/>
                                      </a:lnTo>
                                      <a:cubicBezTo>
                                        <a:pt x="19308" y="694"/>
                                        <a:pt x="19308" y="372"/>
                                        <a:pt x="19073" y="173"/>
                                      </a:cubicBezTo>
                                      <a:cubicBezTo>
                                        <a:pt x="18838" y="-25"/>
                                        <a:pt x="18456" y="-25"/>
                                        <a:pt x="18221" y="173"/>
                                      </a:cubicBez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41"/>
                                      </a:lnTo>
                                      <a:lnTo>
                                        <a:pt x="16017" y="2033"/>
                                      </a:lnTo>
                                      <a:cubicBezTo>
                                        <a:pt x="14342" y="744"/>
                                        <a:pt x="12079" y="0"/>
                                        <a:pt x="9640" y="0"/>
                                      </a:cubicBezTo>
                                      <a:cubicBezTo>
                                        <a:pt x="6965" y="0"/>
                                        <a:pt x="4585" y="917"/>
                                        <a:pt x="2822" y="2381"/>
                                      </a:cubicBezTo>
                                      <a:lnTo>
                                        <a:pt x="2822" y="2381"/>
                                      </a:lnTo>
                                      <a:cubicBezTo>
                                        <a:pt x="1058" y="3844"/>
                                        <a:pt x="0" y="5877"/>
                                        <a:pt x="0" y="8134"/>
                                      </a:cubicBezTo>
                                      <a:cubicBezTo>
                                        <a:pt x="0" y="10192"/>
                                        <a:pt x="911" y="12077"/>
                                        <a:pt x="2410" y="13515"/>
                                      </a:cubicBezTo>
                                      <a:lnTo>
                                        <a:pt x="206" y="15375"/>
                                      </a:lnTo>
                                      <a:cubicBezTo>
                                        <a:pt x="-29" y="15574"/>
                                        <a:pt x="-29" y="15896"/>
                                        <a:pt x="206" y="16094"/>
                                      </a:cubicBezTo>
                                      <a:cubicBezTo>
                                        <a:pt x="441" y="16293"/>
                                        <a:pt x="823" y="16293"/>
                                        <a:pt x="1058" y="16094"/>
                                      </a:cubicBezTo>
                                      <a:lnTo>
                                        <a:pt x="1675" y="15574"/>
                                      </a:lnTo>
                                      <a:cubicBezTo>
                                        <a:pt x="2675" y="16342"/>
                                        <a:pt x="3821" y="16962"/>
                                        <a:pt x="5084" y="17409"/>
                                      </a:cubicBezTo>
                                      <a:cubicBezTo>
                                        <a:pt x="6201" y="17806"/>
                                        <a:pt x="7406" y="18054"/>
                                        <a:pt x="8670" y="18128"/>
                                      </a:cubicBezTo>
                                      <a:cubicBezTo>
                                        <a:pt x="8670" y="18178"/>
                                        <a:pt x="8699" y="18227"/>
                                        <a:pt x="8699" y="18252"/>
                                      </a:cubicBezTo>
                                      <a:lnTo>
                                        <a:pt x="8699" y="19839"/>
                                      </a:lnTo>
                                      <a:lnTo>
                                        <a:pt x="4791" y="19839"/>
                                      </a:lnTo>
                                      <a:cubicBezTo>
                                        <a:pt x="4232" y="19839"/>
                                        <a:pt x="3791" y="20236"/>
                                        <a:pt x="3791" y="20707"/>
                                      </a:cubicBezTo>
                                      <a:cubicBezTo>
                                        <a:pt x="3791" y="21178"/>
                                        <a:pt x="4262" y="21575"/>
                                        <a:pt x="4791" y="21575"/>
                                      </a:cubicBezTo>
                                      <a:lnTo>
                                        <a:pt x="14518" y="21575"/>
                                      </a:lnTo>
                                      <a:cubicBezTo>
                                        <a:pt x="15076" y="21575"/>
                                        <a:pt x="15517" y="21178"/>
                                        <a:pt x="15517" y="20707"/>
                                      </a:cubicBezTo>
                                      <a:cubicBezTo>
                                        <a:pt x="15517" y="20211"/>
                                        <a:pt x="15076" y="19839"/>
                                        <a:pt x="14518" y="19839"/>
                                      </a:cubicBezTo>
                                      <a:lnTo>
                                        <a:pt x="10756" y="19839"/>
                                      </a:lnTo>
                                      <a:lnTo>
                                        <a:pt x="10756" y="18252"/>
                                      </a:lnTo>
                                      <a:cubicBezTo>
                                        <a:pt x="10756" y="18202"/>
                                        <a:pt x="10698" y="18178"/>
                                        <a:pt x="10698" y="18128"/>
                                      </a:cubicBezTo>
                                      <a:cubicBezTo>
                                        <a:pt x="11932" y="18029"/>
                                        <a:pt x="13078" y="17806"/>
                                        <a:pt x="14195" y="17409"/>
                                      </a:cubicBezTo>
                                      <a:lnTo>
                                        <a:pt x="14224" y="17409"/>
                                      </a:lnTo>
                                      <a:cubicBezTo>
                                        <a:pt x="15693" y="16888"/>
                                        <a:pt x="16987" y="16144"/>
                                        <a:pt x="18074" y="15226"/>
                                      </a:cubicBezTo>
                                      <a:cubicBezTo>
                                        <a:pt x="19161" y="14309"/>
                                        <a:pt x="20072" y="13193"/>
                                        <a:pt x="20660" y="11978"/>
                                      </a:cubicBezTo>
                                      <a:cubicBezTo>
                                        <a:pt x="21248" y="10787"/>
                                        <a:pt x="21571" y="9498"/>
                                        <a:pt x="21571" y="8134"/>
                                      </a:cubicBezTo>
                                      <a:cubicBezTo>
                                        <a:pt x="21483" y="6770"/>
                                        <a:pt x="21160" y="5456"/>
                                        <a:pt x="20601" y="4290"/>
                                      </a:cubicBezTo>
                                      <a:close/>
                                      <a:moveTo>
                                        <a:pt x="6436" y="2926"/>
                                      </a:moveTo>
                                      <a:cubicBezTo>
                                        <a:pt x="6436" y="2753"/>
                                        <a:pt x="6466" y="2579"/>
                                        <a:pt x="6466" y="2430"/>
                                      </a:cubicBezTo>
                                      <a:cubicBezTo>
                                        <a:pt x="6466" y="2381"/>
                                        <a:pt x="6466" y="2331"/>
                                        <a:pt x="6436" y="2281"/>
                                      </a:cubicBezTo>
                                      <a:cubicBezTo>
                                        <a:pt x="7406" y="1909"/>
                                        <a:pt x="8464" y="1686"/>
                                        <a:pt x="9610" y="1686"/>
                                      </a:cubicBezTo>
                                      <a:cubicBezTo>
                                        <a:pt x="10404" y="1686"/>
                                        <a:pt x="11168" y="1785"/>
                                        <a:pt x="11873" y="1984"/>
                                      </a:cubicBezTo>
                                      <a:cubicBezTo>
                                        <a:pt x="11638" y="2579"/>
                                        <a:pt x="11844" y="3298"/>
                                        <a:pt x="11991" y="3868"/>
                                      </a:cubicBezTo>
                                      <a:cubicBezTo>
                                        <a:pt x="12049" y="4116"/>
                                        <a:pt x="12108" y="4340"/>
                                        <a:pt x="12108" y="4488"/>
                                      </a:cubicBezTo>
                                      <a:cubicBezTo>
                                        <a:pt x="12138" y="4836"/>
                                        <a:pt x="12049" y="5059"/>
                                        <a:pt x="11844" y="5133"/>
                                      </a:cubicBezTo>
                                      <a:cubicBezTo>
                                        <a:pt x="11344" y="5332"/>
                                        <a:pt x="10198" y="5034"/>
                                        <a:pt x="9493" y="4513"/>
                                      </a:cubicBezTo>
                                      <a:cubicBezTo>
                                        <a:pt x="9228" y="4315"/>
                                        <a:pt x="8817" y="4315"/>
                                        <a:pt x="8523" y="4513"/>
                                      </a:cubicBezTo>
                                      <a:cubicBezTo>
                                        <a:pt x="8464" y="4563"/>
                                        <a:pt x="8141" y="4612"/>
                                        <a:pt x="7641" y="4513"/>
                                      </a:cubicBezTo>
                                      <a:cubicBezTo>
                                        <a:pt x="7024" y="4414"/>
                                        <a:pt x="6613" y="4191"/>
                                        <a:pt x="6554" y="4092"/>
                                      </a:cubicBezTo>
                                      <a:cubicBezTo>
                                        <a:pt x="6378" y="3819"/>
                                        <a:pt x="6407" y="3348"/>
                                        <a:pt x="6436" y="2926"/>
                                      </a:cubicBezTo>
                                      <a:close/>
                                      <a:moveTo>
                                        <a:pt x="4203" y="3571"/>
                                      </a:moveTo>
                                      <a:cubicBezTo>
                                        <a:pt x="4438" y="3372"/>
                                        <a:pt x="4673" y="3199"/>
                                        <a:pt x="4938" y="3025"/>
                                      </a:cubicBezTo>
                                      <a:cubicBezTo>
                                        <a:pt x="4908" y="3571"/>
                                        <a:pt x="4908" y="4216"/>
                                        <a:pt x="5290" y="4736"/>
                                      </a:cubicBezTo>
                                      <a:cubicBezTo>
                                        <a:pt x="5731" y="5332"/>
                                        <a:pt x="6789" y="5654"/>
                                        <a:pt x="7582" y="5753"/>
                                      </a:cubicBezTo>
                                      <a:cubicBezTo>
                                        <a:pt x="8111" y="5828"/>
                                        <a:pt x="8552" y="5803"/>
                                        <a:pt x="8934" y="5704"/>
                                      </a:cubicBezTo>
                                      <a:cubicBezTo>
                                        <a:pt x="9669" y="6125"/>
                                        <a:pt x="10609" y="6448"/>
                                        <a:pt x="11462" y="6448"/>
                                      </a:cubicBezTo>
                                      <a:cubicBezTo>
                                        <a:pt x="11844" y="6448"/>
                                        <a:pt x="12196" y="6398"/>
                                        <a:pt x="12490" y="6249"/>
                                      </a:cubicBezTo>
                                      <a:cubicBezTo>
                                        <a:pt x="12931" y="6076"/>
                                        <a:pt x="13636" y="5580"/>
                                        <a:pt x="13578" y="4414"/>
                                      </a:cubicBezTo>
                                      <a:cubicBezTo>
                                        <a:pt x="13548" y="4166"/>
                                        <a:pt x="13489" y="3893"/>
                                        <a:pt x="13401" y="3596"/>
                                      </a:cubicBezTo>
                                      <a:cubicBezTo>
                                        <a:pt x="13313" y="3298"/>
                                        <a:pt x="13195" y="2777"/>
                                        <a:pt x="13225" y="2480"/>
                                      </a:cubicBezTo>
                                      <a:cubicBezTo>
                                        <a:pt x="13871" y="2777"/>
                                        <a:pt x="14459" y="3149"/>
                                        <a:pt x="14988" y="3596"/>
                                      </a:cubicBezTo>
                                      <a:cubicBezTo>
                                        <a:pt x="16046" y="4488"/>
                                        <a:pt x="16781" y="5629"/>
                                        <a:pt x="17075" y="6919"/>
                                      </a:cubicBezTo>
                                      <a:cubicBezTo>
                                        <a:pt x="17016" y="6919"/>
                                        <a:pt x="16957" y="6944"/>
                                        <a:pt x="16928" y="6968"/>
                                      </a:cubicBezTo>
                                      <a:cubicBezTo>
                                        <a:pt x="16840" y="6993"/>
                                        <a:pt x="16781" y="7018"/>
                                        <a:pt x="16722" y="7043"/>
                                      </a:cubicBezTo>
                                      <a:cubicBezTo>
                                        <a:pt x="16487" y="7142"/>
                                        <a:pt x="16369" y="7192"/>
                                        <a:pt x="16164" y="7216"/>
                                      </a:cubicBezTo>
                                      <a:cubicBezTo>
                                        <a:pt x="16075" y="7216"/>
                                        <a:pt x="15958" y="7216"/>
                                        <a:pt x="15840" y="7216"/>
                                      </a:cubicBezTo>
                                      <a:cubicBezTo>
                                        <a:pt x="15517" y="7192"/>
                                        <a:pt x="14988" y="7167"/>
                                        <a:pt x="14547" y="7440"/>
                                      </a:cubicBezTo>
                                      <a:cubicBezTo>
                                        <a:pt x="13695" y="7960"/>
                                        <a:pt x="13578" y="9324"/>
                                        <a:pt x="13578" y="9374"/>
                                      </a:cubicBezTo>
                                      <a:cubicBezTo>
                                        <a:pt x="13489" y="10341"/>
                                        <a:pt x="14371" y="10961"/>
                                        <a:pt x="15076" y="11482"/>
                                      </a:cubicBezTo>
                                      <a:cubicBezTo>
                                        <a:pt x="15311" y="11655"/>
                                        <a:pt x="15576" y="11829"/>
                                        <a:pt x="15723" y="11978"/>
                                      </a:cubicBezTo>
                                      <a:cubicBezTo>
                                        <a:pt x="15517" y="12226"/>
                                        <a:pt x="15253" y="12449"/>
                                        <a:pt x="14988" y="12672"/>
                                      </a:cubicBezTo>
                                      <a:lnTo>
                                        <a:pt x="14929" y="12722"/>
                                      </a:lnTo>
                                      <a:cubicBezTo>
                                        <a:pt x="14077" y="13441"/>
                                        <a:pt x="12990" y="13986"/>
                                        <a:pt x="11785" y="14284"/>
                                      </a:cubicBezTo>
                                      <a:cubicBezTo>
                                        <a:pt x="11785" y="14259"/>
                                        <a:pt x="11814" y="14234"/>
                                        <a:pt x="11814" y="14210"/>
                                      </a:cubicBezTo>
                                      <a:cubicBezTo>
                                        <a:pt x="11932" y="13912"/>
                                        <a:pt x="11873" y="12672"/>
                                        <a:pt x="11373" y="12300"/>
                                      </a:cubicBezTo>
                                      <a:cubicBezTo>
                                        <a:pt x="10991" y="12027"/>
                                        <a:pt x="10433" y="12003"/>
                                        <a:pt x="9904" y="12003"/>
                                      </a:cubicBezTo>
                                      <a:cubicBezTo>
                                        <a:pt x="9728" y="12003"/>
                                        <a:pt x="9493" y="12003"/>
                                        <a:pt x="9434" y="11978"/>
                                      </a:cubicBezTo>
                                      <a:cubicBezTo>
                                        <a:pt x="8582" y="11730"/>
                                        <a:pt x="8317" y="11333"/>
                                        <a:pt x="8288" y="10242"/>
                                      </a:cubicBezTo>
                                      <a:cubicBezTo>
                                        <a:pt x="8288" y="10217"/>
                                        <a:pt x="8288" y="10192"/>
                                        <a:pt x="8317" y="10167"/>
                                      </a:cubicBezTo>
                                      <a:cubicBezTo>
                                        <a:pt x="8376" y="9969"/>
                                        <a:pt x="8464" y="9597"/>
                                        <a:pt x="8111" y="9225"/>
                                      </a:cubicBezTo>
                                      <a:cubicBezTo>
                                        <a:pt x="7729" y="8878"/>
                                        <a:pt x="7083" y="8878"/>
                                        <a:pt x="6142" y="8952"/>
                                      </a:cubicBezTo>
                                      <a:cubicBezTo>
                                        <a:pt x="6025" y="8952"/>
                                        <a:pt x="5937" y="8977"/>
                                        <a:pt x="5878" y="8977"/>
                                      </a:cubicBezTo>
                                      <a:cubicBezTo>
                                        <a:pt x="5760" y="8977"/>
                                        <a:pt x="5437" y="8977"/>
                                        <a:pt x="5231" y="8952"/>
                                      </a:cubicBezTo>
                                      <a:cubicBezTo>
                                        <a:pt x="5231" y="8903"/>
                                        <a:pt x="5231" y="8828"/>
                                        <a:pt x="5261" y="8729"/>
                                      </a:cubicBezTo>
                                      <a:cubicBezTo>
                                        <a:pt x="5290" y="8655"/>
                                        <a:pt x="5290" y="8555"/>
                                        <a:pt x="5320" y="8481"/>
                                      </a:cubicBezTo>
                                      <a:cubicBezTo>
                                        <a:pt x="5467" y="7861"/>
                                        <a:pt x="5643" y="6919"/>
                                        <a:pt x="4761" y="6249"/>
                                      </a:cubicBezTo>
                                      <a:cubicBezTo>
                                        <a:pt x="4027" y="5704"/>
                                        <a:pt x="3145" y="5803"/>
                                        <a:pt x="2440" y="5902"/>
                                      </a:cubicBezTo>
                                      <a:cubicBezTo>
                                        <a:pt x="2822" y="5034"/>
                                        <a:pt x="3439" y="4216"/>
                                        <a:pt x="4203" y="3571"/>
                                      </a:cubicBezTo>
                                      <a:close/>
                                      <a:moveTo>
                                        <a:pt x="17222" y="8183"/>
                                      </a:moveTo>
                                      <a:cubicBezTo>
                                        <a:pt x="17222" y="9151"/>
                                        <a:pt x="16957" y="10043"/>
                                        <a:pt x="16487" y="10862"/>
                                      </a:cubicBezTo>
                                      <a:cubicBezTo>
                                        <a:pt x="16340" y="10738"/>
                                        <a:pt x="16193" y="10614"/>
                                        <a:pt x="16017" y="10515"/>
                                      </a:cubicBezTo>
                                      <a:cubicBezTo>
                                        <a:pt x="15517" y="10143"/>
                                        <a:pt x="14988" y="9771"/>
                                        <a:pt x="15018" y="9423"/>
                                      </a:cubicBezTo>
                                      <a:cubicBezTo>
                                        <a:pt x="15047" y="9002"/>
                                        <a:pt x="15253" y="8506"/>
                                        <a:pt x="15370" y="8407"/>
                                      </a:cubicBezTo>
                                      <a:cubicBezTo>
                                        <a:pt x="15429" y="8382"/>
                                        <a:pt x="15605" y="8407"/>
                                        <a:pt x="15723" y="8407"/>
                                      </a:cubicBezTo>
                                      <a:cubicBezTo>
                                        <a:pt x="15929" y="8407"/>
                                        <a:pt x="16164" y="8431"/>
                                        <a:pt x="16399" y="8407"/>
                                      </a:cubicBezTo>
                                      <a:cubicBezTo>
                                        <a:pt x="16781" y="8357"/>
                                        <a:pt x="17016" y="8283"/>
                                        <a:pt x="17222" y="8183"/>
                                      </a:cubicBezTo>
                                      <a:close/>
                                      <a:moveTo>
                                        <a:pt x="1969" y="8134"/>
                                      </a:moveTo>
                                      <a:cubicBezTo>
                                        <a:pt x="1969" y="7812"/>
                                        <a:pt x="1999" y="7489"/>
                                        <a:pt x="2058" y="7192"/>
                                      </a:cubicBezTo>
                                      <a:cubicBezTo>
                                        <a:pt x="2234" y="7192"/>
                                        <a:pt x="2410" y="7167"/>
                                        <a:pt x="2586" y="7142"/>
                                      </a:cubicBezTo>
                                      <a:cubicBezTo>
                                        <a:pt x="3174" y="7068"/>
                                        <a:pt x="3586" y="7043"/>
                                        <a:pt x="3791" y="7216"/>
                                      </a:cubicBezTo>
                                      <a:cubicBezTo>
                                        <a:pt x="4056" y="7415"/>
                                        <a:pt x="3997" y="7762"/>
                                        <a:pt x="3880" y="8283"/>
                                      </a:cubicBezTo>
                                      <a:cubicBezTo>
                                        <a:pt x="3850" y="8382"/>
                                        <a:pt x="3850" y="8481"/>
                                        <a:pt x="3821" y="8580"/>
                                      </a:cubicBezTo>
                                      <a:cubicBezTo>
                                        <a:pt x="3733" y="9027"/>
                                        <a:pt x="3703" y="9473"/>
                                        <a:pt x="4056" y="9820"/>
                                      </a:cubicBezTo>
                                      <a:cubicBezTo>
                                        <a:pt x="4467" y="10242"/>
                                        <a:pt x="5143" y="10217"/>
                                        <a:pt x="5878" y="10242"/>
                                      </a:cubicBezTo>
                                      <a:cubicBezTo>
                                        <a:pt x="5966" y="10242"/>
                                        <a:pt x="6084" y="10242"/>
                                        <a:pt x="6260" y="10217"/>
                                      </a:cubicBezTo>
                                      <a:cubicBezTo>
                                        <a:pt x="6377" y="10217"/>
                                        <a:pt x="6613" y="10192"/>
                                        <a:pt x="6848" y="10192"/>
                                      </a:cubicBezTo>
                                      <a:cubicBezTo>
                                        <a:pt x="6848" y="10217"/>
                                        <a:pt x="6848" y="10267"/>
                                        <a:pt x="6848" y="10291"/>
                                      </a:cubicBezTo>
                                      <a:cubicBezTo>
                                        <a:pt x="6877" y="11432"/>
                                        <a:pt x="7142" y="12672"/>
                                        <a:pt x="8993" y="13168"/>
                                      </a:cubicBezTo>
                                      <a:cubicBezTo>
                                        <a:pt x="9257" y="13243"/>
                                        <a:pt x="9581" y="13243"/>
                                        <a:pt x="9904" y="13243"/>
                                      </a:cubicBezTo>
                                      <a:cubicBezTo>
                                        <a:pt x="10022" y="13243"/>
                                        <a:pt x="10227" y="13243"/>
                                        <a:pt x="10374" y="13267"/>
                                      </a:cubicBezTo>
                                      <a:cubicBezTo>
                                        <a:pt x="10404" y="13441"/>
                                        <a:pt x="10433" y="13689"/>
                                        <a:pt x="10433" y="13813"/>
                                      </a:cubicBezTo>
                                      <a:cubicBezTo>
                                        <a:pt x="10374" y="13862"/>
                                        <a:pt x="10286" y="13937"/>
                                        <a:pt x="10198" y="13986"/>
                                      </a:cubicBezTo>
                                      <a:cubicBezTo>
                                        <a:pt x="10022" y="14110"/>
                                        <a:pt x="9786" y="14309"/>
                                        <a:pt x="9640" y="14532"/>
                                      </a:cubicBezTo>
                                      <a:cubicBezTo>
                                        <a:pt x="9640" y="14557"/>
                                        <a:pt x="9610" y="14631"/>
                                        <a:pt x="9610" y="14631"/>
                                      </a:cubicBezTo>
                                      <a:lnTo>
                                        <a:pt x="9610" y="14631"/>
                                      </a:lnTo>
                                      <a:cubicBezTo>
                                        <a:pt x="7494" y="14631"/>
                                        <a:pt x="5584" y="13887"/>
                                        <a:pt x="4203" y="12722"/>
                                      </a:cubicBezTo>
                                      <a:cubicBezTo>
                                        <a:pt x="2851" y="11556"/>
                                        <a:pt x="1969" y="9895"/>
                                        <a:pt x="1969" y="8134"/>
                                      </a:cubicBezTo>
                                      <a:close/>
                                      <a:moveTo>
                                        <a:pt x="19484" y="11556"/>
                                      </a:moveTo>
                                      <a:cubicBezTo>
                                        <a:pt x="18926" y="12647"/>
                                        <a:pt x="18074" y="13639"/>
                                        <a:pt x="17192" y="14482"/>
                                      </a:cubicBezTo>
                                      <a:lnTo>
                                        <a:pt x="17192" y="14482"/>
                                      </a:lnTo>
                                      <a:lnTo>
                                        <a:pt x="17163" y="14482"/>
                                      </a:lnTo>
                                      <a:cubicBezTo>
                                        <a:pt x="16193" y="15326"/>
                                        <a:pt x="15018" y="15995"/>
                                        <a:pt x="13695" y="16442"/>
                                      </a:cubicBezTo>
                                      <a:lnTo>
                                        <a:pt x="13666" y="16466"/>
                                      </a:lnTo>
                                      <a:cubicBezTo>
                                        <a:pt x="12431" y="16888"/>
                                        <a:pt x="11050" y="17136"/>
                                        <a:pt x="9610" y="17136"/>
                                      </a:cubicBezTo>
                                      <a:cubicBezTo>
                                        <a:pt x="8170" y="17136"/>
                                        <a:pt x="6789" y="16888"/>
                                        <a:pt x="5525" y="16442"/>
                                      </a:cubicBezTo>
                                      <a:cubicBezTo>
                                        <a:pt x="4409" y="16070"/>
                                        <a:pt x="3380" y="15524"/>
                                        <a:pt x="2498" y="14854"/>
                                      </a:cubicBezTo>
                                      <a:lnTo>
                                        <a:pt x="3233" y="14234"/>
                                      </a:lnTo>
                                      <a:cubicBezTo>
                                        <a:pt x="4938" y="15499"/>
                                        <a:pt x="7171" y="16268"/>
                                        <a:pt x="9610" y="16268"/>
                                      </a:cubicBezTo>
                                      <a:cubicBezTo>
                                        <a:pt x="12255" y="16268"/>
                                        <a:pt x="14635" y="15375"/>
                                        <a:pt x="16369" y="13937"/>
                                      </a:cubicBezTo>
                                      <a:lnTo>
                                        <a:pt x="16428" y="13912"/>
                                      </a:lnTo>
                                      <a:cubicBezTo>
                                        <a:pt x="18162" y="12424"/>
                                        <a:pt x="19249" y="10391"/>
                                        <a:pt x="19249" y="8159"/>
                                      </a:cubicBezTo>
                                      <a:cubicBezTo>
                                        <a:pt x="19249" y="6100"/>
                                        <a:pt x="18338" y="4216"/>
                                        <a:pt x="16840" y="2777"/>
                                      </a:cubicBezTo>
                                      <a:lnTo>
                                        <a:pt x="17574" y="2157"/>
                                      </a:lnTo>
                                      <a:cubicBezTo>
                                        <a:pt x="18368" y="2901"/>
                                        <a:pt x="19014" y="3769"/>
                                        <a:pt x="19455" y="4712"/>
                                      </a:cubicBezTo>
                                      <a:cubicBezTo>
                                        <a:pt x="19984" y="5778"/>
                                        <a:pt x="20249" y="6944"/>
                                        <a:pt x="20249" y="8159"/>
                                      </a:cubicBezTo>
                                      <a:cubicBezTo>
                                        <a:pt x="20278" y="9349"/>
                                        <a:pt x="20013" y="10515"/>
                                        <a:pt x="19484" y="115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E2893B" id="Group 260" o:spid="_x0000_s1112" alt="glob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">
                      <v:oval id="Oval 261" o:spid="_x0000_s111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" fillcolor="#bd4f87 [32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706C7C"/>
                          </w:txbxContent>
                        </v:textbox>
                      </v:oval>
                      <v:shape id="_x0000_s1114" style="position:absolute;left:1865;top:1397;width:3750;height:4445;visibility:visible;mso-wrap-style:square;v-text-anchor:middle" coordsize="21571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" path="m20601,4290c20072,3224,19338,2232,18456,1413r617,-520c19308,694,19308,372,19073,173v-235,-198,-617,-198,-852,l17192,1017r,l17192,1017r,24l16017,2033c14342,744,12079,,9640,,6965,,4585,917,2822,2381r,c1058,3844,,5877,,8134v,2058,911,3943,2410,5381l206,15375v-235,199,-235,521,,719c441,16293,823,16293,1058,16094r617,-520c2675,16342,3821,16962,5084,17409v1117,397,2322,645,3586,719c8670,18178,8699,18227,8699,18252r,1587l4791,19839v-559,,-1000,397,-1000,868c3791,21178,4262,21575,4791,21575r9727,c15076,21575,15517,21178,15517,20707v,-496,-441,-868,-999,-868l10756,19839r,-1587c10756,18202,10698,18178,10698,18128v1234,-99,2380,-322,3497,-719l14224,17409v1469,-521,2763,-1265,3850,-2183c19161,14309,20072,13193,20660,11978v588,-1191,911,-2480,911,-3844c21483,6770,21160,5456,20601,4290xm6436,2926v,-173,30,-347,30,-496c6466,2381,6466,2331,6436,2281v970,-372,2028,-595,3174,-595c10404,1686,11168,1785,11873,1984v-235,595,-29,1314,118,1884c12049,4116,12108,4340,12108,4488v30,348,-59,571,-264,645c11344,5332,10198,5034,9493,4513v-265,-198,-676,-198,-970,c8464,4563,8141,4612,7641,4513,7024,4414,6613,4191,6554,4092,6378,3819,6407,3348,6436,2926xm4203,3571v235,-199,470,-372,735,-546c4908,3571,4908,4216,5290,4736v441,596,1499,918,2292,1017c8111,5828,8552,5803,8934,5704v735,421,1675,744,2528,744c11844,6448,12196,6398,12490,6249v441,-173,1146,-669,1088,-1835c13548,4166,13489,3893,13401,3596v-88,-298,-206,-819,-176,-1116c13871,2777,14459,3149,14988,3596v1058,892,1793,2033,2087,3323c17016,6919,16957,6944,16928,6968v-88,25,-147,50,-206,75c16487,7142,16369,7192,16164,7216v-89,,-206,,-324,c15517,7192,14988,7167,14547,7440v-852,520,-969,1884,-969,1934c13489,10341,14371,10961,15076,11482v235,173,500,347,647,496c15517,12226,15253,12449,14988,12672r-59,50c14077,13441,12990,13986,11785,14284v,-25,29,-50,29,-74c11932,13912,11873,12672,11373,12300v-382,-273,-940,-297,-1469,-297c9728,12003,9493,12003,9434,11978,8582,11730,8317,11333,8288,10242v,-25,,-50,29,-75c8376,9969,8464,9597,8111,9225,7729,8878,7083,8878,6142,8952v-117,,-205,25,-264,25c5760,8977,5437,8977,5231,8952v,-49,,-124,30,-223c5290,8655,5290,8555,5320,8481,5467,7861,5643,6919,4761,6249,4027,5704,3145,5803,2440,5902,2822,5034,3439,4216,4203,3571xm17222,8183v,968,-265,1860,-735,2679c16340,10738,16193,10614,16017,10515v-500,-372,-1029,-744,-999,-1092c15047,9002,15253,8506,15370,8407v59,-25,235,,353,c15929,8407,16164,8431,16399,8407v382,-50,617,-124,823,-224xm1969,8134v,-322,30,-645,89,-942c2234,7192,2410,7167,2586,7142v588,-74,1000,-99,1205,74c4056,7415,3997,7762,3880,8283v-30,99,-30,198,-59,297c3733,9027,3703,9473,4056,9820v411,422,1087,397,1822,422c5966,10242,6084,10242,6260,10217v117,,353,-25,588,-25c6848,10217,6848,10267,6848,10291v29,1141,294,2381,2145,2877c9257,13243,9581,13243,9904,13243v118,,323,,470,24c10404,13441,10433,13689,10433,13813v-59,49,-147,124,-235,173c10022,14110,9786,14309,9640,14532v,25,-30,99,-30,99l9610,14631v-2116,,-4026,-744,-5407,-1909c2851,11556,1969,9895,1969,8134xm19484,11556v-558,1091,-1410,2083,-2292,2926l17192,14482r-29,c16193,15326,15018,15995,13695,16442r-29,24c12431,16888,11050,17136,9610,17136v-1440,,-2821,-248,-4085,-694c4409,16070,3380,15524,2498,14854r735,-620c4938,15499,7171,16268,9610,16268v2645,,5025,-893,6759,-2331l16428,13912v1734,-1488,2821,-3521,2821,-5753c19249,6100,18338,4216,16840,2777r734,-620c18368,2901,19014,3769,19455,4712v529,1066,794,2232,794,3447c20278,9349,20013,10515,19484,11556xe" fillcolor="white [3212]" stroked="f" strokeweight="1pt">
                        <v:stroke miterlimit="4" joinstyle="miter"/>
                        <v:path arrowok="t" o:extrusionok="f" o:connecttype="custom" o:connectlocs="187508,222250;187508,222250;187508,222250;187508,2222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2" w:type="dxa"/>
            <w:tcBorders>
              <w:top w:val="single" w:sz="24" w:space="0" w:color="BD4F87" w:themeColor="accent5"/>
              <w:left w:val="nil"/>
              <w:bottom w:val="single" w:sz="24" w:space="0" w:color="BD4F87" w:themeColor="accent5"/>
              <w:right w:val="single" w:sz="24" w:space="0" w:color="BD4F87" w:themeColor="accent5"/>
            </w:tcBorders>
          </w:tcPr>
          <w:p w:rsidR="007A2036" w:rsidRPr="001C25F7" w:rsidRDefault="00C345E5" w:rsidP="006B77A3">
            <w:pPr>
              <w:pStyle w:val="Text10"/>
              <w:rPr>
                <w:sz w:val="20"/>
                <w:szCs w:val="20"/>
              </w:rPr>
            </w:pPr>
            <w:sdt>
              <w:sdtPr>
                <w:id w:val="-1707949058"/>
                <w:placeholder>
                  <w:docPart w:val="573E66DFAF234DD9999E4E74A266EA2C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6B77A3">
                  <w:t>How can you connect today’s lesson to the real world?</w:t>
                </w:r>
              </w:sdtContent>
            </w:sdt>
          </w:p>
        </w:tc>
        <w:tc>
          <w:tcPr>
            <w:tcW w:w="283" w:type="dxa"/>
            <w:vMerge/>
            <w:tcBorders>
              <w:left w:val="single" w:sz="24" w:space="0" w:color="BD4F87" w:themeColor="accent5"/>
              <w:bottom w:val="nil"/>
              <w:right w:val="single" w:sz="24" w:space="0" w:color="BD4F87" w:themeColor="accent5"/>
            </w:tcBorders>
          </w:tcPr>
          <w:p w:rsidR="007A2036" w:rsidRDefault="007A2036" w:rsidP="00270788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BD4F87" w:themeColor="accent5"/>
              <w:left w:val="single" w:sz="24" w:space="0" w:color="BD4F87" w:themeColor="accent5"/>
              <w:bottom w:val="single" w:sz="24" w:space="0" w:color="BD4F87" w:themeColor="accent5"/>
              <w:right w:val="nil"/>
            </w:tcBorders>
          </w:tcPr>
          <w:p w:rsidR="007A2036" w:rsidRPr="00270788" w:rsidRDefault="007A2036" w:rsidP="006B77A3">
            <w:pPr>
              <w:pStyle w:val="Graphic"/>
            </w:pPr>
            <w:r w:rsidRPr="00270788">
              <mc:AlternateContent>
                <mc:Choice Requires="wpg">
                  <w:drawing>
                    <wp:inline distT="0" distB="0" distL="0" distR="0" wp14:anchorId="4DB6F015" wp14:editId="446B39BA">
                      <wp:extent cx="723900" cy="723900"/>
                      <wp:effectExtent l="0" t="0" r="0" b="0"/>
                      <wp:docPr id="263" name="Group 263" descr="glob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228" name="Oval 264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706C7C"/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Shape"/>
                              <wps:cNvSpPr/>
                              <wps:spPr>
                                <a:xfrm>
                                  <a:off x="186529" y="139700"/>
                                  <a:ext cx="375016" cy="444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1" h="21575" extrusionOk="0">
                                      <a:moveTo>
                                        <a:pt x="20601" y="4290"/>
                                      </a:moveTo>
                                      <a:cubicBezTo>
                                        <a:pt x="20072" y="3224"/>
                                        <a:pt x="19338" y="2232"/>
                                        <a:pt x="18456" y="1413"/>
                                      </a:cubicBezTo>
                                      <a:lnTo>
                                        <a:pt x="19073" y="893"/>
                                      </a:lnTo>
                                      <a:cubicBezTo>
                                        <a:pt x="19308" y="694"/>
                                        <a:pt x="19308" y="372"/>
                                        <a:pt x="19073" y="173"/>
                                      </a:cubicBezTo>
                                      <a:cubicBezTo>
                                        <a:pt x="18838" y="-25"/>
                                        <a:pt x="18456" y="-25"/>
                                        <a:pt x="18221" y="173"/>
                                      </a:cubicBez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17"/>
                                      </a:lnTo>
                                      <a:lnTo>
                                        <a:pt x="17192" y="1041"/>
                                      </a:lnTo>
                                      <a:lnTo>
                                        <a:pt x="16017" y="2033"/>
                                      </a:lnTo>
                                      <a:cubicBezTo>
                                        <a:pt x="14342" y="744"/>
                                        <a:pt x="12079" y="0"/>
                                        <a:pt x="9640" y="0"/>
                                      </a:cubicBezTo>
                                      <a:cubicBezTo>
                                        <a:pt x="6965" y="0"/>
                                        <a:pt x="4585" y="917"/>
                                        <a:pt x="2822" y="2381"/>
                                      </a:cubicBezTo>
                                      <a:lnTo>
                                        <a:pt x="2822" y="2381"/>
                                      </a:lnTo>
                                      <a:cubicBezTo>
                                        <a:pt x="1058" y="3844"/>
                                        <a:pt x="0" y="5877"/>
                                        <a:pt x="0" y="8134"/>
                                      </a:cubicBezTo>
                                      <a:cubicBezTo>
                                        <a:pt x="0" y="10192"/>
                                        <a:pt x="911" y="12077"/>
                                        <a:pt x="2410" y="13515"/>
                                      </a:cubicBezTo>
                                      <a:lnTo>
                                        <a:pt x="206" y="15375"/>
                                      </a:lnTo>
                                      <a:cubicBezTo>
                                        <a:pt x="-29" y="15574"/>
                                        <a:pt x="-29" y="15896"/>
                                        <a:pt x="206" y="16094"/>
                                      </a:cubicBezTo>
                                      <a:cubicBezTo>
                                        <a:pt x="441" y="16293"/>
                                        <a:pt x="823" y="16293"/>
                                        <a:pt x="1058" y="16094"/>
                                      </a:cubicBezTo>
                                      <a:lnTo>
                                        <a:pt x="1675" y="15574"/>
                                      </a:lnTo>
                                      <a:cubicBezTo>
                                        <a:pt x="2675" y="16342"/>
                                        <a:pt x="3821" y="16962"/>
                                        <a:pt x="5084" y="17409"/>
                                      </a:cubicBezTo>
                                      <a:cubicBezTo>
                                        <a:pt x="6201" y="17806"/>
                                        <a:pt x="7406" y="18054"/>
                                        <a:pt x="8670" y="18128"/>
                                      </a:cubicBezTo>
                                      <a:cubicBezTo>
                                        <a:pt x="8670" y="18178"/>
                                        <a:pt x="8699" y="18227"/>
                                        <a:pt x="8699" y="18252"/>
                                      </a:cubicBezTo>
                                      <a:lnTo>
                                        <a:pt x="8699" y="19839"/>
                                      </a:lnTo>
                                      <a:lnTo>
                                        <a:pt x="4791" y="19839"/>
                                      </a:lnTo>
                                      <a:cubicBezTo>
                                        <a:pt x="4232" y="19839"/>
                                        <a:pt x="3791" y="20236"/>
                                        <a:pt x="3791" y="20707"/>
                                      </a:cubicBezTo>
                                      <a:cubicBezTo>
                                        <a:pt x="3791" y="21178"/>
                                        <a:pt x="4262" y="21575"/>
                                        <a:pt x="4791" y="21575"/>
                                      </a:cubicBezTo>
                                      <a:lnTo>
                                        <a:pt x="14518" y="21575"/>
                                      </a:lnTo>
                                      <a:cubicBezTo>
                                        <a:pt x="15076" y="21575"/>
                                        <a:pt x="15517" y="21178"/>
                                        <a:pt x="15517" y="20707"/>
                                      </a:cubicBezTo>
                                      <a:cubicBezTo>
                                        <a:pt x="15517" y="20211"/>
                                        <a:pt x="15076" y="19839"/>
                                        <a:pt x="14518" y="19839"/>
                                      </a:cubicBezTo>
                                      <a:lnTo>
                                        <a:pt x="10756" y="19839"/>
                                      </a:lnTo>
                                      <a:lnTo>
                                        <a:pt x="10756" y="18252"/>
                                      </a:lnTo>
                                      <a:cubicBezTo>
                                        <a:pt x="10756" y="18202"/>
                                        <a:pt x="10698" y="18178"/>
                                        <a:pt x="10698" y="18128"/>
                                      </a:cubicBezTo>
                                      <a:cubicBezTo>
                                        <a:pt x="11932" y="18029"/>
                                        <a:pt x="13078" y="17806"/>
                                        <a:pt x="14195" y="17409"/>
                                      </a:cubicBezTo>
                                      <a:lnTo>
                                        <a:pt x="14224" y="17409"/>
                                      </a:lnTo>
                                      <a:cubicBezTo>
                                        <a:pt x="15693" y="16888"/>
                                        <a:pt x="16987" y="16144"/>
                                        <a:pt x="18074" y="15226"/>
                                      </a:cubicBezTo>
                                      <a:cubicBezTo>
                                        <a:pt x="19161" y="14309"/>
                                        <a:pt x="20072" y="13193"/>
                                        <a:pt x="20660" y="11978"/>
                                      </a:cubicBezTo>
                                      <a:cubicBezTo>
                                        <a:pt x="21248" y="10787"/>
                                        <a:pt x="21571" y="9498"/>
                                        <a:pt x="21571" y="8134"/>
                                      </a:cubicBezTo>
                                      <a:cubicBezTo>
                                        <a:pt x="21483" y="6770"/>
                                        <a:pt x="21160" y="5456"/>
                                        <a:pt x="20601" y="4290"/>
                                      </a:cubicBezTo>
                                      <a:close/>
                                      <a:moveTo>
                                        <a:pt x="6436" y="2926"/>
                                      </a:moveTo>
                                      <a:cubicBezTo>
                                        <a:pt x="6436" y="2753"/>
                                        <a:pt x="6466" y="2579"/>
                                        <a:pt x="6466" y="2430"/>
                                      </a:cubicBezTo>
                                      <a:cubicBezTo>
                                        <a:pt x="6466" y="2381"/>
                                        <a:pt x="6466" y="2331"/>
                                        <a:pt x="6436" y="2281"/>
                                      </a:cubicBezTo>
                                      <a:cubicBezTo>
                                        <a:pt x="7406" y="1909"/>
                                        <a:pt x="8464" y="1686"/>
                                        <a:pt x="9610" y="1686"/>
                                      </a:cubicBezTo>
                                      <a:cubicBezTo>
                                        <a:pt x="10404" y="1686"/>
                                        <a:pt x="11168" y="1785"/>
                                        <a:pt x="11873" y="1984"/>
                                      </a:cubicBezTo>
                                      <a:cubicBezTo>
                                        <a:pt x="11638" y="2579"/>
                                        <a:pt x="11844" y="3298"/>
                                        <a:pt x="11991" y="3868"/>
                                      </a:cubicBezTo>
                                      <a:cubicBezTo>
                                        <a:pt x="12049" y="4116"/>
                                        <a:pt x="12108" y="4340"/>
                                        <a:pt x="12108" y="4488"/>
                                      </a:cubicBezTo>
                                      <a:cubicBezTo>
                                        <a:pt x="12138" y="4836"/>
                                        <a:pt x="12049" y="5059"/>
                                        <a:pt x="11844" y="5133"/>
                                      </a:cubicBezTo>
                                      <a:cubicBezTo>
                                        <a:pt x="11344" y="5332"/>
                                        <a:pt x="10198" y="5034"/>
                                        <a:pt x="9493" y="4513"/>
                                      </a:cubicBezTo>
                                      <a:cubicBezTo>
                                        <a:pt x="9228" y="4315"/>
                                        <a:pt x="8817" y="4315"/>
                                        <a:pt x="8523" y="4513"/>
                                      </a:cubicBezTo>
                                      <a:cubicBezTo>
                                        <a:pt x="8464" y="4563"/>
                                        <a:pt x="8141" y="4612"/>
                                        <a:pt x="7641" y="4513"/>
                                      </a:cubicBezTo>
                                      <a:cubicBezTo>
                                        <a:pt x="7024" y="4414"/>
                                        <a:pt x="6613" y="4191"/>
                                        <a:pt x="6554" y="4092"/>
                                      </a:cubicBezTo>
                                      <a:cubicBezTo>
                                        <a:pt x="6378" y="3819"/>
                                        <a:pt x="6407" y="3348"/>
                                        <a:pt x="6436" y="2926"/>
                                      </a:cubicBezTo>
                                      <a:close/>
                                      <a:moveTo>
                                        <a:pt x="4203" y="3571"/>
                                      </a:moveTo>
                                      <a:cubicBezTo>
                                        <a:pt x="4438" y="3372"/>
                                        <a:pt x="4673" y="3199"/>
                                        <a:pt x="4938" y="3025"/>
                                      </a:cubicBezTo>
                                      <a:cubicBezTo>
                                        <a:pt x="4908" y="3571"/>
                                        <a:pt x="4908" y="4216"/>
                                        <a:pt x="5290" y="4736"/>
                                      </a:cubicBezTo>
                                      <a:cubicBezTo>
                                        <a:pt x="5731" y="5332"/>
                                        <a:pt x="6789" y="5654"/>
                                        <a:pt x="7582" y="5753"/>
                                      </a:cubicBezTo>
                                      <a:cubicBezTo>
                                        <a:pt x="8111" y="5828"/>
                                        <a:pt x="8552" y="5803"/>
                                        <a:pt x="8934" y="5704"/>
                                      </a:cubicBezTo>
                                      <a:cubicBezTo>
                                        <a:pt x="9669" y="6125"/>
                                        <a:pt x="10609" y="6448"/>
                                        <a:pt x="11462" y="6448"/>
                                      </a:cubicBezTo>
                                      <a:cubicBezTo>
                                        <a:pt x="11844" y="6448"/>
                                        <a:pt x="12196" y="6398"/>
                                        <a:pt x="12490" y="6249"/>
                                      </a:cubicBezTo>
                                      <a:cubicBezTo>
                                        <a:pt x="12931" y="6076"/>
                                        <a:pt x="13636" y="5580"/>
                                        <a:pt x="13578" y="4414"/>
                                      </a:cubicBezTo>
                                      <a:cubicBezTo>
                                        <a:pt x="13548" y="4166"/>
                                        <a:pt x="13489" y="3893"/>
                                        <a:pt x="13401" y="3596"/>
                                      </a:cubicBezTo>
                                      <a:cubicBezTo>
                                        <a:pt x="13313" y="3298"/>
                                        <a:pt x="13195" y="2777"/>
                                        <a:pt x="13225" y="2480"/>
                                      </a:cubicBezTo>
                                      <a:cubicBezTo>
                                        <a:pt x="13871" y="2777"/>
                                        <a:pt x="14459" y="3149"/>
                                        <a:pt x="14988" y="3596"/>
                                      </a:cubicBezTo>
                                      <a:cubicBezTo>
                                        <a:pt x="16046" y="4488"/>
                                        <a:pt x="16781" y="5629"/>
                                        <a:pt x="17075" y="6919"/>
                                      </a:cubicBezTo>
                                      <a:cubicBezTo>
                                        <a:pt x="17016" y="6919"/>
                                        <a:pt x="16957" y="6944"/>
                                        <a:pt x="16928" y="6968"/>
                                      </a:cubicBezTo>
                                      <a:cubicBezTo>
                                        <a:pt x="16840" y="6993"/>
                                        <a:pt x="16781" y="7018"/>
                                        <a:pt x="16722" y="7043"/>
                                      </a:cubicBezTo>
                                      <a:cubicBezTo>
                                        <a:pt x="16487" y="7142"/>
                                        <a:pt x="16369" y="7192"/>
                                        <a:pt x="16164" y="7216"/>
                                      </a:cubicBezTo>
                                      <a:cubicBezTo>
                                        <a:pt x="16075" y="7216"/>
                                        <a:pt x="15958" y="7216"/>
                                        <a:pt x="15840" y="7216"/>
                                      </a:cubicBezTo>
                                      <a:cubicBezTo>
                                        <a:pt x="15517" y="7192"/>
                                        <a:pt x="14988" y="7167"/>
                                        <a:pt x="14547" y="7440"/>
                                      </a:cubicBezTo>
                                      <a:cubicBezTo>
                                        <a:pt x="13695" y="7960"/>
                                        <a:pt x="13578" y="9324"/>
                                        <a:pt x="13578" y="9374"/>
                                      </a:cubicBezTo>
                                      <a:cubicBezTo>
                                        <a:pt x="13489" y="10341"/>
                                        <a:pt x="14371" y="10961"/>
                                        <a:pt x="15076" y="11482"/>
                                      </a:cubicBezTo>
                                      <a:cubicBezTo>
                                        <a:pt x="15311" y="11655"/>
                                        <a:pt x="15576" y="11829"/>
                                        <a:pt x="15723" y="11978"/>
                                      </a:cubicBezTo>
                                      <a:cubicBezTo>
                                        <a:pt x="15517" y="12226"/>
                                        <a:pt x="15253" y="12449"/>
                                        <a:pt x="14988" y="12672"/>
                                      </a:cubicBezTo>
                                      <a:lnTo>
                                        <a:pt x="14929" y="12722"/>
                                      </a:lnTo>
                                      <a:cubicBezTo>
                                        <a:pt x="14077" y="13441"/>
                                        <a:pt x="12990" y="13986"/>
                                        <a:pt x="11785" y="14284"/>
                                      </a:cubicBezTo>
                                      <a:cubicBezTo>
                                        <a:pt x="11785" y="14259"/>
                                        <a:pt x="11814" y="14234"/>
                                        <a:pt x="11814" y="14210"/>
                                      </a:cubicBezTo>
                                      <a:cubicBezTo>
                                        <a:pt x="11932" y="13912"/>
                                        <a:pt x="11873" y="12672"/>
                                        <a:pt x="11373" y="12300"/>
                                      </a:cubicBezTo>
                                      <a:cubicBezTo>
                                        <a:pt x="10991" y="12027"/>
                                        <a:pt x="10433" y="12003"/>
                                        <a:pt x="9904" y="12003"/>
                                      </a:cubicBezTo>
                                      <a:cubicBezTo>
                                        <a:pt x="9728" y="12003"/>
                                        <a:pt x="9493" y="12003"/>
                                        <a:pt x="9434" y="11978"/>
                                      </a:cubicBezTo>
                                      <a:cubicBezTo>
                                        <a:pt x="8582" y="11730"/>
                                        <a:pt x="8317" y="11333"/>
                                        <a:pt x="8288" y="10242"/>
                                      </a:cubicBezTo>
                                      <a:cubicBezTo>
                                        <a:pt x="8288" y="10217"/>
                                        <a:pt x="8288" y="10192"/>
                                        <a:pt x="8317" y="10167"/>
                                      </a:cubicBezTo>
                                      <a:cubicBezTo>
                                        <a:pt x="8376" y="9969"/>
                                        <a:pt x="8464" y="9597"/>
                                        <a:pt x="8111" y="9225"/>
                                      </a:cubicBezTo>
                                      <a:cubicBezTo>
                                        <a:pt x="7729" y="8878"/>
                                        <a:pt x="7083" y="8878"/>
                                        <a:pt x="6142" y="8952"/>
                                      </a:cubicBezTo>
                                      <a:cubicBezTo>
                                        <a:pt x="6025" y="8952"/>
                                        <a:pt x="5937" y="8977"/>
                                        <a:pt x="5878" y="8977"/>
                                      </a:cubicBezTo>
                                      <a:cubicBezTo>
                                        <a:pt x="5760" y="8977"/>
                                        <a:pt x="5437" y="8977"/>
                                        <a:pt x="5231" y="8952"/>
                                      </a:cubicBezTo>
                                      <a:cubicBezTo>
                                        <a:pt x="5231" y="8903"/>
                                        <a:pt x="5231" y="8828"/>
                                        <a:pt x="5261" y="8729"/>
                                      </a:cubicBezTo>
                                      <a:cubicBezTo>
                                        <a:pt x="5290" y="8655"/>
                                        <a:pt x="5290" y="8555"/>
                                        <a:pt x="5320" y="8481"/>
                                      </a:cubicBezTo>
                                      <a:cubicBezTo>
                                        <a:pt x="5467" y="7861"/>
                                        <a:pt x="5643" y="6919"/>
                                        <a:pt x="4761" y="6249"/>
                                      </a:cubicBezTo>
                                      <a:cubicBezTo>
                                        <a:pt x="4027" y="5704"/>
                                        <a:pt x="3145" y="5803"/>
                                        <a:pt x="2440" y="5902"/>
                                      </a:cubicBezTo>
                                      <a:cubicBezTo>
                                        <a:pt x="2822" y="5034"/>
                                        <a:pt x="3439" y="4216"/>
                                        <a:pt x="4203" y="3571"/>
                                      </a:cubicBezTo>
                                      <a:close/>
                                      <a:moveTo>
                                        <a:pt x="17222" y="8183"/>
                                      </a:moveTo>
                                      <a:cubicBezTo>
                                        <a:pt x="17222" y="9151"/>
                                        <a:pt x="16957" y="10043"/>
                                        <a:pt x="16487" y="10862"/>
                                      </a:cubicBezTo>
                                      <a:cubicBezTo>
                                        <a:pt x="16340" y="10738"/>
                                        <a:pt x="16193" y="10614"/>
                                        <a:pt x="16017" y="10515"/>
                                      </a:cubicBezTo>
                                      <a:cubicBezTo>
                                        <a:pt x="15517" y="10143"/>
                                        <a:pt x="14988" y="9771"/>
                                        <a:pt x="15018" y="9423"/>
                                      </a:cubicBezTo>
                                      <a:cubicBezTo>
                                        <a:pt x="15047" y="9002"/>
                                        <a:pt x="15253" y="8506"/>
                                        <a:pt x="15370" y="8407"/>
                                      </a:cubicBezTo>
                                      <a:cubicBezTo>
                                        <a:pt x="15429" y="8382"/>
                                        <a:pt x="15605" y="8407"/>
                                        <a:pt x="15723" y="8407"/>
                                      </a:cubicBezTo>
                                      <a:cubicBezTo>
                                        <a:pt x="15929" y="8407"/>
                                        <a:pt x="16164" y="8431"/>
                                        <a:pt x="16399" y="8407"/>
                                      </a:cubicBezTo>
                                      <a:cubicBezTo>
                                        <a:pt x="16781" y="8357"/>
                                        <a:pt x="17016" y="8283"/>
                                        <a:pt x="17222" y="8183"/>
                                      </a:cubicBezTo>
                                      <a:close/>
                                      <a:moveTo>
                                        <a:pt x="1969" y="8134"/>
                                      </a:moveTo>
                                      <a:cubicBezTo>
                                        <a:pt x="1969" y="7812"/>
                                        <a:pt x="1999" y="7489"/>
                                        <a:pt x="2058" y="7192"/>
                                      </a:cubicBezTo>
                                      <a:cubicBezTo>
                                        <a:pt x="2234" y="7192"/>
                                        <a:pt x="2410" y="7167"/>
                                        <a:pt x="2586" y="7142"/>
                                      </a:cubicBezTo>
                                      <a:cubicBezTo>
                                        <a:pt x="3174" y="7068"/>
                                        <a:pt x="3586" y="7043"/>
                                        <a:pt x="3791" y="7216"/>
                                      </a:cubicBezTo>
                                      <a:cubicBezTo>
                                        <a:pt x="4056" y="7415"/>
                                        <a:pt x="3997" y="7762"/>
                                        <a:pt x="3880" y="8283"/>
                                      </a:cubicBezTo>
                                      <a:cubicBezTo>
                                        <a:pt x="3850" y="8382"/>
                                        <a:pt x="3850" y="8481"/>
                                        <a:pt x="3821" y="8580"/>
                                      </a:cubicBezTo>
                                      <a:cubicBezTo>
                                        <a:pt x="3733" y="9027"/>
                                        <a:pt x="3703" y="9473"/>
                                        <a:pt x="4056" y="9820"/>
                                      </a:cubicBezTo>
                                      <a:cubicBezTo>
                                        <a:pt x="4467" y="10242"/>
                                        <a:pt x="5143" y="10217"/>
                                        <a:pt x="5878" y="10242"/>
                                      </a:cubicBezTo>
                                      <a:cubicBezTo>
                                        <a:pt x="5966" y="10242"/>
                                        <a:pt x="6084" y="10242"/>
                                        <a:pt x="6260" y="10217"/>
                                      </a:cubicBezTo>
                                      <a:cubicBezTo>
                                        <a:pt x="6377" y="10217"/>
                                        <a:pt x="6613" y="10192"/>
                                        <a:pt x="6848" y="10192"/>
                                      </a:cubicBezTo>
                                      <a:cubicBezTo>
                                        <a:pt x="6848" y="10217"/>
                                        <a:pt x="6848" y="10267"/>
                                        <a:pt x="6848" y="10291"/>
                                      </a:cubicBezTo>
                                      <a:cubicBezTo>
                                        <a:pt x="6877" y="11432"/>
                                        <a:pt x="7142" y="12672"/>
                                        <a:pt x="8993" y="13168"/>
                                      </a:cubicBezTo>
                                      <a:cubicBezTo>
                                        <a:pt x="9257" y="13243"/>
                                        <a:pt x="9581" y="13243"/>
                                        <a:pt x="9904" y="13243"/>
                                      </a:cubicBezTo>
                                      <a:cubicBezTo>
                                        <a:pt x="10022" y="13243"/>
                                        <a:pt x="10227" y="13243"/>
                                        <a:pt x="10374" y="13267"/>
                                      </a:cubicBezTo>
                                      <a:cubicBezTo>
                                        <a:pt x="10404" y="13441"/>
                                        <a:pt x="10433" y="13689"/>
                                        <a:pt x="10433" y="13813"/>
                                      </a:cubicBezTo>
                                      <a:cubicBezTo>
                                        <a:pt x="10374" y="13862"/>
                                        <a:pt x="10286" y="13937"/>
                                        <a:pt x="10198" y="13986"/>
                                      </a:cubicBezTo>
                                      <a:cubicBezTo>
                                        <a:pt x="10022" y="14110"/>
                                        <a:pt x="9786" y="14309"/>
                                        <a:pt x="9640" y="14532"/>
                                      </a:cubicBezTo>
                                      <a:cubicBezTo>
                                        <a:pt x="9640" y="14557"/>
                                        <a:pt x="9610" y="14631"/>
                                        <a:pt x="9610" y="14631"/>
                                      </a:cubicBezTo>
                                      <a:lnTo>
                                        <a:pt x="9610" y="14631"/>
                                      </a:lnTo>
                                      <a:cubicBezTo>
                                        <a:pt x="7494" y="14631"/>
                                        <a:pt x="5584" y="13887"/>
                                        <a:pt x="4203" y="12722"/>
                                      </a:cubicBezTo>
                                      <a:cubicBezTo>
                                        <a:pt x="2851" y="11556"/>
                                        <a:pt x="1969" y="9895"/>
                                        <a:pt x="1969" y="8134"/>
                                      </a:cubicBezTo>
                                      <a:close/>
                                      <a:moveTo>
                                        <a:pt x="19484" y="11556"/>
                                      </a:moveTo>
                                      <a:cubicBezTo>
                                        <a:pt x="18926" y="12647"/>
                                        <a:pt x="18074" y="13639"/>
                                        <a:pt x="17192" y="14482"/>
                                      </a:cubicBezTo>
                                      <a:lnTo>
                                        <a:pt x="17192" y="14482"/>
                                      </a:lnTo>
                                      <a:lnTo>
                                        <a:pt x="17163" y="14482"/>
                                      </a:lnTo>
                                      <a:cubicBezTo>
                                        <a:pt x="16193" y="15326"/>
                                        <a:pt x="15018" y="15995"/>
                                        <a:pt x="13695" y="16442"/>
                                      </a:cubicBezTo>
                                      <a:lnTo>
                                        <a:pt x="13666" y="16466"/>
                                      </a:lnTo>
                                      <a:cubicBezTo>
                                        <a:pt x="12431" y="16888"/>
                                        <a:pt x="11050" y="17136"/>
                                        <a:pt x="9610" y="17136"/>
                                      </a:cubicBezTo>
                                      <a:cubicBezTo>
                                        <a:pt x="8170" y="17136"/>
                                        <a:pt x="6789" y="16888"/>
                                        <a:pt x="5525" y="16442"/>
                                      </a:cubicBezTo>
                                      <a:cubicBezTo>
                                        <a:pt x="4409" y="16070"/>
                                        <a:pt x="3380" y="15524"/>
                                        <a:pt x="2498" y="14854"/>
                                      </a:cubicBezTo>
                                      <a:lnTo>
                                        <a:pt x="3233" y="14234"/>
                                      </a:lnTo>
                                      <a:cubicBezTo>
                                        <a:pt x="4938" y="15499"/>
                                        <a:pt x="7171" y="16268"/>
                                        <a:pt x="9610" y="16268"/>
                                      </a:cubicBezTo>
                                      <a:cubicBezTo>
                                        <a:pt x="12255" y="16268"/>
                                        <a:pt x="14635" y="15375"/>
                                        <a:pt x="16369" y="13937"/>
                                      </a:cubicBezTo>
                                      <a:lnTo>
                                        <a:pt x="16428" y="13912"/>
                                      </a:lnTo>
                                      <a:cubicBezTo>
                                        <a:pt x="18162" y="12424"/>
                                        <a:pt x="19249" y="10391"/>
                                        <a:pt x="19249" y="8159"/>
                                      </a:cubicBezTo>
                                      <a:cubicBezTo>
                                        <a:pt x="19249" y="6100"/>
                                        <a:pt x="18338" y="4216"/>
                                        <a:pt x="16840" y="2777"/>
                                      </a:cubicBezTo>
                                      <a:lnTo>
                                        <a:pt x="17574" y="2157"/>
                                      </a:lnTo>
                                      <a:cubicBezTo>
                                        <a:pt x="18368" y="2901"/>
                                        <a:pt x="19014" y="3769"/>
                                        <a:pt x="19455" y="4712"/>
                                      </a:cubicBezTo>
                                      <a:cubicBezTo>
                                        <a:pt x="19984" y="5778"/>
                                        <a:pt x="20249" y="6944"/>
                                        <a:pt x="20249" y="8159"/>
                                      </a:cubicBezTo>
                                      <a:cubicBezTo>
                                        <a:pt x="20278" y="9349"/>
                                        <a:pt x="20013" y="10515"/>
                                        <a:pt x="19484" y="115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6F015" id="Group 263" o:spid="_x0000_s1115" alt="glob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">
                      <v:oval id="Oval 264" o:spid="_x0000_s1116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" fillcolor="#bd4f87 [3208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706C7C"/>
                          </w:txbxContent>
                        </v:textbox>
                      </v:oval>
                      <v:shape id="_x0000_s1117" style="position:absolute;left:1865;top:1397;width:3750;height:4445;visibility:visible;mso-wrap-style:square;v-text-anchor:middle" coordsize="21571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" path="m20601,4290c20072,3224,19338,2232,18456,1413r617,-520c19308,694,19308,372,19073,173v-235,-198,-617,-198,-852,l17192,1017r,l17192,1017r,24l16017,2033c14342,744,12079,,9640,,6965,,4585,917,2822,2381r,c1058,3844,,5877,,8134v,2058,911,3943,2410,5381l206,15375v-235,199,-235,521,,719c441,16293,823,16293,1058,16094r617,-520c2675,16342,3821,16962,5084,17409v1117,397,2322,645,3586,719c8670,18178,8699,18227,8699,18252r,1587l4791,19839v-559,,-1000,397,-1000,868c3791,21178,4262,21575,4791,21575r9727,c15076,21575,15517,21178,15517,20707v,-496,-441,-868,-999,-868l10756,19839r,-1587c10756,18202,10698,18178,10698,18128v1234,-99,2380,-322,3497,-719l14224,17409v1469,-521,2763,-1265,3850,-2183c19161,14309,20072,13193,20660,11978v588,-1191,911,-2480,911,-3844c21483,6770,21160,5456,20601,4290xm6436,2926v,-173,30,-347,30,-496c6466,2381,6466,2331,6436,2281v970,-372,2028,-595,3174,-595c10404,1686,11168,1785,11873,1984v-235,595,-29,1314,118,1884c12049,4116,12108,4340,12108,4488v30,348,-59,571,-264,645c11344,5332,10198,5034,9493,4513v-265,-198,-676,-198,-970,c8464,4563,8141,4612,7641,4513,7024,4414,6613,4191,6554,4092,6378,3819,6407,3348,6436,2926xm4203,3571v235,-199,470,-372,735,-546c4908,3571,4908,4216,5290,4736v441,596,1499,918,2292,1017c8111,5828,8552,5803,8934,5704v735,421,1675,744,2528,744c11844,6448,12196,6398,12490,6249v441,-173,1146,-669,1088,-1835c13548,4166,13489,3893,13401,3596v-88,-298,-206,-819,-176,-1116c13871,2777,14459,3149,14988,3596v1058,892,1793,2033,2087,3323c17016,6919,16957,6944,16928,6968v-88,25,-147,50,-206,75c16487,7142,16369,7192,16164,7216v-89,,-206,,-324,c15517,7192,14988,7167,14547,7440v-852,520,-969,1884,-969,1934c13489,10341,14371,10961,15076,11482v235,173,500,347,647,496c15517,12226,15253,12449,14988,12672r-59,50c14077,13441,12990,13986,11785,14284v,-25,29,-50,29,-74c11932,13912,11873,12672,11373,12300v-382,-273,-940,-297,-1469,-297c9728,12003,9493,12003,9434,11978,8582,11730,8317,11333,8288,10242v,-25,,-50,29,-75c8376,9969,8464,9597,8111,9225,7729,8878,7083,8878,6142,8952v-117,,-205,25,-264,25c5760,8977,5437,8977,5231,8952v,-49,,-124,30,-223c5290,8655,5290,8555,5320,8481,5467,7861,5643,6919,4761,6249,4027,5704,3145,5803,2440,5902,2822,5034,3439,4216,4203,3571xm17222,8183v,968,-265,1860,-735,2679c16340,10738,16193,10614,16017,10515v-500,-372,-1029,-744,-999,-1092c15047,9002,15253,8506,15370,8407v59,-25,235,,353,c15929,8407,16164,8431,16399,8407v382,-50,617,-124,823,-224xm1969,8134v,-322,30,-645,89,-942c2234,7192,2410,7167,2586,7142v588,-74,1000,-99,1205,74c4056,7415,3997,7762,3880,8283v-30,99,-30,198,-59,297c3733,9027,3703,9473,4056,9820v411,422,1087,397,1822,422c5966,10242,6084,10242,6260,10217v117,,353,-25,588,-25c6848,10217,6848,10267,6848,10291v29,1141,294,2381,2145,2877c9257,13243,9581,13243,9904,13243v118,,323,,470,24c10404,13441,10433,13689,10433,13813v-59,49,-147,124,-235,173c10022,14110,9786,14309,9640,14532v,25,-30,99,-30,99l9610,14631v-2116,,-4026,-744,-5407,-1909c2851,11556,1969,9895,1969,8134xm19484,11556v-558,1091,-1410,2083,-2292,2926l17192,14482r-29,c16193,15326,15018,15995,13695,16442r-29,24c12431,16888,11050,17136,9610,17136v-1440,,-2821,-248,-4085,-694c4409,16070,3380,15524,2498,14854r735,-620c4938,15499,7171,16268,9610,16268v2645,,5025,-893,6759,-2331l16428,13912v1734,-1488,2821,-3521,2821,-5753c19249,6100,18338,4216,16840,2777r734,-620c18368,2901,19014,3769,19455,4712v529,1066,794,2232,794,3447c20278,9349,20013,10515,19484,11556xe" fillcolor="white [3212]" stroked="f" strokeweight="1pt">
                        <v:stroke miterlimit="4" joinstyle="miter"/>
                        <v:path arrowok="t" o:extrusionok="f" o:connecttype="custom" o:connectlocs="187508,222250;187508,222250;187508,222250;187508,2222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BD4F87" w:themeColor="accent5"/>
              <w:left w:val="nil"/>
              <w:bottom w:val="single" w:sz="24" w:space="0" w:color="BD4F87" w:themeColor="accent5"/>
              <w:right w:val="single" w:sz="24" w:space="0" w:color="BD4F87" w:themeColor="accent5"/>
            </w:tcBorders>
          </w:tcPr>
          <w:p w:rsidR="007A2036" w:rsidRPr="001C25F7" w:rsidRDefault="00C345E5" w:rsidP="006B77A3">
            <w:pPr>
              <w:pStyle w:val="Text10"/>
              <w:rPr>
                <w:sz w:val="20"/>
                <w:szCs w:val="20"/>
              </w:rPr>
            </w:pPr>
            <w:sdt>
              <w:sdtPr>
                <w:id w:val="-461964396"/>
                <w:placeholder>
                  <w:docPart w:val="3FA54D563C1D4D4D88BE1B43647DB12C"/>
                </w:placeholder>
                <w:temporary/>
                <w:showingPlcHdr/>
                <w15:appearance w15:val="hidden"/>
              </w:sdtPr>
              <w:sdtEndPr/>
              <w:sdtContent>
                <w:r w:rsidR="007A2036" w:rsidRPr="006B77A3">
                  <w:t>How can you connect today’s lesson to the real world?</w:t>
                </w:r>
              </w:sdtContent>
            </w:sdt>
          </w:p>
        </w:tc>
      </w:tr>
    </w:tbl>
    <w:p w:rsidR="00270788" w:rsidRDefault="00270788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75"/>
        <w:gridCol w:w="3552"/>
        <w:gridCol w:w="283"/>
        <w:gridCol w:w="1385"/>
        <w:gridCol w:w="3543"/>
      </w:tblGrid>
      <w:tr w:rsidR="00257B8F" w:rsidRPr="0008715A" w:rsidTr="003418C4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  <w:shd w:val="clear" w:color="auto" w:fill="auto"/>
            <w:vAlign w:val="center"/>
          </w:tcPr>
          <w:p w:rsidR="0008715A" w:rsidRPr="0008715A" w:rsidRDefault="00C345E5" w:rsidP="0008715A">
            <w:pPr>
              <w:pStyle w:val="Heading8"/>
            </w:pPr>
            <w:sdt>
              <w:sdtPr>
                <w:id w:val="-1910367335"/>
                <w:placeholder>
                  <w:docPart w:val="83DD0267CEB1488CA9DC1DE01578DDB7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08715A">
                  <w:t>Name:</w:t>
                </w:r>
              </w:sdtContent>
            </w:sdt>
            <w:r w:rsidR="0008715A" w:rsidRPr="0008715A">
              <w:t xml:space="preserve"> </w:t>
            </w:r>
            <w:sdt>
              <w:sdtPr>
                <w:rPr>
                  <w:rStyle w:val="SubtleReference"/>
                  <w:smallCaps w:val="0"/>
                  <w:color w:val="815B0B" w:themeColor="accent6" w:themeShade="80"/>
                </w:rPr>
                <w:id w:val="303740488"/>
                <w:placeholder>
                  <w:docPart w:val="F78F34E7C8D448BCA0EBD46889DFD55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08715A">
                  <w:rPr>
                    <w:rStyle w:val="SubtleReference"/>
                    <w:smallCaps w:val="0"/>
                    <w:color w:val="815B0B" w:themeColor="accent6" w:themeShade="80"/>
                  </w:rPr>
                  <w:t>___________________________________</w:t>
                </w:r>
              </w:sdtContent>
            </w:sdt>
          </w:p>
          <w:p w:rsidR="0008715A" w:rsidRPr="0008715A" w:rsidRDefault="00C345E5" w:rsidP="0008715A">
            <w:pPr>
              <w:pStyle w:val="Heading8"/>
            </w:pPr>
            <w:sdt>
              <w:sdtPr>
                <w:id w:val="1178476304"/>
                <w:placeholder>
                  <w:docPart w:val="279C96283E6E4248BA31524911EF0EC7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08715A">
                  <w:t>Date:</w:t>
                </w:r>
              </w:sdtContent>
            </w:sdt>
            <w:r w:rsidR="0008715A" w:rsidRPr="0008715A">
              <w:t xml:space="preserve"> </w:t>
            </w:r>
            <w:sdt>
              <w:sdtPr>
                <w:rPr>
                  <w:rStyle w:val="SubtleReference"/>
                  <w:smallCaps w:val="0"/>
                  <w:color w:val="815B0B" w:themeColor="accent6" w:themeShade="80"/>
                </w:rPr>
                <w:id w:val="93906689"/>
                <w:placeholder>
                  <w:docPart w:val="552499FD5C5D4A389672E6469C0025D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08715A">
                  <w:rPr>
                    <w:rStyle w:val="SubtleReference"/>
                    <w:smallCaps w:val="0"/>
                    <w:color w:val="815B0B" w:themeColor="accent6" w:themeShade="80"/>
                  </w:rPr>
                  <w:t>____________________________________</w:t>
                </w:r>
              </w:sdtContent>
            </w:sdt>
          </w:p>
          <w:p w:rsidR="00257B8F" w:rsidRPr="0008715A" w:rsidRDefault="00C345E5" w:rsidP="0008715A">
            <w:pPr>
              <w:pStyle w:val="Heading8"/>
            </w:pPr>
            <w:sdt>
              <w:sdtPr>
                <w:id w:val="1880822235"/>
                <w:placeholder>
                  <w:docPart w:val="01C79DCCB4D4418F917ABBFFC83487F4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08715A">
                  <w:t>Period/Subject:</w:t>
                </w:r>
              </w:sdtContent>
            </w:sdt>
            <w:r w:rsidR="0008715A" w:rsidRPr="0008715A">
              <w:t xml:space="preserve"> </w:t>
            </w:r>
            <w:sdt>
              <w:sdtPr>
                <w:rPr>
                  <w:rStyle w:val="SubtleReference"/>
                  <w:smallCaps w:val="0"/>
                  <w:color w:val="815B0B" w:themeColor="accent6" w:themeShade="80"/>
                </w:rPr>
                <w:id w:val="1503549951"/>
                <w:placeholder>
                  <w:docPart w:val="7FE61CF7976F483B9FB8051FC0B96E6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08715A">
                  <w:rPr>
                    <w:rStyle w:val="SubtleReference"/>
                    <w:smallCaps w:val="0"/>
                    <w:color w:val="815B0B" w:themeColor="accent6" w:themeShade="80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815B0B" w:themeColor="accent6" w:themeShade="80"/>
              <w:bottom w:val="nil"/>
              <w:right w:val="single" w:sz="24" w:space="0" w:color="815B0B" w:themeColor="accent6" w:themeShade="80"/>
            </w:tcBorders>
          </w:tcPr>
          <w:p w:rsidR="00257B8F" w:rsidRPr="0008715A" w:rsidRDefault="00257B8F" w:rsidP="0008715A">
            <w:pPr>
              <w:pStyle w:val="Heading8"/>
            </w:pPr>
          </w:p>
        </w:tc>
        <w:tc>
          <w:tcPr>
            <w:tcW w:w="4928" w:type="dxa"/>
            <w:gridSpan w:val="2"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  <w:vAlign w:val="center"/>
          </w:tcPr>
          <w:p w:rsidR="0008715A" w:rsidRPr="0008715A" w:rsidRDefault="00C345E5" w:rsidP="0008715A">
            <w:pPr>
              <w:pStyle w:val="Heading8"/>
            </w:pPr>
            <w:sdt>
              <w:sdtPr>
                <w:id w:val="-1218045498"/>
                <w:placeholder>
                  <w:docPart w:val="8D0B9F4CB3F14B40A518A2FE5DC6A9B7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08715A">
                  <w:t>Name:</w:t>
                </w:r>
              </w:sdtContent>
            </w:sdt>
            <w:r w:rsidR="0008715A" w:rsidRPr="0008715A">
              <w:t xml:space="preserve"> </w:t>
            </w:r>
            <w:sdt>
              <w:sdtPr>
                <w:rPr>
                  <w:rStyle w:val="SubtleReference"/>
                  <w:smallCaps w:val="0"/>
                  <w:color w:val="815B0B" w:themeColor="accent6" w:themeShade="80"/>
                </w:rPr>
                <w:id w:val="11576037"/>
                <w:placeholder>
                  <w:docPart w:val="A830FF21897748FAACC594D5C289E14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08715A">
                  <w:rPr>
                    <w:rStyle w:val="SubtleReference"/>
                    <w:smallCaps w:val="0"/>
                    <w:color w:val="815B0B" w:themeColor="accent6" w:themeShade="80"/>
                  </w:rPr>
                  <w:t>___________________________________</w:t>
                </w:r>
              </w:sdtContent>
            </w:sdt>
          </w:p>
          <w:p w:rsidR="0008715A" w:rsidRPr="0008715A" w:rsidRDefault="00C345E5" w:rsidP="0008715A">
            <w:pPr>
              <w:pStyle w:val="Heading8"/>
            </w:pPr>
            <w:sdt>
              <w:sdtPr>
                <w:id w:val="-2027616530"/>
                <w:placeholder>
                  <w:docPart w:val="6240D56CDB884B21A6D30CA8E62E81F7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08715A">
                  <w:t>Date:</w:t>
                </w:r>
              </w:sdtContent>
            </w:sdt>
            <w:r w:rsidR="0008715A" w:rsidRPr="0008715A">
              <w:t xml:space="preserve"> </w:t>
            </w:r>
            <w:sdt>
              <w:sdtPr>
                <w:rPr>
                  <w:rStyle w:val="SubtleReference"/>
                  <w:smallCaps w:val="0"/>
                  <w:color w:val="815B0B" w:themeColor="accent6" w:themeShade="80"/>
                </w:rPr>
                <w:id w:val="448130391"/>
                <w:placeholder>
                  <w:docPart w:val="A273ABF686AB4767A9F22BE895D16AB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08715A">
                  <w:rPr>
                    <w:rStyle w:val="SubtleReference"/>
                    <w:smallCaps w:val="0"/>
                    <w:color w:val="815B0B" w:themeColor="accent6" w:themeShade="80"/>
                  </w:rPr>
                  <w:t>____________________________________</w:t>
                </w:r>
              </w:sdtContent>
            </w:sdt>
          </w:p>
          <w:p w:rsidR="00257B8F" w:rsidRPr="0008715A" w:rsidRDefault="00C345E5" w:rsidP="0008715A">
            <w:pPr>
              <w:pStyle w:val="Heading8"/>
            </w:pPr>
            <w:sdt>
              <w:sdtPr>
                <w:id w:val="-1893029611"/>
                <w:placeholder>
                  <w:docPart w:val="458B8FB985EF430ABE0F80026021F907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08715A">
                  <w:t>Period/Subject:</w:t>
                </w:r>
              </w:sdtContent>
            </w:sdt>
            <w:r w:rsidR="0008715A" w:rsidRPr="0008715A">
              <w:t xml:space="preserve"> </w:t>
            </w:r>
            <w:sdt>
              <w:sdtPr>
                <w:rPr>
                  <w:rStyle w:val="SubtleReference"/>
                  <w:smallCaps w:val="0"/>
                  <w:color w:val="815B0B" w:themeColor="accent6" w:themeShade="80"/>
                </w:rPr>
                <w:id w:val="-254824323"/>
                <w:placeholder>
                  <w:docPart w:val="F5CA4299147A4B828A0C980815FD67B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08715A">
                  <w:rPr>
                    <w:rStyle w:val="SubtleReference"/>
                    <w:smallCaps w:val="0"/>
                    <w:color w:val="815B0B" w:themeColor="accent6" w:themeShade="80"/>
                  </w:rPr>
                  <w:t>_________________________</w:t>
                </w:r>
              </w:sdtContent>
            </w:sdt>
          </w:p>
        </w:tc>
      </w:tr>
      <w:tr w:rsidR="003418C4" w:rsidTr="00076B55">
        <w:trPr>
          <w:trHeight w:val="4708"/>
        </w:trPr>
        <w:tc>
          <w:tcPr>
            <w:tcW w:w="1375" w:type="dxa"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nil"/>
            </w:tcBorders>
          </w:tcPr>
          <w:p w:rsidR="003418C4" w:rsidRPr="00257B8F" w:rsidRDefault="003418C4" w:rsidP="003418C4">
            <w:pPr>
              <w:pStyle w:val="Graphic"/>
            </w:pPr>
            <w:r w:rsidRPr="00257B8F">
              <mc:AlternateContent>
                <mc:Choice Requires="wpg">
                  <w:drawing>
                    <wp:inline distT="0" distB="0" distL="0" distR="0" wp14:anchorId="17CB05F8" wp14:editId="0AF21704">
                      <wp:extent cx="723900" cy="723900"/>
                      <wp:effectExtent l="0" t="0" r="0" b="0"/>
                      <wp:docPr id="279" name="Group 279" descr="micro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231" name="Oval 267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3418C4">
                                    <w:pPr>
                                      <w:pStyle w:val="Graphic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Shape"/>
                              <wps:cNvSpPr/>
                              <wps:spPr>
                                <a:xfrm>
                                  <a:off x="190500" y="114300"/>
                                  <a:ext cx="332292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0384"/>
                                        <a:pt x="21198" y="10129"/>
                                        <a:pt x="20627" y="10129"/>
                                      </a:cubicBezTo>
                                      <a:cubicBezTo>
                                        <a:pt x="20024" y="10129"/>
                                        <a:pt x="19655" y="10407"/>
                                        <a:pt x="19655" y="10800"/>
                                      </a:cubicBezTo>
                                      <a:cubicBezTo>
                                        <a:pt x="19655" y="14176"/>
                                        <a:pt x="16133" y="16882"/>
                                        <a:pt x="11538" y="16882"/>
                                      </a:cubicBezTo>
                                      <a:lnTo>
                                        <a:pt x="10062" y="16882"/>
                                      </a:lnTo>
                                      <a:cubicBezTo>
                                        <a:pt x="5568" y="16882"/>
                                        <a:pt x="1945" y="14176"/>
                                        <a:pt x="1945" y="10800"/>
                                      </a:cubicBezTo>
                                      <a:cubicBezTo>
                                        <a:pt x="1945" y="10384"/>
                                        <a:pt x="1543" y="10129"/>
                                        <a:pt x="973" y="10129"/>
                                      </a:cubicBezTo>
                                      <a:cubicBezTo>
                                        <a:pt x="369" y="10129"/>
                                        <a:pt x="0" y="10407"/>
                                        <a:pt x="0" y="10800"/>
                                      </a:cubicBezTo>
                                      <a:cubicBezTo>
                                        <a:pt x="0" y="14916"/>
                                        <a:pt x="4293" y="18085"/>
                                        <a:pt x="9794" y="18224"/>
                                      </a:cubicBezTo>
                                      <a:lnTo>
                                        <a:pt x="9794" y="20259"/>
                                      </a:lnTo>
                                      <a:lnTo>
                                        <a:pt x="6842" y="20259"/>
                                      </a:lnTo>
                                      <a:cubicBezTo>
                                        <a:pt x="6239" y="20259"/>
                                        <a:pt x="5870" y="20536"/>
                                        <a:pt x="5870" y="20929"/>
                                      </a:cubicBezTo>
                                      <a:cubicBezTo>
                                        <a:pt x="5870" y="21322"/>
                                        <a:pt x="6272" y="21600"/>
                                        <a:pt x="6842" y="21600"/>
                                      </a:cubicBezTo>
                                      <a:lnTo>
                                        <a:pt x="14691" y="21600"/>
                                      </a:lnTo>
                                      <a:cubicBezTo>
                                        <a:pt x="15294" y="21600"/>
                                        <a:pt x="15663" y="21322"/>
                                        <a:pt x="15663" y="20929"/>
                                      </a:cubicBezTo>
                                      <a:cubicBezTo>
                                        <a:pt x="15663" y="20536"/>
                                        <a:pt x="15261" y="20259"/>
                                        <a:pt x="14691" y="20259"/>
                                      </a:cubicBezTo>
                                      <a:lnTo>
                                        <a:pt x="11739" y="20259"/>
                                      </a:lnTo>
                                      <a:lnTo>
                                        <a:pt x="11739" y="18224"/>
                                      </a:lnTo>
                                      <a:cubicBezTo>
                                        <a:pt x="17307" y="18085"/>
                                        <a:pt x="21600" y="14916"/>
                                        <a:pt x="21600" y="10800"/>
                                      </a:cubicBezTo>
                                      <a:close/>
                                      <a:moveTo>
                                        <a:pt x="10834" y="15518"/>
                                      </a:moveTo>
                                      <a:cubicBezTo>
                                        <a:pt x="14657" y="15518"/>
                                        <a:pt x="17676" y="13413"/>
                                        <a:pt x="17676" y="10800"/>
                                      </a:cubicBezTo>
                                      <a:lnTo>
                                        <a:pt x="17676" y="4718"/>
                                      </a:lnTo>
                                      <a:cubicBezTo>
                                        <a:pt x="17676" y="2081"/>
                                        <a:pt x="14624" y="0"/>
                                        <a:pt x="10834" y="0"/>
                                      </a:cubicBezTo>
                                      <a:cubicBezTo>
                                        <a:pt x="7043" y="0"/>
                                        <a:pt x="3991" y="2104"/>
                                        <a:pt x="3991" y="4718"/>
                                      </a:cubicBezTo>
                                      <a:lnTo>
                                        <a:pt x="3991" y="10800"/>
                                      </a:lnTo>
                                      <a:cubicBezTo>
                                        <a:pt x="3991" y="13436"/>
                                        <a:pt x="7010" y="15518"/>
                                        <a:pt x="10834" y="15518"/>
                                      </a:cubicBezTo>
                                      <a:close/>
                                      <a:moveTo>
                                        <a:pt x="5937" y="8094"/>
                                      </a:moveTo>
                                      <a:lnTo>
                                        <a:pt x="8888" y="8094"/>
                                      </a:lnTo>
                                      <a:cubicBezTo>
                                        <a:pt x="9492" y="8094"/>
                                        <a:pt x="9861" y="7817"/>
                                        <a:pt x="9861" y="7424"/>
                                      </a:cubicBezTo>
                                      <a:cubicBezTo>
                                        <a:pt x="9861" y="7007"/>
                                        <a:pt x="9458" y="6753"/>
                                        <a:pt x="8888" y="6753"/>
                                      </a:cubicBezTo>
                                      <a:lnTo>
                                        <a:pt x="5937" y="6753"/>
                                      </a:lnTo>
                                      <a:lnTo>
                                        <a:pt x="5937" y="4718"/>
                                      </a:lnTo>
                                      <a:lnTo>
                                        <a:pt x="8888" y="4718"/>
                                      </a:lnTo>
                                      <a:cubicBezTo>
                                        <a:pt x="9492" y="4718"/>
                                        <a:pt x="9861" y="4440"/>
                                        <a:pt x="9861" y="4047"/>
                                      </a:cubicBezTo>
                                      <a:cubicBezTo>
                                        <a:pt x="9861" y="3631"/>
                                        <a:pt x="9458" y="3376"/>
                                        <a:pt x="8888" y="3376"/>
                                      </a:cubicBezTo>
                                      <a:lnTo>
                                        <a:pt x="6339" y="3376"/>
                                      </a:lnTo>
                                      <a:cubicBezTo>
                                        <a:pt x="7111" y="2151"/>
                                        <a:pt x="8888" y="1341"/>
                                        <a:pt x="10834" y="1341"/>
                                      </a:cubicBezTo>
                                      <a:cubicBezTo>
                                        <a:pt x="12779" y="1341"/>
                                        <a:pt x="14557" y="2151"/>
                                        <a:pt x="15328" y="3376"/>
                                      </a:cubicBezTo>
                                      <a:lnTo>
                                        <a:pt x="12812" y="3376"/>
                                      </a:lnTo>
                                      <a:cubicBezTo>
                                        <a:pt x="12209" y="3376"/>
                                        <a:pt x="11840" y="3654"/>
                                        <a:pt x="11840" y="4047"/>
                                      </a:cubicBezTo>
                                      <a:cubicBezTo>
                                        <a:pt x="11840" y="4463"/>
                                        <a:pt x="12242" y="4718"/>
                                        <a:pt x="12812" y="4718"/>
                                      </a:cubicBezTo>
                                      <a:lnTo>
                                        <a:pt x="15764" y="4718"/>
                                      </a:lnTo>
                                      <a:lnTo>
                                        <a:pt x="15764" y="6753"/>
                                      </a:lnTo>
                                      <a:lnTo>
                                        <a:pt x="12812" y="6753"/>
                                      </a:lnTo>
                                      <a:cubicBezTo>
                                        <a:pt x="12209" y="6753"/>
                                        <a:pt x="11840" y="7030"/>
                                        <a:pt x="11840" y="7424"/>
                                      </a:cubicBezTo>
                                      <a:cubicBezTo>
                                        <a:pt x="11840" y="7840"/>
                                        <a:pt x="12242" y="8094"/>
                                        <a:pt x="12812" y="8094"/>
                                      </a:cubicBezTo>
                                      <a:lnTo>
                                        <a:pt x="15764" y="8094"/>
                                      </a:lnTo>
                                      <a:lnTo>
                                        <a:pt x="15764" y="10129"/>
                                      </a:lnTo>
                                      <a:lnTo>
                                        <a:pt x="12812" y="10129"/>
                                      </a:lnTo>
                                      <a:cubicBezTo>
                                        <a:pt x="12209" y="10129"/>
                                        <a:pt x="11840" y="10407"/>
                                        <a:pt x="11840" y="10800"/>
                                      </a:cubicBezTo>
                                      <a:cubicBezTo>
                                        <a:pt x="11840" y="11216"/>
                                        <a:pt x="12242" y="11471"/>
                                        <a:pt x="12812" y="11471"/>
                                      </a:cubicBezTo>
                                      <a:lnTo>
                                        <a:pt x="15663" y="11471"/>
                                      </a:lnTo>
                                      <a:cubicBezTo>
                                        <a:pt x="15160" y="13020"/>
                                        <a:pt x="13215" y="14176"/>
                                        <a:pt x="10867" y="14176"/>
                                      </a:cubicBezTo>
                                      <a:cubicBezTo>
                                        <a:pt x="8519" y="14176"/>
                                        <a:pt x="6574" y="13020"/>
                                        <a:pt x="6071" y="11471"/>
                                      </a:cubicBezTo>
                                      <a:lnTo>
                                        <a:pt x="8922" y="11471"/>
                                      </a:lnTo>
                                      <a:cubicBezTo>
                                        <a:pt x="9525" y="11471"/>
                                        <a:pt x="9894" y="11193"/>
                                        <a:pt x="9894" y="10800"/>
                                      </a:cubicBezTo>
                                      <a:cubicBezTo>
                                        <a:pt x="9894" y="10384"/>
                                        <a:pt x="9492" y="10129"/>
                                        <a:pt x="8922" y="10129"/>
                                      </a:cubicBezTo>
                                      <a:lnTo>
                                        <a:pt x="5970" y="10129"/>
                                      </a:lnTo>
                                      <a:lnTo>
                                        <a:pt x="5970" y="80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CB05F8" id="Group 279" o:spid="_x0000_s1118" alt="microphon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">
                      <v:oval id="Oval 267" o:spid="_x0000_s1119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" fillcolor="#805a0b [1609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3418C4">
                              <w:pPr>
                                <w:pStyle w:val="Graphic"/>
                              </w:pPr>
                            </w:p>
                          </w:txbxContent>
                        </v:textbox>
                      </v:oval>
                      <v:shape id="_x0000_s1120" style="position:absolute;left:1905;top:1143;width:3322;height:48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" path="m21600,10800v,-416,-402,-671,-973,-671c20024,10129,19655,10407,19655,10800v,3376,-3522,6082,-8117,6082l10062,16882v-4494,,-8117,-2706,-8117,-6082c1945,10384,1543,10129,973,10129,369,10129,,10407,,10800v,4116,4293,7285,9794,7424l9794,20259r-2952,c6239,20259,5870,20536,5870,20929v,393,402,671,972,671l14691,21600v603,,972,-278,972,-671c15663,20536,15261,20259,14691,20259r-2952,l11739,18224v5568,-139,9861,-3308,9861,-7424xm10834,15518v3823,,6842,-2105,6842,-4718l17676,4718c17676,2081,14624,,10834,,7043,,3991,2104,3991,4718r,6082c3991,13436,7010,15518,10834,15518xm5937,8094r2951,c9492,8094,9861,7817,9861,7424v,-417,-403,-671,-973,-671l5937,6753r,-2035l8888,4718v604,,973,-278,973,-671c9861,3631,9458,3376,8888,3376r-2549,c7111,2151,8888,1341,10834,1341v1945,,3723,810,4494,2035l12812,3376v-603,,-972,278,-972,671c11840,4463,12242,4718,12812,4718r2952,l15764,6753r-2952,c12209,6753,11840,7030,11840,7424v,416,402,670,972,670l15764,8094r,2035l12812,10129v-603,,-972,278,-972,671c11840,11216,12242,11471,12812,11471r2851,c15160,13020,13215,14176,10867,14176v-2348,,-4293,-1156,-4796,-2705l8922,11471v603,,972,-278,972,-671c9894,10384,9492,10129,8922,10129r-2952,l5970,8094r-33,xe" fillcolor="white [3212]" stroked="f" strokeweight="1pt">
                        <v:stroke miterlimit="4" joinstyle="miter"/>
                        <v:path arrowok="t" o:extrusionok="f" o:connecttype="custom" o:connectlocs="166146,241300;166146,241300;166146,241300;166146,24130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52" w:type="dxa"/>
            <w:tcBorders>
              <w:top w:val="single" w:sz="24" w:space="0" w:color="815B0B" w:themeColor="accent6" w:themeShade="80"/>
              <w:left w:val="nil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</w:tcPr>
          <w:p w:rsidR="003418C4" w:rsidRPr="003418C4" w:rsidRDefault="00C345E5" w:rsidP="003418C4">
            <w:pPr>
              <w:pStyle w:val="Text11"/>
            </w:pPr>
            <w:sdt>
              <w:sdtPr>
                <w:id w:val="-1525779743"/>
                <w:placeholder>
                  <w:docPart w:val="798188F575284D5FA9C2CA483B0F69BB"/>
                </w:placeholder>
                <w:temporary/>
                <w:showingPlcHdr/>
                <w15:appearance w15:val="hidden"/>
              </w:sdtPr>
              <w:sdtEndPr/>
              <w:sdtContent>
                <w:r w:rsidR="003418C4" w:rsidRPr="003418C4">
                  <w:t>Explain [insert what you want students to explain after your lesson].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815B0B" w:themeColor="accent6" w:themeShade="80"/>
              <w:bottom w:val="nil"/>
              <w:right w:val="single" w:sz="24" w:space="0" w:color="815B0B" w:themeColor="accent6" w:themeShade="80"/>
            </w:tcBorders>
          </w:tcPr>
          <w:p w:rsidR="003418C4" w:rsidRDefault="003418C4" w:rsidP="00270788">
            <w:pPr>
              <w:pStyle w:val="NoSpacing"/>
            </w:pPr>
          </w:p>
        </w:tc>
        <w:tc>
          <w:tcPr>
            <w:tcW w:w="1385" w:type="dxa"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nil"/>
            </w:tcBorders>
          </w:tcPr>
          <w:p w:rsidR="003418C4" w:rsidRPr="00257B8F" w:rsidRDefault="003418C4" w:rsidP="003418C4">
            <w:pPr>
              <w:pStyle w:val="Graphic"/>
            </w:pPr>
            <w:r w:rsidRPr="00257B8F">
              <mc:AlternateContent>
                <mc:Choice Requires="wpg">
                  <w:drawing>
                    <wp:inline distT="0" distB="0" distL="0" distR="0" wp14:anchorId="529BE884" wp14:editId="47182E70">
                      <wp:extent cx="723900" cy="723900"/>
                      <wp:effectExtent l="0" t="0" r="0" b="0"/>
                      <wp:docPr id="179" name="Group 179" descr="micro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80" name="Oval 180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3418C4">
                                    <w:pPr>
                                      <w:pStyle w:val="Graphic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Shape"/>
                              <wps:cNvSpPr/>
                              <wps:spPr>
                                <a:xfrm>
                                  <a:off x="190500" y="114300"/>
                                  <a:ext cx="332292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0384"/>
                                        <a:pt x="21198" y="10129"/>
                                        <a:pt x="20627" y="10129"/>
                                      </a:cubicBezTo>
                                      <a:cubicBezTo>
                                        <a:pt x="20024" y="10129"/>
                                        <a:pt x="19655" y="10407"/>
                                        <a:pt x="19655" y="10800"/>
                                      </a:cubicBezTo>
                                      <a:cubicBezTo>
                                        <a:pt x="19655" y="14176"/>
                                        <a:pt x="16133" y="16882"/>
                                        <a:pt x="11538" y="16882"/>
                                      </a:cubicBezTo>
                                      <a:lnTo>
                                        <a:pt x="10062" y="16882"/>
                                      </a:lnTo>
                                      <a:cubicBezTo>
                                        <a:pt x="5568" y="16882"/>
                                        <a:pt x="1945" y="14176"/>
                                        <a:pt x="1945" y="10800"/>
                                      </a:cubicBezTo>
                                      <a:cubicBezTo>
                                        <a:pt x="1945" y="10384"/>
                                        <a:pt x="1543" y="10129"/>
                                        <a:pt x="973" y="10129"/>
                                      </a:cubicBezTo>
                                      <a:cubicBezTo>
                                        <a:pt x="369" y="10129"/>
                                        <a:pt x="0" y="10407"/>
                                        <a:pt x="0" y="10800"/>
                                      </a:cubicBezTo>
                                      <a:cubicBezTo>
                                        <a:pt x="0" y="14916"/>
                                        <a:pt x="4293" y="18085"/>
                                        <a:pt x="9794" y="18224"/>
                                      </a:cubicBezTo>
                                      <a:lnTo>
                                        <a:pt x="9794" y="20259"/>
                                      </a:lnTo>
                                      <a:lnTo>
                                        <a:pt x="6842" y="20259"/>
                                      </a:lnTo>
                                      <a:cubicBezTo>
                                        <a:pt x="6239" y="20259"/>
                                        <a:pt x="5870" y="20536"/>
                                        <a:pt x="5870" y="20929"/>
                                      </a:cubicBezTo>
                                      <a:cubicBezTo>
                                        <a:pt x="5870" y="21322"/>
                                        <a:pt x="6272" y="21600"/>
                                        <a:pt x="6842" y="21600"/>
                                      </a:cubicBezTo>
                                      <a:lnTo>
                                        <a:pt x="14691" y="21600"/>
                                      </a:lnTo>
                                      <a:cubicBezTo>
                                        <a:pt x="15294" y="21600"/>
                                        <a:pt x="15663" y="21322"/>
                                        <a:pt x="15663" y="20929"/>
                                      </a:cubicBezTo>
                                      <a:cubicBezTo>
                                        <a:pt x="15663" y="20536"/>
                                        <a:pt x="15261" y="20259"/>
                                        <a:pt x="14691" y="20259"/>
                                      </a:cubicBezTo>
                                      <a:lnTo>
                                        <a:pt x="11739" y="20259"/>
                                      </a:lnTo>
                                      <a:lnTo>
                                        <a:pt x="11739" y="18224"/>
                                      </a:lnTo>
                                      <a:cubicBezTo>
                                        <a:pt x="17307" y="18085"/>
                                        <a:pt x="21600" y="14916"/>
                                        <a:pt x="21600" y="10800"/>
                                      </a:cubicBezTo>
                                      <a:close/>
                                      <a:moveTo>
                                        <a:pt x="10834" y="15518"/>
                                      </a:moveTo>
                                      <a:cubicBezTo>
                                        <a:pt x="14657" y="15518"/>
                                        <a:pt x="17676" y="13413"/>
                                        <a:pt x="17676" y="10800"/>
                                      </a:cubicBezTo>
                                      <a:lnTo>
                                        <a:pt x="17676" y="4718"/>
                                      </a:lnTo>
                                      <a:cubicBezTo>
                                        <a:pt x="17676" y="2081"/>
                                        <a:pt x="14624" y="0"/>
                                        <a:pt x="10834" y="0"/>
                                      </a:cubicBezTo>
                                      <a:cubicBezTo>
                                        <a:pt x="7043" y="0"/>
                                        <a:pt x="3991" y="2104"/>
                                        <a:pt x="3991" y="4718"/>
                                      </a:cubicBezTo>
                                      <a:lnTo>
                                        <a:pt x="3991" y="10800"/>
                                      </a:lnTo>
                                      <a:cubicBezTo>
                                        <a:pt x="3991" y="13436"/>
                                        <a:pt x="7010" y="15518"/>
                                        <a:pt x="10834" y="15518"/>
                                      </a:cubicBezTo>
                                      <a:close/>
                                      <a:moveTo>
                                        <a:pt x="5937" y="8094"/>
                                      </a:moveTo>
                                      <a:lnTo>
                                        <a:pt x="8888" y="8094"/>
                                      </a:lnTo>
                                      <a:cubicBezTo>
                                        <a:pt x="9492" y="8094"/>
                                        <a:pt x="9861" y="7817"/>
                                        <a:pt x="9861" y="7424"/>
                                      </a:cubicBezTo>
                                      <a:cubicBezTo>
                                        <a:pt x="9861" y="7007"/>
                                        <a:pt x="9458" y="6753"/>
                                        <a:pt x="8888" y="6753"/>
                                      </a:cubicBezTo>
                                      <a:lnTo>
                                        <a:pt x="5937" y="6753"/>
                                      </a:lnTo>
                                      <a:lnTo>
                                        <a:pt x="5937" y="4718"/>
                                      </a:lnTo>
                                      <a:lnTo>
                                        <a:pt x="8888" y="4718"/>
                                      </a:lnTo>
                                      <a:cubicBezTo>
                                        <a:pt x="9492" y="4718"/>
                                        <a:pt x="9861" y="4440"/>
                                        <a:pt x="9861" y="4047"/>
                                      </a:cubicBezTo>
                                      <a:cubicBezTo>
                                        <a:pt x="9861" y="3631"/>
                                        <a:pt x="9458" y="3376"/>
                                        <a:pt x="8888" y="3376"/>
                                      </a:cubicBezTo>
                                      <a:lnTo>
                                        <a:pt x="6339" y="3376"/>
                                      </a:lnTo>
                                      <a:cubicBezTo>
                                        <a:pt x="7111" y="2151"/>
                                        <a:pt x="8888" y="1341"/>
                                        <a:pt x="10834" y="1341"/>
                                      </a:cubicBezTo>
                                      <a:cubicBezTo>
                                        <a:pt x="12779" y="1341"/>
                                        <a:pt x="14557" y="2151"/>
                                        <a:pt x="15328" y="3376"/>
                                      </a:cubicBezTo>
                                      <a:lnTo>
                                        <a:pt x="12812" y="3376"/>
                                      </a:lnTo>
                                      <a:cubicBezTo>
                                        <a:pt x="12209" y="3376"/>
                                        <a:pt x="11840" y="3654"/>
                                        <a:pt x="11840" y="4047"/>
                                      </a:cubicBezTo>
                                      <a:cubicBezTo>
                                        <a:pt x="11840" y="4463"/>
                                        <a:pt x="12242" y="4718"/>
                                        <a:pt x="12812" y="4718"/>
                                      </a:cubicBezTo>
                                      <a:lnTo>
                                        <a:pt x="15764" y="4718"/>
                                      </a:lnTo>
                                      <a:lnTo>
                                        <a:pt x="15764" y="6753"/>
                                      </a:lnTo>
                                      <a:lnTo>
                                        <a:pt x="12812" y="6753"/>
                                      </a:lnTo>
                                      <a:cubicBezTo>
                                        <a:pt x="12209" y="6753"/>
                                        <a:pt x="11840" y="7030"/>
                                        <a:pt x="11840" y="7424"/>
                                      </a:cubicBezTo>
                                      <a:cubicBezTo>
                                        <a:pt x="11840" y="7840"/>
                                        <a:pt x="12242" y="8094"/>
                                        <a:pt x="12812" y="8094"/>
                                      </a:cubicBezTo>
                                      <a:lnTo>
                                        <a:pt x="15764" y="8094"/>
                                      </a:lnTo>
                                      <a:lnTo>
                                        <a:pt x="15764" y="10129"/>
                                      </a:lnTo>
                                      <a:lnTo>
                                        <a:pt x="12812" y="10129"/>
                                      </a:lnTo>
                                      <a:cubicBezTo>
                                        <a:pt x="12209" y="10129"/>
                                        <a:pt x="11840" y="10407"/>
                                        <a:pt x="11840" y="10800"/>
                                      </a:cubicBezTo>
                                      <a:cubicBezTo>
                                        <a:pt x="11840" y="11216"/>
                                        <a:pt x="12242" y="11471"/>
                                        <a:pt x="12812" y="11471"/>
                                      </a:cubicBezTo>
                                      <a:lnTo>
                                        <a:pt x="15663" y="11471"/>
                                      </a:lnTo>
                                      <a:cubicBezTo>
                                        <a:pt x="15160" y="13020"/>
                                        <a:pt x="13215" y="14176"/>
                                        <a:pt x="10867" y="14176"/>
                                      </a:cubicBezTo>
                                      <a:cubicBezTo>
                                        <a:pt x="8519" y="14176"/>
                                        <a:pt x="6574" y="13020"/>
                                        <a:pt x="6071" y="11471"/>
                                      </a:cubicBezTo>
                                      <a:lnTo>
                                        <a:pt x="8922" y="11471"/>
                                      </a:lnTo>
                                      <a:cubicBezTo>
                                        <a:pt x="9525" y="11471"/>
                                        <a:pt x="9894" y="11193"/>
                                        <a:pt x="9894" y="10800"/>
                                      </a:cubicBezTo>
                                      <a:cubicBezTo>
                                        <a:pt x="9894" y="10384"/>
                                        <a:pt x="9492" y="10129"/>
                                        <a:pt x="8922" y="10129"/>
                                      </a:cubicBezTo>
                                      <a:lnTo>
                                        <a:pt x="5970" y="10129"/>
                                      </a:lnTo>
                                      <a:lnTo>
                                        <a:pt x="5970" y="80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9BE884" id="Group 179" o:spid="_x0000_s1121" alt="microphon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">
                      <v:oval id="Oval 180" o:spid="_x0000_s1122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" fillcolor="#805a0b [1609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3418C4">
                              <w:pPr>
                                <w:pStyle w:val="Graphic"/>
                              </w:pPr>
                            </w:p>
                          </w:txbxContent>
                        </v:textbox>
                      </v:oval>
                      <v:shape id="_x0000_s1123" style="position:absolute;left:1905;top:1143;width:3322;height:48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" path="m21600,10800v,-416,-402,-671,-973,-671c20024,10129,19655,10407,19655,10800v,3376,-3522,6082,-8117,6082l10062,16882v-4494,,-8117,-2706,-8117,-6082c1945,10384,1543,10129,973,10129,369,10129,,10407,,10800v,4116,4293,7285,9794,7424l9794,20259r-2952,c6239,20259,5870,20536,5870,20929v,393,402,671,972,671l14691,21600v603,,972,-278,972,-671c15663,20536,15261,20259,14691,20259r-2952,l11739,18224v5568,-139,9861,-3308,9861,-7424xm10834,15518v3823,,6842,-2105,6842,-4718l17676,4718c17676,2081,14624,,10834,,7043,,3991,2104,3991,4718r,6082c3991,13436,7010,15518,10834,15518xm5937,8094r2951,c9492,8094,9861,7817,9861,7424v,-417,-403,-671,-973,-671l5937,6753r,-2035l8888,4718v604,,973,-278,973,-671c9861,3631,9458,3376,8888,3376r-2549,c7111,2151,8888,1341,10834,1341v1945,,3723,810,4494,2035l12812,3376v-603,,-972,278,-972,671c11840,4463,12242,4718,12812,4718r2952,l15764,6753r-2952,c12209,6753,11840,7030,11840,7424v,416,402,670,972,670l15764,8094r,2035l12812,10129v-603,,-972,278,-972,671c11840,11216,12242,11471,12812,11471r2851,c15160,13020,13215,14176,10867,14176v-2348,,-4293,-1156,-4796,-2705l8922,11471v603,,972,-278,972,-671c9894,10384,9492,10129,8922,10129r-2952,l5970,8094r-33,xe" fillcolor="white [3212]" stroked="f" strokeweight="1pt">
                        <v:stroke miterlimit="4" joinstyle="miter"/>
                        <v:path arrowok="t" o:extrusionok="f" o:connecttype="custom" o:connectlocs="166146,241300;166146,241300;166146,241300;166146,24130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3" w:type="dxa"/>
            <w:tcBorders>
              <w:top w:val="single" w:sz="24" w:space="0" w:color="815B0B" w:themeColor="accent6" w:themeShade="80"/>
              <w:left w:val="nil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</w:tcPr>
          <w:p w:rsidR="003418C4" w:rsidRPr="001C25F7" w:rsidRDefault="00C345E5" w:rsidP="003418C4">
            <w:pPr>
              <w:pStyle w:val="Text11"/>
              <w:rPr>
                <w:sz w:val="20"/>
                <w:szCs w:val="20"/>
              </w:rPr>
            </w:pPr>
            <w:sdt>
              <w:sdtPr>
                <w:id w:val="-368295379"/>
                <w:placeholder>
                  <w:docPart w:val="0E8E8FB0577E4961AD3CDB974C78307D"/>
                </w:placeholder>
                <w:temporary/>
                <w:showingPlcHdr/>
                <w15:appearance w15:val="hidden"/>
              </w:sdtPr>
              <w:sdtEndPr/>
              <w:sdtContent>
                <w:r w:rsidR="003418C4" w:rsidRPr="003418C4">
                  <w:t>Explain [insert what you want students to explain after your lesson].</w:t>
                </w:r>
              </w:sdtContent>
            </w:sdt>
          </w:p>
        </w:tc>
      </w:tr>
      <w:tr w:rsidR="00270788" w:rsidTr="003418C4">
        <w:trPr>
          <w:trHeight w:val="170"/>
        </w:trPr>
        <w:tc>
          <w:tcPr>
            <w:tcW w:w="4927" w:type="dxa"/>
            <w:gridSpan w:val="2"/>
            <w:tcBorders>
              <w:top w:val="single" w:sz="24" w:space="0" w:color="815B0B" w:themeColor="accent6" w:themeShade="80"/>
              <w:left w:val="nil"/>
              <w:bottom w:val="single" w:sz="24" w:space="0" w:color="815B0B" w:themeColor="accent6" w:themeShade="80"/>
              <w:right w:val="nil"/>
            </w:tcBorders>
          </w:tcPr>
          <w:p w:rsidR="00270788" w:rsidRDefault="00270788" w:rsidP="0027078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70788" w:rsidRDefault="00270788" w:rsidP="00270788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815B0B" w:themeColor="accent6" w:themeShade="80"/>
              <w:left w:val="nil"/>
              <w:bottom w:val="single" w:sz="24" w:space="0" w:color="815B0B" w:themeColor="accent6" w:themeShade="80"/>
              <w:right w:val="nil"/>
            </w:tcBorders>
          </w:tcPr>
          <w:p w:rsidR="00270788" w:rsidRDefault="00270788" w:rsidP="00270788"/>
        </w:tc>
      </w:tr>
      <w:tr w:rsidR="00257B8F" w:rsidTr="003418C4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  <w:vAlign w:val="center"/>
          </w:tcPr>
          <w:p w:rsidR="0008715A" w:rsidRPr="00B00740" w:rsidRDefault="00C345E5" w:rsidP="0008715A">
            <w:pPr>
              <w:pStyle w:val="Heading8"/>
            </w:pPr>
            <w:sdt>
              <w:sdtPr>
                <w:id w:val="-15465528"/>
                <w:placeholder>
                  <w:docPart w:val="00820469B4D144908ABE94F9C946E1A9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B00740">
                  <w:t>Name:</w:t>
                </w:r>
              </w:sdtContent>
            </w:sdt>
            <w:r w:rsidR="0008715A" w:rsidRPr="00B00740">
              <w:t xml:space="preserve"> </w:t>
            </w:r>
            <w:sdt>
              <w:sdtPr>
                <w:rPr>
                  <w:rStyle w:val="SubtleReference"/>
                </w:rPr>
                <w:id w:val="1395401123"/>
                <w:placeholder>
                  <w:docPart w:val="4F2FDB00AA164841BE4B7A6084D1683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8715A" w:rsidRPr="00B00740" w:rsidRDefault="00C345E5" w:rsidP="0008715A">
            <w:pPr>
              <w:pStyle w:val="Heading8"/>
            </w:pPr>
            <w:sdt>
              <w:sdtPr>
                <w:id w:val="-1506582817"/>
                <w:placeholder>
                  <w:docPart w:val="716E6A0EAE0D49F18E72AD17BA14C164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B00740">
                  <w:t>Date:</w:t>
                </w:r>
              </w:sdtContent>
            </w:sdt>
            <w:r w:rsidR="0008715A" w:rsidRPr="00B00740">
              <w:t xml:space="preserve"> </w:t>
            </w:r>
            <w:sdt>
              <w:sdtPr>
                <w:rPr>
                  <w:rStyle w:val="SubtleReference"/>
                </w:rPr>
                <w:id w:val="-190927324"/>
                <w:placeholder>
                  <w:docPart w:val="D6DA724950784BD485D8C2A3BD9D7EC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08715A">
            <w:pPr>
              <w:pStyle w:val="Heading8"/>
            </w:pPr>
            <w:sdt>
              <w:sdtPr>
                <w:id w:val="255636943"/>
                <w:placeholder>
                  <w:docPart w:val="A04A39E9FF40479EA6E55D9EE261C269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B00740">
                  <w:t>Period/Subject:</w:t>
                </w:r>
              </w:sdtContent>
            </w:sdt>
            <w:r w:rsidR="0008715A" w:rsidRPr="00B00740">
              <w:t xml:space="preserve"> </w:t>
            </w:r>
            <w:sdt>
              <w:sdtPr>
                <w:rPr>
                  <w:rStyle w:val="SubtleReference"/>
                </w:rPr>
                <w:id w:val="512877226"/>
                <w:placeholder>
                  <w:docPart w:val="F7D01BD79AB94AD59905D584FA4AC21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815B0B" w:themeColor="accent6" w:themeShade="80"/>
              <w:bottom w:val="nil"/>
              <w:right w:val="single" w:sz="24" w:space="0" w:color="815B0B" w:themeColor="accent6" w:themeShade="80"/>
            </w:tcBorders>
          </w:tcPr>
          <w:p w:rsidR="00257B8F" w:rsidRDefault="00257B8F" w:rsidP="0008715A">
            <w:pPr>
              <w:pStyle w:val="Heading8"/>
            </w:pPr>
          </w:p>
        </w:tc>
        <w:tc>
          <w:tcPr>
            <w:tcW w:w="4928" w:type="dxa"/>
            <w:gridSpan w:val="2"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  <w:vAlign w:val="center"/>
          </w:tcPr>
          <w:p w:rsidR="0008715A" w:rsidRPr="00B00740" w:rsidRDefault="00C345E5" w:rsidP="0008715A">
            <w:pPr>
              <w:pStyle w:val="Heading8"/>
            </w:pPr>
            <w:sdt>
              <w:sdtPr>
                <w:id w:val="-1173093288"/>
                <w:placeholder>
                  <w:docPart w:val="3FED1B8B63474BDA87CF12D591DD0173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B00740">
                  <w:t>Name:</w:t>
                </w:r>
              </w:sdtContent>
            </w:sdt>
            <w:r w:rsidR="0008715A" w:rsidRPr="00B00740">
              <w:t xml:space="preserve"> </w:t>
            </w:r>
            <w:sdt>
              <w:sdtPr>
                <w:rPr>
                  <w:rStyle w:val="SubtleReference"/>
                </w:rPr>
                <w:id w:val="-512140227"/>
                <w:placeholder>
                  <w:docPart w:val="4FBFA3BD49D543C89402FB101B9A9E3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8715A" w:rsidRPr="00B00740" w:rsidRDefault="00C345E5" w:rsidP="0008715A">
            <w:pPr>
              <w:pStyle w:val="Heading8"/>
            </w:pPr>
            <w:sdt>
              <w:sdtPr>
                <w:id w:val="-156463116"/>
                <w:placeholder>
                  <w:docPart w:val="4926550B28ED46BBB7F16B77D84AB880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B00740">
                  <w:t>Date:</w:t>
                </w:r>
              </w:sdtContent>
            </w:sdt>
            <w:r w:rsidR="0008715A" w:rsidRPr="00B00740">
              <w:t xml:space="preserve"> </w:t>
            </w:r>
            <w:sdt>
              <w:sdtPr>
                <w:rPr>
                  <w:rStyle w:val="SubtleReference"/>
                </w:rPr>
                <w:id w:val="-493569313"/>
                <w:placeholder>
                  <w:docPart w:val="8C87DA3797F54E81810D43C5D1D888F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08715A">
            <w:pPr>
              <w:pStyle w:val="Heading8"/>
            </w:pPr>
            <w:sdt>
              <w:sdtPr>
                <w:id w:val="1453515185"/>
                <w:placeholder>
                  <w:docPart w:val="D6E9CFDB3956442B8E1589663303F298"/>
                </w:placeholder>
                <w:temporary/>
                <w:showingPlcHdr/>
                <w15:appearance w15:val="hidden"/>
              </w:sdtPr>
              <w:sdtEndPr/>
              <w:sdtContent>
                <w:r w:rsidR="0008715A" w:rsidRPr="00B00740">
                  <w:t>Period/Subject:</w:t>
                </w:r>
              </w:sdtContent>
            </w:sdt>
            <w:r w:rsidR="0008715A" w:rsidRPr="00B00740">
              <w:t xml:space="preserve"> </w:t>
            </w:r>
            <w:sdt>
              <w:sdtPr>
                <w:rPr>
                  <w:rStyle w:val="SubtleReference"/>
                </w:rPr>
                <w:id w:val="-1609882610"/>
                <w:placeholder>
                  <w:docPart w:val="F0436EC8D4D7490D95EA74E058E21C9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8715A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3418C4" w:rsidTr="00076B55">
        <w:trPr>
          <w:trHeight w:val="2211"/>
        </w:trPr>
        <w:tc>
          <w:tcPr>
            <w:tcW w:w="1375" w:type="dxa"/>
            <w:vMerge w:val="restart"/>
            <w:tcBorders>
              <w:top w:val="single" w:sz="24" w:space="0" w:color="EDAF2C" w:themeColor="accent6"/>
              <w:left w:val="single" w:sz="24" w:space="0" w:color="815B0B" w:themeColor="accent6" w:themeShade="80"/>
              <w:bottom w:val="single" w:sz="24" w:space="0" w:color="815B0B" w:themeColor="accent6" w:themeShade="80"/>
              <w:right w:val="nil"/>
            </w:tcBorders>
          </w:tcPr>
          <w:p w:rsidR="003418C4" w:rsidRPr="00257B8F" w:rsidRDefault="003418C4" w:rsidP="003418C4">
            <w:pPr>
              <w:pStyle w:val="Graphic"/>
            </w:pPr>
            <w:r w:rsidRPr="00257B8F">
              <mc:AlternateContent>
                <mc:Choice Requires="wpg">
                  <w:drawing>
                    <wp:inline distT="0" distB="0" distL="0" distR="0" wp14:anchorId="40CD79CA" wp14:editId="2185CB73">
                      <wp:extent cx="723900" cy="723900"/>
                      <wp:effectExtent l="0" t="0" r="0" b="0"/>
                      <wp:docPr id="191" name="Group 191" descr="micro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92" name="Oval 19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3418C4">
                                    <w:pPr>
                                      <w:pStyle w:val="Graphic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Shape"/>
                              <wps:cNvSpPr/>
                              <wps:spPr>
                                <a:xfrm>
                                  <a:off x="190500" y="114300"/>
                                  <a:ext cx="332292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0384"/>
                                        <a:pt x="21198" y="10129"/>
                                        <a:pt x="20627" y="10129"/>
                                      </a:cubicBezTo>
                                      <a:cubicBezTo>
                                        <a:pt x="20024" y="10129"/>
                                        <a:pt x="19655" y="10407"/>
                                        <a:pt x="19655" y="10800"/>
                                      </a:cubicBezTo>
                                      <a:cubicBezTo>
                                        <a:pt x="19655" y="14176"/>
                                        <a:pt x="16133" y="16882"/>
                                        <a:pt x="11538" y="16882"/>
                                      </a:cubicBezTo>
                                      <a:lnTo>
                                        <a:pt x="10062" y="16882"/>
                                      </a:lnTo>
                                      <a:cubicBezTo>
                                        <a:pt x="5568" y="16882"/>
                                        <a:pt x="1945" y="14176"/>
                                        <a:pt x="1945" y="10800"/>
                                      </a:cubicBezTo>
                                      <a:cubicBezTo>
                                        <a:pt x="1945" y="10384"/>
                                        <a:pt x="1543" y="10129"/>
                                        <a:pt x="973" y="10129"/>
                                      </a:cubicBezTo>
                                      <a:cubicBezTo>
                                        <a:pt x="369" y="10129"/>
                                        <a:pt x="0" y="10407"/>
                                        <a:pt x="0" y="10800"/>
                                      </a:cubicBezTo>
                                      <a:cubicBezTo>
                                        <a:pt x="0" y="14916"/>
                                        <a:pt x="4293" y="18085"/>
                                        <a:pt x="9794" y="18224"/>
                                      </a:cubicBezTo>
                                      <a:lnTo>
                                        <a:pt x="9794" y="20259"/>
                                      </a:lnTo>
                                      <a:lnTo>
                                        <a:pt x="6842" y="20259"/>
                                      </a:lnTo>
                                      <a:cubicBezTo>
                                        <a:pt x="6239" y="20259"/>
                                        <a:pt x="5870" y="20536"/>
                                        <a:pt x="5870" y="20929"/>
                                      </a:cubicBezTo>
                                      <a:cubicBezTo>
                                        <a:pt x="5870" y="21322"/>
                                        <a:pt x="6272" y="21600"/>
                                        <a:pt x="6842" y="21600"/>
                                      </a:cubicBezTo>
                                      <a:lnTo>
                                        <a:pt x="14691" y="21600"/>
                                      </a:lnTo>
                                      <a:cubicBezTo>
                                        <a:pt x="15294" y="21600"/>
                                        <a:pt x="15663" y="21322"/>
                                        <a:pt x="15663" y="20929"/>
                                      </a:cubicBezTo>
                                      <a:cubicBezTo>
                                        <a:pt x="15663" y="20536"/>
                                        <a:pt x="15261" y="20259"/>
                                        <a:pt x="14691" y="20259"/>
                                      </a:cubicBezTo>
                                      <a:lnTo>
                                        <a:pt x="11739" y="20259"/>
                                      </a:lnTo>
                                      <a:lnTo>
                                        <a:pt x="11739" y="18224"/>
                                      </a:lnTo>
                                      <a:cubicBezTo>
                                        <a:pt x="17307" y="18085"/>
                                        <a:pt x="21600" y="14916"/>
                                        <a:pt x="21600" y="10800"/>
                                      </a:cubicBezTo>
                                      <a:close/>
                                      <a:moveTo>
                                        <a:pt x="10834" y="15518"/>
                                      </a:moveTo>
                                      <a:cubicBezTo>
                                        <a:pt x="14657" y="15518"/>
                                        <a:pt x="17676" y="13413"/>
                                        <a:pt x="17676" y="10800"/>
                                      </a:cubicBezTo>
                                      <a:lnTo>
                                        <a:pt x="17676" y="4718"/>
                                      </a:lnTo>
                                      <a:cubicBezTo>
                                        <a:pt x="17676" y="2081"/>
                                        <a:pt x="14624" y="0"/>
                                        <a:pt x="10834" y="0"/>
                                      </a:cubicBezTo>
                                      <a:cubicBezTo>
                                        <a:pt x="7043" y="0"/>
                                        <a:pt x="3991" y="2104"/>
                                        <a:pt x="3991" y="4718"/>
                                      </a:cubicBezTo>
                                      <a:lnTo>
                                        <a:pt x="3991" y="10800"/>
                                      </a:lnTo>
                                      <a:cubicBezTo>
                                        <a:pt x="3991" y="13436"/>
                                        <a:pt x="7010" y="15518"/>
                                        <a:pt x="10834" y="15518"/>
                                      </a:cubicBezTo>
                                      <a:close/>
                                      <a:moveTo>
                                        <a:pt x="5937" y="8094"/>
                                      </a:moveTo>
                                      <a:lnTo>
                                        <a:pt x="8888" y="8094"/>
                                      </a:lnTo>
                                      <a:cubicBezTo>
                                        <a:pt x="9492" y="8094"/>
                                        <a:pt x="9861" y="7817"/>
                                        <a:pt x="9861" y="7424"/>
                                      </a:cubicBezTo>
                                      <a:cubicBezTo>
                                        <a:pt x="9861" y="7007"/>
                                        <a:pt x="9458" y="6753"/>
                                        <a:pt x="8888" y="6753"/>
                                      </a:cubicBezTo>
                                      <a:lnTo>
                                        <a:pt x="5937" y="6753"/>
                                      </a:lnTo>
                                      <a:lnTo>
                                        <a:pt x="5937" y="4718"/>
                                      </a:lnTo>
                                      <a:lnTo>
                                        <a:pt x="8888" y="4718"/>
                                      </a:lnTo>
                                      <a:cubicBezTo>
                                        <a:pt x="9492" y="4718"/>
                                        <a:pt x="9861" y="4440"/>
                                        <a:pt x="9861" y="4047"/>
                                      </a:cubicBezTo>
                                      <a:cubicBezTo>
                                        <a:pt x="9861" y="3631"/>
                                        <a:pt x="9458" y="3376"/>
                                        <a:pt x="8888" y="3376"/>
                                      </a:cubicBezTo>
                                      <a:lnTo>
                                        <a:pt x="6339" y="3376"/>
                                      </a:lnTo>
                                      <a:cubicBezTo>
                                        <a:pt x="7111" y="2151"/>
                                        <a:pt x="8888" y="1341"/>
                                        <a:pt x="10834" y="1341"/>
                                      </a:cubicBezTo>
                                      <a:cubicBezTo>
                                        <a:pt x="12779" y="1341"/>
                                        <a:pt x="14557" y="2151"/>
                                        <a:pt x="15328" y="3376"/>
                                      </a:cubicBezTo>
                                      <a:lnTo>
                                        <a:pt x="12812" y="3376"/>
                                      </a:lnTo>
                                      <a:cubicBezTo>
                                        <a:pt x="12209" y="3376"/>
                                        <a:pt x="11840" y="3654"/>
                                        <a:pt x="11840" y="4047"/>
                                      </a:cubicBezTo>
                                      <a:cubicBezTo>
                                        <a:pt x="11840" y="4463"/>
                                        <a:pt x="12242" y="4718"/>
                                        <a:pt x="12812" y="4718"/>
                                      </a:cubicBezTo>
                                      <a:lnTo>
                                        <a:pt x="15764" y="4718"/>
                                      </a:lnTo>
                                      <a:lnTo>
                                        <a:pt x="15764" y="6753"/>
                                      </a:lnTo>
                                      <a:lnTo>
                                        <a:pt x="12812" y="6753"/>
                                      </a:lnTo>
                                      <a:cubicBezTo>
                                        <a:pt x="12209" y="6753"/>
                                        <a:pt x="11840" y="7030"/>
                                        <a:pt x="11840" y="7424"/>
                                      </a:cubicBezTo>
                                      <a:cubicBezTo>
                                        <a:pt x="11840" y="7840"/>
                                        <a:pt x="12242" y="8094"/>
                                        <a:pt x="12812" y="8094"/>
                                      </a:cubicBezTo>
                                      <a:lnTo>
                                        <a:pt x="15764" y="8094"/>
                                      </a:lnTo>
                                      <a:lnTo>
                                        <a:pt x="15764" y="10129"/>
                                      </a:lnTo>
                                      <a:lnTo>
                                        <a:pt x="12812" y="10129"/>
                                      </a:lnTo>
                                      <a:cubicBezTo>
                                        <a:pt x="12209" y="10129"/>
                                        <a:pt x="11840" y="10407"/>
                                        <a:pt x="11840" y="10800"/>
                                      </a:cubicBezTo>
                                      <a:cubicBezTo>
                                        <a:pt x="11840" y="11216"/>
                                        <a:pt x="12242" y="11471"/>
                                        <a:pt x="12812" y="11471"/>
                                      </a:cubicBezTo>
                                      <a:lnTo>
                                        <a:pt x="15663" y="11471"/>
                                      </a:lnTo>
                                      <a:cubicBezTo>
                                        <a:pt x="15160" y="13020"/>
                                        <a:pt x="13215" y="14176"/>
                                        <a:pt x="10867" y="14176"/>
                                      </a:cubicBezTo>
                                      <a:cubicBezTo>
                                        <a:pt x="8519" y="14176"/>
                                        <a:pt x="6574" y="13020"/>
                                        <a:pt x="6071" y="11471"/>
                                      </a:cubicBezTo>
                                      <a:lnTo>
                                        <a:pt x="8922" y="11471"/>
                                      </a:lnTo>
                                      <a:cubicBezTo>
                                        <a:pt x="9525" y="11471"/>
                                        <a:pt x="9894" y="11193"/>
                                        <a:pt x="9894" y="10800"/>
                                      </a:cubicBezTo>
                                      <a:cubicBezTo>
                                        <a:pt x="9894" y="10384"/>
                                        <a:pt x="9492" y="10129"/>
                                        <a:pt x="8922" y="10129"/>
                                      </a:cubicBezTo>
                                      <a:lnTo>
                                        <a:pt x="5970" y="10129"/>
                                      </a:lnTo>
                                      <a:lnTo>
                                        <a:pt x="5970" y="80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CD79CA" id="Group 191" o:spid="_x0000_s1124" alt="microphon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">
                      <v:oval id="Oval 192" o:spid="_x0000_s1125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" fillcolor="#805a0b [1609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3418C4">
                              <w:pPr>
                                <w:pStyle w:val="Graphic"/>
                              </w:pPr>
                            </w:p>
                          </w:txbxContent>
                        </v:textbox>
                      </v:oval>
                      <v:shape id="_x0000_s1126" style="position:absolute;left:1905;top:1143;width:3322;height:48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" path="m21600,10800v,-416,-402,-671,-973,-671c20024,10129,19655,10407,19655,10800v,3376,-3522,6082,-8117,6082l10062,16882v-4494,,-8117,-2706,-8117,-6082c1945,10384,1543,10129,973,10129,369,10129,,10407,,10800v,4116,4293,7285,9794,7424l9794,20259r-2952,c6239,20259,5870,20536,5870,20929v,393,402,671,972,671l14691,21600v603,,972,-278,972,-671c15663,20536,15261,20259,14691,20259r-2952,l11739,18224v5568,-139,9861,-3308,9861,-7424xm10834,15518v3823,,6842,-2105,6842,-4718l17676,4718c17676,2081,14624,,10834,,7043,,3991,2104,3991,4718r,6082c3991,13436,7010,15518,10834,15518xm5937,8094r2951,c9492,8094,9861,7817,9861,7424v,-417,-403,-671,-973,-671l5937,6753r,-2035l8888,4718v604,,973,-278,973,-671c9861,3631,9458,3376,8888,3376r-2549,c7111,2151,8888,1341,10834,1341v1945,,3723,810,4494,2035l12812,3376v-603,,-972,278,-972,671c11840,4463,12242,4718,12812,4718r2952,l15764,6753r-2952,c12209,6753,11840,7030,11840,7424v,416,402,670,972,670l15764,8094r,2035l12812,10129v-603,,-972,278,-972,671c11840,11216,12242,11471,12812,11471r2851,c15160,13020,13215,14176,10867,14176v-2348,,-4293,-1156,-4796,-2705l8922,11471v603,,972,-278,972,-671c9894,10384,9492,10129,8922,10129r-2952,l5970,8094r-33,xe" fillcolor="white [3212]" stroked="f" strokeweight="1pt">
                        <v:stroke miterlimit="4" joinstyle="miter"/>
                        <v:path arrowok="t" o:extrusionok="f" o:connecttype="custom" o:connectlocs="166146,241300;166146,241300;166146,241300;166146,24130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52" w:type="dxa"/>
            <w:vMerge w:val="restart"/>
            <w:tcBorders>
              <w:top w:val="single" w:sz="24" w:space="0" w:color="EDAF2C" w:themeColor="accent6"/>
              <w:left w:val="nil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</w:tcPr>
          <w:p w:rsidR="003418C4" w:rsidRPr="001C25F7" w:rsidRDefault="00C345E5" w:rsidP="003418C4">
            <w:pPr>
              <w:pStyle w:val="Text11"/>
              <w:rPr>
                <w:sz w:val="20"/>
                <w:szCs w:val="20"/>
              </w:rPr>
            </w:pPr>
            <w:sdt>
              <w:sdtPr>
                <w:id w:val="-1046524036"/>
                <w:placeholder>
                  <w:docPart w:val="B2D413E2227D440DA0B2004E3E887983"/>
                </w:placeholder>
                <w:temporary/>
                <w:showingPlcHdr/>
                <w15:appearance w15:val="hidden"/>
              </w:sdtPr>
              <w:sdtEndPr/>
              <w:sdtContent>
                <w:r w:rsidR="003418C4" w:rsidRPr="003418C4">
                  <w:t>Explain [insert what you want students to explain after your lesson].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815B0B" w:themeColor="accent6" w:themeShade="80"/>
              <w:bottom w:val="nil"/>
              <w:right w:val="single" w:sz="24" w:space="0" w:color="815B0B" w:themeColor="accent6" w:themeShade="80"/>
            </w:tcBorders>
          </w:tcPr>
          <w:p w:rsidR="003418C4" w:rsidRDefault="003418C4" w:rsidP="00270788">
            <w:pPr>
              <w:pStyle w:val="NoSpacing"/>
            </w:pPr>
          </w:p>
        </w:tc>
        <w:tc>
          <w:tcPr>
            <w:tcW w:w="1385" w:type="dxa"/>
            <w:vMerge w:val="restart"/>
            <w:tcBorders>
              <w:top w:val="single" w:sz="24" w:space="0" w:color="EDAF2C" w:themeColor="accent6"/>
              <w:left w:val="single" w:sz="24" w:space="0" w:color="815B0B" w:themeColor="accent6" w:themeShade="80"/>
              <w:bottom w:val="single" w:sz="24" w:space="0" w:color="815B0B" w:themeColor="accent6" w:themeShade="80"/>
              <w:right w:val="nil"/>
            </w:tcBorders>
          </w:tcPr>
          <w:p w:rsidR="003418C4" w:rsidRPr="00257B8F" w:rsidRDefault="003418C4" w:rsidP="003418C4">
            <w:pPr>
              <w:pStyle w:val="Graphic"/>
            </w:pPr>
            <w:r w:rsidRPr="00257B8F">
              <mc:AlternateContent>
                <mc:Choice Requires="wpg">
                  <w:drawing>
                    <wp:inline distT="0" distB="0" distL="0" distR="0" wp14:anchorId="38006BB0" wp14:editId="1DC2CA9E">
                      <wp:extent cx="723900" cy="723900"/>
                      <wp:effectExtent l="0" t="0" r="0" b="0"/>
                      <wp:docPr id="194" name="Group 194" descr="micro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95" name="Oval 195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1D49FA" w:rsidRDefault="00753C0E" w:rsidP="003418C4">
                                    <w:pPr>
                                      <w:pStyle w:val="Graphic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hape"/>
                              <wps:cNvSpPr/>
                              <wps:spPr>
                                <a:xfrm>
                                  <a:off x="190500" y="114300"/>
                                  <a:ext cx="332292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0800"/>
                                      </a:moveTo>
                                      <a:cubicBezTo>
                                        <a:pt x="21600" y="10384"/>
                                        <a:pt x="21198" y="10129"/>
                                        <a:pt x="20627" y="10129"/>
                                      </a:cubicBezTo>
                                      <a:cubicBezTo>
                                        <a:pt x="20024" y="10129"/>
                                        <a:pt x="19655" y="10407"/>
                                        <a:pt x="19655" y="10800"/>
                                      </a:cubicBezTo>
                                      <a:cubicBezTo>
                                        <a:pt x="19655" y="14176"/>
                                        <a:pt x="16133" y="16882"/>
                                        <a:pt x="11538" y="16882"/>
                                      </a:cubicBezTo>
                                      <a:lnTo>
                                        <a:pt x="10062" y="16882"/>
                                      </a:lnTo>
                                      <a:cubicBezTo>
                                        <a:pt x="5568" y="16882"/>
                                        <a:pt x="1945" y="14176"/>
                                        <a:pt x="1945" y="10800"/>
                                      </a:cubicBezTo>
                                      <a:cubicBezTo>
                                        <a:pt x="1945" y="10384"/>
                                        <a:pt x="1543" y="10129"/>
                                        <a:pt x="973" y="10129"/>
                                      </a:cubicBezTo>
                                      <a:cubicBezTo>
                                        <a:pt x="369" y="10129"/>
                                        <a:pt x="0" y="10407"/>
                                        <a:pt x="0" y="10800"/>
                                      </a:cubicBezTo>
                                      <a:cubicBezTo>
                                        <a:pt x="0" y="14916"/>
                                        <a:pt x="4293" y="18085"/>
                                        <a:pt x="9794" y="18224"/>
                                      </a:cubicBezTo>
                                      <a:lnTo>
                                        <a:pt x="9794" y="20259"/>
                                      </a:lnTo>
                                      <a:lnTo>
                                        <a:pt x="6842" y="20259"/>
                                      </a:lnTo>
                                      <a:cubicBezTo>
                                        <a:pt x="6239" y="20259"/>
                                        <a:pt x="5870" y="20536"/>
                                        <a:pt x="5870" y="20929"/>
                                      </a:cubicBezTo>
                                      <a:cubicBezTo>
                                        <a:pt x="5870" y="21322"/>
                                        <a:pt x="6272" y="21600"/>
                                        <a:pt x="6842" y="21600"/>
                                      </a:cubicBezTo>
                                      <a:lnTo>
                                        <a:pt x="14691" y="21600"/>
                                      </a:lnTo>
                                      <a:cubicBezTo>
                                        <a:pt x="15294" y="21600"/>
                                        <a:pt x="15663" y="21322"/>
                                        <a:pt x="15663" y="20929"/>
                                      </a:cubicBezTo>
                                      <a:cubicBezTo>
                                        <a:pt x="15663" y="20536"/>
                                        <a:pt x="15261" y="20259"/>
                                        <a:pt x="14691" y="20259"/>
                                      </a:cubicBezTo>
                                      <a:lnTo>
                                        <a:pt x="11739" y="20259"/>
                                      </a:lnTo>
                                      <a:lnTo>
                                        <a:pt x="11739" y="18224"/>
                                      </a:lnTo>
                                      <a:cubicBezTo>
                                        <a:pt x="17307" y="18085"/>
                                        <a:pt x="21600" y="14916"/>
                                        <a:pt x="21600" y="10800"/>
                                      </a:cubicBezTo>
                                      <a:close/>
                                      <a:moveTo>
                                        <a:pt x="10834" y="15518"/>
                                      </a:moveTo>
                                      <a:cubicBezTo>
                                        <a:pt x="14657" y="15518"/>
                                        <a:pt x="17676" y="13413"/>
                                        <a:pt x="17676" y="10800"/>
                                      </a:cubicBezTo>
                                      <a:lnTo>
                                        <a:pt x="17676" y="4718"/>
                                      </a:lnTo>
                                      <a:cubicBezTo>
                                        <a:pt x="17676" y="2081"/>
                                        <a:pt x="14624" y="0"/>
                                        <a:pt x="10834" y="0"/>
                                      </a:cubicBezTo>
                                      <a:cubicBezTo>
                                        <a:pt x="7043" y="0"/>
                                        <a:pt x="3991" y="2104"/>
                                        <a:pt x="3991" y="4718"/>
                                      </a:cubicBezTo>
                                      <a:lnTo>
                                        <a:pt x="3991" y="10800"/>
                                      </a:lnTo>
                                      <a:cubicBezTo>
                                        <a:pt x="3991" y="13436"/>
                                        <a:pt x="7010" y="15518"/>
                                        <a:pt x="10834" y="15518"/>
                                      </a:cubicBezTo>
                                      <a:close/>
                                      <a:moveTo>
                                        <a:pt x="5937" y="8094"/>
                                      </a:moveTo>
                                      <a:lnTo>
                                        <a:pt x="8888" y="8094"/>
                                      </a:lnTo>
                                      <a:cubicBezTo>
                                        <a:pt x="9492" y="8094"/>
                                        <a:pt x="9861" y="7817"/>
                                        <a:pt x="9861" y="7424"/>
                                      </a:cubicBezTo>
                                      <a:cubicBezTo>
                                        <a:pt x="9861" y="7007"/>
                                        <a:pt x="9458" y="6753"/>
                                        <a:pt x="8888" y="6753"/>
                                      </a:cubicBezTo>
                                      <a:lnTo>
                                        <a:pt x="5937" y="6753"/>
                                      </a:lnTo>
                                      <a:lnTo>
                                        <a:pt x="5937" y="4718"/>
                                      </a:lnTo>
                                      <a:lnTo>
                                        <a:pt x="8888" y="4718"/>
                                      </a:lnTo>
                                      <a:cubicBezTo>
                                        <a:pt x="9492" y="4718"/>
                                        <a:pt x="9861" y="4440"/>
                                        <a:pt x="9861" y="4047"/>
                                      </a:cubicBezTo>
                                      <a:cubicBezTo>
                                        <a:pt x="9861" y="3631"/>
                                        <a:pt x="9458" y="3376"/>
                                        <a:pt x="8888" y="3376"/>
                                      </a:cubicBezTo>
                                      <a:lnTo>
                                        <a:pt x="6339" y="3376"/>
                                      </a:lnTo>
                                      <a:cubicBezTo>
                                        <a:pt x="7111" y="2151"/>
                                        <a:pt x="8888" y="1341"/>
                                        <a:pt x="10834" y="1341"/>
                                      </a:cubicBezTo>
                                      <a:cubicBezTo>
                                        <a:pt x="12779" y="1341"/>
                                        <a:pt x="14557" y="2151"/>
                                        <a:pt x="15328" y="3376"/>
                                      </a:cubicBezTo>
                                      <a:lnTo>
                                        <a:pt x="12812" y="3376"/>
                                      </a:lnTo>
                                      <a:cubicBezTo>
                                        <a:pt x="12209" y="3376"/>
                                        <a:pt x="11840" y="3654"/>
                                        <a:pt x="11840" y="4047"/>
                                      </a:cubicBezTo>
                                      <a:cubicBezTo>
                                        <a:pt x="11840" y="4463"/>
                                        <a:pt x="12242" y="4718"/>
                                        <a:pt x="12812" y="4718"/>
                                      </a:cubicBezTo>
                                      <a:lnTo>
                                        <a:pt x="15764" y="4718"/>
                                      </a:lnTo>
                                      <a:lnTo>
                                        <a:pt x="15764" y="6753"/>
                                      </a:lnTo>
                                      <a:lnTo>
                                        <a:pt x="12812" y="6753"/>
                                      </a:lnTo>
                                      <a:cubicBezTo>
                                        <a:pt x="12209" y="6753"/>
                                        <a:pt x="11840" y="7030"/>
                                        <a:pt x="11840" y="7424"/>
                                      </a:cubicBezTo>
                                      <a:cubicBezTo>
                                        <a:pt x="11840" y="7840"/>
                                        <a:pt x="12242" y="8094"/>
                                        <a:pt x="12812" y="8094"/>
                                      </a:cubicBezTo>
                                      <a:lnTo>
                                        <a:pt x="15764" y="8094"/>
                                      </a:lnTo>
                                      <a:lnTo>
                                        <a:pt x="15764" y="10129"/>
                                      </a:lnTo>
                                      <a:lnTo>
                                        <a:pt x="12812" y="10129"/>
                                      </a:lnTo>
                                      <a:cubicBezTo>
                                        <a:pt x="12209" y="10129"/>
                                        <a:pt x="11840" y="10407"/>
                                        <a:pt x="11840" y="10800"/>
                                      </a:cubicBezTo>
                                      <a:cubicBezTo>
                                        <a:pt x="11840" y="11216"/>
                                        <a:pt x="12242" y="11471"/>
                                        <a:pt x="12812" y="11471"/>
                                      </a:cubicBezTo>
                                      <a:lnTo>
                                        <a:pt x="15663" y="11471"/>
                                      </a:lnTo>
                                      <a:cubicBezTo>
                                        <a:pt x="15160" y="13020"/>
                                        <a:pt x="13215" y="14176"/>
                                        <a:pt x="10867" y="14176"/>
                                      </a:cubicBezTo>
                                      <a:cubicBezTo>
                                        <a:pt x="8519" y="14176"/>
                                        <a:pt x="6574" y="13020"/>
                                        <a:pt x="6071" y="11471"/>
                                      </a:cubicBezTo>
                                      <a:lnTo>
                                        <a:pt x="8922" y="11471"/>
                                      </a:lnTo>
                                      <a:cubicBezTo>
                                        <a:pt x="9525" y="11471"/>
                                        <a:pt x="9894" y="11193"/>
                                        <a:pt x="9894" y="10800"/>
                                      </a:cubicBezTo>
                                      <a:cubicBezTo>
                                        <a:pt x="9894" y="10384"/>
                                        <a:pt x="9492" y="10129"/>
                                        <a:pt x="8922" y="10129"/>
                                      </a:cubicBezTo>
                                      <a:lnTo>
                                        <a:pt x="5970" y="10129"/>
                                      </a:lnTo>
                                      <a:lnTo>
                                        <a:pt x="5970" y="80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006BB0" id="Group 194" o:spid="_x0000_s1127" alt="microphone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">
                      <v:oval id="Oval 195" o:spid="_x0000_s1128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" fillcolor="#805a0b [1609]" stroked="f" strokeweight="2.5pt">
                        <v:stroke miterlimit="4" joinstyle="miter"/>
                        <v:textbox inset="0,0,0,3pt">
                          <w:txbxContent>
                            <w:p w:rsidR="00753C0E" w:rsidRPr="001D49FA" w:rsidRDefault="00753C0E" w:rsidP="003418C4">
                              <w:pPr>
                                <w:pStyle w:val="Graphic"/>
                              </w:pPr>
                            </w:p>
                          </w:txbxContent>
                        </v:textbox>
                      </v:oval>
                      <v:shape id="_x0000_s1129" style="position:absolute;left:1905;top:1143;width:3322;height:48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" path="m21600,10800v,-416,-402,-671,-973,-671c20024,10129,19655,10407,19655,10800v,3376,-3522,6082,-8117,6082l10062,16882v-4494,,-8117,-2706,-8117,-6082c1945,10384,1543,10129,973,10129,369,10129,,10407,,10800v,4116,4293,7285,9794,7424l9794,20259r-2952,c6239,20259,5870,20536,5870,20929v,393,402,671,972,671l14691,21600v603,,972,-278,972,-671c15663,20536,15261,20259,14691,20259r-2952,l11739,18224v5568,-139,9861,-3308,9861,-7424xm10834,15518v3823,,6842,-2105,6842,-4718l17676,4718c17676,2081,14624,,10834,,7043,,3991,2104,3991,4718r,6082c3991,13436,7010,15518,10834,15518xm5937,8094r2951,c9492,8094,9861,7817,9861,7424v,-417,-403,-671,-973,-671l5937,6753r,-2035l8888,4718v604,,973,-278,973,-671c9861,3631,9458,3376,8888,3376r-2549,c7111,2151,8888,1341,10834,1341v1945,,3723,810,4494,2035l12812,3376v-603,,-972,278,-972,671c11840,4463,12242,4718,12812,4718r2952,l15764,6753r-2952,c12209,6753,11840,7030,11840,7424v,416,402,670,972,670l15764,8094r,2035l12812,10129v-603,,-972,278,-972,671c11840,11216,12242,11471,12812,11471r2851,c15160,13020,13215,14176,10867,14176v-2348,,-4293,-1156,-4796,-2705l8922,11471v603,,972,-278,972,-671c9894,10384,9492,10129,8922,10129r-2952,l5970,8094r-33,xe" fillcolor="white [3212]" stroked="f" strokeweight="1pt">
                        <v:stroke miterlimit="4" joinstyle="miter"/>
                        <v:path arrowok="t" o:extrusionok="f" o:connecttype="custom" o:connectlocs="166146,241300;166146,241300;166146,241300;166146,24130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3" w:type="dxa"/>
            <w:vMerge w:val="restart"/>
            <w:tcBorders>
              <w:top w:val="single" w:sz="24" w:space="0" w:color="EDAF2C" w:themeColor="accent6"/>
              <w:left w:val="nil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</w:tcPr>
          <w:p w:rsidR="003418C4" w:rsidRPr="001C25F7" w:rsidRDefault="00C345E5" w:rsidP="003418C4">
            <w:pPr>
              <w:pStyle w:val="Text11"/>
              <w:rPr>
                <w:sz w:val="20"/>
                <w:szCs w:val="20"/>
              </w:rPr>
            </w:pPr>
            <w:sdt>
              <w:sdtPr>
                <w:id w:val="630151"/>
                <w:placeholder>
                  <w:docPart w:val="38727E9D1DD54659BBA97DBB224C66FA"/>
                </w:placeholder>
                <w:temporary/>
                <w:showingPlcHdr/>
                <w15:appearance w15:val="hidden"/>
              </w:sdtPr>
              <w:sdtEndPr/>
              <w:sdtContent>
                <w:r w:rsidR="003418C4" w:rsidRPr="003418C4">
                  <w:t>Explain [insert what you want students to explain after your lesson].</w:t>
                </w:r>
              </w:sdtContent>
            </w:sdt>
          </w:p>
        </w:tc>
      </w:tr>
      <w:tr w:rsidR="003418C4" w:rsidTr="00076B55">
        <w:trPr>
          <w:trHeight w:val="2211"/>
        </w:trPr>
        <w:tc>
          <w:tcPr>
            <w:tcW w:w="1375" w:type="dxa"/>
            <w:vMerge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nil"/>
            </w:tcBorders>
          </w:tcPr>
          <w:p w:rsidR="003418C4" w:rsidRDefault="003418C4" w:rsidP="00270788">
            <w:pPr>
              <w:pStyle w:val="Title"/>
              <w:jc w:val="left"/>
            </w:pPr>
          </w:p>
        </w:tc>
        <w:tc>
          <w:tcPr>
            <w:tcW w:w="3552" w:type="dxa"/>
            <w:vMerge/>
            <w:tcBorders>
              <w:top w:val="single" w:sz="24" w:space="0" w:color="EDAF2C" w:themeColor="accent6"/>
              <w:left w:val="nil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</w:tcPr>
          <w:p w:rsidR="003418C4" w:rsidRDefault="003418C4" w:rsidP="00270788">
            <w:pPr>
              <w:pStyle w:val="Title"/>
              <w:jc w:val="left"/>
            </w:pPr>
          </w:p>
        </w:tc>
        <w:tc>
          <w:tcPr>
            <w:tcW w:w="283" w:type="dxa"/>
            <w:tcBorders>
              <w:top w:val="nil"/>
              <w:left w:val="single" w:sz="24" w:space="0" w:color="815B0B" w:themeColor="accent6" w:themeShade="80"/>
              <w:bottom w:val="nil"/>
              <w:right w:val="single" w:sz="24" w:space="0" w:color="815B0B" w:themeColor="accent6" w:themeShade="80"/>
            </w:tcBorders>
          </w:tcPr>
          <w:p w:rsidR="003418C4" w:rsidRDefault="003418C4" w:rsidP="00270788">
            <w:pPr>
              <w:pStyle w:val="NoSpacing"/>
            </w:pPr>
          </w:p>
        </w:tc>
        <w:tc>
          <w:tcPr>
            <w:tcW w:w="1385" w:type="dxa"/>
            <w:vMerge/>
            <w:tcBorders>
              <w:top w:val="single" w:sz="24" w:space="0" w:color="815B0B" w:themeColor="accent6" w:themeShade="80"/>
              <w:left w:val="single" w:sz="24" w:space="0" w:color="815B0B" w:themeColor="accent6" w:themeShade="80"/>
              <w:bottom w:val="single" w:sz="24" w:space="0" w:color="815B0B" w:themeColor="accent6" w:themeShade="80"/>
              <w:right w:val="nil"/>
            </w:tcBorders>
          </w:tcPr>
          <w:p w:rsidR="003418C4" w:rsidRDefault="003418C4" w:rsidP="00270788"/>
        </w:tc>
        <w:tc>
          <w:tcPr>
            <w:tcW w:w="3543" w:type="dxa"/>
            <w:vMerge/>
            <w:tcBorders>
              <w:top w:val="single" w:sz="24" w:space="0" w:color="EDAF2C" w:themeColor="accent6"/>
              <w:left w:val="nil"/>
              <w:bottom w:val="single" w:sz="24" w:space="0" w:color="815B0B" w:themeColor="accent6" w:themeShade="80"/>
              <w:right w:val="single" w:sz="24" w:space="0" w:color="815B0B" w:themeColor="accent6" w:themeShade="80"/>
            </w:tcBorders>
          </w:tcPr>
          <w:p w:rsidR="003418C4" w:rsidRDefault="003418C4" w:rsidP="00270788"/>
        </w:tc>
      </w:tr>
    </w:tbl>
    <w:p w:rsidR="00270788" w:rsidRDefault="00270788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65"/>
        <w:gridCol w:w="3462"/>
        <w:gridCol w:w="283"/>
        <w:gridCol w:w="1475"/>
        <w:gridCol w:w="3453"/>
      </w:tblGrid>
      <w:tr w:rsidR="00A75A88" w:rsidTr="004160D5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  <w:vAlign w:val="center"/>
          </w:tcPr>
          <w:p w:rsidR="00076B55" w:rsidRPr="00B00740" w:rsidRDefault="00C345E5" w:rsidP="00076B55">
            <w:pPr>
              <w:pStyle w:val="Heading1"/>
            </w:pPr>
            <w:sdt>
              <w:sdtPr>
                <w:id w:val="180863075"/>
                <w:placeholder>
                  <w:docPart w:val="EE5C0D83E1AE4D7AB1E590AF8E18C993"/>
                </w:placeholder>
                <w:temporary/>
                <w:showingPlcHdr/>
                <w15:appearance w15:val="hidden"/>
              </w:sdtPr>
              <w:sdtEndPr/>
              <w:sdtContent>
                <w:r w:rsidR="00076B55" w:rsidRPr="00B00740">
                  <w:t>Name:</w:t>
                </w:r>
              </w:sdtContent>
            </w:sdt>
            <w:r w:rsidR="00076B55" w:rsidRPr="00B00740">
              <w:t xml:space="preserve"> </w:t>
            </w:r>
            <w:sdt>
              <w:sdtPr>
                <w:rPr>
                  <w:rStyle w:val="SubtleReference"/>
                </w:rPr>
                <w:id w:val="-84455573"/>
                <w:placeholder>
                  <w:docPart w:val="1D9206EEA1ED448D8F600D1F3BA478A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76B55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76B55" w:rsidRPr="00B00740" w:rsidRDefault="00C345E5" w:rsidP="00076B55">
            <w:pPr>
              <w:pStyle w:val="Heading1"/>
            </w:pPr>
            <w:sdt>
              <w:sdtPr>
                <w:id w:val="495230445"/>
                <w:placeholder>
                  <w:docPart w:val="4F8E093456E24890ABF90490D64917FD"/>
                </w:placeholder>
                <w:temporary/>
                <w:showingPlcHdr/>
                <w15:appearance w15:val="hidden"/>
              </w:sdtPr>
              <w:sdtEndPr/>
              <w:sdtContent>
                <w:r w:rsidR="00076B55" w:rsidRPr="00B00740">
                  <w:t>Date:</w:t>
                </w:r>
              </w:sdtContent>
            </w:sdt>
            <w:r w:rsidR="00076B55" w:rsidRPr="00B00740">
              <w:t xml:space="preserve"> </w:t>
            </w:r>
            <w:sdt>
              <w:sdtPr>
                <w:rPr>
                  <w:rStyle w:val="SubtleReference"/>
                </w:rPr>
                <w:id w:val="-359207893"/>
                <w:placeholder>
                  <w:docPart w:val="FB48DE9EFB7A43D3974831AF6681F9C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76B55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A75A88" w:rsidRDefault="00C345E5" w:rsidP="00076B55">
            <w:pPr>
              <w:pStyle w:val="Heading1"/>
            </w:pPr>
            <w:sdt>
              <w:sdtPr>
                <w:id w:val="-1705159618"/>
                <w:placeholder>
                  <w:docPart w:val="8958EF826ABF4C878BB875CBDBC1F0CD"/>
                </w:placeholder>
                <w:temporary/>
                <w:showingPlcHdr/>
                <w15:appearance w15:val="hidden"/>
              </w:sdtPr>
              <w:sdtEndPr/>
              <w:sdtContent>
                <w:r w:rsidR="00076B55" w:rsidRPr="00B00740">
                  <w:t>Period/Subject:</w:t>
                </w:r>
              </w:sdtContent>
            </w:sdt>
            <w:r w:rsidR="00076B55" w:rsidRPr="00B00740">
              <w:t xml:space="preserve"> </w:t>
            </w:r>
            <w:sdt>
              <w:sdtPr>
                <w:rPr>
                  <w:rStyle w:val="SubtleReference"/>
                </w:rPr>
                <w:id w:val="906728187"/>
                <w:placeholder>
                  <w:docPart w:val="8EADFB2EA82B4A3DA168C689BC1FF92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76B55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A75A88" w:rsidRDefault="00A75A88" w:rsidP="00076B55">
            <w:pPr>
              <w:pStyle w:val="Heading1"/>
            </w:pPr>
          </w:p>
        </w:tc>
        <w:tc>
          <w:tcPr>
            <w:tcW w:w="4928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076B55" w:rsidRPr="00B00740" w:rsidRDefault="00C345E5" w:rsidP="00076B55">
            <w:pPr>
              <w:pStyle w:val="Heading1"/>
            </w:pPr>
            <w:sdt>
              <w:sdtPr>
                <w:id w:val="-902751974"/>
                <w:placeholder>
                  <w:docPart w:val="FF0778D20AC947C696604A3547F3CF1A"/>
                </w:placeholder>
                <w:temporary/>
                <w:showingPlcHdr/>
                <w15:appearance w15:val="hidden"/>
              </w:sdtPr>
              <w:sdtEndPr/>
              <w:sdtContent>
                <w:r w:rsidR="00076B55" w:rsidRPr="00B00740">
                  <w:t>Name:</w:t>
                </w:r>
              </w:sdtContent>
            </w:sdt>
            <w:r w:rsidR="00076B55" w:rsidRPr="00B00740">
              <w:t xml:space="preserve"> </w:t>
            </w:r>
            <w:sdt>
              <w:sdtPr>
                <w:rPr>
                  <w:rStyle w:val="SubtleReference"/>
                </w:rPr>
                <w:id w:val="1425459195"/>
                <w:placeholder>
                  <w:docPart w:val="194A9FCFDAA547D4BD4BD5936E72FA4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76B55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76B55" w:rsidRPr="00B00740" w:rsidRDefault="00C345E5" w:rsidP="00076B55">
            <w:pPr>
              <w:pStyle w:val="Heading1"/>
            </w:pPr>
            <w:sdt>
              <w:sdtPr>
                <w:id w:val="1354226601"/>
                <w:placeholder>
                  <w:docPart w:val="DADCB0C0A91B4FEE86B2414590149B32"/>
                </w:placeholder>
                <w:temporary/>
                <w:showingPlcHdr/>
                <w15:appearance w15:val="hidden"/>
              </w:sdtPr>
              <w:sdtEndPr/>
              <w:sdtContent>
                <w:r w:rsidR="00076B55" w:rsidRPr="00B00740">
                  <w:t>Date:</w:t>
                </w:r>
              </w:sdtContent>
            </w:sdt>
            <w:r w:rsidR="00076B55" w:rsidRPr="00B00740">
              <w:t xml:space="preserve"> </w:t>
            </w:r>
            <w:sdt>
              <w:sdtPr>
                <w:rPr>
                  <w:rStyle w:val="SubtleReference"/>
                </w:rPr>
                <w:id w:val="1233432887"/>
                <w:placeholder>
                  <w:docPart w:val="51D947B855C5491FB2E2C030904CFB9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76B55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A75A88" w:rsidRDefault="00C345E5" w:rsidP="00076B55">
            <w:pPr>
              <w:pStyle w:val="Heading1"/>
            </w:pPr>
            <w:sdt>
              <w:sdtPr>
                <w:id w:val="-3904796"/>
                <w:placeholder>
                  <w:docPart w:val="0579257F738247AE9B9646CFC49D4D04"/>
                </w:placeholder>
                <w:temporary/>
                <w:showingPlcHdr/>
                <w15:appearance w15:val="hidden"/>
              </w:sdtPr>
              <w:sdtEndPr/>
              <w:sdtContent>
                <w:r w:rsidR="00076B55" w:rsidRPr="00B00740">
                  <w:t>Period/Subject:</w:t>
                </w:r>
              </w:sdtContent>
            </w:sdt>
            <w:r w:rsidR="00076B55" w:rsidRPr="00B00740">
              <w:t xml:space="preserve"> </w:t>
            </w:r>
            <w:sdt>
              <w:sdtPr>
                <w:rPr>
                  <w:rStyle w:val="SubtleReference"/>
                </w:rPr>
                <w:id w:val="254323548"/>
                <w:placeholder>
                  <w:docPart w:val="6DC9967277264DCEB7DB43717583196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76B55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4160D5" w:rsidTr="0033580C">
        <w:trPr>
          <w:trHeight w:val="4708"/>
        </w:trPr>
        <w:tc>
          <w:tcPr>
            <w:tcW w:w="1465" w:type="dxa"/>
            <w:tcBorders>
              <w:top w:val="single" w:sz="24" w:space="0" w:color="147ABD" w:themeColor="accent1"/>
              <w:left w:val="single" w:sz="24" w:space="0" w:color="147ABD" w:themeColor="accent1"/>
              <w:right w:val="nil"/>
            </w:tcBorders>
          </w:tcPr>
          <w:p w:rsidR="004160D5" w:rsidRPr="00A75A88" w:rsidRDefault="004160D5" w:rsidP="004160D5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289B41CC" wp14:editId="662860DE">
                      <wp:extent cx="723900" cy="723900"/>
                      <wp:effectExtent l="0" t="0" r="0" b="0"/>
                      <wp:docPr id="50" name="Group 50" descr="light bulb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298" name="Oval 29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A75A88" w:rsidRDefault="00753C0E" w:rsidP="00A75A88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147ABD" w:themeColor="accent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hape"/>
                              <wps:cNvSpPr/>
                              <wps:spPr>
                                <a:xfrm>
                                  <a:off x="114300" y="91440"/>
                                  <a:ext cx="49530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571" y="5063"/>
                                      </a:moveTo>
                                      <a:cubicBezTo>
                                        <a:pt x="4873" y="5333"/>
                                        <a:pt x="5350" y="5333"/>
                                        <a:pt x="5626" y="5063"/>
                                      </a:cubicBezTo>
                                      <a:cubicBezTo>
                                        <a:pt x="5927" y="4793"/>
                                        <a:pt x="5927" y="4365"/>
                                        <a:pt x="5626" y="4118"/>
                                      </a:cubicBezTo>
                                      <a:lnTo>
                                        <a:pt x="4194" y="2835"/>
                                      </a:lnTo>
                                      <a:cubicBezTo>
                                        <a:pt x="4044" y="2700"/>
                                        <a:pt x="3843" y="2633"/>
                                        <a:pt x="3667" y="2633"/>
                                      </a:cubicBezTo>
                                      <a:cubicBezTo>
                                        <a:pt x="3466" y="2633"/>
                                        <a:pt x="3290" y="2700"/>
                                        <a:pt x="3140" y="2835"/>
                                      </a:cubicBezTo>
                                      <a:cubicBezTo>
                                        <a:pt x="2838" y="3105"/>
                                        <a:pt x="2838" y="3533"/>
                                        <a:pt x="3140" y="3780"/>
                                      </a:cubicBezTo>
                                      <a:lnTo>
                                        <a:pt x="4571" y="5063"/>
                                      </a:lnTo>
                                      <a:close/>
                                      <a:moveTo>
                                        <a:pt x="17004" y="5063"/>
                                      </a:moveTo>
                                      <a:lnTo>
                                        <a:pt x="18435" y="3780"/>
                                      </a:lnTo>
                                      <a:cubicBezTo>
                                        <a:pt x="18737" y="3510"/>
                                        <a:pt x="18737" y="3082"/>
                                        <a:pt x="18435" y="2835"/>
                                      </a:cubicBezTo>
                                      <a:cubicBezTo>
                                        <a:pt x="18285" y="2700"/>
                                        <a:pt x="18084" y="2633"/>
                                        <a:pt x="17908" y="2633"/>
                                      </a:cubicBezTo>
                                      <a:cubicBezTo>
                                        <a:pt x="17707" y="2633"/>
                                        <a:pt x="17531" y="2700"/>
                                        <a:pt x="17380" y="2835"/>
                                      </a:cubicBezTo>
                                      <a:lnTo>
                                        <a:pt x="15949" y="4118"/>
                                      </a:lnTo>
                                      <a:cubicBezTo>
                                        <a:pt x="15647" y="4388"/>
                                        <a:pt x="15647" y="4815"/>
                                        <a:pt x="15949" y="5063"/>
                                      </a:cubicBezTo>
                                      <a:cubicBezTo>
                                        <a:pt x="16225" y="5333"/>
                                        <a:pt x="16702" y="5333"/>
                                        <a:pt x="17004" y="5063"/>
                                      </a:cubicBezTo>
                                      <a:close/>
                                      <a:moveTo>
                                        <a:pt x="10800" y="3150"/>
                                      </a:moveTo>
                                      <a:cubicBezTo>
                                        <a:pt x="11227" y="3150"/>
                                        <a:pt x="11553" y="2857"/>
                                        <a:pt x="11553" y="2475"/>
                                      </a:cubicBezTo>
                                      <a:lnTo>
                                        <a:pt x="11553" y="675"/>
                                      </a:lnTo>
                                      <a:cubicBezTo>
                                        <a:pt x="11553" y="293"/>
                                        <a:pt x="11227" y="0"/>
                                        <a:pt x="10800" y="0"/>
                                      </a:cubicBezTo>
                                      <a:cubicBezTo>
                                        <a:pt x="10373" y="0"/>
                                        <a:pt x="10047" y="293"/>
                                        <a:pt x="10047" y="675"/>
                                      </a:cubicBezTo>
                                      <a:lnTo>
                                        <a:pt x="10047" y="2475"/>
                                      </a:lnTo>
                                      <a:cubicBezTo>
                                        <a:pt x="10047" y="2857"/>
                                        <a:pt x="10373" y="3150"/>
                                        <a:pt x="10800" y="3150"/>
                                      </a:cubicBezTo>
                                      <a:close/>
                                      <a:moveTo>
                                        <a:pt x="20847" y="9000"/>
                                      </a:moveTo>
                                      <a:lnTo>
                                        <a:pt x="18837" y="9000"/>
                                      </a:lnTo>
                                      <a:cubicBezTo>
                                        <a:pt x="18410" y="9000"/>
                                        <a:pt x="18084" y="9293"/>
                                        <a:pt x="18084" y="9675"/>
                                      </a:cubicBezTo>
                                      <a:cubicBezTo>
                                        <a:pt x="18084" y="10058"/>
                                        <a:pt x="18410" y="10350"/>
                                        <a:pt x="18837" y="10350"/>
                                      </a:cubicBezTo>
                                      <a:lnTo>
                                        <a:pt x="20847" y="10350"/>
                                      </a:lnTo>
                                      <a:cubicBezTo>
                                        <a:pt x="21273" y="10350"/>
                                        <a:pt x="21600" y="10058"/>
                                        <a:pt x="21600" y="9675"/>
                                      </a:cubicBezTo>
                                      <a:cubicBezTo>
                                        <a:pt x="21600" y="9315"/>
                                        <a:pt x="21248" y="9000"/>
                                        <a:pt x="20847" y="9000"/>
                                      </a:cubicBezTo>
                                      <a:close/>
                                      <a:moveTo>
                                        <a:pt x="10800" y="4050"/>
                                      </a:moveTo>
                                      <a:cubicBezTo>
                                        <a:pt x="7359" y="4050"/>
                                        <a:pt x="4019" y="6458"/>
                                        <a:pt x="4019" y="9855"/>
                                      </a:cubicBezTo>
                                      <a:cubicBezTo>
                                        <a:pt x="4019" y="11970"/>
                                        <a:pt x="4948" y="13343"/>
                                        <a:pt x="5802" y="14422"/>
                                      </a:cubicBezTo>
                                      <a:cubicBezTo>
                                        <a:pt x="6631" y="15480"/>
                                        <a:pt x="7284" y="16200"/>
                                        <a:pt x="7284" y="17325"/>
                                      </a:cubicBezTo>
                                      <a:lnTo>
                                        <a:pt x="7284" y="20025"/>
                                      </a:lnTo>
                                      <a:cubicBezTo>
                                        <a:pt x="7284" y="20902"/>
                                        <a:pt x="8113" y="21600"/>
                                        <a:pt x="9042" y="21600"/>
                                      </a:cubicBezTo>
                                      <a:lnTo>
                                        <a:pt x="12558" y="21600"/>
                                      </a:lnTo>
                                      <a:cubicBezTo>
                                        <a:pt x="13487" y="21600"/>
                                        <a:pt x="14316" y="20902"/>
                                        <a:pt x="14316" y="20025"/>
                                      </a:cubicBezTo>
                                      <a:lnTo>
                                        <a:pt x="14316" y="17325"/>
                                      </a:lnTo>
                                      <a:cubicBezTo>
                                        <a:pt x="14316" y="16200"/>
                                        <a:pt x="14969" y="15480"/>
                                        <a:pt x="15798" y="14422"/>
                                      </a:cubicBezTo>
                                      <a:cubicBezTo>
                                        <a:pt x="16627" y="13365"/>
                                        <a:pt x="17581" y="11992"/>
                                        <a:pt x="17581" y="9878"/>
                                      </a:cubicBezTo>
                                      <a:cubicBezTo>
                                        <a:pt x="17581" y="6458"/>
                                        <a:pt x="14241" y="4050"/>
                                        <a:pt x="10800" y="4050"/>
                                      </a:cubicBezTo>
                                      <a:close/>
                                      <a:moveTo>
                                        <a:pt x="12809" y="20025"/>
                                      </a:moveTo>
                                      <a:cubicBezTo>
                                        <a:pt x="12809" y="20183"/>
                                        <a:pt x="12684" y="20250"/>
                                        <a:pt x="12558" y="20250"/>
                                      </a:cubicBezTo>
                                      <a:lnTo>
                                        <a:pt x="9042" y="20250"/>
                                      </a:lnTo>
                                      <a:cubicBezTo>
                                        <a:pt x="8916" y="20250"/>
                                        <a:pt x="8791" y="20183"/>
                                        <a:pt x="8791" y="20025"/>
                                      </a:cubicBezTo>
                                      <a:lnTo>
                                        <a:pt x="8791" y="19800"/>
                                      </a:lnTo>
                                      <a:lnTo>
                                        <a:pt x="12809" y="19800"/>
                                      </a:lnTo>
                                      <a:lnTo>
                                        <a:pt x="12809" y="20025"/>
                                      </a:lnTo>
                                      <a:close/>
                                      <a:moveTo>
                                        <a:pt x="12809" y="18450"/>
                                      </a:moveTo>
                                      <a:lnTo>
                                        <a:pt x="8791" y="18450"/>
                                      </a:lnTo>
                                      <a:lnTo>
                                        <a:pt x="8791" y="18000"/>
                                      </a:lnTo>
                                      <a:lnTo>
                                        <a:pt x="12809" y="18000"/>
                                      </a:lnTo>
                                      <a:lnTo>
                                        <a:pt x="12809" y="18450"/>
                                      </a:lnTo>
                                      <a:close/>
                                      <a:moveTo>
                                        <a:pt x="14567" y="13658"/>
                                      </a:moveTo>
                                      <a:cubicBezTo>
                                        <a:pt x="13889" y="14512"/>
                                        <a:pt x="13086" y="15412"/>
                                        <a:pt x="12860" y="16672"/>
                                      </a:cubicBezTo>
                                      <a:lnTo>
                                        <a:pt x="8715" y="16672"/>
                                      </a:lnTo>
                                      <a:cubicBezTo>
                                        <a:pt x="8489" y="15435"/>
                                        <a:pt x="7686" y="14535"/>
                                        <a:pt x="7007" y="13658"/>
                                      </a:cubicBezTo>
                                      <a:cubicBezTo>
                                        <a:pt x="6204" y="12645"/>
                                        <a:pt x="5526" y="11678"/>
                                        <a:pt x="5526" y="9878"/>
                                      </a:cubicBezTo>
                                      <a:cubicBezTo>
                                        <a:pt x="5526" y="7267"/>
                                        <a:pt x="8138" y="5422"/>
                                        <a:pt x="10800" y="5422"/>
                                      </a:cubicBezTo>
                                      <a:cubicBezTo>
                                        <a:pt x="13462" y="5422"/>
                                        <a:pt x="16074" y="7267"/>
                                        <a:pt x="16074" y="9878"/>
                                      </a:cubicBezTo>
                                      <a:cubicBezTo>
                                        <a:pt x="16074" y="11655"/>
                                        <a:pt x="15371" y="12645"/>
                                        <a:pt x="14567" y="13658"/>
                                      </a:cubicBezTo>
                                      <a:close/>
                                      <a:moveTo>
                                        <a:pt x="9594" y="6075"/>
                                      </a:moveTo>
                                      <a:cubicBezTo>
                                        <a:pt x="9494" y="6075"/>
                                        <a:pt x="9368" y="6075"/>
                                        <a:pt x="9268" y="6120"/>
                                      </a:cubicBezTo>
                                      <a:cubicBezTo>
                                        <a:pt x="7635" y="6683"/>
                                        <a:pt x="6405" y="7965"/>
                                        <a:pt x="6103" y="9540"/>
                                      </a:cubicBezTo>
                                      <a:cubicBezTo>
                                        <a:pt x="6028" y="9900"/>
                                        <a:pt x="6329" y="10260"/>
                                        <a:pt x="6706" y="10328"/>
                                      </a:cubicBezTo>
                                      <a:cubicBezTo>
                                        <a:pt x="7108" y="10395"/>
                                        <a:pt x="7510" y="10125"/>
                                        <a:pt x="7585" y="9765"/>
                                      </a:cubicBezTo>
                                      <a:cubicBezTo>
                                        <a:pt x="7811" y="8663"/>
                                        <a:pt x="8665" y="7763"/>
                                        <a:pt x="9795" y="7380"/>
                                      </a:cubicBezTo>
                                      <a:cubicBezTo>
                                        <a:pt x="10122" y="7267"/>
                                        <a:pt x="10323" y="6930"/>
                                        <a:pt x="10273" y="6637"/>
                                      </a:cubicBezTo>
                                      <a:cubicBezTo>
                                        <a:pt x="10197" y="6255"/>
                                        <a:pt x="9921" y="6098"/>
                                        <a:pt x="9594" y="6075"/>
                                      </a:cubicBezTo>
                                      <a:close/>
                                      <a:moveTo>
                                        <a:pt x="2763" y="9000"/>
                                      </a:moveTo>
                                      <a:lnTo>
                                        <a:pt x="753" y="9000"/>
                                      </a:lnTo>
                                      <a:cubicBezTo>
                                        <a:pt x="327" y="9000"/>
                                        <a:pt x="0" y="9293"/>
                                        <a:pt x="0" y="9675"/>
                                      </a:cubicBezTo>
                                      <a:cubicBezTo>
                                        <a:pt x="0" y="10058"/>
                                        <a:pt x="327" y="10350"/>
                                        <a:pt x="753" y="10350"/>
                                      </a:cubicBezTo>
                                      <a:lnTo>
                                        <a:pt x="2763" y="10350"/>
                                      </a:lnTo>
                                      <a:cubicBezTo>
                                        <a:pt x="3190" y="10350"/>
                                        <a:pt x="3516" y="10058"/>
                                        <a:pt x="3516" y="9675"/>
                                      </a:cubicBezTo>
                                      <a:cubicBezTo>
                                        <a:pt x="3516" y="9315"/>
                                        <a:pt x="3165" y="9000"/>
                                        <a:pt x="2763" y="9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9B41CC" id="Group 50" o:spid="_x0000_s1130" alt="light bulb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">
                      <v:oval id="Oval 298" o:spid="_x0000_s1131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" fillcolor="#147abd [3204]" stroked="f" strokeweight="2.5pt">
                        <v:stroke miterlimit="4" joinstyle="miter"/>
                        <v:textbox inset="0,0,0,3pt">
                          <w:txbxContent>
                            <w:p w:rsidR="00753C0E" w:rsidRPr="00A75A88" w:rsidRDefault="00753C0E" w:rsidP="00A75A8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147ABD" w:themeColor="accent1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132" style="position:absolute;left:1143;top:914;width:4953;height:5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" path="m4571,5063v302,270,779,270,1055,c5927,4793,5927,4365,5626,4118l4194,2835c4044,2700,3843,2633,3667,2633v-201,,-377,67,-527,202c2838,3105,2838,3533,3140,3780l4571,5063xm17004,5063l18435,3780v302,-270,302,-698,,-945c18285,2700,18084,2633,17908,2633v-201,,-377,67,-528,202l15949,4118v-302,270,-302,697,,945c16225,5333,16702,5333,17004,5063xm10800,3150v427,,753,-293,753,-675l11553,675c11553,293,11227,,10800,v-427,,-753,293,-753,675l10047,2475v,382,326,675,753,675xm20847,9000r-2010,c18410,9000,18084,9293,18084,9675v,383,326,675,753,675l20847,10350v426,,753,-292,753,-675c21600,9315,21248,9000,20847,9000xm10800,4050v-3441,,-6781,2408,-6781,5805c4019,11970,4948,13343,5802,14422v829,1058,1482,1778,1482,2903l7284,20025v,877,829,1575,1758,1575l12558,21600v929,,1758,-698,1758,-1575l14316,17325v,-1125,653,-1845,1482,-2903c16627,13365,17581,11992,17581,9878v,-3420,-3340,-5828,-6781,-5828xm12809,20025v,158,-125,225,-251,225l9042,20250v-126,,-251,-67,-251,-225l8791,19800r4018,l12809,20025xm12809,18450r-4018,l8791,18000r4018,l12809,18450xm14567,13658v-678,854,-1481,1754,-1707,3014l8715,16672c8489,15435,7686,14535,7007,13658,6204,12645,5526,11678,5526,9878v,-2611,2612,-4456,5274,-4456c13462,5422,16074,7267,16074,9878v,1777,-703,2767,-1507,3780xm9594,6075v-100,,-226,,-326,45c7635,6683,6405,7965,6103,9540v-75,360,226,720,603,788c7108,10395,7510,10125,7585,9765,7811,8663,8665,7763,9795,7380v327,-113,528,-450,478,-743c10197,6255,9921,6098,9594,6075xm2763,9000r-2010,c327,9000,,9293,,9675v,383,327,675,753,675l2763,10350v427,,753,-292,753,-675c3516,9315,3165,9000,2763,9000xe" fillcolor="white [3212]" stroked="f" strokeweight="1pt">
                        <v:stroke miterlimit="4" joinstyle="miter"/>
                        <v:path arrowok="t" o:extrusionok="f" o:connecttype="custom" o:connectlocs="247650,276225;247650,276225;247650,276225;247650,27622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2" w:type="dxa"/>
            <w:tcBorders>
              <w:top w:val="single" w:sz="24" w:space="0" w:color="147ABD" w:themeColor="accent1"/>
              <w:left w:val="nil"/>
              <w:right w:val="single" w:sz="24" w:space="0" w:color="147ABD" w:themeColor="accent1"/>
            </w:tcBorders>
          </w:tcPr>
          <w:p w:rsidR="004160D5" w:rsidRPr="007D7436" w:rsidRDefault="00C345E5" w:rsidP="004160D5">
            <w:pPr>
              <w:pStyle w:val="Text12"/>
            </w:pPr>
            <w:sdt>
              <w:sdtPr>
                <w:id w:val="1414584136"/>
                <w:placeholder>
                  <w:docPart w:val="3FDA73637C5B4E8381B91EA5AB65FFA3"/>
                </w:placeholder>
                <w:temporary/>
                <w:showingPlcHdr/>
                <w15:appearance w15:val="hidden"/>
              </w:sdtPr>
              <w:sdtEndPr/>
              <w:sdtContent>
                <w:r w:rsidR="004160D5">
                  <w:t>Solve the following problem. [insert a mathematical problem by hand or type]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4160D5" w:rsidRDefault="004160D5" w:rsidP="001746C9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147ABD" w:themeColor="accent1"/>
              <w:left w:val="single" w:sz="24" w:space="0" w:color="147ABD" w:themeColor="accent1"/>
              <w:right w:val="nil"/>
            </w:tcBorders>
          </w:tcPr>
          <w:p w:rsidR="004160D5" w:rsidRPr="00A75A88" w:rsidRDefault="004160D5" w:rsidP="004160D5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1D1E7A0C" wp14:editId="696861BC">
                      <wp:extent cx="723900" cy="723900"/>
                      <wp:effectExtent l="0" t="0" r="0" b="0"/>
                      <wp:docPr id="7" name="Group 7" descr="light bulb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A75A88" w:rsidRDefault="00753C0E" w:rsidP="004160D5">
                                    <w:pPr>
                                      <w:pStyle w:val="Graphic"/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hape"/>
                              <wps:cNvSpPr/>
                              <wps:spPr>
                                <a:xfrm>
                                  <a:off x="114300" y="91440"/>
                                  <a:ext cx="49530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571" y="5063"/>
                                      </a:moveTo>
                                      <a:cubicBezTo>
                                        <a:pt x="4873" y="5333"/>
                                        <a:pt x="5350" y="5333"/>
                                        <a:pt x="5626" y="5063"/>
                                      </a:cubicBezTo>
                                      <a:cubicBezTo>
                                        <a:pt x="5927" y="4793"/>
                                        <a:pt x="5927" y="4365"/>
                                        <a:pt x="5626" y="4118"/>
                                      </a:cubicBezTo>
                                      <a:lnTo>
                                        <a:pt x="4194" y="2835"/>
                                      </a:lnTo>
                                      <a:cubicBezTo>
                                        <a:pt x="4044" y="2700"/>
                                        <a:pt x="3843" y="2633"/>
                                        <a:pt x="3667" y="2633"/>
                                      </a:cubicBezTo>
                                      <a:cubicBezTo>
                                        <a:pt x="3466" y="2633"/>
                                        <a:pt x="3290" y="2700"/>
                                        <a:pt x="3140" y="2835"/>
                                      </a:cubicBezTo>
                                      <a:cubicBezTo>
                                        <a:pt x="2838" y="3105"/>
                                        <a:pt x="2838" y="3533"/>
                                        <a:pt x="3140" y="3780"/>
                                      </a:cubicBezTo>
                                      <a:lnTo>
                                        <a:pt x="4571" y="5063"/>
                                      </a:lnTo>
                                      <a:close/>
                                      <a:moveTo>
                                        <a:pt x="17004" y="5063"/>
                                      </a:moveTo>
                                      <a:lnTo>
                                        <a:pt x="18435" y="3780"/>
                                      </a:lnTo>
                                      <a:cubicBezTo>
                                        <a:pt x="18737" y="3510"/>
                                        <a:pt x="18737" y="3082"/>
                                        <a:pt x="18435" y="2835"/>
                                      </a:cubicBezTo>
                                      <a:cubicBezTo>
                                        <a:pt x="18285" y="2700"/>
                                        <a:pt x="18084" y="2633"/>
                                        <a:pt x="17908" y="2633"/>
                                      </a:cubicBezTo>
                                      <a:cubicBezTo>
                                        <a:pt x="17707" y="2633"/>
                                        <a:pt x="17531" y="2700"/>
                                        <a:pt x="17380" y="2835"/>
                                      </a:cubicBezTo>
                                      <a:lnTo>
                                        <a:pt x="15949" y="4118"/>
                                      </a:lnTo>
                                      <a:cubicBezTo>
                                        <a:pt x="15647" y="4388"/>
                                        <a:pt x="15647" y="4815"/>
                                        <a:pt x="15949" y="5063"/>
                                      </a:cubicBezTo>
                                      <a:cubicBezTo>
                                        <a:pt x="16225" y="5333"/>
                                        <a:pt x="16702" y="5333"/>
                                        <a:pt x="17004" y="5063"/>
                                      </a:cubicBezTo>
                                      <a:close/>
                                      <a:moveTo>
                                        <a:pt x="10800" y="3150"/>
                                      </a:moveTo>
                                      <a:cubicBezTo>
                                        <a:pt x="11227" y="3150"/>
                                        <a:pt x="11553" y="2857"/>
                                        <a:pt x="11553" y="2475"/>
                                      </a:cubicBezTo>
                                      <a:lnTo>
                                        <a:pt x="11553" y="675"/>
                                      </a:lnTo>
                                      <a:cubicBezTo>
                                        <a:pt x="11553" y="293"/>
                                        <a:pt x="11227" y="0"/>
                                        <a:pt x="10800" y="0"/>
                                      </a:cubicBezTo>
                                      <a:cubicBezTo>
                                        <a:pt x="10373" y="0"/>
                                        <a:pt x="10047" y="293"/>
                                        <a:pt x="10047" y="675"/>
                                      </a:cubicBezTo>
                                      <a:lnTo>
                                        <a:pt x="10047" y="2475"/>
                                      </a:lnTo>
                                      <a:cubicBezTo>
                                        <a:pt x="10047" y="2857"/>
                                        <a:pt x="10373" y="3150"/>
                                        <a:pt x="10800" y="3150"/>
                                      </a:cubicBezTo>
                                      <a:close/>
                                      <a:moveTo>
                                        <a:pt x="20847" y="9000"/>
                                      </a:moveTo>
                                      <a:lnTo>
                                        <a:pt x="18837" y="9000"/>
                                      </a:lnTo>
                                      <a:cubicBezTo>
                                        <a:pt x="18410" y="9000"/>
                                        <a:pt x="18084" y="9293"/>
                                        <a:pt x="18084" y="9675"/>
                                      </a:cubicBezTo>
                                      <a:cubicBezTo>
                                        <a:pt x="18084" y="10058"/>
                                        <a:pt x="18410" y="10350"/>
                                        <a:pt x="18837" y="10350"/>
                                      </a:cubicBezTo>
                                      <a:lnTo>
                                        <a:pt x="20847" y="10350"/>
                                      </a:lnTo>
                                      <a:cubicBezTo>
                                        <a:pt x="21273" y="10350"/>
                                        <a:pt x="21600" y="10058"/>
                                        <a:pt x="21600" y="9675"/>
                                      </a:cubicBezTo>
                                      <a:cubicBezTo>
                                        <a:pt x="21600" y="9315"/>
                                        <a:pt x="21248" y="9000"/>
                                        <a:pt x="20847" y="9000"/>
                                      </a:cubicBezTo>
                                      <a:close/>
                                      <a:moveTo>
                                        <a:pt x="10800" y="4050"/>
                                      </a:moveTo>
                                      <a:cubicBezTo>
                                        <a:pt x="7359" y="4050"/>
                                        <a:pt x="4019" y="6458"/>
                                        <a:pt x="4019" y="9855"/>
                                      </a:cubicBezTo>
                                      <a:cubicBezTo>
                                        <a:pt x="4019" y="11970"/>
                                        <a:pt x="4948" y="13343"/>
                                        <a:pt x="5802" y="14422"/>
                                      </a:cubicBezTo>
                                      <a:cubicBezTo>
                                        <a:pt x="6631" y="15480"/>
                                        <a:pt x="7284" y="16200"/>
                                        <a:pt x="7284" y="17325"/>
                                      </a:cubicBezTo>
                                      <a:lnTo>
                                        <a:pt x="7284" y="20025"/>
                                      </a:lnTo>
                                      <a:cubicBezTo>
                                        <a:pt x="7284" y="20902"/>
                                        <a:pt x="8113" y="21600"/>
                                        <a:pt x="9042" y="21600"/>
                                      </a:cubicBezTo>
                                      <a:lnTo>
                                        <a:pt x="12558" y="21600"/>
                                      </a:lnTo>
                                      <a:cubicBezTo>
                                        <a:pt x="13487" y="21600"/>
                                        <a:pt x="14316" y="20902"/>
                                        <a:pt x="14316" y="20025"/>
                                      </a:cubicBezTo>
                                      <a:lnTo>
                                        <a:pt x="14316" y="17325"/>
                                      </a:lnTo>
                                      <a:cubicBezTo>
                                        <a:pt x="14316" y="16200"/>
                                        <a:pt x="14969" y="15480"/>
                                        <a:pt x="15798" y="14422"/>
                                      </a:cubicBezTo>
                                      <a:cubicBezTo>
                                        <a:pt x="16627" y="13365"/>
                                        <a:pt x="17581" y="11992"/>
                                        <a:pt x="17581" y="9878"/>
                                      </a:cubicBezTo>
                                      <a:cubicBezTo>
                                        <a:pt x="17581" y="6458"/>
                                        <a:pt x="14241" y="4050"/>
                                        <a:pt x="10800" y="4050"/>
                                      </a:cubicBezTo>
                                      <a:close/>
                                      <a:moveTo>
                                        <a:pt x="12809" y="20025"/>
                                      </a:moveTo>
                                      <a:cubicBezTo>
                                        <a:pt x="12809" y="20183"/>
                                        <a:pt x="12684" y="20250"/>
                                        <a:pt x="12558" y="20250"/>
                                      </a:cubicBezTo>
                                      <a:lnTo>
                                        <a:pt x="9042" y="20250"/>
                                      </a:lnTo>
                                      <a:cubicBezTo>
                                        <a:pt x="8916" y="20250"/>
                                        <a:pt x="8791" y="20183"/>
                                        <a:pt x="8791" y="20025"/>
                                      </a:cubicBezTo>
                                      <a:lnTo>
                                        <a:pt x="8791" y="19800"/>
                                      </a:lnTo>
                                      <a:lnTo>
                                        <a:pt x="12809" y="19800"/>
                                      </a:lnTo>
                                      <a:lnTo>
                                        <a:pt x="12809" y="20025"/>
                                      </a:lnTo>
                                      <a:close/>
                                      <a:moveTo>
                                        <a:pt x="12809" y="18450"/>
                                      </a:moveTo>
                                      <a:lnTo>
                                        <a:pt x="8791" y="18450"/>
                                      </a:lnTo>
                                      <a:lnTo>
                                        <a:pt x="8791" y="18000"/>
                                      </a:lnTo>
                                      <a:lnTo>
                                        <a:pt x="12809" y="18000"/>
                                      </a:lnTo>
                                      <a:lnTo>
                                        <a:pt x="12809" y="18450"/>
                                      </a:lnTo>
                                      <a:close/>
                                      <a:moveTo>
                                        <a:pt x="14567" y="13658"/>
                                      </a:moveTo>
                                      <a:cubicBezTo>
                                        <a:pt x="13889" y="14512"/>
                                        <a:pt x="13086" y="15412"/>
                                        <a:pt x="12860" y="16672"/>
                                      </a:cubicBezTo>
                                      <a:lnTo>
                                        <a:pt x="8715" y="16672"/>
                                      </a:lnTo>
                                      <a:cubicBezTo>
                                        <a:pt x="8489" y="15435"/>
                                        <a:pt x="7686" y="14535"/>
                                        <a:pt x="7007" y="13658"/>
                                      </a:cubicBezTo>
                                      <a:cubicBezTo>
                                        <a:pt x="6204" y="12645"/>
                                        <a:pt x="5526" y="11678"/>
                                        <a:pt x="5526" y="9878"/>
                                      </a:cubicBezTo>
                                      <a:cubicBezTo>
                                        <a:pt x="5526" y="7267"/>
                                        <a:pt x="8138" y="5422"/>
                                        <a:pt x="10800" y="5422"/>
                                      </a:cubicBezTo>
                                      <a:cubicBezTo>
                                        <a:pt x="13462" y="5422"/>
                                        <a:pt x="16074" y="7267"/>
                                        <a:pt x="16074" y="9878"/>
                                      </a:cubicBezTo>
                                      <a:cubicBezTo>
                                        <a:pt x="16074" y="11655"/>
                                        <a:pt x="15371" y="12645"/>
                                        <a:pt x="14567" y="13658"/>
                                      </a:cubicBezTo>
                                      <a:close/>
                                      <a:moveTo>
                                        <a:pt x="9594" y="6075"/>
                                      </a:moveTo>
                                      <a:cubicBezTo>
                                        <a:pt x="9494" y="6075"/>
                                        <a:pt x="9368" y="6075"/>
                                        <a:pt x="9268" y="6120"/>
                                      </a:cubicBezTo>
                                      <a:cubicBezTo>
                                        <a:pt x="7635" y="6683"/>
                                        <a:pt x="6405" y="7965"/>
                                        <a:pt x="6103" y="9540"/>
                                      </a:cubicBezTo>
                                      <a:cubicBezTo>
                                        <a:pt x="6028" y="9900"/>
                                        <a:pt x="6329" y="10260"/>
                                        <a:pt x="6706" y="10328"/>
                                      </a:cubicBezTo>
                                      <a:cubicBezTo>
                                        <a:pt x="7108" y="10395"/>
                                        <a:pt x="7510" y="10125"/>
                                        <a:pt x="7585" y="9765"/>
                                      </a:cubicBezTo>
                                      <a:cubicBezTo>
                                        <a:pt x="7811" y="8663"/>
                                        <a:pt x="8665" y="7763"/>
                                        <a:pt x="9795" y="7380"/>
                                      </a:cubicBezTo>
                                      <a:cubicBezTo>
                                        <a:pt x="10122" y="7267"/>
                                        <a:pt x="10323" y="6930"/>
                                        <a:pt x="10273" y="6637"/>
                                      </a:cubicBezTo>
                                      <a:cubicBezTo>
                                        <a:pt x="10197" y="6255"/>
                                        <a:pt x="9921" y="6098"/>
                                        <a:pt x="9594" y="6075"/>
                                      </a:cubicBezTo>
                                      <a:close/>
                                      <a:moveTo>
                                        <a:pt x="2763" y="9000"/>
                                      </a:moveTo>
                                      <a:lnTo>
                                        <a:pt x="753" y="9000"/>
                                      </a:lnTo>
                                      <a:cubicBezTo>
                                        <a:pt x="327" y="9000"/>
                                        <a:pt x="0" y="9293"/>
                                        <a:pt x="0" y="9675"/>
                                      </a:cubicBezTo>
                                      <a:cubicBezTo>
                                        <a:pt x="0" y="10058"/>
                                        <a:pt x="327" y="10350"/>
                                        <a:pt x="753" y="10350"/>
                                      </a:cubicBezTo>
                                      <a:lnTo>
                                        <a:pt x="2763" y="10350"/>
                                      </a:lnTo>
                                      <a:cubicBezTo>
                                        <a:pt x="3190" y="10350"/>
                                        <a:pt x="3516" y="10058"/>
                                        <a:pt x="3516" y="9675"/>
                                      </a:cubicBezTo>
                                      <a:cubicBezTo>
                                        <a:pt x="3516" y="9315"/>
                                        <a:pt x="3165" y="9000"/>
                                        <a:pt x="2763" y="9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1E7A0C" id="Group 7" o:spid="_x0000_s1133" alt="light bulb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">
                      <v:oval id="Oval 8" o:spid="_x0000_s1134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" fillcolor="#147abd [3204]" stroked="f" strokeweight="2.5pt">
                        <v:stroke miterlimit="4" joinstyle="miter"/>
                        <v:textbox inset="0,0,0,3pt">
                          <w:txbxContent>
                            <w:p w:rsidR="00753C0E" w:rsidRPr="00A75A88" w:rsidRDefault="00753C0E" w:rsidP="004160D5">
                              <w:pPr>
                                <w:pStyle w:val="Graphic"/>
                              </w:pPr>
                            </w:p>
                          </w:txbxContent>
                        </v:textbox>
                      </v:oval>
                      <v:shape id="_x0000_s1135" style="position:absolute;left:1143;top:914;width:4953;height:5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" path="m4571,5063v302,270,779,270,1055,c5927,4793,5927,4365,5626,4118l4194,2835c4044,2700,3843,2633,3667,2633v-201,,-377,67,-527,202c2838,3105,2838,3533,3140,3780l4571,5063xm17004,5063l18435,3780v302,-270,302,-698,,-945c18285,2700,18084,2633,17908,2633v-201,,-377,67,-528,202l15949,4118v-302,270,-302,697,,945c16225,5333,16702,5333,17004,5063xm10800,3150v427,,753,-293,753,-675l11553,675c11553,293,11227,,10800,v-427,,-753,293,-753,675l10047,2475v,382,326,675,753,675xm20847,9000r-2010,c18410,9000,18084,9293,18084,9675v,383,326,675,753,675l20847,10350v426,,753,-292,753,-675c21600,9315,21248,9000,20847,9000xm10800,4050v-3441,,-6781,2408,-6781,5805c4019,11970,4948,13343,5802,14422v829,1058,1482,1778,1482,2903l7284,20025v,877,829,1575,1758,1575l12558,21600v929,,1758,-698,1758,-1575l14316,17325v,-1125,653,-1845,1482,-2903c16627,13365,17581,11992,17581,9878v,-3420,-3340,-5828,-6781,-5828xm12809,20025v,158,-125,225,-251,225l9042,20250v-126,,-251,-67,-251,-225l8791,19800r4018,l12809,20025xm12809,18450r-4018,l8791,18000r4018,l12809,18450xm14567,13658v-678,854,-1481,1754,-1707,3014l8715,16672c8489,15435,7686,14535,7007,13658,6204,12645,5526,11678,5526,9878v,-2611,2612,-4456,5274,-4456c13462,5422,16074,7267,16074,9878v,1777,-703,2767,-1507,3780xm9594,6075v-100,,-226,,-326,45c7635,6683,6405,7965,6103,9540v-75,360,226,720,603,788c7108,10395,7510,10125,7585,9765,7811,8663,8665,7763,9795,7380v327,-113,528,-450,478,-743c10197,6255,9921,6098,9594,6075xm2763,9000r-2010,c327,9000,,9293,,9675v,383,327,675,753,675l2763,10350v427,,753,-292,753,-675c3516,9315,3165,9000,2763,9000xe" fillcolor="white [3212]" stroked="f" strokeweight="1pt">
                        <v:stroke miterlimit="4" joinstyle="miter"/>
                        <v:path arrowok="t" o:extrusionok="f" o:connecttype="custom" o:connectlocs="247650,276225;247650,276225;247650,276225;247650,27622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147ABD" w:themeColor="accent1"/>
              <w:left w:val="nil"/>
              <w:right w:val="single" w:sz="24" w:space="0" w:color="147ABD" w:themeColor="accent1"/>
            </w:tcBorders>
          </w:tcPr>
          <w:p w:rsidR="004160D5" w:rsidRPr="007D7436" w:rsidRDefault="00C345E5" w:rsidP="004160D5">
            <w:pPr>
              <w:pStyle w:val="Text12"/>
            </w:pPr>
            <w:sdt>
              <w:sdtPr>
                <w:id w:val="1322305352"/>
                <w:placeholder>
                  <w:docPart w:val="ED53B69C2A6244EF90884AB83FC082D1"/>
                </w:placeholder>
                <w:temporary/>
                <w:showingPlcHdr/>
                <w15:appearance w15:val="hidden"/>
              </w:sdtPr>
              <w:sdtEndPr/>
              <w:sdtContent>
                <w:r w:rsidR="004160D5">
                  <w:t>Solve the following problem. [insert a mathematical problem by hand or type]</w:t>
                </w:r>
              </w:sdtContent>
            </w:sdt>
          </w:p>
        </w:tc>
      </w:tr>
      <w:tr w:rsidR="0099456F" w:rsidTr="004160D5">
        <w:trPr>
          <w:trHeight w:val="170"/>
        </w:trPr>
        <w:tc>
          <w:tcPr>
            <w:tcW w:w="4927" w:type="dxa"/>
            <w:gridSpan w:val="2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:rsidR="0099456F" w:rsidRDefault="0099456F" w:rsidP="001746C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456F" w:rsidRDefault="0099456F" w:rsidP="001746C9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:rsidR="0099456F" w:rsidRDefault="0099456F" w:rsidP="001746C9"/>
        </w:tc>
      </w:tr>
      <w:tr w:rsidR="004160D5" w:rsidTr="00753C0E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4160D5" w:rsidRPr="00B00740" w:rsidRDefault="00C345E5" w:rsidP="00076B55">
            <w:pPr>
              <w:pStyle w:val="Heading1"/>
            </w:pPr>
            <w:sdt>
              <w:sdtPr>
                <w:id w:val="-1843237067"/>
                <w:placeholder>
                  <w:docPart w:val="D1BEF36F681349219EF4EFC42A6FC818"/>
                </w:placeholder>
                <w:temporary/>
                <w:showingPlcHdr/>
                <w15:appearance w15:val="hidden"/>
              </w:sdtPr>
              <w:sdtEndPr/>
              <w:sdtContent>
                <w:r w:rsidR="004160D5" w:rsidRPr="00B00740">
                  <w:t>Name:</w:t>
                </w:r>
              </w:sdtContent>
            </w:sdt>
            <w:r w:rsidR="004160D5" w:rsidRPr="00B00740">
              <w:t xml:space="preserve"> </w:t>
            </w:r>
            <w:sdt>
              <w:sdtPr>
                <w:rPr>
                  <w:rStyle w:val="SubtleReference"/>
                </w:rPr>
                <w:id w:val="-1898128331"/>
                <w:placeholder>
                  <w:docPart w:val="E61EF1687ADA4D339D7B0C23EED562F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160D5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4160D5" w:rsidRPr="00B00740" w:rsidRDefault="00C345E5" w:rsidP="00076B55">
            <w:pPr>
              <w:pStyle w:val="Heading1"/>
            </w:pPr>
            <w:sdt>
              <w:sdtPr>
                <w:id w:val="896396187"/>
                <w:placeholder>
                  <w:docPart w:val="0E76C7433E424483A6EFDCDB11C43E6C"/>
                </w:placeholder>
                <w:temporary/>
                <w:showingPlcHdr/>
                <w15:appearance w15:val="hidden"/>
              </w:sdtPr>
              <w:sdtEndPr/>
              <w:sdtContent>
                <w:r w:rsidR="004160D5" w:rsidRPr="00B00740">
                  <w:t>Date:</w:t>
                </w:r>
              </w:sdtContent>
            </w:sdt>
            <w:r w:rsidR="004160D5" w:rsidRPr="00B00740">
              <w:t xml:space="preserve"> </w:t>
            </w:r>
            <w:sdt>
              <w:sdtPr>
                <w:rPr>
                  <w:rStyle w:val="SubtleReference"/>
                </w:rPr>
                <w:id w:val="281845818"/>
                <w:placeholder>
                  <w:docPart w:val="4971D593486C407E8AE3435A7528FF4C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160D5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160D5" w:rsidRDefault="00C345E5" w:rsidP="00076B55">
            <w:pPr>
              <w:pStyle w:val="Heading1"/>
            </w:pPr>
            <w:sdt>
              <w:sdtPr>
                <w:id w:val="558369049"/>
                <w:placeholder>
                  <w:docPart w:val="44F3EDBD1BE04370AA6AA8635BD74522"/>
                </w:placeholder>
                <w:temporary/>
                <w:showingPlcHdr/>
                <w15:appearance w15:val="hidden"/>
              </w:sdtPr>
              <w:sdtEndPr/>
              <w:sdtContent>
                <w:r w:rsidR="004160D5" w:rsidRPr="00B00740">
                  <w:t>Period/Subject:</w:t>
                </w:r>
              </w:sdtContent>
            </w:sdt>
            <w:r w:rsidR="004160D5" w:rsidRPr="00B00740">
              <w:t xml:space="preserve"> </w:t>
            </w:r>
            <w:sdt>
              <w:sdtPr>
                <w:rPr>
                  <w:rStyle w:val="SubtleReference"/>
                </w:rPr>
                <w:id w:val="1227411231"/>
                <w:placeholder>
                  <w:docPart w:val="183D45EFD9694388B5B749FD1EF2993B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160D5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</w:tcPr>
          <w:p w:rsidR="004160D5" w:rsidRDefault="004160D5" w:rsidP="00076B55">
            <w:pPr>
              <w:pStyle w:val="Heading1"/>
            </w:pPr>
          </w:p>
        </w:tc>
        <w:tc>
          <w:tcPr>
            <w:tcW w:w="4928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:rsidR="004160D5" w:rsidRPr="00B00740" w:rsidRDefault="00C345E5" w:rsidP="00076B55">
            <w:pPr>
              <w:pStyle w:val="Heading1"/>
            </w:pPr>
            <w:sdt>
              <w:sdtPr>
                <w:id w:val="-172964330"/>
                <w:placeholder>
                  <w:docPart w:val="E28F2AC85F4243AFA4AE5EE7BC5393D5"/>
                </w:placeholder>
                <w:temporary/>
                <w:showingPlcHdr/>
                <w15:appearance w15:val="hidden"/>
              </w:sdtPr>
              <w:sdtEndPr/>
              <w:sdtContent>
                <w:r w:rsidR="004160D5" w:rsidRPr="00B00740">
                  <w:t>Name:</w:t>
                </w:r>
              </w:sdtContent>
            </w:sdt>
            <w:r w:rsidR="004160D5" w:rsidRPr="00B00740">
              <w:t xml:space="preserve"> </w:t>
            </w:r>
            <w:sdt>
              <w:sdtPr>
                <w:rPr>
                  <w:rStyle w:val="SubtleReference"/>
                </w:rPr>
                <w:id w:val="-1802376119"/>
                <w:placeholder>
                  <w:docPart w:val="3B950A99E205466BBFEBF7B9D2F6594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160D5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4160D5" w:rsidRPr="00B00740" w:rsidRDefault="00C345E5" w:rsidP="00076B55">
            <w:pPr>
              <w:pStyle w:val="Heading1"/>
            </w:pPr>
            <w:sdt>
              <w:sdtPr>
                <w:id w:val="221560928"/>
                <w:placeholder>
                  <w:docPart w:val="FC95FBAAA07142D5A352B6518906AEBB"/>
                </w:placeholder>
                <w:temporary/>
                <w:showingPlcHdr/>
                <w15:appearance w15:val="hidden"/>
              </w:sdtPr>
              <w:sdtEndPr/>
              <w:sdtContent>
                <w:r w:rsidR="004160D5" w:rsidRPr="00B00740">
                  <w:t>Date:</w:t>
                </w:r>
              </w:sdtContent>
            </w:sdt>
            <w:r w:rsidR="004160D5" w:rsidRPr="00B00740">
              <w:t xml:space="preserve"> </w:t>
            </w:r>
            <w:sdt>
              <w:sdtPr>
                <w:rPr>
                  <w:rStyle w:val="SubtleReference"/>
                </w:rPr>
                <w:id w:val="-1924324586"/>
                <w:placeholder>
                  <w:docPart w:val="E390DC95E1D447E3A63467A5FB2AD83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160D5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4160D5" w:rsidRDefault="00C345E5" w:rsidP="00076B55">
            <w:pPr>
              <w:pStyle w:val="Heading1"/>
            </w:pPr>
            <w:sdt>
              <w:sdtPr>
                <w:id w:val="1201360468"/>
                <w:placeholder>
                  <w:docPart w:val="D335D140B2CF428A8AFF083CF4C94F6C"/>
                </w:placeholder>
                <w:temporary/>
                <w:showingPlcHdr/>
                <w15:appearance w15:val="hidden"/>
              </w:sdtPr>
              <w:sdtEndPr/>
              <w:sdtContent>
                <w:r w:rsidR="004160D5" w:rsidRPr="00B00740">
                  <w:t>Period/Subject:</w:t>
                </w:r>
              </w:sdtContent>
            </w:sdt>
            <w:r w:rsidR="004160D5" w:rsidRPr="00B00740">
              <w:t xml:space="preserve"> </w:t>
            </w:r>
            <w:sdt>
              <w:sdtPr>
                <w:rPr>
                  <w:rStyle w:val="SubtleReference"/>
                </w:rPr>
                <w:id w:val="936023122"/>
                <w:placeholder>
                  <w:docPart w:val="1A0DB31878AE4F3882A15720C8A9F6F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4160D5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4160D5" w:rsidTr="0033580C">
        <w:trPr>
          <w:trHeight w:val="4708"/>
        </w:trPr>
        <w:tc>
          <w:tcPr>
            <w:tcW w:w="1465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nil"/>
            </w:tcBorders>
          </w:tcPr>
          <w:p w:rsidR="004160D5" w:rsidRPr="00A75A88" w:rsidRDefault="004160D5" w:rsidP="004160D5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785C67AA" wp14:editId="2392E76F">
                      <wp:extent cx="723900" cy="723900"/>
                      <wp:effectExtent l="0" t="0" r="0" b="0"/>
                      <wp:docPr id="11" name="Group 11" descr="light bulb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A75A88" w:rsidRDefault="00753C0E" w:rsidP="00A75A88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147ABD" w:themeColor="accent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hape"/>
                              <wps:cNvSpPr/>
                              <wps:spPr>
                                <a:xfrm>
                                  <a:off x="114300" y="83820"/>
                                  <a:ext cx="49530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571" y="5063"/>
                                      </a:moveTo>
                                      <a:cubicBezTo>
                                        <a:pt x="4873" y="5333"/>
                                        <a:pt x="5350" y="5333"/>
                                        <a:pt x="5626" y="5063"/>
                                      </a:cubicBezTo>
                                      <a:cubicBezTo>
                                        <a:pt x="5927" y="4793"/>
                                        <a:pt x="5927" y="4365"/>
                                        <a:pt x="5626" y="4118"/>
                                      </a:cubicBezTo>
                                      <a:lnTo>
                                        <a:pt x="4194" y="2835"/>
                                      </a:lnTo>
                                      <a:cubicBezTo>
                                        <a:pt x="4044" y="2700"/>
                                        <a:pt x="3843" y="2633"/>
                                        <a:pt x="3667" y="2633"/>
                                      </a:cubicBezTo>
                                      <a:cubicBezTo>
                                        <a:pt x="3466" y="2633"/>
                                        <a:pt x="3290" y="2700"/>
                                        <a:pt x="3140" y="2835"/>
                                      </a:cubicBezTo>
                                      <a:cubicBezTo>
                                        <a:pt x="2838" y="3105"/>
                                        <a:pt x="2838" y="3533"/>
                                        <a:pt x="3140" y="3780"/>
                                      </a:cubicBezTo>
                                      <a:lnTo>
                                        <a:pt x="4571" y="5063"/>
                                      </a:lnTo>
                                      <a:close/>
                                      <a:moveTo>
                                        <a:pt x="17004" y="5063"/>
                                      </a:moveTo>
                                      <a:lnTo>
                                        <a:pt x="18435" y="3780"/>
                                      </a:lnTo>
                                      <a:cubicBezTo>
                                        <a:pt x="18737" y="3510"/>
                                        <a:pt x="18737" y="3082"/>
                                        <a:pt x="18435" y="2835"/>
                                      </a:cubicBezTo>
                                      <a:cubicBezTo>
                                        <a:pt x="18285" y="2700"/>
                                        <a:pt x="18084" y="2633"/>
                                        <a:pt x="17908" y="2633"/>
                                      </a:cubicBezTo>
                                      <a:cubicBezTo>
                                        <a:pt x="17707" y="2633"/>
                                        <a:pt x="17531" y="2700"/>
                                        <a:pt x="17380" y="2835"/>
                                      </a:cubicBezTo>
                                      <a:lnTo>
                                        <a:pt x="15949" y="4118"/>
                                      </a:lnTo>
                                      <a:cubicBezTo>
                                        <a:pt x="15647" y="4388"/>
                                        <a:pt x="15647" y="4815"/>
                                        <a:pt x="15949" y="5063"/>
                                      </a:cubicBezTo>
                                      <a:cubicBezTo>
                                        <a:pt x="16225" y="5333"/>
                                        <a:pt x="16702" y="5333"/>
                                        <a:pt x="17004" y="5063"/>
                                      </a:cubicBezTo>
                                      <a:close/>
                                      <a:moveTo>
                                        <a:pt x="10800" y="3150"/>
                                      </a:moveTo>
                                      <a:cubicBezTo>
                                        <a:pt x="11227" y="3150"/>
                                        <a:pt x="11553" y="2857"/>
                                        <a:pt x="11553" y="2475"/>
                                      </a:cubicBezTo>
                                      <a:lnTo>
                                        <a:pt x="11553" y="675"/>
                                      </a:lnTo>
                                      <a:cubicBezTo>
                                        <a:pt x="11553" y="293"/>
                                        <a:pt x="11227" y="0"/>
                                        <a:pt x="10800" y="0"/>
                                      </a:cubicBezTo>
                                      <a:cubicBezTo>
                                        <a:pt x="10373" y="0"/>
                                        <a:pt x="10047" y="293"/>
                                        <a:pt x="10047" y="675"/>
                                      </a:cubicBezTo>
                                      <a:lnTo>
                                        <a:pt x="10047" y="2475"/>
                                      </a:lnTo>
                                      <a:cubicBezTo>
                                        <a:pt x="10047" y="2857"/>
                                        <a:pt x="10373" y="3150"/>
                                        <a:pt x="10800" y="3150"/>
                                      </a:cubicBezTo>
                                      <a:close/>
                                      <a:moveTo>
                                        <a:pt x="20847" y="9000"/>
                                      </a:moveTo>
                                      <a:lnTo>
                                        <a:pt x="18837" y="9000"/>
                                      </a:lnTo>
                                      <a:cubicBezTo>
                                        <a:pt x="18410" y="9000"/>
                                        <a:pt x="18084" y="9293"/>
                                        <a:pt x="18084" y="9675"/>
                                      </a:cubicBezTo>
                                      <a:cubicBezTo>
                                        <a:pt x="18084" y="10058"/>
                                        <a:pt x="18410" y="10350"/>
                                        <a:pt x="18837" y="10350"/>
                                      </a:cubicBezTo>
                                      <a:lnTo>
                                        <a:pt x="20847" y="10350"/>
                                      </a:lnTo>
                                      <a:cubicBezTo>
                                        <a:pt x="21273" y="10350"/>
                                        <a:pt x="21600" y="10058"/>
                                        <a:pt x="21600" y="9675"/>
                                      </a:cubicBezTo>
                                      <a:cubicBezTo>
                                        <a:pt x="21600" y="9315"/>
                                        <a:pt x="21248" y="9000"/>
                                        <a:pt x="20847" y="9000"/>
                                      </a:cubicBezTo>
                                      <a:close/>
                                      <a:moveTo>
                                        <a:pt x="10800" y="4050"/>
                                      </a:moveTo>
                                      <a:cubicBezTo>
                                        <a:pt x="7359" y="4050"/>
                                        <a:pt x="4019" y="6458"/>
                                        <a:pt x="4019" y="9855"/>
                                      </a:cubicBezTo>
                                      <a:cubicBezTo>
                                        <a:pt x="4019" y="11970"/>
                                        <a:pt x="4948" y="13343"/>
                                        <a:pt x="5802" y="14422"/>
                                      </a:cubicBezTo>
                                      <a:cubicBezTo>
                                        <a:pt x="6631" y="15480"/>
                                        <a:pt x="7284" y="16200"/>
                                        <a:pt x="7284" y="17325"/>
                                      </a:cubicBezTo>
                                      <a:lnTo>
                                        <a:pt x="7284" y="20025"/>
                                      </a:lnTo>
                                      <a:cubicBezTo>
                                        <a:pt x="7284" y="20902"/>
                                        <a:pt x="8113" y="21600"/>
                                        <a:pt x="9042" y="21600"/>
                                      </a:cubicBezTo>
                                      <a:lnTo>
                                        <a:pt x="12558" y="21600"/>
                                      </a:lnTo>
                                      <a:cubicBezTo>
                                        <a:pt x="13487" y="21600"/>
                                        <a:pt x="14316" y="20902"/>
                                        <a:pt x="14316" y="20025"/>
                                      </a:cubicBezTo>
                                      <a:lnTo>
                                        <a:pt x="14316" y="17325"/>
                                      </a:lnTo>
                                      <a:cubicBezTo>
                                        <a:pt x="14316" y="16200"/>
                                        <a:pt x="14969" y="15480"/>
                                        <a:pt x="15798" y="14422"/>
                                      </a:cubicBezTo>
                                      <a:cubicBezTo>
                                        <a:pt x="16627" y="13365"/>
                                        <a:pt x="17581" y="11992"/>
                                        <a:pt x="17581" y="9878"/>
                                      </a:cubicBezTo>
                                      <a:cubicBezTo>
                                        <a:pt x="17581" y="6458"/>
                                        <a:pt x="14241" y="4050"/>
                                        <a:pt x="10800" y="4050"/>
                                      </a:cubicBezTo>
                                      <a:close/>
                                      <a:moveTo>
                                        <a:pt x="12809" y="20025"/>
                                      </a:moveTo>
                                      <a:cubicBezTo>
                                        <a:pt x="12809" y="20183"/>
                                        <a:pt x="12684" y="20250"/>
                                        <a:pt x="12558" y="20250"/>
                                      </a:cubicBezTo>
                                      <a:lnTo>
                                        <a:pt x="9042" y="20250"/>
                                      </a:lnTo>
                                      <a:cubicBezTo>
                                        <a:pt x="8916" y="20250"/>
                                        <a:pt x="8791" y="20183"/>
                                        <a:pt x="8791" y="20025"/>
                                      </a:cubicBezTo>
                                      <a:lnTo>
                                        <a:pt x="8791" y="19800"/>
                                      </a:lnTo>
                                      <a:lnTo>
                                        <a:pt x="12809" y="19800"/>
                                      </a:lnTo>
                                      <a:lnTo>
                                        <a:pt x="12809" y="20025"/>
                                      </a:lnTo>
                                      <a:close/>
                                      <a:moveTo>
                                        <a:pt x="12809" y="18450"/>
                                      </a:moveTo>
                                      <a:lnTo>
                                        <a:pt x="8791" y="18450"/>
                                      </a:lnTo>
                                      <a:lnTo>
                                        <a:pt x="8791" y="18000"/>
                                      </a:lnTo>
                                      <a:lnTo>
                                        <a:pt x="12809" y="18000"/>
                                      </a:lnTo>
                                      <a:lnTo>
                                        <a:pt x="12809" y="18450"/>
                                      </a:lnTo>
                                      <a:close/>
                                      <a:moveTo>
                                        <a:pt x="14567" y="13658"/>
                                      </a:moveTo>
                                      <a:cubicBezTo>
                                        <a:pt x="13889" y="14512"/>
                                        <a:pt x="13086" y="15412"/>
                                        <a:pt x="12860" y="16672"/>
                                      </a:cubicBezTo>
                                      <a:lnTo>
                                        <a:pt x="8715" y="16672"/>
                                      </a:lnTo>
                                      <a:cubicBezTo>
                                        <a:pt x="8489" y="15435"/>
                                        <a:pt x="7686" y="14535"/>
                                        <a:pt x="7007" y="13658"/>
                                      </a:cubicBezTo>
                                      <a:cubicBezTo>
                                        <a:pt x="6204" y="12645"/>
                                        <a:pt x="5526" y="11678"/>
                                        <a:pt x="5526" y="9878"/>
                                      </a:cubicBezTo>
                                      <a:cubicBezTo>
                                        <a:pt x="5526" y="7267"/>
                                        <a:pt x="8138" y="5422"/>
                                        <a:pt x="10800" y="5422"/>
                                      </a:cubicBezTo>
                                      <a:cubicBezTo>
                                        <a:pt x="13462" y="5422"/>
                                        <a:pt x="16074" y="7267"/>
                                        <a:pt x="16074" y="9878"/>
                                      </a:cubicBezTo>
                                      <a:cubicBezTo>
                                        <a:pt x="16074" y="11655"/>
                                        <a:pt x="15371" y="12645"/>
                                        <a:pt x="14567" y="13658"/>
                                      </a:cubicBezTo>
                                      <a:close/>
                                      <a:moveTo>
                                        <a:pt x="9594" y="6075"/>
                                      </a:moveTo>
                                      <a:cubicBezTo>
                                        <a:pt x="9494" y="6075"/>
                                        <a:pt x="9368" y="6075"/>
                                        <a:pt x="9268" y="6120"/>
                                      </a:cubicBezTo>
                                      <a:cubicBezTo>
                                        <a:pt x="7635" y="6683"/>
                                        <a:pt x="6405" y="7965"/>
                                        <a:pt x="6103" y="9540"/>
                                      </a:cubicBezTo>
                                      <a:cubicBezTo>
                                        <a:pt x="6028" y="9900"/>
                                        <a:pt x="6329" y="10260"/>
                                        <a:pt x="6706" y="10328"/>
                                      </a:cubicBezTo>
                                      <a:cubicBezTo>
                                        <a:pt x="7108" y="10395"/>
                                        <a:pt x="7510" y="10125"/>
                                        <a:pt x="7585" y="9765"/>
                                      </a:cubicBezTo>
                                      <a:cubicBezTo>
                                        <a:pt x="7811" y="8663"/>
                                        <a:pt x="8665" y="7763"/>
                                        <a:pt x="9795" y="7380"/>
                                      </a:cubicBezTo>
                                      <a:cubicBezTo>
                                        <a:pt x="10122" y="7267"/>
                                        <a:pt x="10323" y="6930"/>
                                        <a:pt x="10273" y="6637"/>
                                      </a:cubicBezTo>
                                      <a:cubicBezTo>
                                        <a:pt x="10197" y="6255"/>
                                        <a:pt x="9921" y="6098"/>
                                        <a:pt x="9594" y="6075"/>
                                      </a:cubicBezTo>
                                      <a:close/>
                                      <a:moveTo>
                                        <a:pt x="2763" y="9000"/>
                                      </a:moveTo>
                                      <a:lnTo>
                                        <a:pt x="753" y="9000"/>
                                      </a:lnTo>
                                      <a:cubicBezTo>
                                        <a:pt x="327" y="9000"/>
                                        <a:pt x="0" y="9293"/>
                                        <a:pt x="0" y="9675"/>
                                      </a:cubicBezTo>
                                      <a:cubicBezTo>
                                        <a:pt x="0" y="10058"/>
                                        <a:pt x="327" y="10350"/>
                                        <a:pt x="753" y="10350"/>
                                      </a:cubicBezTo>
                                      <a:lnTo>
                                        <a:pt x="2763" y="10350"/>
                                      </a:lnTo>
                                      <a:cubicBezTo>
                                        <a:pt x="3190" y="10350"/>
                                        <a:pt x="3516" y="10058"/>
                                        <a:pt x="3516" y="9675"/>
                                      </a:cubicBezTo>
                                      <a:cubicBezTo>
                                        <a:pt x="3516" y="9315"/>
                                        <a:pt x="3165" y="9000"/>
                                        <a:pt x="2763" y="9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5C67AA" id="Group 11" o:spid="_x0000_s1136" alt="light bulb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">
                      <v:oval id="Oval 12" o:spid="_x0000_s113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" fillcolor="#147abd [3204]" stroked="f" strokeweight="2.5pt">
                        <v:stroke miterlimit="4" joinstyle="miter"/>
                        <v:textbox inset="0,0,0,3pt">
                          <w:txbxContent>
                            <w:p w:rsidR="00753C0E" w:rsidRPr="00A75A88" w:rsidRDefault="00753C0E" w:rsidP="00A75A8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147ABD" w:themeColor="accent1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138" style="position:absolute;left:1143;top:838;width:4953;height:5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" path="m4571,5063v302,270,779,270,1055,c5927,4793,5927,4365,5626,4118l4194,2835c4044,2700,3843,2633,3667,2633v-201,,-377,67,-527,202c2838,3105,2838,3533,3140,3780l4571,5063xm17004,5063l18435,3780v302,-270,302,-698,,-945c18285,2700,18084,2633,17908,2633v-201,,-377,67,-528,202l15949,4118v-302,270,-302,697,,945c16225,5333,16702,5333,17004,5063xm10800,3150v427,,753,-293,753,-675l11553,675c11553,293,11227,,10800,v-427,,-753,293,-753,675l10047,2475v,382,326,675,753,675xm20847,9000r-2010,c18410,9000,18084,9293,18084,9675v,383,326,675,753,675l20847,10350v426,,753,-292,753,-675c21600,9315,21248,9000,20847,9000xm10800,4050v-3441,,-6781,2408,-6781,5805c4019,11970,4948,13343,5802,14422v829,1058,1482,1778,1482,2903l7284,20025v,877,829,1575,1758,1575l12558,21600v929,,1758,-698,1758,-1575l14316,17325v,-1125,653,-1845,1482,-2903c16627,13365,17581,11992,17581,9878v,-3420,-3340,-5828,-6781,-5828xm12809,20025v,158,-125,225,-251,225l9042,20250v-126,,-251,-67,-251,-225l8791,19800r4018,l12809,20025xm12809,18450r-4018,l8791,18000r4018,l12809,18450xm14567,13658v-678,854,-1481,1754,-1707,3014l8715,16672c8489,15435,7686,14535,7007,13658,6204,12645,5526,11678,5526,9878v,-2611,2612,-4456,5274,-4456c13462,5422,16074,7267,16074,9878v,1777,-703,2767,-1507,3780xm9594,6075v-100,,-226,,-326,45c7635,6683,6405,7965,6103,9540v-75,360,226,720,603,788c7108,10395,7510,10125,7585,9765,7811,8663,8665,7763,9795,7380v327,-113,528,-450,478,-743c10197,6255,9921,6098,9594,6075xm2763,9000r-2010,c327,9000,,9293,,9675v,383,327,675,753,675l2763,10350v427,,753,-292,753,-675c3516,9315,3165,9000,2763,9000xe" fillcolor="white [3212]" stroked="f" strokeweight="1pt">
                        <v:stroke miterlimit="4" joinstyle="miter"/>
                        <v:path arrowok="t" o:extrusionok="f" o:connecttype="custom" o:connectlocs="247650,276225;247650,276225;247650,276225;247650,27622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2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4160D5" w:rsidRPr="007D7436" w:rsidRDefault="00C345E5" w:rsidP="004160D5">
            <w:pPr>
              <w:pStyle w:val="Text12"/>
            </w:pPr>
            <w:sdt>
              <w:sdtPr>
                <w:id w:val="-1369376276"/>
                <w:placeholder>
                  <w:docPart w:val="8CFB87FACB694BC3B60328B963A29170"/>
                </w:placeholder>
                <w:temporary/>
                <w:showingPlcHdr/>
                <w15:appearance w15:val="hidden"/>
              </w:sdtPr>
              <w:sdtEndPr/>
              <w:sdtContent>
                <w:r w:rsidR="004160D5">
                  <w:t>Solve the following problem. [insert a mathematical problem by hand or type]</w:t>
                </w:r>
              </w:sdtContent>
            </w:sdt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:rsidR="004160D5" w:rsidRDefault="004160D5" w:rsidP="001746C9">
            <w:pPr>
              <w:pStyle w:val="NoSpacing"/>
            </w:pPr>
          </w:p>
        </w:tc>
        <w:tc>
          <w:tcPr>
            <w:tcW w:w="1475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nil"/>
            </w:tcBorders>
          </w:tcPr>
          <w:p w:rsidR="004160D5" w:rsidRPr="00A75A88" w:rsidRDefault="004160D5" w:rsidP="004160D5">
            <w:pPr>
              <w:pStyle w:val="Graphic"/>
            </w:pPr>
            <w:r>
              <mc:AlternateContent>
                <mc:Choice Requires="wpg">
                  <w:drawing>
                    <wp:inline distT="0" distB="0" distL="0" distR="0" wp14:anchorId="128DCC75" wp14:editId="2D98CF5E">
                      <wp:extent cx="723900" cy="723900"/>
                      <wp:effectExtent l="0" t="0" r="0" b="0"/>
                      <wp:docPr id="54" name="Group 54" descr="light bulb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306" name="Oval 30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753C0E" w:rsidRPr="00A75A88" w:rsidRDefault="00753C0E" w:rsidP="00A75A88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147ABD" w:themeColor="accent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Shape"/>
                              <wps:cNvSpPr/>
                              <wps:spPr>
                                <a:xfrm>
                                  <a:off x="114300" y="83820"/>
                                  <a:ext cx="49530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571" y="5063"/>
                                      </a:moveTo>
                                      <a:cubicBezTo>
                                        <a:pt x="4873" y="5333"/>
                                        <a:pt x="5350" y="5333"/>
                                        <a:pt x="5626" y="5063"/>
                                      </a:cubicBezTo>
                                      <a:cubicBezTo>
                                        <a:pt x="5927" y="4793"/>
                                        <a:pt x="5927" y="4365"/>
                                        <a:pt x="5626" y="4118"/>
                                      </a:cubicBezTo>
                                      <a:lnTo>
                                        <a:pt x="4194" y="2835"/>
                                      </a:lnTo>
                                      <a:cubicBezTo>
                                        <a:pt x="4044" y="2700"/>
                                        <a:pt x="3843" y="2633"/>
                                        <a:pt x="3667" y="2633"/>
                                      </a:cubicBezTo>
                                      <a:cubicBezTo>
                                        <a:pt x="3466" y="2633"/>
                                        <a:pt x="3290" y="2700"/>
                                        <a:pt x="3140" y="2835"/>
                                      </a:cubicBezTo>
                                      <a:cubicBezTo>
                                        <a:pt x="2838" y="3105"/>
                                        <a:pt x="2838" y="3533"/>
                                        <a:pt x="3140" y="3780"/>
                                      </a:cubicBezTo>
                                      <a:lnTo>
                                        <a:pt x="4571" y="5063"/>
                                      </a:lnTo>
                                      <a:close/>
                                      <a:moveTo>
                                        <a:pt x="17004" y="5063"/>
                                      </a:moveTo>
                                      <a:lnTo>
                                        <a:pt x="18435" y="3780"/>
                                      </a:lnTo>
                                      <a:cubicBezTo>
                                        <a:pt x="18737" y="3510"/>
                                        <a:pt x="18737" y="3082"/>
                                        <a:pt x="18435" y="2835"/>
                                      </a:cubicBezTo>
                                      <a:cubicBezTo>
                                        <a:pt x="18285" y="2700"/>
                                        <a:pt x="18084" y="2633"/>
                                        <a:pt x="17908" y="2633"/>
                                      </a:cubicBezTo>
                                      <a:cubicBezTo>
                                        <a:pt x="17707" y="2633"/>
                                        <a:pt x="17531" y="2700"/>
                                        <a:pt x="17380" y="2835"/>
                                      </a:cubicBezTo>
                                      <a:lnTo>
                                        <a:pt x="15949" y="4118"/>
                                      </a:lnTo>
                                      <a:cubicBezTo>
                                        <a:pt x="15647" y="4388"/>
                                        <a:pt x="15647" y="4815"/>
                                        <a:pt x="15949" y="5063"/>
                                      </a:cubicBezTo>
                                      <a:cubicBezTo>
                                        <a:pt x="16225" y="5333"/>
                                        <a:pt x="16702" y="5333"/>
                                        <a:pt x="17004" y="5063"/>
                                      </a:cubicBezTo>
                                      <a:close/>
                                      <a:moveTo>
                                        <a:pt x="10800" y="3150"/>
                                      </a:moveTo>
                                      <a:cubicBezTo>
                                        <a:pt x="11227" y="3150"/>
                                        <a:pt x="11553" y="2857"/>
                                        <a:pt x="11553" y="2475"/>
                                      </a:cubicBezTo>
                                      <a:lnTo>
                                        <a:pt x="11553" y="675"/>
                                      </a:lnTo>
                                      <a:cubicBezTo>
                                        <a:pt x="11553" y="293"/>
                                        <a:pt x="11227" y="0"/>
                                        <a:pt x="10800" y="0"/>
                                      </a:cubicBezTo>
                                      <a:cubicBezTo>
                                        <a:pt x="10373" y="0"/>
                                        <a:pt x="10047" y="293"/>
                                        <a:pt x="10047" y="675"/>
                                      </a:cubicBezTo>
                                      <a:lnTo>
                                        <a:pt x="10047" y="2475"/>
                                      </a:lnTo>
                                      <a:cubicBezTo>
                                        <a:pt x="10047" y="2857"/>
                                        <a:pt x="10373" y="3150"/>
                                        <a:pt x="10800" y="3150"/>
                                      </a:cubicBezTo>
                                      <a:close/>
                                      <a:moveTo>
                                        <a:pt x="20847" y="9000"/>
                                      </a:moveTo>
                                      <a:lnTo>
                                        <a:pt x="18837" y="9000"/>
                                      </a:lnTo>
                                      <a:cubicBezTo>
                                        <a:pt x="18410" y="9000"/>
                                        <a:pt x="18084" y="9293"/>
                                        <a:pt x="18084" y="9675"/>
                                      </a:cubicBezTo>
                                      <a:cubicBezTo>
                                        <a:pt x="18084" y="10058"/>
                                        <a:pt x="18410" y="10350"/>
                                        <a:pt x="18837" y="10350"/>
                                      </a:cubicBezTo>
                                      <a:lnTo>
                                        <a:pt x="20847" y="10350"/>
                                      </a:lnTo>
                                      <a:cubicBezTo>
                                        <a:pt x="21273" y="10350"/>
                                        <a:pt x="21600" y="10058"/>
                                        <a:pt x="21600" y="9675"/>
                                      </a:cubicBezTo>
                                      <a:cubicBezTo>
                                        <a:pt x="21600" y="9315"/>
                                        <a:pt x="21248" y="9000"/>
                                        <a:pt x="20847" y="9000"/>
                                      </a:cubicBezTo>
                                      <a:close/>
                                      <a:moveTo>
                                        <a:pt x="10800" y="4050"/>
                                      </a:moveTo>
                                      <a:cubicBezTo>
                                        <a:pt x="7359" y="4050"/>
                                        <a:pt x="4019" y="6458"/>
                                        <a:pt x="4019" y="9855"/>
                                      </a:cubicBezTo>
                                      <a:cubicBezTo>
                                        <a:pt x="4019" y="11970"/>
                                        <a:pt x="4948" y="13343"/>
                                        <a:pt x="5802" y="14422"/>
                                      </a:cubicBezTo>
                                      <a:cubicBezTo>
                                        <a:pt x="6631" y="15480"/>
                                        <a:pt x="7284" y="16200"/>
                                        <a:pt x="7284" y="17325"/>
                                      </a:cubicBezTo>
                                      <a:lnTo>
                                        <a:pt x="7284" y="20025"/>
                                      </a:lnTo>
                                      <a:cubicBezTo>
                                        <a:pt x="7284" y="20902"/>
                                        <a:pt x="8113" y="21600"/>
                                        <a:pt x="9042" y="21600"/>
                                      </a:cubicBezTo>
                                      <a:lnTo>
                                        <a:pt x="12558" y="21600"/>
                                      </a:lnTo>
                                      <a:cubicBezTo>
                                        <a:pt x="13487" y="21600"/>
                                        <a:pt x="14316" y="20902"/>
                                        <a:pt x="14316" y="20025"/>
                                      </a:cubicBezTo>
                                      <a:lnTo>
                                        <a:pt x="14316" y="17325"/>
                                      </a:lnTo>
                                      <a:cubicBezTo>
                                        <a:pt x="14316" y="16200"/>
                                        <a:pt x="14969" y="15480"/>
                                        <a:pt x="15798" y="14422"/>
                                      </a:cubicBezTo>
                                      <a:cubicBezTo>
                                        <a:pt x="16627" y="13365"/>
                                        <a:pt x="17581" y="11992"/>
                                        <a:pt x="17581" y="9878"/>
                                      </a:cubicBezTo>
                                      <a:cubicBezTo>
                                        <a:pt x="17581" y="6458"/>
                                        <a:pt x="14241" y="4050"/>
                                        <a:pt x="10800" y="4050"/>
                                      </a:cubicBezTo>
                                      <a:close/>
                                      <a:moveTo>
                                        <a:pt x="12809" y="20025"/>
                                      </a:moveTo>
                                      <a:cubicBezTo>
                                        <a:pt x="12809" y="20183"/>
                                        <a:pt x="12684" y="20250"/>
                                        <a:pt x="12558" y="20250"/>
                                      </a:cubicBezTo>
                                      <a:lnTo>
                                        <a:pt x="9042" y="20250"/>
                                      </a:lnTo>
                                      <a:cubicBezTo>
                                        <a:pt x="8916" y="20250"/>
                                        <a:pt x="8791" y="20183"/>
                                        <a:pt x="8791" y="20025"/>
                                      </a:cubicBezTo>
                                      <a:lnTo>
                                        <a:pt x="8791" y="19800"/>
                                      </a:lnTo>
                                      <a:lnTo>
                                        <a:pt x="12809" y="19800"/>
                                      </a:lnTo>
                                      <a:lnTo>
                                        <a:pt x="12809" y="20025"/>
                                      </a:lnTo>
                                      <a:close/>
                                      <a:moveTo>
                                        <a:pt x="12809" y="18450"/>
                                      </a:moveTo>
                                      <a:lnTo>
                                        <a:pt x="8791" y="18450"/>
                                      </a:lnTo>
                                      <a:lnTo>
                                        <a:pt x="8791" y="18000"/>
                                      </a:lnTo>
                                      <a:lnTo>
                                        <a:pt x="12809" y="18000"/>
                                      </a:lnTo>
                                      <a:lnTo>
                                        <a:pt x="12809" y="18450"/>
                                      </a:lnTo>
                                      <a:close/>
                                      <a:moveTo>
                                        <a:pt x="14567" y="13658"/>
                                      </a:moveTo>
                                      <a:cubicBezTo>
                                        <a:pt x="13889" y="14512"/>
                                        <a:pt x="13086" y="15412"/>
                                        <a:pt x="12860" y="16672"/>
                                      </a:cubicBezTo>
                                      <a:lnTo>
                                        <a:pt x="8715" y="16672"/>
                                      </a:lnTo>
                                      <a:cubicBezTo>
                                        <a:pt x="8489" y="15435"/>
                                        <a:pt x="7686" y="14535"/>
                                        <a:pt x="7007" y="13658"/>
                                      </a:cubicBezTo>
                                      <a:cubicBezTo>
                                        <a:pt x="6204" y="12645"/>
                                        <a:pt x="5526" y="11678"/>
                                        <a:pt x="5526" y="9878"/>
                                      </a:cubicBezTo>
                                      <a:cubicBezTo>
                                        <a:pt x="5526" y="7267"/>
                                        <a:pt x="8138" y="5422"/>
                                        <a:pt x="10800" y="5422"/>
                                      </a:cubicBezTo>
                                      <a:cubicBezTo>
                                        <a:pt x="13462" y="5422"/>
                                        <a:pt x="16074" y="7267"/>
                                        <a:pt x="16074" y="9878"/>
                                      </a:cubicBezTo>
                                      <a:cubicBezTo>
                                        <a:pt x="16074" y="11655"/>
                                        <a:pt x="15371" y="12645"/>
                                        <a:pt x="14567" y="13658"/>
                                      </a:cubicBezTo>
                                      <a:close/>
                                      <a:moveTo>
                                        <a:pt x="9594" y="6075"/>
                                      </a:moveTo>
                                      <a:cubicBezTo>
                                        <a:pt x="9494" y="6075"/>
                                        <a:pt x="9368" y="6075"/>
                                        <a:pt x="9268" y="6120"/>
                                      </a:cubicBezTo>
                                      <a:cubicBezTo>
                                        <a:pt x="7635" y="6683"/>
                                        <a:pt x="6405" y="7965"/>
                                        <a:pt x="6103" y="9540"/>
                                      </a:cubicBezTo>
                                      <a:cubicBezTo>
                                        <a:pt x="6028" y="9900"/>
                                        <a:pt x="6329" y="10260"/>
                                        <a:pt x="6706" y="10328"/>
                                      </a:cubicBezTo>
                                      <a:cubicBezTo>
                                        <a:pt x="7108" y="10395"/>
                                        <a:pt x="7510" y="10125"/>
                                        <a:pt x="7585" y="9765"/>
                                      </a:cubicBezTo>
                                      <a:cubicBezTo>
                                        <a:pt x="7811" y="8663"/>
                                        <a:pt x="8665" y="7763"/>
                                        <a:pt x="9795" y="7380"/>
                                      </a:cubicBezTo>
                                      <a:cubicBezTo>
                                        <a:pt x="10122" y="7267"/>
                                        <a:pt x="10323" y="6930"/>
                                        <a:pt x="10273" y="6637"/>
                                      </a:cubicBezTo>
                                      <a:cubicBezTo>
                                        <a:pt x="10197" y="6255"/>
                                        <a:pt x="9921" y="6098"/>
                                        <a:pt x="9594" y="6075"/>
                                      </a:cubicBezTo>
                                      <a:close/>
                                      <a:moveTo>
                                        <a:pt x="2763" y="9000"/>
                                      </a:moveTo>
                                      <a:lnTo>
                                        <a:pt x="753" y="9000"/>
                                      </a:lnTo>
                                      <a:cubicBezTo>
                                        <a:pt x="327" y="9000"/>
                                        <a:pt x="0" y="9293"/>
                                        <a:pt x="0" y="9675"/>
                                      </a:cubicBezTo>
                                      <a:cubicBezTo>
                                        <a:pt x="0" y="10058"/>
                                        <a:pt x="327" y="10350"/>
                                        <a:pt x="753" y="10350"/>
                                      </a:cubicBezTo>
                                      <a:lnTo>
                                        <a:pt x="2763" y="10350"/>
                                      </a:lnTo>
                                      <a:cubicBezTo>
                                        <a:pt x="3190" y="10350"/>
                                        <a:pt x="3516" y="10058"/>
                                        <a:pt x="3516" y="9675"/>
                                      </a:cubicBezTo>
                                      <a:cubicBezTo>
                                        <a:pt x="3516" y="9315"/>
                                        <a:pt x="3165" y="9000"/>
                                        <a:pt x="2763" y="9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8DCC75" id="Group 54" o:spid="_x0000_s1139" alt="light bulb icon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">
                      <v:oval id="Oval 306" o:spid="_x0000_s1140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" fillcolor="#147abd [3204]" stroked="f" strokeweight="2.5pt">
                        <v:stroke miterlimit="4" joinstyle="miter"/>
                        <v:textbox inset="0,0,0,3pt">
                          <w:txbxContent>
                            <w:p w:rsidR="00753C0E" w:rsidRPr="00A75A88" w:rsidRDefault="00753C0E" w:rsidP="00A75A8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147ABD" w:themeColor="accent1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_x0000_s1141" style="position:absolute;left:1143;top:838;width:4953;height:5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" path="m4571,5063v302,270,779,270,1055,c5927,4793,5927,4365,5626,4118l4194,2835c4044,2700,3843,2633,3667,2633v-201,,-377,67,-527,202c2838,3105,2838,3533,3140,3780l4571,5063xm17004,5063l18435,3780v302,-270,302,-698,,-945c18285,2700,18084,2633,17908,2633v-201,,-377,67,-528,202l15949,4118v-302,270,-302,697,,945c16225,5333,16702,5333,17004,5063xm10800,3150v427,,753,-293,753,-675l11553,675c11553,293,11227,,10800,v-427,,-753,293,-753,675l10047,2475v,382,326,675,753,675xm20847,9000r-2010,c18410,9000,18084,9293,18084,9675v,383,326,675,753,675l20847,10350v426,,753,-292,753,-675c21600,9315,21248,9000,20847,9000xm10800,4050v-3441,,-6781,2408,-6781,5805c4019,11970,4948,13343,5802,14422v829,1058,1482,1778,1482,2903l7284,20025v,877,829,1575,1758,1575l12558,21600v929,,1758,-698,1758,-1575l14316,17325v,-1125,653,-1845,1482,-2903c16627,13365,17581,11992,17581,9878v,-3420,-3340,-5828,-6781,-5828xm12809,20025v,158,-125,225,-251,225l9042,20250v-126,,-251,-67,-251,-225l8791,19800r4018,l12809,20025xm12809,18450r-4018,l8791,18000r4018,l12809,18450xm14567,13658v-678,854,-1481,1754,-1707,3014l8715,16672c8489,15435,7686,14535,7007,13658,6204,12645,5526,11678,5526,9878v,-2611,2612,-4456,5274,-4456c13462,5422,16074,7267,16074,9878v,1777,-703,2767,-1507,3780xm9594,6075v-100,,-226,,-326,45c7635,6683,6405,7965,6103,9540v-75,360,226,720,603,788c7108,10395,7510,10125,7585,9765,7811,8663,8665,7763,9795,7380v327,-113,528,-450,478,-743c10197,6255,9921,6098,9594,6075xm2763,9000r-2010,c327,9000,,9293,,9675v,383,327,675,753,675l2763,10350v427,,753,-292,753,-675c3516,9315,3165,9000,2763,9000xe" fillcolor="white [3212]" stroked="f" strokeweight="1pt">
                        <v:stroke miterlimit="4" joinstyle="miter"/>
                        <v:path arrowok="t" o:extrusionok="f" o:connecttype="custom" o:connectlocs="247650,276225;247650,276225;247650,276225;247650,276225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3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single" w:sz="24" w:space="0" w:color="147ABD" w:themeColor="accent1"/>
            </w:tcBorders>
          </w:tcPr>
          <w:p w:rsidR="004160D5" w:rsidRPr="007D7436" w:rsidRDefault="00C345E5" w:rsidP="004160D5">
            <w:pPr>
              <w:pStyle w:val="Text12"/>
            </w:pPr>
            <w:sdt>
              <w:sdtPr>
                <w:id w:val="-457954111"/>
                <w:placeholder>
                  <w:docPart w:val="DD8069CF243D46F9B431537E3180DA82"/>
                </w:placeholder>
                <w:temporary/>
                <w:showingPlcHdr/>
                <w15:appearance w15:val="hidden"/>
              </w:sdtPr>
              <w:sdtEndPr/>
              <w:sdtContent>
                <w:r w:rsidR="004160D5">
                  <w:t>Solve the following problem. [insert a mathematical problem by hand or type]</w:t>
                </w:r>
              </w:sdtContent>
            </w:sdt>
          </w:p>
        </w:tc>
      </w:tr>
    </w:tbl>
    <w:p w:rsidR="0099456F" w:rsidRDefault="0099456F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27"/>
        <w:gridCol w:w="283"/>
        <w:gridCol w:w="4928"/>
      </w:tblGrid>
      <w:tr w:rsidR="00257B8F" w:rsidTr="001A4314">
        <w:trPr>
          <w:trHeight w:val="1134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shd w:val="clear" w:color="auto" w:fill="auto"/>
            <w:vAlign w:val="center"/>
          </w:tcPr>
          <w:p w:rsidR="00B51507" w:rsidRPr="00B00740" w:rsidRDefault="00C345E5" w:rsidP="00B51507">
            <w:pPr>
              <w:pStyle w:val="Heading4"/>
            </w:pPr>
            <w:sdt>
              <w:sdtPr>
                <w:id w:val="-1675953113"/>
                <w:placeholder>
                  <w:docPart w:val="C273B243D8FC4A29B52630352B7F810D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Name: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2131122844"/>
                <w:placeholder>
                  <w:docPart w:val="361E8DAE39C3449BA7201A11BCB5596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B51507" w:rsidRPr="00B00740" w:rsidRDefault="00C345E5" w:rsidP="00B51507">
            <w:pPr>
              <w:pStyle w:val="Heading4"/>
            </w:pPr>
            <w:sdt>
              <w:sdtPr>
                <w:id w:val="2085031912"/>
                <w:placeholder>
                  <w:docPart w:val="E1352CE983AD4C06966426A9FEFAD366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Date: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-2081826407"/>
                <w:placeholder>
                  <w:docPart w:val="85AE1DF505E6452F8C86A24BF51C9CD5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B51507">
            <w:pPr>
              <w:pStyle w:val="Heading4"/>
            </w:pPr>
            <w:sdt>
              <w:sdtPr>
                <w:id w:val="448587356"/>
                <w:placeholder>
                  <w:docPart w:val="59A0BF05045F44B2B31CC10AB9A794CC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Period/Subject: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-1008678212"/>
                <w:placeholder>
                  <w:docPart w:val="8CE0DFF8E26545F18FD2EEFFC5E6196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257B8F" w:rsidRDefault="00257B8F" w:rsidP="00B51507">
            <w:pPr>
              <w:pStyle w:val="Heading4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B51507" w:rsidRPr="00B00740" w:rsidRDefault="00C345E5" w:rsidP="00B51507">
            <w:pPr>
              <w:pStyle w:val="Heading4"/>
            </w:pPr>
            <w:sdt>
              <w:sdtPr>
                <w:id w:val="-1282253261"/>
                <w:placeholder>
                  <w:docPart w:val="9861F7836C9747B49BB5A9272A862B86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Name: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259647057"/>
                <w:placeholder>
                  <w:docPart w:val="D0F0A0CA9758438989ECE6C069026B7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B51507" w:rsidRPr="00B00740" w:rsidRDefault="00C345E5" w:rsidP="00B51507">
            <w:pPr>
              <w:pStyle w:val="Heading4"/>
            </w:pPr>
            <w:sdt>
              <w:sdtPr>
                <w:id w:val="372736167"/>
                <w:placeholder>
                  <w:docPart w:val="9DAD6618642F42AF8BC68822DA383BCA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Date: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-500664294"/>
                <w:placeholder>
                  <w:docPart w:val="45B8353B5BF74CBAB1612E8639FFEAF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B51507">
            <w:pPr>
              <w:pStyle w:val="Heading4"/>
            </w:pPr>
            <w:sdt>
              <w:sdtPr>
                <w:id w:val="-890882464"/>
                <w:placeholder>
                  <w:docPart w:val="F0D2673A520042228DC7DE3A6784F64E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Period/Subject: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1233662612"/>
                <w:placeholder>
                  <w:docPart w:val="E29C41C3576449BFB9A31A4BEA3A183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257B8F" w:rsidTr="001A4314">
        <w:trPr>
          <w:trHeight w:val="4564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257B8F" w:rsidRPr="00A75A88" w:rsidRDefault="00C345E5" w:rsidP="00B51507">
            <w:pPr>
              <w:pStyle w:val="Text9"/>
              <w:rPr>
                <w:noProof/>
              </w:rPr>
            </w:pPr>
            <w:sdt>
              <w:sdtPr>
                <w:rPr>
                  <w:noProof/>
                </w:rPr>
                <w:id w:val="-389113548"/>
                <w:placeholder>
                  <w:docPart w:val="EC35A85F9FA64CA7ABF39821488ECA7C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51507">
                  <w:rPr>
                    <w:noProof/>
                  </w:rPr>
                  <w:t>How can you connect today's lesson to [insert other content area]?</w:t>
                </w:r>
              </w:sdtContent>
            </w:sdt>
          </w:p>
          <w:p w:rsidR="00257B8F" w:rsidRDefault="00257B8F" w:rsidP="001746C9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6"/>
              <w:gridCol w:w="3228"/>
              <w:gridCol w:w="726"/>
            </w:tblGrid>
            <w:tr w:rsidR="00B51507" w:rsidTr="00B51507">
              <w:trPr>
                <w:trHeight w:val="1020"/>
              </w:trPr>
              <w:tc>
                <w:tcPr>
                  <w:tcW w:w="726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5C4EF0F0" wp14:editId="524DBAA2">
                            <wp:extent cx="317500" cy="317500"/>
                            <wp:effectExtent l="0" t="0" r="6350" b="6350"/>
                            <wp:docPr id="250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3F8998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53" w:type="dxa"/>
                  <w:gridSpan w:val="2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B698E" w:rsidRDefault="00C345E5" w:rsidP="00B51507">
                  <w:pPr>
                    <w:pStyle w:val="Graphic"/>
                  </w:pPr>
                  <w:sdt>
                    <w:sdtPr>
                      <w:id w:val="-930807495"/>
                      <w:placeholder>
                        <w:docPart w:val="E0919C7D255B4ED3A8C7C1FB1D12C8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B51507">
                        <w:t>What I learned today</w:t>
                      </w:r>
                    </w:sdtContent>
                  </w:sdt>
                </w:p>
              </w:tc>
            </w:tr>
            <w:tr w:rsidR="00257B8F" w:rsidTr="001746C9">
              <w:trPr>
                <w:trHeight w:val="1020"/>
              </w:trPr>
              <w:tc>
                <w:tcPr>
                  <w:tcW w:w="4679" w:type="dxa"/>
                  <w:gridSpan w:val="3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57B8F" w:rsidRPr="002B698E" w:rsidRDefault="00C345E5" w:rsidP="00B51507">
                  <w:pPr>
                    <w:pStyle w:val="Graphic"/>
                  </w:pPr>
                  <w:sdt>
                    <w:sdtPr>
                      <w:id w:val="130216108"/>
                      <w:placeholder>
                        <w:docPart w:val="4760ACFCAD7D4D308A6D00BB390F86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257B8F">
                        <w:rPr>
                          <w:szCs w:val="20"/>
                        </w:rPr>
                        <w:t>Connection</w:t>
                      </w:r>
                    </w:sdtContent>
                  </w:sdt>
                </w:p>
              </w:tc>
            </w:tr>
            <w:tr w:rsidR="00B51507" w:rsidTr="00B51507">
              <w:trPr>
                <w:trHeight w:val="1020"/>
              </w:trPr>
              <w:tc>
                <w:tcPr>
                  <w:tcW w:w="3954" w:type="dxa"/>
                  <w:gridSpan w:val="2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51507" w:rsidRPr="00257B8F" w:rsidRDefault="00C345E5" w:rsidP="00B51507">
                  <w:pPr>
                    <w:pStyle w:val="Graphic"/>
                    <w:rPr>
                      <w:szCs w:val="20"/>
                    </w:rPr>
                  </w:pPr>
                  <w:sdt>
                    <w:sdtPr>
                      <w:id w:val="89281147"/>
                      <w:placeholder>
                        <w:docPart w:val="FDCE436480714E71A6D532D3EB22D4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257B8F">
                        <w:rPr>
                          <w:szCs w:val="20"/>
                        </w:rPr>
                        <w:t>What I’ve learned in [insert content area]</w:t>
                      </w:r>
                    </w:sdtContent>
                  </w:sdt>
                </w:p>
              </w:tc>
              <w:tc>
                <w:tcPr>
                  <w:tcW w:w="725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47CC6084" wp14:editId="59216190">
                            <wp:extent cx="317500" cy="317500"/>
                            <wp:effectExtent l="0" t="0" r="6350" b="6350"/>
                            <wp:docPr id="251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3634F5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257B8F" w:rsidRPr="007D7436" w:rsidRDefault="00257B8F" w:rsidP="001746C9"/>
        </w:tc>
        <w:tc>
          <w:tcPr>
            <w:tcW w:w="283" w:type="dxa"/>
            <w:vMerge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257B8F" w:rsidRDefault="00257B8F" w:rsidP="001746C9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B51507" w:rsidRPr="00A75A88" w:rsidRDefault="00C345E5" w:rsidP="00B51507">
            <w:pPr>
              <w:pStyle w:val="Text9"/>
              <w:rPr>
                <w:noProof/>
              </w:rPr>
            </w:pPr>
            <w:sdt>
              <w:sdtPr>
                <w:rPr>
                  <w:noProof/>
                </w:rPr>
                <w:id w:val="-1323896749"/>
                <w:placeholder>
                  <w:docPart w:val="0E8811704EF648CC956499784A34C36A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51507">
                  <w:rPr>
                    <w:noProof/>
                  </w:rPr>
                  <w:t>How can you connect today's lesson to [insert other content area]?</w:t>
                </w:r>
              </w:sdtContent>
            </w:sdt>
          </w:p>
          <w:p w:rsidR="00257B8F" w:rsidRDefault="00257B8F" w:rsidP="00B51507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5"/>
              <w:gridCol w:w="3240"/>
              <w:gridCol w:w="726"/>
            </w:tblGrid>
            <w:tr w:rsidR="00B51507" w:rsidTr="00B51507">
              <w:trPr>
                <w:trHeight w:val="1020"/>
              </w:trPr>
              <w:tc>
                <w:tcPr>
                  <w:tcW w:w="73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4CB95258" wp14:editId="03FFD43D">
                            <wp:extent cx="317500" cy="317500"/>
                            <wp:effectExtent l="0" t="0" r="6350" b="6350"/>
                            <wp:docPr id="197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B58368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44" w:type="dxa"/>
                  <w:gridSpan w:val="2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B698E" w:rsidRDefault="00C345E5" w:rsidP="00B51507">
                  <w:pPr>
                    <w:pStyle w:val="Graphic"/>
                  </w:pPr>
                  <w:sdt>
                    <w:sdtPr>
                      <w:id w:val="1697731510"/>
                      <w:placeholder>
                        <w:docPart w:val="495ACFF1D3B240C98BEBE0784CB669F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B51507">
                        <w:t>What I learned today</w:t>
                      </w:r>
                    </w:sdtContent>
                  </w:sdt>
                </w:p>
              </w:tc>
            </w:tr>
            <w:tr w:rsidR="00257B8F" w:rsidTr="00B7390A">
              <w:trPr>
                <w:trHeight w:val="1020"/>
              </w:trPr>
              <w:tc>
                <w:tcPr>
                  <w:tcW w:w="4679" w:type="dxa"/>
                  <w:gridSpan w:val="3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57B8F" w:rsidRPr="002B698E" w:rsidRDefault="00C345E5" w:rsidP="00B51507">
                  <w:pPr>
                    <w:pStyle w:val="Graphic"/>
                  </w:pPr>
                  <w:sdt>
                    <w:sdtPr>
                      <w:id w:val="405812740"/>
                      <w:placeholder>
                        <w:docPart w:val="6C9BA862743741DCAD0A97C08FA4C0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257B8F">
                        <w:t>Connection</w:t>
                      </w:r>
                    </w:sdtContent>
                  </w:sdt>
                </w:p>
              </w:tc>
            </w:tr>
            <w:tr w:rsidR="00B51507" w:rsidTr="00B51507">
              <w:trPr>
                <w:trHeight w:val="1020"/>
              </w:trPr>
              <w:tc>
                <w:tcPr>
                  <w:tcW w:w="3975" w:type="dxa"/>
                  <w:gridSpan w:val="2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>
                    <w:t xml:space="preserve"> </w:t>
                  </w:r>
                  <w:sdt>
                    <w:sdtPr>
                      <w:id w:val="-604033768"/>
                      <w:placeholder>
                        <w:docPart w:val="D35F01C3AC1F42D291BA373996E9F5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257B8F">
                        <w:t>What I’ve learned in [insert content area]</w:t>
                      </w:r>
                    </w:sdtContent>
                  </w:sdt>
                </w:p>
              </w:tc>
              <w:tc>
                <w:tcPr>
                  <w:tcW w:w="704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0D1C8838" wp14:editId="4EBD8C3B">
                            <wp:extent cx="317500" cy="317500"/>
                            <wp:effectExtent l="0" t="0" r="6350" b="6350"/>
                            <wp:docPr id="198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9CE34D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257B8F" w:rsidRPr="007D7436" w:rsidRDefault="00257B8F" w:rsidP="001746C9"/>
        </w:tc>
      </w:tr>
      <w:tr w:rsidR="00A75A88" w:rsidTr="001A4314">
        <w:trPr>
          <w:trHeight w:val="170"/>
        </w:trPr>
        <w:tc>
          <w:tcPr>
            <w:tcW w:w="4932" w:type="dxa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:rsidR="00A75A88" w:rsidRDefault="00A75A88" w:rsidP="001746C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75A88" w:rsidRDefault="00A75A88" w:rsidP="001746C9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:rsidR="00A75A88" w:rsidRDefault="00A75A88" w:rsidP="001746C9"/>
        </w:tc>
      </w:tr>
      <w:tr w:rsidR="00257B8F" w:rsidTr="001A4314">
        <w:trPr>
          <w:trHeight w:val="1134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B51507" w:rsidRPr="00B00740" w:rsidRDefault="00C345E5" w:rsidP="00B51507">
            <w:pPr>
              <w:pStyle w:val="Heading4"/>
            </w:pPr>
            <w:sdt>
              <w:sdtPr>
                <w:id w:val="-719977242"/>
                <w:placeholder>
                  <w:docPart w:val="DF25CF368CB44145800D270A43CD81A8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Name: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997153950"/>
                <w:placeholder>
                  <w:docPart w:val="A2C6E4EF5E25451EAE41649FB8D760D3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B51507" w:rsidRPr="00B00740" w:rsidRDefault="00C345E5" w:rsidP="00B51507">
            <w:pPr>
              <w:pStyle w:val="Heading4"/>
            </w:pPr>
            <w:sdt>
              <w:sdtPr>
                <w:id w:val="1931774358"/>
                <w:placeholder>
                  <w:docPart w:val="0BDE4BB3DCC0447F8DB0A7234532263A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Date: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-1857727819"/>
                <w:placeholder>
                  <w:docPart w:val="1596CF5B16584B21BC4322258B8B591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B51507">
            <w:pPr>
              <w:pStyle w:val="Heading4"/>
            </w:pPr>
            <w:sdt>
              <w:sdtPr>
                <w:id w:val="1303421113"/>
                <w:placeholder>
                  <w:docPart w:val="2C6F6DBAD4B0454FB730D9AAC4728527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Period/Subject: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1271741904"/>
                <w:placeholder>
                  <w:docPart w:val="2A1AA484DFA047A0A8AA17AE9DA9059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:rsidR="00257B8F" w:rsidRDefault="00257B8F" w:rsidP="00B51507">
            <w:pPr>
              <w:pStyle w:val="Heading4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:rsidR="00B51507" w:rsidRPr="00B00740" w:rsidRDefault="00C345E5" w:rsidP="00B51507">
            <w:pPr>
              <w:pStyle w:val="Heading4"/>
            </w:pPr>
            <w:sdt>
              <w:sdtPr>
                <w:id w:val="1663975797"/>
                <w:placeholder>
                  <w:docPart w:val="130E1FA136734DF4B6AFB2634054E47E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Name: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1974250525"/>
                <w:placeholder>
                  <w:docPart w:val="B36620967BB647888A264743F3B4FEB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B51507" w:rsidRPr="00B00740" w:rsidRDefault="00C345E5" w:rsidP="00B51507">
            <w:pPr>
              <w:pStyle w:val="Heading4"/>
            </w:pPr>
            <w:sdt>
              <w:sdtPr>
                <w:id w:val="1105546235"/>
                <w:placeholder>
                  <w:docPart w:val="37073B47E11340CC87F38481549B0439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Date: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796178121"/>
                <w:placeholder>
                  <w:docPart w:val="677EEA59E09A47B680A0C6C484CFC0D8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257B8F" w:rsidRDefault="00C345E5" w:rsidP="00B51507">
            <w:pPr>
              <w:pStyle w:val="Heading4"/>
            </w:pPr>
            <w:sdt>
              <w:sdtPr>
                <w:id w:val="-1430883266"/>
                <w:placeholder>
                  <w:docPart w:val="0EB71D0F4CF94D26A89803AEFF1F311A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00740">
                  <w:t>Period/Subject:</w:t>
                </w:r>
              </w:sdtContent>
            </w:sdt>
            <w:r w:rsidR="00B51507" w:rsidRPr="00B00740">
              <w:t xml:space="preserve"> </w:t>
            </w:r>
            <w:sdt>
              <w:sdtPr>
                <w:rPr>
                  <w:rStyle w:val="SubtleReference"/>
                </w:rPr>
                <w:id w:val="-628391667"/>
                <w:placeholder>
                  <w:docPart w:val="271108B1685442D18D1568A08EA5ADA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B51507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257B8F" w:rsidTr="001A4314">
        <w:trPr>
          <w:trHeight w:val="4708"/>
        </w:trPr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B51507" w:rsidRPr="00A75A88" w:rsidRDefault="00C345E5" w:rsidP="00B51507">
            <w:pPr>
              <w:pStyle w:val="Text9"/>
              <w:rPr>
                <w:noProof/>
              </w:rPr>
            </w:pPr>
            <w:sdt>
              <w:sdtPr>
                <w:rPr>
                  <w:noProof/>
                </w:rPr>
                <w:id w:val="-1337153542"/>
                <w:placeholder>
                  <w:docPart w:val="9120207ED47A42619AFF6CB03D9E805C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51507">
                  <w:rPr>
                    <w:noProof/>
                  </w:rPr>
                  <w:t>How can you connect today's lesson to [insert other content area]?</w:t>
                </w:r>
              </w:sdtContent>
            </w:sdt>
          </w:p>
          <w:p w:rsidR="00257B8F" w:rsidRDefault="00257B8F" w:rsidP="00B51507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6"/>
              <w:gridCol w:w="3228"/>
              <w:gridCol w:w="726"/>
            </w:tblGrid>
            <w:tr w:rsidR="00B51507" w:rsidTr="00B51507">
              <w:trPr>
                <w:trHeight w:val="1020"/>
              </w:trPr>
              <w:tc>
                <w:tcPr>
                  <w:tcW w:w="726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554C68CA" wp14:editId="71B5E07A">
                            <wp:extent cx="317500" cy="317500"/>
                            <wp:effectExtent l="0" t="0" r="6350" b="6350"/>
                            <wp:docPr id="199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FBF6AB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53" w:type="dxa"/>
                  <w:gridSpan w:val="2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B698E" w:rsidRDefault="00C345E5" w:rsidP="00B51507">
                  <w:pPr>
                    <w:pStyle w:val="Graphic"/>
                  </w:pPr>
                  <w:sdt>
                    <w:sdtPr>
                      <w:id w:val="-1615434772"/>
                      <w:placeholder>
                        <w:docPart w:val="009AAF17650149A4A75754CDE711DD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B51507">
                        <w:t>What I learned today</w:t>
                      </w:r>
                    </w:sdtContent>
                  </w:sdt>
                </w:p>
              </w:tc>
            </w:tr>
            <w:tr w:rsidR="00257B8F" w:rsidTr="00B7390A">
              <w:trPr>
                <w:trHeight w:val="1020"/>
              </w:trPr>
              <w:tc>
                <w:tcPr>
                  <w:tcW w:w="4679" w:type="dxa"/>
                  <w:gridSpan w:val="3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57B8F" w:rsidRPr="002B698E" w:rsidRDefault="00C345E5" w:rsidP="00B51507">
                  <w:pPr>
                    <w:pStyle w:val="Graphic"/>
                  </w:pPr>
                  <w:sdt>
                    <w:sdtPr>
                      <w:id w:val="-871685096"/>
                      <w:placeholder>
                        <w:docPart w:val="A1636B6B662D454DB34B9356C0276B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257B8F">
                        <w:rPr>
                          <w:szCs w:val="20"/>
                        </w:rPr>
                        <w:t>Connection</w:t>
                      </w:r>
                    </w:sdtContent>
                  </w:sdt>
                </w:p>
              </w:tc>
            </w:tr>
            <w:tr w:rsidR="00B51507" w:rsidTr="00B51507">
              <w:trPr>
                <w:trHeight w:val="1020"/>
              </w:trPr>
              <w:tc>
                <w:tcPr>
                  <w:tcW w:w="3954" w:type="dxa"/>
                  <w:gridSpan w:val="2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51507" w:rsidRPr="00257B8F" w:rsidRDefault="00C345E5" w:rsidP="00B51507">
                  <w:pPr>
                    <w:pStyle w:val="Graphic"/>
                  </w:pPr>
                  <w:sdt>
                    <w:sdtPr>
                      <w:id w:val="951283465"/>
                      <w:placeholder>
                        <w:docPart w:val="FEE6141D64DA4E19BB09ED9D6856FB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257B8F">
                        <w:rPr>
                          <w:szCs w:val="20"/>
                        </w:rPr>
                        <w:t>What I’ve learned in [insert content area]</w:t>
                      </w:r>
                    </w:sdtContent>
                  </w:sdt>
                </w:p>
              </w:tc>
              <w:tc>
                <w:tcPr>
                  <w:tcW w:w="725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5C472E8C" wp14:editId="659A74E1">
                            <wp:extent cx="317500" cy="317500"/>
                            <wp:effectExtent l="0" t="0" r="6350" b="6350"/>
                            <wp:docPr id="200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4E0FB0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257B8F" w:rsidRPr="007D7436" w:rsidRDefault="00257B8F" w:rsidP="001746C9"/>
        </w:tc>
        <w:tc>
          <w:tcPr>
            <w:tcW w:w="283" w:type="dxa"/>
            <w:tcBorders>
              <w:top w:val="nil"/>
              <w:left w:val="single" w:sz="24" w:space="0" w:color="C54F42" w:themeColor="accent4"/>
              <w:right w:val="single" w:sz="24" w:space="0" w:color="C54F42" w:themeColor="accent4"/>
            </w:tcBorders>
          </w:tcPr>
          <w:p w:rsidR="00257B8F" w:rsidRDefault="00257B8F" w:rsidP="001746C9">
            <w:pPr>
              <w:pStyle w:val="NoSpacing"/>
            </w:pPr>
          </w:p>
        </w:tc>
        <w:tc>
          <w:tcPr>
            <w:tcW w:w="4932" w:type="dxa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</w:tcPr>
          <w:p w:rsidR="00B51507" w:rsidRPr="00A75A88" w:rsidRDefault="00C345E5" w:rsidP="00B51507">
            <w:pPr>
              <w:pStyle w:val="Text9"/>
              <w:rPr>
                <w:noProof/>
              </w:rPr>
            </w:pPr>
            <w:sdt>
              <w:sdtPr>
                <w:rPr>
                  <w:noProof/>
                </w:rPr>
                <w:id w:val="1504082500"/>
                <w:placeholder>
                  <w:docPart w:val="ED990DC80B8D4B448FFA292D0F4A0AB9"/>
                </w:placeholder>
                <w:temporary/>
                <w:showingPlcHdr/>
                <w15:appearance w15:val="hidden"/>
              </w:sdtPr>
              <w:sdtEndPr/>
              <w:sdtContent>
                <w:r w:rsidR="00B51507" w:rsidRPr="00B51507">
                  <w:rPr>
                    <w:noProof/>
                  </w:rPr>
                  <w:t>How can you connect today's lesson to [insert other content area]?</w:t>
                </w:r>
              </w:sdtContent>
            </w:sdt>
          </w:p>
          <w:p w:rsidR="00257B8F" w:rsidRDefault="00257B8F" w:rsidP="00B51507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5"/>
              <w:gridCol w:w="3240"/>
              <w:gridCol w:w="726"/>
            </w:tblGrid>
            <w:tr w:rsidR="00B51507" w:rsidTr="00B51507">
              <w:trPr>
                <w:trHeight w:val="1020"/>
              </w:trPr>
              <w:tc>
                <w:tcPr>
                  <w:tcW w:w="735" w:type="dxa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57B8F" w:rsidRDefault="00B51507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55829B2B" wp14:editId="4395E5BF">
                            <wp:extent cx="317500" cy="317500"/>
                            <wp:effectExtent l="0" t="0" r="6350" b="6350"/>
                            <wp:docPr id="201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EAAEAC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44" w:type="dxa"/>
                  <w:gridSpan w:val="2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B51507" w:rsidRPr="002B698E" w:rsidRDefault="00C345E5" w:rsidP="00B51507">
                  <w:pPr>
                    <w:pStyle w:val="Graphic"/>
                  </w:pPr>
                  <w:sdt>
                    <w:sdtPr>
                      <w:id w:val="-1377079074"/>
                      <w:placeholder>
                        <w:docPart w:val="18F68C2661E548438232924111FD7B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B51507">
                        <w:t>What I learned today</w:t>
                      </w:r>
                    </w:sdtContent>
                  </w:sdt>
                </w:p>
              </w:tc>
            </w:tr>
            <w:tr w:rsidR="00257B8F" w:rsidTr="00B7390A">
              <w:trPr>
                <w:trHeight w:val="1020"/>
              </w:trPr>
              <w:tc>
                <w:tcPr>
                  <w:tcW w:w="4679" w:type="dxa"/>
                  <w:gridSpan w:val="3"/>
                  <w:tcBorders>
                    <w:top w:val="single" w:sz="4" w:space="0" w:color="C54F42" w:themeColor="accent4"/>
                    <w:bottom w:val="single" w:sz="4" w:space="0" w:color="C54F42" w:themeColor="accent4"/>
                  </w:tcBorders>
                </w:tcPr>
                <w:p w:rsidR="00257B8F" w:rsidRPr="002B698E" w:rsidRDefault="00C345E5" w:rsidP="00B51507">
                  <w:pPr>
                    <w:pStyle w:val="Graphic"/>
                  </w:pPr>
                  <w:sdt>
                    <w:sdtPr>
                      <w:id w:val="-1111734193"/>
                      <w:placeholder>
                        <w:docPart w:val="87D34A7494234D5198E4E7B008C6C6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51507" w:rsidRPr="00257B8F">
                        <w:rPr>
                          <w:szCs w:val="20"/>
                        </w:rPr>
                        <w:t>Connection</w:t>
                      </w:r>
                    </w:sdtContent>
                  </w:sdt>
                </w:p>
              </w:tc>
            </w:tr>
            <w:tr w:rsidR="00BF6E4F" w:rsidTr="00BF6E4F">
              <w:trPr>
                <w:trHeight w:val="1020"/>
              </w:trPr>
              <w:tc>
                <w:tcPr>
                  <w:tcW w:w="3975" w:type="dxa"/>
                  <w:gridSpan w:val="2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F6E4F" w:rsidRPr="00257B8F" w:rsidRDefault="00C345E5" w:rsidP="00B51507">
                  <w:pPr>
                    <w:pStyle w:val="Graphic"/>
                  </w:pPr>
                  <w:sdt>
                    <w:sdtPr>
                      <w:id w:val="454230600"/>
                      <w:placeholder>
                        <w:docPart w:val="9DC2486F80C04A7EBCC42E661A294C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F6E4F" w:rsidRPr="00257B8F">
                        <w:rPr>
                          <w:szCs w:val="20"/>
                        </w:rPr>
                        <w:t>What I’ve learned in [insert content area]</w:t>
                      </w:r>
                    </w:sdtContent>
                  </w:sdt>
                </w:p>
              </w:tc>
              <w:tc>
                <w:tcPr>
                  <w:tcW w:w="704" w:type="dxa"/>
                  <w:tcBorders>
                    <w:top w:val="single" w:sz="4" w:space="0" w:color="C54F42" w:themeColor="accent4"/>
                    <w:bottom w:val="single" w:sz="8" w:space="0" w:color="C54F42" w:themeColor="accent4"/>
                  </w:tcBorders>
                </w:tcPr>
                <w:p w:rsidR="00BF6E4F" w:rsidRPr="00257B8F" w:rsidRDefault="00BF6E4F" w:rsidP="00B51507">
                  <w:pPr>
                    <w:pStyle w:val="Graphic"/>
                  </w:pPr>
                  <w:r w:rsidRPr="00257B8F">
                    <mc:AlternateContent>
                      <mc:Choice Requires="wps">
                        <w:drawing>
                          <wp:inline distT="0" distB="0" distL="0" distR="0" wp14:anchorId="056B1974" wp14:editId="7147C4FF">
                            <wp:extent cx="317500" cy="317500"/>
                            <wp:effectExtent l="0" t="0" r="6350" b="6350"/>
                            <wp:docPr id="202" name="Shape" descr="gear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7500" cy="317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541" h="21541" extrusionOk="0">
                                          <a:moveTo>
                                            <a:pt x="5178" y="4140"/>
                                          </a:moveTo>
                                          <a:cubicBezTo>
                                            <a:pt x="4599" y="4140"/>
                                            <a:pt x="4140" y="4599"/>
                                            <a:pt x="4140" y="5178"/>
                                          </a:cubicBezTo>
                                          <a:cubicBezTo>
                                            <a:pt x="4140" y="5757"/>
                                            <a:pt x="4599" y="6216"/>
                                            <a:pt x="5178" y="6216"/>
                                          </a:cubicBezTo>
                                          <a:cubicBezTo>
                                            <a:pt x="5757" y="6216"/>
                                            <a:pt x="6216" y="5757"/>
                                            <a:pt x="6216" y="5178"/>
                                          </a:cubicBezTo>
                                          <a:cubicBezTo>
                                            <a:pt x="6240" y="4623"/>
                                            <a:pt x="5757" y="4140"/>
                                            <a:pt x="5178" y="4140"/>
                                          </a:cubicBezTo>
                                          <a:close/>
                                          <a:moveTo>
                                            <a:pt x="14108" y="13070"/>
                                          </a:moveTo>
                                          <a:cubicBezTo>
                                            <a:pt x="13528" y="13070"/>
                                            <a:pt x="13070" y="13528"/>
                                            <a:pt x="13070" y="14108"/>
                                          </a:cubicBezTo>
                                          <a:cubicBezTo>
                                            <a:pt x="13070" y="14687"/>
                                            <a:pt x="13528" y="15145"/>
                                            <a:pt x="14108" y="15145"/>
                                          </a:cubicBezTo>
                                          <a:cubicBezTo>
                                            <a:pt x="14687" y="15145"/>
                                            <a:pt x="15145" y="14687"/>
                                            <a:pt x="15145" y="14108"/>
                                          </a:cubicBezTo>
                                          <a:cubicBezTo>
                                            <a:pt x="15170" y="13528"/>
                                            <a:pt x="14687" y="13070"/>
                                            <a:pt x="14108" y="13070"/>
                                          </a:cubicBezTo>
                                          <a:close/>
                                          <a:moveTo>
                                            <a:pt x="20962" y="13046"/>
                                          </a:moveTo>
                                          <a:lnTo>
                                            <a:pt x="20214" y="13046"/>
                                          </a:lnTo>
                                          <a:cubicBezTo>
                                            <a:pt x="20214" y="13046"/>
                                            <a:pt x="19707" y="13046"/>
                                            <a:pt x="19538" y="12563"/>
                                          </a:cubicBezTo>
                                          <a:cubicBezTo>
                                            <a:pt x="19538" y="12563"/>
                                            <a:pt x="19538" y="12563"/>
                                            <a:pt x="19538" y="12563"/>
                                          </a:cubicBezTo>
                                          <a:cubicBezTo>
                                            <a:pt x="19417" y="12153"/>
                                            <a:pt x="19248" y="11743"/>
                                            <a:pt x="19055" y="11381"/>
                                          </a:cubicBezTo>
                                          <a:cubicBezTo>
                                            <a:pt x="19055" y="11381"/>
                                            <a:pt x="19055" y="11381"/>
                                            <a:pt x="19055" y="11381"/>
                                          </a:cubicBezTo>
                                          <a:cubicBezTo>
                                            <a:pt x="18838" y="10922"/>
                                            <a:pt x="19176" y="10560"/>
                                            <a:pt x="19176" y="10560"/>
                                          </a:cubicBezTo>
                                          <a:lnTo>
                                            <a:pt x="19707" y="10029"/>
                                          </a:lnTo>
                                          <a:cubicBezTo>
                                            <a:pt x="19924" y="9812"/>
                                            <a:pt x="19924" y="9450"/>
                                            <a:pt x="19707" y="9233"/>
                                          </a:cubicBezTo>
                                          <a:lnTo>
                                            <a:pt x="19007" y="8533"/>
                                          </a:lnTo>
                                          <a:cubicBezTo>
                                            <a:pt x="18790" y="8316"/>
                                            <a:pt x="18428" y="8316"/>
                                            <a:pt x="18210" y="8533"/>
                                          </a:cubicBezTo>
                                          <a:lnTo>
                                            <a:pt x="17680" y="9064"/>
                                          </a:lnTo>
                                          <a:cubicBezTo>
                                            <a:pt x="17680" y="9064"/>
                                            <a:pt x="17318" y="9426"/>
                                            <a:pt x="16859" y="9184"/>
                                          </a:cubicBezTo>
                                          <a:cubicBezTo>
                                            <a:pt x="16859" y="9184"/>
                                            <a:pt x="16859" y="9184"/>
                                            <a:pt x="16859" y="9184"/>
                                          </a:cubicBezTo>
                                          <a:cubicBezTo>
                                            <a:pt x="16497" y="8967"/>
                                            <a:pt x="16087" y="8822"/>
                                            <a:pt x="15676" y="8702"/>
                                          </a:cubicBezTo>
                                          <a:cubicBezTo>
                                            <a:pt x="15676" y="8702"/>
                                            <a:pt x="15676" y="8702"/>
                                            <a:pt x="15676" y="8702"/>
                                          </a:cubicBezTo>
                                          <a:cubicBezTo>
                                            <a:pt x="15194" y="8533"/>
                                            <a:pt x="15194" y="8026"/>
                                            <a:pt x="15194" y="8026"/>
                                          </a:cubicBezTo>
                                          <a:lnTo>
                                            <a:pt x="15194" y="7278"/>
                                          </a:lnTo>
                                          <a:cubicBezTo>
                                            <a:pt x="15194" y="6964"/>
                                            <a:pt x="14928" y="6699"/>
                                            <a:pt x="14615" y="6699"/>
                                          </a:cubicBezTo>
                                          <a:lnTo>
                                            <a:pt x="13625" y="6699"/>
                                          </a:lnTo>
                                          <a:cubicBezTo>
                                            <a:pt x="13311" y="6699"/>
                                            <a:pt x="13046" y="6964"/>
                                            <a:pt x="13046" y="7278"/>
                                          </a:cubicBezTo>
                                          <a:lnTo>
                                            <a:pt x="13046" y="8026"/>
                                          </a:lnTo>
                                          <a:cubicBezTo>
                                            <a:pt x="13046" y="8026"/>
                                            <a:pt x="13046" y="8533"/>
                                            <a:pt x="12563" y="8702"/>
                                          </a:cubicBezTo>
                                          <a:cubicBezTo>
                                            <a:pt x="12563" y="8702"/>
                                            <a:pt x="12563" y="8702"/>
                                            <a:pt x="12563" y="8702"/>
                                          </a:cubicBezTo>
                                          <a:cubicBezTo>
                                            <a:pt x="12153" y="8822"/>
                                            <a:pt x="11743" y="8991"/>
                                            <a:pt x="11381" y="9184"/>
                                          </a:cubicBezTo>
                                          <a:cubicBezTo>
                                            <a:pt x="11381" y="9184"/>
                                            <a:pt x="11381" y="9184"/>
                                            <a:pt x="11381" y="9184"/>
                                          </a:cubicBezTo>
                                          <a:cubicBezTo>
                                            <a:pt x="10922" y="9402"/>
                                            <a:pt x="10560" y="9064"/>
                                            <a:pt x="10560" y="9064"/>
                                          </a:cubicBezTo>
                                          <a:lnTo>
                                            <a:pt x="10029" y="8533"/>
                                          </a:lnTo>
                                          <a:cubicBezTo>
                                            <a:pt x="9812" y="8316"/>
                                            <a:pt x="9450" y="8316"/>
                                            <a:pt x="9233" y="8533"/>
                                          </a:cubicBezTo>
                                          <a:lnTo>
                                            <a:pt x="8533" y="9233"/>
                                          </a:lnTo>
                                          <a:cubicBezTo>
                                            <a:pt x="8316" y="9450"/>
                                            <a:pt x="8316" y="9812"/>
                                            <a:pt x="8533" y="10029"/>
                                          </a:cubicBezTo>
                                          <a:lnTo>
                                            <a:pt x="9064" y="10560"/>
                                          </a:lnTo>
                                          <a:cubicBezTo>
                                            <a:pt x="9064" y="10560"/>
                                            <a:pt x="9426" y="10922"/>
                                            <a:pt x="9184" y="11381"/>
                                          </a:cubicBezTo>
                                          <a:cubicBezTo>
                                            <a:pt x="9184" y="11381"/>
                                            <a:pt x="9184" y="11381"/>
                                            <a:pt x="9184" y="11381"/>
                                          </a:cubicBezTo>
                                          <a:cubicBezTo>
                                            <a:pt x="8967" y="11743"/>
                                            <a:pt x="8822" y="12153"/>
                                            <a:pt x="8702" y="12563"/>
                                          </a:cubicBezTo>
                                          <a:cubicBezTo>
                                            <a:pt x="8702" y="12563"/>
                                            <a:pt x="8702" y="12563"/>
                                            <a:pt x="8702" y="12563"/>
                                          </a:cubicBezTo>
                                          <a:cubicBezTo>
                                            <a:pt x="8533" y="13046"/>
                                            <a:pt x="8026" y="13046"/>
                                            <a:pt x="8026" y="13046"/>
                                          </a:cubicBezTo>
                                          <a:lnTo>
                                            <a:pt x="7278" y="13046"/>
                                          </a:lnTo>
                                          <a:cubicBezTo>
                                            <a:pt x="6964" y="13046"/>
                                            <a:pt x="6699" y="13311"/>
                                            <a:pt x="6699" y="13625"/>
                                          </a:cubicBezTo>
                                          <a:lnTo>
                                            <a:pt x="6699" y="14615"/>
                                          </a:lnTo>
                                          <a:cubicBezTo>
                                            <a:pt x="6699" y="14928"/>
                                            <a:pt x="6964" y="15194"/>
                                            <a:pt x="7278" y="15194"/>
                                          </a:cubicBezTo>
                                          <a:lnTo>
                                            <a:pt x="8026" y="15194"/>
                                          </a:lnTo>
                                          <a:cubicBezTo>
                                            <a:pt x="8026" y="15194"/>
                                            <a:pt x="8533" y="15194"/>
                                            <a:pt x="8702" y="15676"/>
                                          </a:cubicBezTo>
                                          <a:cubicBezTo>
                                            <a:pt x="8702" y="15676"/>
                                            <a:pt x="8702" y="15676"/>
                                            <a:pt x="8702" y="15676"/>
                                          </a:cubicBezTo>
                                          <a:cubicBezTo>
                                            <a:pt x="8822" y="16087"/>
                                            <a:pt x="8991" y="16497"/>
                                            <a:pt x="9184" y="16859"/>
                                          </a:cubicBezTo>
                                          <a:cubicBezTo>
                                            <a:pt x="9184" y="16859"/>
                                            <a:pt x="9184" y="16859"/>
                                            <a:pt x="9184" y="16859"/>
                                          </a:cubicBezTo>
                                          <a:cubicBezTo>
                                            <a:pt x="9402" y="17318"/>
                                            <a:pt x="9064" y="17680"/>
                                            <a:pt x="9064" y="17680"/>
                                          </a:cubicBezTo>
                                          <a:lnTo>
                                            <a:pt x="8533" y="18210"/>
                                          </a:lnTo>
                                          <a:cubicBezTo>
                                            <a:pt x="8316" y="18428"/>
                                            <a:pt x="8316" y="18790"/>
                                            <a:pt x="8533" y="19007"/>
                                          </a:cubicBezTo>
                                          <a:lnTo>
                                            <a:pt x="9233" y="19707"/>
                                          </a:lnTo>
                                          <a:cubicBezTo>
                                            <a:pt x="9450" y="19924"/>
                                            <a:pt x="9812" y="19924"/>
                                            <a:pt x="10029" y="19707"/>
                                          </a:cubicBezTo>
                                          <a:lnTo>
                                            <a:pt x="10560" y="19176"/>
                                          </a:lnTo>
                                          <a:cubicBezTo>
                                            <a:pt x="10560" y="19176"/>
                                            <a:pt x="10922" y="18814"/>
                                            <a:pt x="11381" y="19055"/>
                                          </a:cubicBezTo>
                                          <a:cubicBezTo>
                                            <a:pt x="11381" y="19055"/>
                                            <a:pt x="11381" y="19055"/>
                                            <a:pt x="11381" y="19055"/>
                                          </a:cubicBezTo>
                                          <a:cubicBezTo>
                                            <a:pt x="11743" y="19272"/>
                                            <a:pt x="12153" y="19441"/>
                                            <a:pt x="12563" y="19538"/>
                                          </a:cubicBezTo>
                                          <a:cubicBezTo>
                                            <a:pt x="12563" y="19538"/>
                                            <a:pt x="12563" y="19538"/>
                                            <a:pt x="12563" y="19538"/>
                                          </a:cubicBezTo>
                                          <a:cubicBezTo>
                                            <a:pt x="13046" y="19707"/>
                                            <a:pt x="13046" y="20214"/>
                                            <a:pt x="13046" y="20214"/>
                                          </a:cubicBezTo>
                                          <a:lnTo>
                                            <a:pt x="13046" y="20962"/>
                                          </a:lnTo>
                                          <a:cubicBezTo>
                                            <a:pt x="13046" y="21276"/>
                                            <a:pt x="13311" y="21541"/>
                                            <a:pt x="13625" y="21541"/>
                                          </a:cubicBezTo>
                                          <a:lnTo>
                                            <a:pt x="14615" y="21541"/>
                                          </a:lnTo>
                                          <a:cubicBezTo>
                                            <a:pt x="14928" y="21541"/>
                                            <a:pt x="15194" y="21276"/>
                                            <a:pt x="15194" y="20962"/>
                                          </a:cubicBezTo>
                                          <a:lnTo>
                                            <a:pt x="15194" y="20214"/>
                                          </a:lnTo>
                                          <a:cubicBezTo>
                                            <a:pt x="15194" y="20214"/>
                                            <a:pt x="15194" y="19707"/>
                                            <a:pt x="15676" y="19538"/>
                                          </a:cubicBezTo>
                                          <a:cubicBezTo>
                                            <a:pt x="15676" y="19538"/>
                                            <a:pt x="15676" y="19538"/>
                                            <a:pt x="15676" y="19538"/>
                                          </a:cubicBezTo>
                                          <a:cubicBezTo>
                                            <a:pt x="16087" y="19417"/>
                                            <a:pt x="16497" y="19248"/>
                                            <a:pt x="16859" y="19055"/>
                                          </a:cubicBezTo>
                                          <a:cubicBezTo>
                                            <a:pt x="16859" y="19055"/>
                                            <a:pt x="16859" y="19055"/>
                                            <a:pt x="16859" y="19055"/>
                                          </a:cubicBezTo>
                                          <a:cubicBezTo>
                                            <a:pt x="17318" y="18838"/>
                                            <a:pt x="17680" y="19176"/>
                                            <a:pt x="17680" y="19176"/>
                                          </a:cubicBezTo>
                                          <a:lnTo>
                                            <a:pt x="18210" y="19707"/>
                                          </a:lnTo>
                                          <a:cubicBezTo>
                                            <a:pt x="18428" y="19924"/>
                                            <a:pt x="18790" y="19924"/>
                                            <a:pt x="19007" y="19707"/>
                                          </a:cubicBezTo>
                                          <a:lnTo>
                                            <a:pt x="19707" y="19007"/>
                                          </a:lnTo>
                                          <a:cubicBezTo>
                                            <a:pt x="19924" y="18790"/>
                                            <a:pt x="19924" y="18428"/>
                                            <a:pt x="19707" y="18210"/>
                                          </a:cubicBezTo>
                                          <a:lnTo>
                                            <a:pt x="19176" y="17680"/>
                                          </a:lnTo>
                                          <a:cubicBezTo>
                                            <a:pt x="19176" y="17680"/>
                                            <a:pt x="18814" y="17318"/>
                                            <a:pt x="19055" y="16859"/>
                                          </a:cubicBezTo>
                                          <a:cubicBezTo>
                                            <a:pt x="19055" y="16859"/>
                                            <a:pt x="19055" y="16859"/>
                                            <a:pt x="19055" y="16859"/>
                                          </a:cubicBezTo>
                                          <a:cubicBezTo>
                                            <a:pt x="19272" y="16497"/>
                                            <a:pt x="19441" y="16087"/>
                                            <a:pt x="19538" y="15676"/>
                                          </a:cubicBezTo>
                                          <a:cubicBezTo>
                                            <a:pt x="19538" y="15676"/>
                                            <a:pt x="19538" y="15676"/>
                                            <a:pt x="19538" y="15676"/>
                                          </a:cubicBezTo>
                                          <a:cubicBezTo>
                                            <a:pt x="19707" y="15194"/>
                                            <a:pt x="20214" y="15194"/>
                                            <a:pt x="20214" y="15194"/>
                                          </a:cubicBezTo>
                                          <a:lnTo>
                                            <a:pt x="20962" y="15194"/>
                                          </a:lnTo>
                                          <a:cubicBezTo>
                                            <a:pt x="21276" y="15194"/>
                                            <a:pt x="21541" y="14928"/>
                                            <a:pt x="21541" y="14615"/>
                                          </a:cubicBezTo>
                                          <a:lnTo>
                                            <a:pt x="21541" y="13625"/>
                                          </a:lnTo>
                                          <a:cubicBezTo>
                                            <a:pt x="21517" y="13311"/>
                                            <a:pt x="21276" y="13046"/>
                                            <a:pt x="20962" y="13046"/>
                                          </a:cubicBezTo>
                                          <a:close/>
                                          <a:moveTo>
                                            <a:pt x="14108" y="17800"/>
                                          </a:moveTo>
                                          <a:cubicBezTo>
                                            <a:pt x="12080" y="17800"/>
                                            <a:pt x="10439" y="16159"/>
                                            <a:pt x="10439" y="14132"/>
                                          </a:cubicBezTo>
                                          <a:cubicBezTo>
                                            <a:pt x="10439" y="12105"/>
                                            <a:pt x="12080" y="10463"/>
                                            <a:pt x="14108" y="10463"/>
                                          </a:cubicBezTo>
                                          <a:cubicBezTo>
                                            <a:pt x="16135" y="10463"/>
                                            <a:pt x="17776" y="12105"/>
                                            <a:pt x="17776" y="14132"/>
                                          </a:cubicBezTo>
                                          <a:cubicBezTo>
                                            <a:pt x="17776" y="16135"/>
                                            <a:pt x="16135" y="17800"/>
                                            <a:pt x="14108" y="17800"/>
                                          </a:cubicBezTo>
                                          <a:close/>
                                          <a:moveTo>
                                            <a:pt x="6916" y="10343"/>
                                          </a:moveTo>
                                          <a:lnTo>
                                            <a:pt x="7592" y="10077"/>
                                          </a:lnTo>
                                          <a:cubicBezTo>
                                            <a:pt x="7809" y="9981"/>
                                            <a:pt x="7905" y="9739"/>
                                            <a:pt x="7809" y="9546"/>
                                          </a:cubicBezTo>
                                          <a:lnTo>
                                            <a:pt x="7592" y="9040"/>
                                          </a:lnTo>
                                          <a:cubicBezTo>
                                            <a:pt x="7592" y="9040"/>
                                            <a:pt x="7447" y="8702"/>
                                            <a:pt x="7736" y="8460"/>
                                          </a:cubicBezTo>
                                          <a:cubicBezTo>
                                            <a:pt x="7736" y="8460"/>
                                            <a:pt x="7736" y="8460"/>
                                            <a:pt x="7736" y="8460"/>
                                          </a:cubicBezTo>
                                          <a:cubicBezTo>
                                            <a:pt x="7978" y="8267"/>
                                            <a:pt x="8195" y="8050"/>
                                            <a:pt x="8412" y="7785"/>
                                          </a:cubicBezTo>
                                          <a:cubicBezTo>
                                            <a:pt x="8412" y="7785"/>
                                            <a:pt x="8412" y="7785"/>
                                            <a:pt x="8412" y="7785"/>
                                          </a:cubicBezTo>
                                          <a:cubicBezTo>
                                            <a:pt x="8653" y="7519"/>
                                            <a:pt x="8991" y="7640"/>
                                            <a:pt x="8991" y="7640"/>
                                          </a:cubicBezTo>
                                          <a:lnTo>
                                            <a:pt x="9498" y="7857"/>
                                          </a:lnTo>
                                          <a:cubicBezTo>
                                            <a:pt x="9715" y="7954"/>
                                            <a:pt x="9957" y="7833"/>
                                            <a:pt x="10029" y="7640"/>
                                          </a:cubicBezTo>
                                          <a:lnTo>
                                            <a:pt x="10319" y="6964"/>
                                          </a:lnTo>
                                          <a:cubicBezTo>
                                            <a:pt x="10415" y="6747"/>
                                            <a:pt x="10295" y="6505"/>
                                            <a:pt x="10101" y="6433"/>
                                          </a:cubicBezTo>
                                          <a:lnTo>
                                            <a:pt x="9595" y="6216"/>
                                          </a:lnTo>
                                          <a:cubicBezTo>
                                            <a:pt x="9595" y="6216"/>
                                            <a:pt x="9257" y="6071"/>
                                            <a:pt x="9281" y="5709"/>
                                          </a:cubicBezTo>
                                          <a:lnTo>
                                            <a:pt x="9281" y="5709"/>
                                          </a:lnTo>
                                          <a:cubicBezTo>
                                            <a:pt x="9329" y="5395"/>
                                            <a:pt x="9329" y="5082"/>
                                            <a:pt x="9281" y="4768"/>
                                          </a:cubicBezTo>
                                          <a:cubicBezTo>
                                            <a:pt x="9281" y="4768"/>
                                            <a:pt x="9281" y="4768"/>
                                            <a:pt x="9281" y="4768"/>
                                          </a:cubicBezTo>
                                          <a:cubicBezTo>
                                            <a:pt x="9257" y="4406"/>
                                            <a:pt x="9595" y="4261"/>
                                            <a:pt x="9595" y="4261"/>
                                          </a:cubicBezTo>
                                          <a:lnTo>
                                            <a:pt x="10101" y="4044"/>
                                          </a:lnTo>
                                          <a:cubicBezTo>
                                            <a:pt x="10319" y="3947"/>
                                            <a:pt x="10415" y="3706"/>
                                            <a:pt x="10319" y="3513"/>
                                          </a:cubicBezTo>
                                          <a:lnTo>
                                            <a:pt x="10053" y="2789"/>
                                          </a:lnTo>
                                          <a:cubicBezTo>
                                            <a:pt x="9957" y="2572"/>
                                            <a:pt x="9715" y="2475"/>
                                            <a:pt x="9522" y="2572"/>
                                          </a:cubicBezTo>
                                          <a:lnTo>
                                            <a:pt x="9015" y="2789"/>
                                          </a:lnTo>
                                          <a:cubicBezTo>
                                            <a:pt x="9015" y="2789"/>
                                            <a:pt x="8678" y="2934"/>
                                            <a:pt x="8436" y="2644"/>
                                          </a:cubicBezTo>
                                          <a:cubicBezTo>
                                            <a:pt x="8436" y="2644"/>
                                            <a:pt x="8436" y="2644"/>
                                            <a:pt x="8436" y="2644"/>
                                          </a:cubicBezTo>
                                          <a:cubicBezTo>
                                            <a:pt x="8243" y="2403"/>
                                            <a:pt x="8026" y="2185"/>
                                            <a:pt x="7760" y="1968"/>
                                          </a:cubicBezTo>
                                          <a:cubicBezTo>
                                            <a:pt x="7760" y="1968"/>
                                            <a:pt x="7760" y="1968"/>
                                            <a:pt x="7760" y="1968"/>
                                          </a:cubicBezTo>
                                          <a:cubicBezTo>
                                            <a:pt x="7495" y="1727"/>
                                            <a:pt x="7616" y="1389"/>
                                            <a:pt x="7616" y="1389"/>
                                          </a:cubicBezTo>
                                          <a:lnTo>
                                            <a:pt x="7833" y="858"/>
                                          </a:lnTo>
                                          <a:cubicBezTo>
                                            <a:pt x="7929" y="641"/>
                                            <a:pt x="7809" y="400"/>
                                            <a:pt x="7616" y="327"/>
                                          </a:cubicBezTo>
                                          <a:lnTo>
                                            <a:pt x="6940" y="38"/>
                                          </a:lnTo>
                                          <a:cubicBezTo>
                                            <a:pt x="6723" y="-59"/>
                                            <a:pt x="6481" y="62"/>
                                            <a:pt x="6409" y="255"/>
                                          </a:cubicBezTo>
                                          <a:lnTo>
                                            <a:pt x="6192" y="762"/>
                                          </a:lnTo>
                                          <a:cubicBezTo>
                                            <a:pt x="6192" y="762"/>
                                            <a:pt x="6047" y="1099"/>
                                            <a:pt x="5685" y="1075"/>
                                          </a:cubicBezTo>
                                          <a:cubicBezTo>
                                            <a:pt x="5685" y="1075"/>
                                            <a:pt x="5685" y="1075"/>
                                            <a:pt x="5685" y="1075"/>
                                          </a:cubicBezTo>
                                          <a:cubicBezTo>
                                            <a:pt x="5371" y="1027"/>
                                            <a:pt x="5057" y="1027"/>
                                            <a:pt x="4744" y="1075"/>
                                          </a:cubicBezTo>
                                          <a:cubicBezTo>
                                            <a:pt x="4744" y="1075"/>
                                            <a:pt x="4744" y="1075"/>
                                            <a:pt x="4744" y="1075"/>
                                          </a:cubicBezTo>
                                          <a:cubicBezTo>
                                            <a:pt x="4358" y="1099"/>
                                            <a:pt x="4213" y="762"/>
                                            <a:pt x="4213" y="762"/>
                                          </a:cubicBezTo>
                                          <a:lnTo>
                                            <a:pt x="3996" y="255"/>
                                          </a:lnTo>
                                          <a:cubicBezTo>
                                            <a:pt x="3899" y="38"/>
                                            <a:pt x="3658" y="-59"/>
                                            <a:pt x="3465" y="38"/>
                                          </a:cubicBezTo>
                                          <a:lnTo>
                                            <a:pt x="2789" y="303"/>
                                          </a:lnTo>
                                          <a:cubicBezTo>
                                            <a:pt x="2572" y="400"/>
                                            <a:pt x="2475" y="641"/>
                                            <a:pt x="2572" y="834"/>
                                          </a:cubicBezTo>
                                          <a:lnTo>
                                            <a:pt x="2789" y="1341"/>
                                          </a:lnTo>
                                          <a:cubicBezTo>
                                            <a:pt x="2789" y="1341"/>
                                            <a:pt x="2934" y="1679"/>
                                            <a:pt x="2644" y="1920"/>
                                          </a:cubicBezTo>
                                          <a:cubicBezTo>
                                            <a:pt x="2644" y="1920"/>
                                            <a:pt x="2644" y="1920"/>
                                            <a:pt x="2644" y="1920"/>
                                          </a:cubicBezTo>
                                          <a:cubicBezTo>
                                            <a:pt x="2403" y="2113"/>
                                            <a:pt x="2185" y="2330"/>
                                            <a:pt x="1968" y="2596"/>
                                          </a:cubicBezTo>
                                          <a:cubicBezTo>
                                            <a:pt x="1968" y="2596"/>
                                            <a:pt x="1968" y="2596"/>
                                            <a:pt x="1968" y="2596"/>
                                          </a:cubicBezTo>
                                          <a:cubicBezTo>
                                            <a:pt x="1727" y="2861"/>
                                            <a:pt x="1389" y="2741"/>
                                            <a:pt x="1389" y="2741"/>
                                          </a:cubicBezTo>
                                          <a:lnTo>
                                            <a:pt x="858" y="2547"/>
                                          </a:lnTo>
                                          <a:cubicBezTo>
                                            <a:pt x="641" y="2451"/>
                                            <a:pt x="400" y="2572"/>
                                            <a:pt x="327" y="2765"/>
                                          </a:cubicBezTo>
                                          <a:lnTo>
                                            <a:pt x="38" y="3440"/>
                                          </a:lnTo>
                                          <a:cubicBezTo>
                                            <a:pt x="-59" y="3658"/>
                                            <a:pt x="62" y="3899"/>
                                            <a:pt x="255" y="3971"/>
                                          </a:cubicBezTo>
                                          <a:lnTo>
                                            <a:pt x="762" y="4189"/>
                                          </a:lnTo>
                                          <a:cubicBezTo>
                                            <a:pt x="762" y="4189"/>
                                            <a:pt x="1099" y="4333"/>
                                            <a:pt x="1075" y="4695"/>
                                          </a:cubicBezTo>
                                          <a:cubicBezTo>
                                            <a:pt x="1075" y="4695"/>
                                            <a:pt x="1075" y="4695"/>
                                            <a:pt x="1075" y="4695"/>
                                          </a:cubicBezTo>
                                          <a:cubicBezTo>
                                            <a:pt x="1027" y="5009"/>
                                            <a:pt x="1027" y="5323"/>
                                            <a:pt x="1075" y="5637"/>
                                          </a:cubicBezTo>
                                          <a:cubicBezTo>
                                            <a:pt x="1075" y="5637"/>
                                            <a:pt x="1075" y="5637"/>
                                            <a:pt x="1075" y="5637"/>
                                          </a:cubicBezTo>
                                          <a:cubicBezTo>
                                            <a:pt x="1099" y="5999"/>
                                            <a:pt x="762" y="6143"/>
                                            <a:pt x="762" y="6143"/>
                                          </a:cubicBezTo>
                                          <a:lnTo>
                                            <a:pt x="255" y="6361"/>
                                          </a:lnTo>
                                          <a:cubicBezTo>
                                            <a:pt x="38" y="6457"/>
                                            <a:pt x="-59" y="6699"/>
                                            <a:pt x="38" y="6892"/>
                                          </a:cubicBezTo>
                                          <a:lnTo>
                                            <a:pt x="303" y="7567"/>
                                          </a:lnTo>
                                          <a:cubicBezTo>
                                            <a:pt x="400" y="7785"/>
                                            <a:pt x="641" y="7881"/>
                                            <a:pt x="834" y="7785"/>
                                          </a:cubicBezTo>
                                          <a:lnTo>
                                            <a:pt x="1341" y="7567"/>
                                          </a:lnTo>
                                          <a:cubicBezTo>
                                            <a:pt x="1341" y="7567"/>
                                            <a:pt x="1679" y="7423"/>
                                            <a:pt x="1920" y="7712"/>
                                          </a:cubicBezTo>
                                          <a:cubicBezTo>
                                            <a:pt x="1920" y="7712"/>
                                            <a:pt x="1920" y="7712"/>
                                            <a:pt x="1920" y="7712"/>
                                          </a:cubicBezTo>
                                          <a:cubicBezTo>
                                            <a:pt x="2113" y="7954"/>
                                            <a:pt x="2330" y="8171"/>
                                            <a:pt x="2596" y="8388"/>
                                          </a:cubicBezTo>
                                          <a:cubicBezTo>
                                            <a:pt x="2596" y="8388"/>
                                            <a:pt x="2596" y="8388"/>
                                            <a:pt x="2596" y="8388"/>
                                          </a:cubicBezTo>
                                          <a:cubicBezTo>
                                            <a:pt x="2861" y="8629"/>
                                            <a:pt x="2741" y="8967"/>
                                            <a:pt x="2741" y="8967"/>
                                          </a:cubicBezTo>
                                          <a:lnTo>
                                            <a:pt x="2523" y="9474"/>
                                          </a:lnTo>
                                          <a:cubicBezTo>
                                            <a:pt x="2427" y="9691"/>
                                            <a:pt x="2547" y="9933"/>
                                            <a:pt x="2741" y="10005"/>
                                          </a:cubicBezTo>
                                          <a:lnTo>
                                            <a:pt x="3416" y="10295"/>
                                          </a:lnTo>
                                          <a:cubicBezTo>
                                            <a:pt x="3634" y="10391"/>
                                            <a:pt x="3875" y="10270"/>
                                            <a:pt x="3947" y="10077"/>
                                          </a:cubicBezTo>
                                          <a:lnTo>
                                            <a:pt x="4164" y="9570"/>
                                          </a:lnTo>
                                          <a:cubicBezTo>
                                            <a:pt x="4164" y="9570"/>
                                            <a:pt x="4309" y="9233"/>
                                            <a:pt x="4671" y="9257"/>
                                          </a:cubicBezTo>
                                          <a:cubicBezTo>
                                            <a:pt x="4671" y="9257"/>
                                            <a:pt x="4671" y="9257"/>
                                            <a:pt x="4671" y="9257"/>
                                          </a:cubicBezTo>
                                          <a:cubicBezTo>
                                            <a:pt x="4985" y="9305"/>
                                            <a:pt x="5299" y="9305"/>
                                            <a:pt x="5613" y="9257"/>
                                          </a:cubicBezTo>
                                          <a:cubicBezTo>
                                            <a:pt x="5613" y="9257"/>
                                            <a:pt x="5613" y="9257"/>
                                            <a:pt x="5613" y="9257"/>
                                          </a:cubicBezTo>
                                          <a:cubicBezTo>
                                            <a:pt x="5975" y="9233"/>
                                            <a:pt x="6119" y="9570"/>
                                            <a:pt x="6119" y="9570"/>
                                          </a:cubicBezTo>
                                          <a:lnTo>
                                            <a:pt x="6337" y="10077"/>
                                          </a:lnTo>
                                          <a:cubicBezTo>
                                            <a:pt x="6457" y="10319"/>
                                            <a:pt x="6699" y="10415"/>
                                            <a:pt x="6916" y="10343"/>
                                          </a:cubicBezTo>
                                          <a:close/>
                                          <a:moveTo>
                                            <a:pt x="4164" y="7664"/>
                                          </a:moveTo>
                                          <a:cubicBezTo>
                                            <a:pt x="2789" y="7085"/>
                                            <a:pt x="2137" y="5516"/>
                                            <a:pt x="2716" y="4164"/>
                                          </a:cubicBezTo>
                                          <a:cubicBezTo>
                                            <a:pt x="3296" y="2789"/>
                                            <a:pt x="4864" y="2137"/>
                                            <a:pt x="6216" y="2716"/>
                                          </a:cubicBezTo>
                                          <a:cubicBezTo>
                                            <a:pt x="7592" y="3296"/>
                                            <a:pt x="8243" y="4864"/>
                                            <a:pt x="7664" y="6216"/>
                                          </a:cubicBezTo>
                                          <a:cubicBezTo>
                                            <a:pt x="7109" y="7592"/>
                                            <a:pt x="5516" y="8243"/>
                                            <a:pt x="4164" y="766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12700">
                                      <a:miter lim="400000"/>
                                    </a:ln>
                                  </wps:spPr>
                                  <wps:bodyPr lIns="38100" tIns="38100" rIns="38100" bIns="3810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7BB6DC" id="Shape" o:spid="_x0000_s1026" alt="gears icon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41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" path="m5178,4140v-579,,-1038,459,-1038,1038c4140,5757,4599,6216,5178,6216v579,,1038,-459,1038,-1038c6240,4623,5757,4140,5178,4140xm14108,13070v-580,,-1038,458,-1038,1038c13070,14687,13528,15145,14108,15145v579,,1037,-458,1037,-1037c15170,13528,14687,13070,14108,13070xm20962,13046r-748,c20214,13046,19707,13046,19538,12563v,,,,,c19417,12153,19248,11743,19055,11381v,,,,,c18838,10922,19176,10560,19176,10560r531,-531c19924,9812,19924,9450,19707,9233r-700,-700c18790,8316,18428,8316,18210,8533r-530,531c17680,9064,17318,9426,16859,9184v,,,,,c16497,8967,16087,8822,15676,8702v,,,,,c15194,8533,15194,8026,15194,8026r,-748c15194,6964,14928,6699,14615,6699r-990,c13311,6699,13046,6964,13046,7278r,748c13046,8026,13046,8533,12563,8702v,,,,,c12153,8822,11743,8991,11381,9184v,,,,,c10922,9402,10560,9064,10560,9064r-531,-531c9812,8316,9450,8316,9233,8533r-700,700c8316,9450,8316,9812,8533,10029r531,531c9064,10560,9426,10922,9184,11381v,,,,,c8967,11743,8822,12153,8702,12563v,,,,,c8533,13046,8026,13046,8026,13046r-748,c6964,13046,6699,13311,6699,13625r,990c6699,14928,6964,15194,7278,15194r748,c8026,15194,8533,15194,8702,15676v,,,,,c8822,16087,8991,16497,9184,16859v,,,,,c9402,17318,9064,17680,9064,17680r-531,530c8316,18428,8316,18790,8533,19007r700,700c9450,19924,9812,19924,10029,19707r531,-531c10560,19176,10922,18814,11381,19055v,,,,,c11743,19272,12153,19441,12563,19538v,,,,,c13046,19707,13046,20214,13046,20214r,748c13046,21276,13311,21541,13625,21541r990,c14928,21541,15194,21276,15194,20962r,-748c15194,20214,15194,19707,15676,19538v,,,,,c16087,19417,16497,19248,16859,19055v,,,,,c17318,18838,17680,19176,17680,19176r530,531c18428,19924,18790,19924,19007,19707r700,-700c19924,18790,19924,18428,19707,18210r-531,-530c19176,17680,18814,17318,19055,16859v,,,,,c19272,16497,19441,16087,19538,15676v,,,,,c19707,15194,20214,15194,20214,15194r748,c21276,15194,21541,14928,21541,14615r,-990c21517,13311,21276,13046,20962,13046xm14108,17800v-2028,,-3669,-1641,-3669,-3668c10439,12105,12080,10463,14108,10463v2027,,3668,1642,3668,3669c17776,16135,16135,17800,14108,17800xm6916,10343r676,-266c7809,9981,7905,9739,7809,9546l7592,9040v,,-145,-338,144,-580c7736,8460,7736,8460,7736,8460v242,-193,459,-410,676,-675c8412,7785,8412,7785,8412,7785v241,-266,579,-145,579,-145l9498,7857v217,97,459,-24,531,-217l10319,6964v96,-217,-24,-459,-218,-531l9595,6216v,,-338,-145,-314,-507l9281,5709v48,-314,48,-627,,-941c9281,4768,9281,4768,9281,4768v-24,-362,314,-507,314,-507l10101,4044v218,-97,314,-338,218,-531l10053,2789v-96,-217,-338,-314,-531,-217l9015,2789v,,-337,145,-579,-145c8436,2644,8436,2644,8436,2644,8243,2403,8026,2185,7760,1968v,,,,,c7495,1727,7616,1389,7616,1389l7833,858c7929,641,7809,400,7616,327l6940,38c6723,-59,6481,62,6409,255l6192,762v,,-145,337,-507,313c5685,1075,5685,1075,5685,1075v-314,-48,-628,-48,-941,c4744,1075,4744,1075,4744,1075,4358,1099,4213,762,4213,762l3996,255c3899,38,3658,-59,3465,38l2789,303v-217,97,-314,338,-217,531l2789,1341v,,145,338,-145,579c2644,1920,2644,1920,2644,1920v-241,193,-459,410,-676,676c1968,2596,1968,2596,1968,2596v-241,265,-579,145,-579,145l858,2547v-217,-96,-458,25,-531,218l38,3440v-97,218,24,459,217,531l762,4189v,,337,144,313,506c1075,4695,1075,4695,1075,4695v-48,314,-48,628,,942c1075,5637,1075,5637,1075,5637v24,362,-313,506,-313,506l255,6361c38,6457,-59,6699,38,6892r265,675c400,7785,641,7881,834,7785r507,-218c1341,7567,1679,7423,1920,7712v,,,,,c2113,7954,2330,8171,2596,8388v,,,,,c2861,8629,2741,8967,2741,8967r-218,507c2427,9691,2547,9933,2741,10005r675,290c3634,10391,3875,10270,3947,10077r217,-507c4164,9570,4309,9233,4671,9257v,,,,,c4985,9305,5299,9305,5613,9257v,,,,,c5975,9233,6119,9570,6119,9570r218,507c6457,10319,6699,10415,6916,10343xm4164,7664c2789,7085,2137,5516,2716,4164,3296,2789,4864,2137,6216,2716v1376,580,2027,2148,1448,3500c7109,7592,5516,8243,4164,7664xe" fillcolor="#c54f42 [3207]" stroked="f" strokeweight="1pt">
                            <v:stroke miterlimit="4" joinstyle="miter"/>
                            <v:path arrowok="t" o:extrusionok="f" o:connecttype="custom" o:connectlocs="158750,158750;158750,158750;158750,158750;158750,158750" o:connectangles="0,90,180,27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257B8F" w:rsidRPr="007D7436" w:rsidRDefault="00257B8F" w:rsidP="001746C9"/>
        </w:tc>
      </w:tr>
    </w:tbl>
    <w:p w:rsidR="00A75A88" w:rsidRDefault="00A75A88" w:rsidP="003E60A1">
      <w:pPr>
        <w:rPr>
          <w:rFonts w:ascii="Rockwell" w:hAnsi="Rockwell" w:cs="Tahoma"/>
          <w:b/>
          <w:sz w:val="24"/>
          <w:szCs w:val="24"/>
        </w:rPr>
      </w:pPr>
    </w:p>
    <w:tbl>
      <w:tblPr>
        <w:tblStyle w:val="TableGrid"/>
        <w:tblW w:w="5000" w:type="pct"/>
        <w:tblInd w:w="-14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5"/>
        <w:gridCol w:w="3732"/>
        <w:gridCol w:w="283"/>
        <w:gridCol w:w="1033"/>
        <w:gridCol w:w="3895"/>
      </w:tblGrid>
      <w:tr w:rsidR="00CA1D0D" w:rsidTr="000C2F42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shd w:val="clear" w:color="auto" w:fill="auto"/>
            <w:vAlign w:val="center"/>
          </w:tcPr>
          <w:p w:rsidR="000C2F42" w:rsidRPr="00B00740" w:rsidRDefault="00C345E5" w:rsidP="000C2F42">
            <w:pPr>
              <w:pStyle w:val="Heading3"/>
            </w:pPr>
            <w:sdt>
              <w:sdtPr>
                <w:id w:val="-1564474118"/>
                <w:placeholder>
                  <w:docPart w:val="96D1195C3B1E4AF1BAAD829F53427AD7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Name: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671915404"/>
                <w:placeholder>
                  <w:docPart w:val="309D389AF5EC46608AF5148C667328A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C2F42" w:rsidRPr="00B00740" w:rsidRDefault="00C345E5" w:rsidP="000C2F42">
            <w:pPr>
              <w:pStyle w:val="Heading3"/>
            </w:pPr>
            <w:sdt>
              <w:sdtPr>
                <w:id w:val="1874349261"/>
                <w:placeholder>
                  <w:docPart w:val="7AB7F6986A724FFE875A76EBA9777885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Date: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1403678007"/>
                <w:placeholder>
                  <w:docPart w:val="7B69799E8F5E424F8B0E3E1FF1E5291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CA1D0D" w:rsidRDefault="00C345E5" w:rsidP="000C2F42">
            <w:pPr>
              <w:pStyle w:val="Heading3"/>
            </w:pPr>
            <w:sdt>
              <w:sdtPr>
                <w:id w:val="-2014830850"/>
                <w:placeholder>
                  <w:docPart w:val="0DE7C37BE02A424FB8F791365C2F8D55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Period/Subject: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1359941780"/>
                <w:placeholder>
                  <w:docPart w:val="FF75DD51A9A4434597B70028CCEB6EE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CA1D0D" w:rsidRDefault="00CA1D0D" w:rsidP="000C2F42">
            <w:pPr>
              <w:pStyle w:val="Heading3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0C2F42" w:rsidRPr="00B00740" w:rsidRDefault="00C345E5" w:rsidP="000C2F42">
            <w:pPr>
              <w:pStyle w:val="Heading3"/>
            </w:pPr>
            <w:sdt>
              <w:sdtPr>
                <w:id w:val="388540404"/>
                <w:placeholder>
                  <w:docPart w:val="A6D89327FEF24B83A22EBD8428FAF938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Name: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1813330250"/>
                <w:placeholder>
                  <w:docPart w:val="E1473ED9E01E43A5A13264F4292EC0FF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C2F42" w:rsidRPr="00B00740" w:rsidRDefault="00C345E5" w:rsidP="000C2F42">
            <w:pPr>
              <w:pStyle w:val="Heading3"/>
            </w:pPr>
            <w:sdt>
              <w:sdtPr>
                <w:id w:val="-1636555062"/>
                <w:placeholder>
                  <w:docPart w:val="08A49C27C9464254B86D84115279A52B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Date: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1967785110"/>
                <w:placeholder>
                  <w:docPart w:val="38B865656DFE491DBAADCD75AB0EBFA0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CA1D0D" w:rsidRDefault="00C345E5" w:rsidP="000C2F42">
            <w:pPr>
              <w:pStyle w:val="Heading3"/>
            </w:pPr>
            <w:sdt>
              <w:sdtPr>
                <w:id w:val="1069383820"/>
                <w:placeholder>
                  <w:docPart w:val="246F00DA634F4A85B2E25636E60ABE74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Period/Subject: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618758896"/>
                <w:placeholder>
                  <w:docPart w:val="868F8BDDF4E64BDB9639F7023EEC6986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0C2F42" w:rsidTr="00327099">
        <w:trPr>
          <w:trHeight w:val="4535"/>
        </w:trPr>
        <w:tc>
          <w:tcPr>
            <w:tcW w:w="119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0C2F42" w:rsidRPr="007D7436" w:rsidRDefault="000C2F42" w:rsidP="000C2F42">
            <w:pPr>
              <w:pStyle w:val="Graphic"/>
            </w:pPr>
            <w:r w:rsidRPr="00CA1D0D">
              <mc:AlternateContent>
                <mc:Choice Requires="wps">
                  <w:drawing>
                    <wp:inline distT="0" distB="0" distL="0" distR="0" wp14:anchorId="173B6545" wp14:editId="65DB8C6E">
                      <wp:extent cx="515620" cy="571500"/>
                      <wp:effectExtent l="0" t="0" r="0" b="0"/>
                      <wp:docPr id="269" name="Shape" descr="target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71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12" h="21521" extrusionOk="0">
                                    <a:moveTo>
                                      <a:pt x="9681" y="8747"/>
                                    </a:moveTo>
                                    <a:cubicBezTo>
                                      <a:pt x="9530" y="8724"/>
                                      <a:pt x="9354" y="8702"/>
                                      <a:pt x="9203" y="8702"/>
                                    </a:cubicBezTo>
                                    <a:cubicBezTo>
                                      <a:pt x="7745" y="8702"/>
                                      <a:pt x="6538" y="9768"/>
                                      <a:pt x="6538" y="11107"/>
                                    </a:cubicBezTo>
                                    <a:cubicBezTo>
                                      <a:pt x="6538" y="12445"/>
                                      <a:pt x="7720" y="13512"/>
                                      <a:pt x="9203" y="13512"/>
                                    </a:cubicBezTo>
                                    <a:cubicBezTo>
                                      <a:pt x="10662" y="13512"/>
                                      <a:pt x="11869" y="12445"/>
                                      <a:pt x="11869" y="11107"/>
                                    </a:cubicBezTo>
                                    <a:cubicBezTo>
                                      <a:pt x="11869" y="10948"/>
                                      <a:pt x="11844" y="10812"/>
                                      <a:pt x="11818" y="10676"/>
                                    </a:cubicBezTo>
                                    <a:lnTo>
                                      <a:pt x="10259" y="12082"/>
                                    </a:lnTo>
                                    <a:cubicBezTo>
                                      <a:pt x="9983" y="12332"/>
                                      <a:pt x="9606" y="12491"/>
                                      <a:pt x="9203" y="12491"/>
                                    </a:cubicBezTo>
                                    <a:cubicBezTo>
                                      <a:pt x="8801" y="12491"/>
                                      <a:pt x="8424" y="12355"/>
                                      <a:pt x="8147" y="12082"/>
                                    </a:cubicBezTo>
                                    <a:cubicBezTo>
                                      <a:pt x="7569" y="11560"/>
                                      <a:pt x="7569" y="10698"/>
                                      <a:pt x="8147" y="10154"/>
                                    </a:cubicBezTo>
                                    <a:lnTo>
                                      <a:pt x="9681" y="8747"/>
                                    </a:lnTo>
                                    <a:close/>
                                    <a:moveTo>
                                      <a:pt x="15817" y="7068"/>
                                    </a:moveTo>
                                    <a:cubicBezTo>
                                      <a:pt x="16697" y="8225"/>
                                      <a:pt x="17200" y="9609"/>
                                      <a:pt x="17200" y="11107"/>
                                    </a:cubicBezTo>
                                    <a:cubicBezTo>
                                      <a:pt x="17200" y="15077"/>
                                      <a:pt x="13629" y="18322"/>
                                      <a:pt x="9203" y="18322"/>
                                    </a:cubicBezTo>
                                    <a:cubicBezTo>
                                      <a:pt x="4803" y="18322"/>
                                      <a:pt x="1207" y="15100"/>
                                      <a:pt x="1207" y="11107"/>
                                    </a:cubicBezTo>
                                    <a:cubicBezTo>
                                      <a:pt x="1207" y="7113"/>
                                      <a:pt x="4778" y="3892"/>
                                      <a:pt x="9203" y="3892"/>
                                    </a:cubicBezTo>
                                    <a:cubicBezTo>
                                      <a:pt x="10863" y="3892"/>
                                      <a:pt x="12397" y="4345"/>
                                      <a:pt x="13679" y="5139"/>
                                    </a:cubicBezTo>
                                    <a:lnTo>
                                      <a:pt x="14559" y="4345"/>
                                    </a:lnTo>
                                    <a:cubicBezTo>
                                      <a:pt x="13051" y="3370"/>
                                      <a:pt x="11215" y="2803"/>
                                      <a:pt x="9203" y="2803"/>
                                    </a:cubicBezTo>
                                    <a:cubicBezTo>
                                      <a:pt x="4124" y="2803"/>
                                      <a:pt x="0" y="6524"/>
                                      <a:pt x="0" y="11107"/>
                                    </a:cubicBezTo>
                                    <a:cubicBezTo>
                                      <a:pt x="0" y="14306"/>
                                      <a:pt x="2037" y="17097"/>
                                      <a:pt x="4979" y="18481"/>
                                    </a:cubicBezTo>
                                    <a:lnTo>
                                      <a:pt x="3722" y="20750"/>
                                    </a:lnTo>
                                    <a:cubicBezTo>
                                      <a:pt x="3571" y="21022"/>
                                      <a:pt x="3696" y="21339"/>
                                      <a:pt x="3998" y="21476"/>
                                    </a:cubicBezTo>
                                    <a:cubicBezTo>
                                      <a:pt x="4074" y="21521"/>
                                      <a:pt x="4174" y="21521"/>
                                      <a:pt x="4275" y="21521"/>
                                    </a:cubicBezTo>
                                    <a:cubicBezTo>
                                      <a:pt x="4501" y="21521"/>
                                      <a:pt x="4702" y="21408"/>
                                      <a:pt x="4803" y="21226"/>
                                    </a:cubicBezTo>
                                    <a:lnTo>
                                      <a:pt x="6085" y="18912"/>
                                    </a:lnTo>
                                    <a:cubicBezTo>
                                      <a:pt x="7066" y="19229"/>
                                      <a:pt x="8097" y="19388"/>
                                      <a:pt x="9178" y="19388"/>
                                    </a:cubicBezTo>
                                    <a:cubicBezTo>
                                      <a:pt x="10259" y="19388"/>
                                      <a:pt x="11315" y="19207"/>
                                      <a:pt x="12296" y="18889"/>
                                    </a:cubicBezTo>
                                    <a:lnTo>
                                      <a:pt x="13579" y="21226"/>
                                    </a:lnTo>
                                    <a:cubicBezTo>
                                      <a:pt x="13679" y="21408"/>
                                      <a:pt x="13905" y="21521"/>
                                      <a:pt x="14107" y="21521"/>
                                    </a:cubicBezTo>
                                    <a:cubicBezTo>
                                      <a:pt x="14207" y="21521"/>
                                      <a:pt x="14283" y="21498"/>
                                      <a:pt x="14383" y="21476"/>
                                    </a:cubicBezTo>
                                    <a:cubicBezTo>
                                      <a:pt x="14685" y="21339"/>
                                      <a:pt x="14811" y="21022"/>
                                      <a:pt x="14660" y="20750"/>
                                    </a:cubicBezTo>
                                    <a:lnTo>
                                      <a:pt x="13403" y="18458"/>
                                    </a:lnTo>
                                    <a:cubicBezTo>
                                      <a:pt x="16345" y="17074"/>
                                      <a:pt x="18381" y="14306"/>
                                      <a:pt x="18381" y="11084"/>
                                    </a:cubicBezTo>
                                    <a:cubicBezTo>
                                      <a:pt x="18381" y="9292"/>
                                      <a:pt x="17753" y="7613"/>
                                      <a:pt x="16671" y="6274"/>
                                    </a:cubicBezTo>
                                    <a:lnTo>
                                      <a:pt x="15817" y="7068"/>
                                    </a:lnTo>
                                    <a:close/>
                                    <a:moveTo>
                                      <a:pt x="12170" y="6501"/>
                                    </a:moveTo>
                                    <a:cubicBezTo>
                                      <a:pt x="11290" y="6047"/>
                                      <a:pt x="10285" y="5775"/>
                                      <a:pt x="9178" y="5775"/>
                                    </a:cubicBezTo>
                                    <a:cubicBezTo>
                                      <a:pt x="5909" y="5775"/>
                                      <a:pt x="3244" y="8180"/>
                                      <a:pt x="3244" y="11129"/>
                                    </a:cubicBezTo>
                                    <a:cubicBezTo>
                                      <a:pt x="3244" y="14079"/>
                                      <a:pt x="5909" y="16484"/>
                                      <a:pt x="9178" y="16484"/>
                                    </a:cubicBezTo>
                                    <a:cubicBezTo>
                                      <a:pt x="12447" y="16484"/>
                                      <a:pt x="15112" y="14079"/>
                                      <a:pt x="15112" y="11129"/>
                                    </a:cubicBezTo>
                                    <a:cubicBezTo>
                                      <a:pt x="15112" y="10154"/>
                                      <a:pt x="14811" y="9224"/>
                                      <a:pt x="14308" y="8429"/>
                                    </a:cubicBezTo>
                                    <a:lnTo>
                                      <a:pt x="13428" y="9224"/>
                                    </a:lnTo>
                                    <a:cubicBezTo>
                                      <a:pt x="13755" y="9791"/>
                                      <a:pt x="13931" y="10426"/>
                                      <a:pt x="13931" y="11107"/>
                                    </a:cubicBezTo>
                                    <a:cubicBezTo>
                                      <a:pt x="13931" y="13466"/>
                                      <a:pt x="11818" y="15372"/>
                                      <a:pt x="9203" y="15372"/>
                                    </a:cubicBezTo>
                                    <a:cubicBezTo>
                                      <a:pt x="6588" y="15372"/>
                                      <a:pt x="4476" y="13466"/>
                                      <a:pt x="4476" y="11107"/>
                                    </a:cubicBezTo>
                                    <a:cubicBezTo>
                                      <a:pt x="4476" y="8747"/>
                                      <a:pt x="6588" y="6841"/>
                                      <a:pt x="9203" y="6841"/>
                                    </a:cubicBezTo>
                                    <a:cubicBezTo>
                                      <a:pt x="9958" y="6841"/>
                                      <a:pt x="10662" y="7000"/>
                                      <a:pt x="11290" y="7295"/>
                                    </a:cubicBezTo>
                                    <a:lnTo>
                                      <a:pt x="12170" y="6501"/>
                                    </a:lnTo>
                                    <a:close/>
                                    <a:moveTo>
                                      <a:pt x="21248" y="1963"/>
                                    </a:moveTo>
                                    <a:lnTo>
                                      <a:pt x="19966" y="1623"/>
                                    </a:lnTo>
                                    <a:cubicBezTo>
                                      <a:pt x="19840" y="1600"/>
                                      <a:pt x="19764" y="1509"/>
                                      <a:pt x="19714" y="1396"/>
                                    </a:cubicBezTo>
                                    <a:lnTo>
                                      <a:pt x="19337" y="239"/>
                                    </a:lnTo>
                                    <a:cubicBezTo>
                                      <a:pt x="19261" y="-11"/>
                                      <a:pt x="18909" y="-79"/>
                                      <a:pt x="18708" y="103"/>
                                    </a:cubicBezTo>
                                    <a:lnTo>
                                      <a:pt x="16294" y="2553"/>
                                    </a:lnTo>
                                    <a:cubicBezTo>
                                      <a:pt x="16219" y="2644"/>
                                      <a:pt x="16194" y="2734"/>
                                      <a:pt x="16219" y="2848"/>
                                    </a:cubicBezTo>
                                    <a:lnTo>
                                      <a:pt x="16445" y="3801"/>
                                    </a:lnTo>
                                    <a:lnTo>
                                      <a:pt x="8751" y="10744"/>
                                    </a:lnTo>
                                    <a:cubicBezTo>
                                      <a:pt x="8524" y="10948"/>
                                      <a:pt x="8524" y="11311"/>
                                      <a:pt x="8751" y="11515"/>
                                    </a:cubicBezTo>
                                    <a:cubicBezTo>
                                      <a:pt x="8876" y="11629"/>
                                      <a:pt x="9027" y="11674"/>
                                      <a:pt x="9178" y="11674"/>
                                    </a:cubicBezTo>
                                    <a:cubicBezTo>
                                      <a:pt x="9329" y="11674"/>
                                      <a:pt x="9480" y="11629"/>
                                      <a:pt x="9606" y="11515"/>
                                    </a:cubicBezTo>
                                    <a:lnTo>
                                      <a:pt x="17300" y="4572"/>
                                    </a:lnTo>
                                    <a:lnTo>
                                      <a:pt x="18356" y="4776"/>
                                    </a:lnTo>
                                    <a:cubicBezTo>
                                      <a:pt x="18482" y="4799"/>
                                      <a:pt x="18583" y="4776"/>
                                      <a:pt x="18683" y="4708"/>
                                    </a:cubicBezTo>
                                    <a:lnTo>
                                      <a:pt x="21399" y="2530"/>
                                    </a:lnTo>
                                    <a:cubicBezTo>
                                      <a:pt x="21600" y="2349"/>
                                      <a:pt x="21525" y="2031"/>
                                      <a:pt x="21248" y="196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:rsidR="00753C0E" w:rsidRPr="00CA1D0D" w:rsidRDefault="00753C0E" w:rsidP="00CA1D0D">
                                  <w:pPr>
                                    <w:rPr>
                                      <w:color w:val="3E8429" w:themeColor="accent3"/>
                                    </w:rPr>
                                  </w:pPr>
                                </w:p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B6545" id="Shape" o:spid="_x0000_s1142" alt="target icon" style="width:40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2,2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" adj="-11796480,,5400" path="m9681,8747v-151,-23,-327,-45,-478,-45c7745,8702,6538,9768,6538,11107v,1338,1182,2405,2665,2405c10662,13512,11869,12445,11869,11107v,-159,-25,-295,-51,-431l10259,12082v-276,250,-653,409,-1056,409c8801,12491,8424,12355,8147,12082v-578,-522,-578,-1384,,-1928l9681,8747xm15817,7068v880,1157,1383,2541,1383,4039c17200,15077,13629,18322,9203,18322v-4400,,-7996,-3222,-7996,-7215c1207,7113,4778,3892,9203,3892v1660,,3194,453,4476,1247l14559,4345c13051,3370,11215,2803,9203,2803,4124,2803,,6524,,11107v,3199,2037,5990,4979,7374l3722,20750v-151,272,-26,589,276,726c4074,21521,4174,21521,4275,21521v226,,427,-113,528,-295l6085,18912v981,317,2012,476,3093,476c10259,19388,11315,19207,12296,18889r1283,2337c13679,21408,13905,21521,14107,21521v100,,176,-23,276,-45c14685,21339,14811,21022,14660,20750l13403,18458v2942,-1384,4978,-4152,4978,-7374c18381,9292,17753,7613,16671,6274r-854,794xm12170,6501c11290,6047,10285,5775,9178,5775v-3269,,-5934,2405,-5934,5354c3244,14079,5909,16484,9178,16484v3269,,5934,-2405,5934,-5355c15112,10154,14811,9224,14308,8429r-880,795c13755,9791,13931,10426,13931,11107v,2359,-2113,4265,-4728,4265c6588,15372,4476,13466,4476,11107v,-2360,2112,-4266,4727,-4266c9958,6841,10662,7000,11290,7295r880,-794xm21248,1963l19966,1623v-126,-23,-202,-114,-252,-227l19337,239v-76,-250,-428,-318,-629,-136l16294,2553v-75,91,-100,181,-75,295l16445,3801,8751,10744v-227,204,-227,567,,771c8876,11629,9027,11674,9178,11674v151,,302,-45,428,-159l17300,4572r1056,204c18482,4799,18583,4776,18683,4708l21399,2530v201,-181,126,-499,-151,-567xe" fillcolor="#3e8429 [3206]" stroked="f" strokeweight="1pt">
                      <v:stroke miterlimit="4" joinstyle="miter"/>
                      <v:formulas/>
                      <v:path arrowok="t" o:extrusionok="f" o:connecttype="custom" o:connectlocs="257810,285750;257810,285750;257810,285750;257810,285750" o:connectangles="0,90,180,270" textboxrect="0,0,21512,21521"/>
                      <v:textbox inset="3pt,3pt,3pt,3pt">
                        <w:txbxContent>
                          <w:p w:rsidR="00753C0E" w:rsidRPr="00CA1D0D" w:rsidRDefault="00753C0E" w:rsidP="00CA1D0D">
                            <w:pPr>
                              <w:rPr>
                                <w:color w:val="3E8429" w:themeColor="accent3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732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0C2F42" w:rsidRPr="007D7436" w:rsidRDefault="00C345E5" w:rsidP="000C2F42">
            <w:pPr>
              <w:pStyle w:val="Text3"/>
            </w:pPr>
            <w:sdt>
              <w:sdtPr>
                <w:rPr>
                  <w:noProof/>
                </w:rPr>
                <w:id w:val="643008726"/>
                <w:placeholder>
                  <w:docPart w:val="B4D2C2B5C96E4AEA801FF9E7406DCC37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0C2F42">
                  <w:rPr>
                    <w:noProof/>
                  </w:rPr>
                  <w:t>[Insert your exit ticket question or direction here]</w:t>
                </w:r>
              </w:sdtContent>
            </w:sdt>
          </w:p>
        </w:tc>
        <w:tc>
          <w:tcPr>
            <w:tcW w:w="283" w:type="dxa"/>
            <w:vMerge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0C2F42" w:rsidRDefault="000C2F42" w:rsidP="001746C9">
            <w:pPr>
              <w:pStyle w:val="NoSpacing"/>
            </w:pPr>
          </w:p>
        </w:tc>
        <w:tc>
          <w:tcPr>
            <w:tcW w:w="1033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0C2F42" w:rsidRPr="007D7436" w:rsidRDefault="000C2F42" w:rsidP="000C2F42">
            <w:pPr>
              <w:pStyle w:val="Graphic"/>
            </w:pPr>
            <w:r w:rsidRPr="00CA1D0D">
              <mc:AlternateContent>
                <mc:Choice Requires="wps">
                  <w:drawing>
                    <wp:inline distT="0" distB="0" distL="0" distR="0" wp14:anchorId="5383279D" wp14:editId="388DD9DA">
                      <wp:extent cx="515620" cy="571500"/>
                      <wp:effectExtent l="0" t="0" r="0" b="0"/>
                      <wp:docPr id="270" name="Shape" descr="target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71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12" h="21521" extrusionOk="0">
                                    <a:moveTo>
                                      <a:pt x="9681" y="8747"/>
                                    </a:moveTo>
                                    <a:cubicBezTo>
                                      <a:pt x="9530" y="8724"/>
                                      <a:pt x="9354" y="8702"/>
                                      <a:pt x="9203" y="8702"/>
                                    </a:cubicBezTo>
                                    <a:cubicBezTo>
                                      <a:pt x="7745" y="8702"/>
                                      <a:pt x="6538" y="9768"/>
                                      <a:pt x="6538" y="11107"/>
                                    </a:cubicBezTo>
                                    <a:cubicBezTo>
                                      <a:pt x="6538" y="12445"/>
                                      <a:pt x="7720" y="13512"/>
                                      <a:pt x="9203" y="13512"/>
                                    </a:cubicBezTo>
                                    <a:cubicBezTo>
                                      <a:pt x="10662" y="13512"/>
                                      <a:pt x="11869" y="12445"/>
                                      <a:pt x="11869" y="11107"/>
                                    </a:cubicBezTo>
                                    <a:cubicBezTo>
                                      <a:pt x="11869" y="10948"/>
                                      <a:pt x="11844" y="10812"/>
                                      <a:pt x="11818" y="10676"/>
                                    </a:cubicBezTo>
                                    <a:lnTo>
                                      <a:pt x="10259" y="12082"/>
                                    </a:lnTo>
                                    <a:cubicBezTo>
                                      <a:pt x="9983" y="12332"/>
                                      <a:pt x="9606" y="12491"/>
                                      <a:pt x="9203" y="12491"/>
                                    </a:cubicBezTo>
                                    <a:cubicBezTo>
                                      <a:pt x="8801" y="12491"/>
                                      <a:pt x="8424" y="12355"/>
                                      <a:pt x="8147" y="12082"/>
                                    </a:cubicBezTo>
                                    <a:cubicBezTo>
                                      <a:pt x="7569" y="11560"/>
                                      <a:pt x="7569" y="10698"/>
                                      <a:pt x="8147" y="10154"/>
                                    </a:cubicBezTo>
                                    <a:lnTo>
                                      <a:pt x="9681" y="8747"/>
                                    </a:lnTo>
                                    <a:close/>
                                    <a:moveTo>
                                      <a:pt x="15817" y="7068"/>
                                    </a:moveTo>
                                    <a:cubicBezTo>
                                      <a:pt x="16697" y="8225"/>
                                      <a:pt x="17200" y="9609"/>
                                      <a:pt x="17200" y="11107"/>
                                    </a:cubicBezTo>
                                    <a:cubicBezTo>
                                      <a:pt x="17200" y="15077"/>
                                      <a:pt x="13629" y="18322"/>
                                      <a:pt x="9203" y="18322"/>
                                    </a:cubicBezTo>
                                    <a:cubicBezTo>
                                      <a:pt x="4803" y="18322"/>
                                      <a:pt x="1207" y="15100"/>
                                      <a:pt x="1207" y="11107"/>
                                    </a:cubicBezTo>
                                    <a:cubicBezTo>
                                      <a:pt x="1207" y="7113"/>
                                      <a:pt x="4778" y="3892"/>
                                      <a:pt x="9203" y="3892"/>
                                    </a:cubicBezTo>
                                    <a:cubicBezTo>
                                      <a:pt x="10863" y="3892"/>
                                      <a:pt x="12397" y="4345"/>
                                      <a:pt x="13679" y="5139"/>
                                    </a:cubicBezTo>
                                    <a:lnTo>
                                      <a:pt x="14559" y="4345"/>
                                    </a:lnTo>
                                    <a:cubicBezTo>
                                      <a:pt x="13051" y="3370"/>
                                      <a:pt x="11215" y="2803"/>
                                      <a:pt x="9203" y="2803"/>
                                    </a:cubicBezTo>
                                    <a:cubicBezTo>
                                      <a:pt x="4124" y="2803"/>
                                      <a:pt x="0" y="6524"/>
                                      <a:pt x="0" y="11107"/>
                                    </a:cubicBezTo>
                                    <a:cubicBezTo>
                                      <a:pt x="0" y="14306"/>
                                      <a:pt x="2037" y="17097"/>
                                      <a:pt x="4979" y="18481"/>
                                    </a:cubicBezTo>
                                    <a:lnTo>
                                      <a:pt x="3722" y="20750"/>
                                    </a:lnTo>
                                    <a:cubicBezTo>
                                      <a:pt x="3571" y="21022"/>
                                      <a:pt x="3696" y="21339"/>
                                      <a:pt x="3998" y="21476"/>
                                    </a:cubicBezTo>
                                    <a:cubicBezTo>
                                      <a:pt x="4074" y="21521"/>
                                      <a:pt x="4174" y="21521"/>
                                      <a:pt x="4275" y="21521"/>
                                    </a:cubicBezTo>
                                    <a:cubicBezTo>
                                      <a:pt x="4501" y="21521"/>
                                      <a:pt x="4702" y="21408"/>
                                      <a:pt x="4803" y="21226"/>
                                    </a:cubicBezTo>
                                    <a:lnTo>
                                      <a:pt x="6085" y="18912"/>
                                    </a:lnTo>
                                    <a:cubicBezTo>
                                      <a:pt x="7066" y="19229"/>
                                      <a:pt x="8097" y="19388"/>
                                      <a:pt x="9178" y="19388"/>
                                    </a:cubicBezTo>
                                    <a:cubicBezTo>
                                      <a:pt x="10259" y="19388"/>
                                      <a:pt x="11315" y="19207"/>
                                      <a:pt x="12296" y="18889"/>
                                    </a:cubicBezTo>
                                    <a:lnTo>
                                      <a:pt x="13579" y="21226"/>
                                    </a:lnTo>
                                    <a:cubicBezTo>
                                      <a:pt x="13679" y="21408"/>
                                      <a:pt x="13905" y="21521"/>
                                      <a:pt x="14107" y="21521"/>
                                    </a:cubicBezTo>
                                    <a:cubicBezTo>
                                      <a:pt x="14207" y="21521"/>
                                      <a:pt x="14283" y="21498"/>
                                      <a:pt x="14383" y="21476"/>
                                    </a:cubicBezTo>
                                    <a:cubicBezTo>
                                      <a:pt x="14685" y="21339"/>
                                      <a:pt x="14811" y="21022"/>
                                      <a:pt x="14660" y="20750"/>
                                    </a:cubicBezTo>
                                    <a:lnTo>
                                      <a:pt x="13403" y="18458"/>
                                    </a:lnTo>
                                    <a:cubicBezTo>
                                      <a:pt x="16345" y="17074"/>
                                      <a:pt x="18381" y="14306"/>
                                      <a:pt x="18381" y="11084"/>
                                    </a:cubicBezTo>
                                    <a:cubicBezTo>
                                      <a:pt x="18381" y="9292"/>
                                      <a:pt x="17753" y="7613"/>
                                      <a:pt x="16671" y="6274"/>
                                    </a:cubicBezTo>
                                    <a:lnTo>
                                      <a:pt x="15817" y="7068"/>
                                    </a:lnTo>
                                    <a:close/>
                                    <a:moveTo>
                                      <a:pt x="12170" y="6501"/>
                                    </a:moveTo>
                                    <a:cubicBezTo>
                                      <a:pt x="11290" y="6047"/>
                                      <a:pt x="10285" y="5775"/>
                                      <a:pt x="9178" y="5775"/>
                                    </a:cubicBezTo>
                                    <a:cubicBezTo>
                                      <a:pt x="5909" y="5775"/>
                                      <a:pt x="3244" y="8180"/>
                                      <a:pt x="3244" y="11129"/>
                                    </a:cubicBezTo>
                                    <a:cubicBezTo>
                                      <a:pt x="3244" y="14079"/>
                                      <a:pt x="5909" y="16484"/>
                                      <a:pt x="9178" y="16484"/>
                                    </a:cubicBezTo>
                                    <a:cubicBezTo>
                                      <a:pt x="12447" y="16484"/>
                                      <a:pt x="15112" y="14079"/>
                                      <a:pt x="15112" y="11129"/>
                                    </a:cubicBezTo>
                                    <a:cubicBezTo>
                                      <a:pt x="15112" y="10154"/>
                                      <a:pt x="14811" y="9224"/>
                                      <a:pt x="14308" y="8429"/>
                                    </a:cubicBezTo>
                                    <a:lnTo>
                                      <a:pt x="13428" y="9224"/>
                                    </a:lnTo>
                                    <a:cubicBezTo>
                                      <a:pt x="13755" y="9791"/>
                                      <a:pt x="13931" y="10426"/>
                                      <a:pt x="13931" y="11107"/>
                                    </a:cubicBezTo>
                                    <a:cubicBezTo>
                                      <a:pt x="13931" y="13466"/>
                                      <a:pt x="11818" y="15372"/>
                                      <a:pt x="9203" y="15372"/>
                                    </a:cubicBezTo>
                                    <a:cubicBezTo>
                                      <a:pt x="6588" y="15372"/>
                                      <a:pt x="4476" y="13466"/>
                                      <a:pt x="4476" y="11107"/>
                                    </a:cubicBezTo>
                                    <a:cubicBezTo>
                                      <a:pt x="4476" y="8747"/>
                                      <a:pt x="6588" y="6841"/>
                                      <a:pt x="9203" y="6841"/>
                                    </a:cubicBezTo>
                                    <a:cubicBezTo>
                                      <a:pt x="9958" y="6841"/>
                                      <a:pt x="10662" y="7000"/>
                                      <a:pt x="11290" y="7295"/>
                                    </a:cubicBezTo>
                                    <a:lnTo>
                                      <a:pt x="12170" y="6501"/>
                                    </a:lnTo>
                                    <a:close/>
                                    <a:moveTo>
                                      <a:pt x="21248" y="1963"/>
                                    </a:moveTo>
                                    <a:lnTo>
                                      <a:pt x="19966" y="1623"/>
                                    </a:lnTo>
                                    <a:cubicBezTo>
                                      <a:pt x="19840" y="1600"/>
                                      <a:pt x="19764" y="1509"/>
                                      <a:pt x="19714" y="1396"/>
                                    </a:cubicBezTo>
                                    <a:lnTo>
                                      <a:pt x="19337" y="239"/>
                                    </a:lnTo>
                                    <a:cubicBezTo>
                                      <a:pt x="19261" y="-11"/>
                                      <a:pt x="18909" y="-79"/>
                                      <a:pt x="18708" y="103"/>
                                    </a:cubicBezTo>
                                    <a:lnTo>
                                      <a:pt x="16294" y="2553"/>
                                    </a:lnTo>
                                    <a:cubicBezTo>
                                      <a:pt x="16219" y="2644"/>
                                      <a:pt x="16194" y="2734"/>
                                      <a:pt x="16219" y="2848"/>
                                    </a:cubicBezTo>
                                    <a:lnTo>
                                      <a:pt x="16445" y="3801"/>
                                    </a:lnTo>
                                    <a:lnTo>
                                      <a:pt x="8751" y="10744"/>
                                    </a:lnTo>
                                    <a:cubicBezTo>
                                      <a:pt x="8524" y="10948"/>
                                      <a:pt x="8524" y="11311"/>
                                      <a:pt x="8751" y="11515"/>
                                    </a:cubicBezTo>
                                    <a:cubicBezTo>
                                      <a:pt x="8876" y="11629"/>
                                      <a:pt x="9027" y="11674"/>
                                      <a:pt x="9178" y="11674"/>
                                    </a:cubicBezTo>
                                    <a:cubicBezTo>
                                      <a:pt x="9329" y="11674"/>
                                      <a:pt x="9480" y="11629"/>
                                      <a:pt x="9606" y="11515"/>
                                    </a:cubicBezTo>
                                    <a:lnTo>
                                      <a:pt x="17300" y="4572"/>
                                    </a:lnTo>
                                    <a:lnTo>
                                      <a:pt x="18356" y="4776"/>
                                    </a:lnTo>
                                    <a:cubicBezTo>
                                      <a:pt x="18482" y="4799"/>
                                      <a:pt x="18583" y="4776"/>
                                      <a:pt x="18683" y="4708"/>
                                    </a:cubicBezTo>
                                    <a:lnTo>
                                      <a:pt x="21399" y="2530"/>
                                    </a:lnTo>
                                    <a:cubicBezTo>
                                      <a:pt x="21600" y="2349"/>
                                      <a:pt x="21525" y="2031"/>
                                      <a:pt x="21248" y="196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:rsidR="00753C0E" w:rsidRPr="00CA1D0D" w:rsidRDefault="00753C0E" w:rsidP="00CA1D0D">
                                  <w:pPr>
                                    <w:rPr>
                                      <w:color w:val="3E8429" w:themeColor="accent3"/>
                                    </w:rPr>
                                  </w:pPr>
                                </w:p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83279D" id="_x0000_s1143" alt="target icon" style="width:40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2,2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" adj="-11796480,,5400" path="m9681,8747v-151,-23,-327,-45,-478,-45c7745,8702,6538,9768,6538,11107v,1338,1182,2405,2665,2405c10662,13512,11869,12445,11869,11107v,-159,-25,-295,-51,-431l10259,12082v-276,250,-653,409,-1056,409c8801,12491,8424,12355,8147,12082v-578,-522,-578,-1384,,-1928l9681,8747xm15817,7068v880,1157,1383,2541,1383,4039c17200,15077,13629,18322,9203,18322v-4400,,-7996,-3222,-7996,-7215c1207,7113,4778,3892,9203,3892v1660,,3194,453,4476,1247l14559,4345c13051,3370,11215,2803,9203,2803,4124,2803,,6524,,11107v,3199,2037,5990,4979,7374l3722,20750v-151,272,-26,589,276,726c4074,21521,4174,21521,4275,21521v226,,427,-113,528,-295l6085,18912v981,317,2012,476,3093,476c10259,19388,11315,19207,12296,18889r1283,2337c13679,21408,13905,21521,14107,21521v100,,176,-23,276,-45c14685,21339,14811,21022,14660,20750l13403,18458v2942,-1384,4978,-4152,4978,-7374c18381,9292,17753,7613,16671,6274r-854,794xm12170,6501c11290,6047,10285,5775,9178,5775v-3269,,-5934,2405,-5934,5354c3244,14079,5909,16484,9178,16484v3269,,5934,-2405,5934,-5355c15112,10154,14811,9224,14308,8429r-880,795c13755,9791,13931,10426,13931,11107v,2359,-2113,4265,-4728,4265c6588,15372,4476,13466,4476,11107v,-2360,2112,-4266,4727,-4266c9958,6841,10662,7000,11290,7295r880,-794xm21248,1963l19966,1623v-126,-23,-202,-114,-252,-227l19337,239v-76,-250,-428,-318,-629,-136l16294,2553v-75,91,-100,181,-75,295l16445,3801,8751,10744v-227,204,-227,567,,771c8876,11629,9027,11674,9178,11674v151,,302,-45,428,-159l17300,4572r1056,204c18482,4799,18583,4776,18683,4708l21399,2530v201,-181,126,-499,-151,-567xe" fillcolor="#3e8429 [3206]" stroked="f" strokeweight="1pt">
                      <v:stroke miterlimit="4" joinstyle="miter"/>
                      <v:formulas/>
                      <v:path arrowok="t" o:extrusionok="f" o:connecttype="custom" o:connectlocs="257810,285750;257810,285750;257810,285750;257810,285750" o:connectangles="0,90,180,270" textboxrect="0,0,21512,21521"/>
                      <v:textbox inset="3pt,3pt,3pt,3pt">
                        <w:txbxContent>
                          <w:p w:rsidR="00753C0E" w:rsidRPr="00CA1D0D" w:rsidRDefault="00753C0E" w:rsidP="00CA1D0D">
                            <w:pPr>
                              <w:rPr>
                                <w:color w:val="3E8429" w:themeColor="accent3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95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0C2F42" w:rsidRPr="007D7436" w:rsidRDefault="00C345E5" w:rsidP="000C2F42">
            <w:pPr>
              <w:pStyle w:val="Text3"/>
            </w:pPr>
            <w:sdt>
              <w:sdtPr>
                <w:rPr>
                  <w:noProof/>
                </w:rPr>
                <w:id w:val="770287070"/>
                <w:placeholder>
                  <w:docPart w:val="B626C1D6B35940369DB42E27BD74A8AA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0C2F42">
                  <w:rPr>
                    <w:noProof/>
                  </w:rPr>
                  <w:t>[Insert your exit ticket question or direction here]</w:t>
                </w:r>
              </w:sdtContent>
            </w:sdt>
          </w:p>
        </w:tc>
      </w:tr>
      <w:tr w:rsidR="00A75A88" w:rsidTr="000C2F42">
        <w:trPr>
          <w:trHeight w:val="170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nil"/>
            </w:tcBorders>
          </w:tcPr>
          <w:p w:rsidR="00A75A88" w:rsidRDefault="00A75A88" w:rsidP="001746C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75A88" w:rsidRDefault="00A75A88" w:rsidP="001746C9">
            <w:pPr>
              <w:pStyle w:val="NoSpacing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nil"/>
            </w:tcBorders>
          </w:tcPr>
          <w:p w:rsidR="00A75A88" w:rsidRDefault="00A75A88" w:rsidP="001746C9"/>
        </w:tc>
      </w:tr>
      <w:tr w:rsidR="00CA1D0D" w:rsidTr="000C2F42">
        <w:trPr>
          <w:trHeight w:val="1134"/>
        </w:trPr>
        <w:tc>
          <w:tcPr>
            <w:tcW w:w="4927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0C2F42" w:rsidRPr="00B00740" w:rsidRDefault="00C345E5" w:rsidP="000C2F42">
            <w:pPr>
              <w:pStyle w:val="Heading3"/>
            </w:pPr>
            <w:sdt>
              <w:sdtPr>
                <w:id w:val="-2087057099"/>
                <w:placeholder>
                  <w:docPart w:val="EFD5E229BAE6447C8476CEA68BBE122D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Name: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1934347891"/>
                <w:placeholder>
                  <w:docPart w:val="84273F7E2BDE434B8D0967D6700B97DD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C2F42" w:rsidRPr="00B00740" w:rsidRDefault="00C345E5" w:rsidP="000C2F42">
            <w:pPr>
              <w:pStyle w:val="Heading3"/>
            </w:pPr>
            <w:sdt>
              <w:sdtPr>
                <w:id w:val="-951010601"/>
                <w:placeholder>
                  <w:docPart w:val="0191CFE28FE349C7B7F8D7FDF2A6E81B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Date: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886292816"/>
                <w:placeholder>
                  <w:docPart w:val="478FCC534ABB4B948ED5DD86726C94D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CA1D0D" w:rsidRDefault="00C345E5" w:rsidP="000C2F42">
            <w:pPr>
              <w:pStyle w:val="Heading3"/>
            </w:pPr>
            <w:sdt>
              <w:sdtPr>
                <w:id w:val="2106690245"/>
                <w:placeholder>
                  <w:docPart w:val="9CF91DF86E0748DEB746741FB373367A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Period/Subject: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75367636"/>
                <w:placeholder>
                  <w:docPart w:val="FECC42EFC19F4897840107000B7D2C82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3E8429" w:themeColor="accent3"/>
              <w:bottom w:val="nil"/>
              <w:right w:val="single" w:sz="24" w:space="0" w:color="3E8429" w:themeColor="accent3"/>
            </w:tcBorders>
          </w:tcPr>
          <w:p w:rsidR="00CA1D0D" w:rsidRDefault="00CA1D0D" w:rsidP="000C2F42">
            <w:pPr>
              <w:pStyle w:val="Heading3"/>
            </w:pPr>
          </w:p>
        </w:tc>
        <w:tc>
          <w:tcPr>
            <w:tcW w:w="4928" w:type="dxa"/>
            <w:gridSpan w:val="2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single" w:sz="24" w:space="0" w:color="3E8429" w:themeColor="accent3"/>
            </w:tcBorders>
            <w:vAlign w:val="center"/>
          </w:tcPr>
          <w:p w:rsidR="000C2F42" w:rsidRPr="00B00740" w:rsidRDefault="00C345E5" w:rsidP="000C2F42">
            <w:pPr>
              <w:pStyle w:val="Heading3"/>
            </w:pPr>
            <w:sdt>
              <w:sdtPr>
                <w:id w:val="981432564"/>
                <w:placeholder>
                  <w:docPart w:val="4203766DE8F542FDAC971D43B63224C3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Name: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1933889706"/>
                <w:placeholder>
                  <w:docPart w:val="0594D49EF59A4095887A7A1E82849781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</w:t>
                </w:r>
              </w:sdtContent>
            </w:sdt>
          </w:p>
          <w:p w:rsidR="000C2F42" w:rsidRPr="00B00740" w:rsidRDefault="00C345E5" w:rsidP="000C2F42">
            <w:pPr>
              <w:pStyle w:val="Heading3"/>
            </w:pPr>
            <w:sdt>
              <w:sdtPr>
                <w:id w:val="1248914602"/>
                <w:placeholder>
                  <w:docPart w:val="42F794C3C8FE416C99C8ECC055B01E84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Date: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1279784905"/>
                <w:placeholder>
                  <w:docPart w:val="8BFB51B5ABB84516B26A26C1BF8CFD9E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____________________________________</w:t>
                </w:r>
              </w:sdtContent>
            </w:sdt>
          </w:p>
          <w:p w:rsidR="00CA1D0D" w:rsidRDefault="00C345E5" w:rsidP="000C2F42">
            <w:pPr>
              <w:pStyle w:val="Heading3"/>
            </w:pPr>
            <w:sdt>
              <w:sdtPr>
                <w:id w:val="1566920699"/>
                <w:placeholder>
                  <w:docPart w:val="EEEA4681BADA402BBEE385901592568F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B00740">
                  <w:t>Period/Subject:</w:t>
                </w:r>
              </w:sdtContent>
            </w:sdt>
            <w:r w:rsidR="000C2F42" w:rsidRPr="00B00740">
              <w:t xml:space="preserve"> </w:t>
            </w:r>
            <w:sdt>
              <w:sdtPr>
                <w:rPr>
                  <w:rStyle w:val="SubtleReference"/>
                </w:rPr>
                <w:id w:val="-1743870913"/>
                <w:placeholder>
                  <w:docPart w:val="ACE82047E4814B09A227419EE24E069A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="000C2F42" w:rsidRPr="00B00740">
                  <w:rPr>
                    <w:rStyle w:val="SubtleReference"/>
                  </w:rPr>
                  <w:t>_________________________</w:t>
                </w:r>
              </w:sdtContent>
            </w:sdt>
          </w:p>
        </w:tc>
      </w:tr>
      <w:tr w:rsidR="000C2F42" w:rsidTr="00327099">
        <w:trPr>
          <w:trHeight w:val="4708"/>
        </w:trPr>
        <w:tc>
          <w:tcPr>
            <w:tcW w:w="1195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0C2F42" w:rsidRPr="007D7436" w:rsidRDefault="000C2F42" w:rsidP="000C2F42">
            <w:pPr>
              <w:pStyle w:val="Graphic"/>
            </w:pPr>
            <w:r w:rsidRPr="00CA1D0D">
              <mc:AlternateContent>
                <mc:Choice Requires="wps">
                  <w:drawing>
                    <wp:inline distT="0" distB="0" distL="0" distR="0" wp14:anchorId="37CBD5CF" wp14:editId="24E58BCA">
                      <wp:extent cx="515620" cy="571500"/>
                      <wp:effectExtent l="0" t="0" r="0" b="0"/>
                      <wp:docPr id="271" name="Shape" descr="target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71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12" h="21521" extrusionOk="0">
                                    <a:moveTo>
                                      <a:pt x="9681" y="8747"/>
                                    </a:moveTo>
                                    <a:cubicBezTo>
                                      <a:pt x="9530" y="8724"/>
                                      <a:pt x="9354" y="8702"/>
                                      <a:pt x="9203" y="8702"/>
                                    </a:cubicBezTo>
                                    <a:cubicBezTo>
                                      <a:pt x="7745" y="8702"/>
                                      <a:pt x="6538" y="9768"/>
                                      <a:pt x="6538" y="11107"/>
                                    </a:cubicBezTo>
                                    <a:cubicBezTo>
                                      <a:pt x="6538" y="12445"/>
                                      <a:pt x="7720" y="13512"/>
                                      <a:pt x="9203" y="13512"/>
                                    </a:cubicBezTo>
                                    <a:cubicBezTo>
                                      <a:pt x="10662" y="13512"/>
                                      <a:pt x="11869" y="12445"/>
                                      <a:pt x="11869" y="11107"/>
                                    </a:cubicBezTo>
                                    <a:cubicBezTo>
                                      <a:pt x="11869" y="10948"/>
                                      <a:pt x="11844" y="10812"/>
                                      <a:pt x="11818" y="10676"/>
                                    </a:cubicBezTo>
                                    <a:lnTo>
                                      <a:pt x="10259" y="12082"/>
                                    </a:lnTo>
                                    <a:cubicBezTo>
                                      <a:pt x="9983" y="12332"/>
                                      <a:pt x="9606" y="12491"/>
                                      <a:pt x="9203" y="12491"/>
                                    </a:cubicBezTo>
                                    <a:cubicBezTo>
                                      <a:pt x="8801" y="12491"/>
                                      <a:pt x="8424" y="12355"/>
                                      <a:pt x="8147" y="12082"/>
                                    </a:cubicBezTo>
                                    <a:cubicBezTo>
                                      <a:pt x="7569" y="11560"/>
                                      <a:pt x="7569" y="10698"/>
                                      <a:pt x="8147" y="10154"/>
                                    </a:cubicBezTo>
                                    <a:lnTo>
                                      <a:pt x="9681" y="8747"/>
                                    </a:lnTo>
                                    <a:close/>
                                    <a:moveTo>
                                      <a:pt x="15817" y="7068"/>
                                    </a:moveTo>
                                    <a:cubicBezTo>
                                      <a:pt x="16697" y="8225"/>
                                      <a:pt x="17200" y="9609"/>
                                      <a:pt x="17200" y="11107"/>
                                    </a:cubicBezTo>
                                    <a:cubicBezTo>
                                      <a:pt x="17200" y="15077"/>
                                      <a:pt x="13629" y="18322"/>
                                      <a:pt x="9203" y="18322"/>
                                    </a:cubicBezTo>
                                    <a:cubicBezTo>
                                      <a:pt x="4803" y="18322"/>
                                      <a:pt x="1207" y="15100"/>
                                      <a:pt x="1207" y="11107"/>
                                    </a:cubicBezTo>
                                    <a:cubicBezTo>
                                      <a:pt x="1207" y="7113"/>
                                      <a:pt x="4778" y="3892"/>
                                      <a:pt x="9203" y="3892"/>
                                    </a:cubicBezTo>
                                    <a:cubicBezTo>
                                      <a:pt x="10863" y="3892"/>
                                      <a:pt x="12397" y="4345"/>
                                      <a:pt x="13679" y="5139"/>
                                    </a:cubicBezTo>
                                    <a:lnTo>
                                      <a:pt x="14559" y="4345"/>
                                    </a:lnTo>
                                    <a:cubicBezTo>
                                      <a:pt x="13051" y="3370"/>
                                      <a:pt x="11215" y="2803"/>
                                      <a:pt x="9203" y="2803"/>
                                    </a:cubicBezTo>
                                    <a:cubicBezTo>
                                      <a:pt x="4124" y="2803"/>
                                      <a:pt x="0" y="6524"/>
                                      <a:pt x="0" y="11107"/>
                                    </a:cubicBezTo>
                                    <a:cubicBezTo>
                                      <a:pt x="0" y="14306"/>
                                      <a:pt x="2037" y="17097"/>
                                      <a:pt x="4979" y="18481"/>
                                    </a:cubicBezTo>
                                    <a:lnTo>
                                      <a:pt x="3722" y="20750"/>
                                    </a:lnTo>
                                    <a:cubicBezTo>
                                      <a:pt x="3571" y="21022"/>
                                      <a:pt x="3696" y="21339"/>
                                      <a:pt x="3998" y="21476"/>
                                    </a:cubicBezTo>
                                    <a:cubicBezTo>
                                      <a:pt x="4074" y="21521"/>
                                      <a:pt x="4174" y="21521"/>
                                      <a:pt x="4275" y="21521"/>
                                    </a:cubicBezTo>
                                    <a:cubicBezTo>
                                      <a:pt x="4501" y="21521"/>
                                      <a:pt x="4702" y="21408"/>
                                      <a:pt x="4803" y="21226"/>
                                    </a:cubicBezTo>
                                    <a:lnTo>
                                      <a:pt x="6085" y="18912"/>
                                    </a:lnTo>
                                    <a:cubicBezTo>
                                      <a:pt x="7066" y="19229"/>
                                      <a:pt x="8097" y="19388"/>
                                      <a:pt x="9178" y="19388"/>
                                    </a:cubicBezTo>
                                    <a:cubicBezTo>
                                      <a:pt x="10259" y="19388"/>
                                      <a:pt x="11315" y="19207"/>
                                      <a:pt x="12296" y="18889"/>
                                    </a:cubicBezTo>
                                    <a:lnTo>
                                      <a:pt x="13579" y="21226"/>
                                    </a:lnTo>
                                    <a:cubicBezTo>
                                      <a:pt x="13679" y="21408"/>
                                      <a:pt x="13905" y="21521"/>
                                      <a:pt x="14107" y="21521"/>
                                    </a:cubicBezTo>
                                    <a:cubicBezTo>
                                      <a:pt x="14207" y="21521"/>
                                      <a:pt x="14283" y="21498"/>
                                      <a:pt x="14383" y="21476"/>
                                    </a:cubicBezTo>
                                    <a:cubicBezTo>
                                      <a:pt x="14685" y="21339"/>
                                      <a:pt x="14811" y="21022"/>
                                      <a:pt x="14660" y="20750"/>
                                    </a:cubicBezTo>
                                    <a:lnTo>
                                      <a:pt x="13403" y="18458"/>
                                    </a:lnTo>
                                    <a:cubicBezTo>
                                      <a:pt x="16345" y="17074"/>
                                      <a:pt x="18381" y="14306"/>
                                      <a:pt x="18381" y="11084"/>
                                    </a:cubicBezTo>
                                    <a:cubicBezTo>
                                      <a:pt x="18381" y="9292"/>
                                      <a:pt x="17753" y="7613"/>
                                      <a:pt x="16671" y="6274"/>
                                    </a:cubicBezTo>
                                    <a:lnTo>
                                      <a:pt x="15817" y="7068"/>
                                    </a:lnTo>
                                    <a:close/>
                                    <a:moveTo>
                                      <a:pt x="12170" y="6501"/>
                                    </a:moveTo>
                                    <a:cubicBezTo>
                                      <a:pt x="11290" y="6047"/>
                                      <a:pt x="10285" y="5775"/>
                                      <a:pt x="9178" y="5775"/>
                                    </a:cubicBezTo>
                                    <a:cubicBezTo>
                                      <a:pt x="5909" y="5775"/>
                                      <a:pt x="3244" y="8180"/>
                                      <a:pt x="3244" y="11129"/>
                                    </a:cubicBezTo>
                                    <a:cubicBezTo>
                                      <a:pt x="3244" y="14079"/>
                                      <a:pt x="5909" y="16484"/>
                                      <a:pt x="9178" y="16484"/>
                                    </a:cubicBezTo>
                                    <a:cubicBezTo>
                                      <a:pt x="12447" y="16484"/>
                                      <a:pt x="15112" y="14079"/>
                                      <a:pt x="15112" y="11129"/>
                                    </a:cubicBezTo>
                                    <a:cubicBezTo>
                                      <a:pt x="15112" y="10154"/>
                                      <a:pt x="14811" y="9224"/>
                                      <a:pt x="14308" y="8429"/>
                                    </a:cubicBezTo>
                                    <a:lnTo>
                                      <a:pt x="13428" y="9224"/>
                                    </a:lnTo>
                                    <a:cubicBezTo>
                                      <a:pt x="13755" y="9791"/>
                                      <a:pt x="13931" y="10426"/>
                                      <a:pt x="13931" y="11107"/>
                                    </a:cubicBezTo>
                                    <a:cubicBezTo>
                                      <a:pt x="13931" y="13466"/>
                                      <a:pt x="11818" y="15372"/>
                                      <a:pt x="9203" y="15372"/>
                                    </a:cubicBezTo>
                                    <a:cubicBezTo>
                                      <a:pt x="6588" y="15372"/>
                                      <a:pt x="4476" y="13466"/>
                                      <a:pt x="4476" y="11107"/>
                                    </a:cubicBezTo>
                                    <a:cubicBezTo>
                                      <a:pt x="4476" y="8747"/>
                                      <a:pt x="6588" y="6841"/>
                                      <a:pt x="9203" y="6841"/>
                                    </a:cubicBezTo>
                                    <a:cubicBezTo>
                                      <a:pt x="9958" y="6841"/>
                                      <a:pt x="10662" y="7000"/>
                                      <a:pt x="11290" y="7295"/>
                                    </a:cubicBezTo>
                                    <a:lnTo>
                                      <a:pt x="12170" y="6501"/>
                                    </a:lnTo>
                                    <a:close/>
                                    <a:moveTo>
                                      <a:pt x="21248" y="1963"/>
                                    </a:moveTo>
                                    <a:lnTo>
                                      <a:pt x="19966" y="1623"/>
                                    </a:lnTo>
                                    <a:cubicBezTo>
                                      <a:pt x="19840" y="1600"/>
                                      <a:pt x="19764" y="1509"/>
                                      <a:pt x="19714" y="1396"/>
                                    </a:cubicBezTo>
                                    <a:lnTo>
                                      <a:pt x="19337" y="239"/>
                                    </a:lnTo>
                                    <a:cubicBezTo>
                                      <a:pt x="19261" y="-11"/>
                                      <a:pt x="18909" y="-79"/>
                                      <a:pt x="18708" y="103"/>
                                    </a:cubicBezTo>
                                    <a:lnTo>
                                      <a:pt x="16294" y="2553"/>
                                    </a:lnTo>
                                    <a:cubicBezTo>
                                      <a:pt x="16219" y="2644"/>
                                      <a:pt x="16194" y="2734"/>
                                      <a:pt x="16219" y="2848"/>
                                    </a:cubicBezTo>
                                    <a:lnTo>
                                      <a:pt x="16445" y="3801"/>
                                    </a:lnTo>
                                    <a:lnTo>
                                      <a:pt x="8751" y="10744"/>
                                    </a:lnTo>
                                    <a:cubicBezTo>
                                      <a:pt x="8524" y="10948"/>
                                      <a:pt x="8524" y="11311"/>
                                      <a:pt x="8751" y="11515"/>
                                    </a:cubicBezTo>
                                    <a:cubicBezTo>
                                      <a:pt x="8876" y="11629"/>
                                      <a:pt x="9027" y="11674"/>
                                      <a:pt x="9178" y="11674"/>
                                    </a:cubicBezTo>
                                    <a:cubicBezTo>
                                      <a:pt x="9329" y="11674"/>
                                      <a:pt x="9480" y="11629"/>
                                      <a:pt x="9606" y="11515"/>
                                    </a:cubicBezTo>
                                    <a:lnTo>
                                      <a:pt x="17300" y="4572"/>
                                    </a:lnTo>
                                    <a:lnTo>
                                      <a:pt x="18356" y="4776"/>
                                    </a:lnTo>
                                    <a:cubicBezTo>
                                      <a:pt x="18482" y="4799"/>
                                      <a:pt x="18583" y="4776"/>
                                      <a:pt x="18683" y="4708"/>
                                    </a:cubicBezTo>
                                    <a:lnTo>
                                      <a:pt x="21399" y="2530"/>
                                    </a:lnTo>
                                    <a:cubicBezTo>
                                      <a:pt x="21600" y="2349"/>
                                      <a:pt x="21525" y="2031"/>
                                      <a:pt x="21248" y="196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:rsidR="00753C0E" w:rsidRPr="00CA1D0D" w:rsidRDefault="00753C0E" w:rsidP="00CA1D0D">
                                  <w:pPr>
                                    <w:rPr>
                                      <w:color w:val="3E8429" w:themeColor="accent3"/>
                                    </w:rPr>
                                  </w:pPr>
                                </w:p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CBD5CF" id="_x0000_s1144" alt="target icon" style="width:40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2,2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" adj="-11796480,,5400" path="m9681,8747v-151,-23,-327,-45,-478,-45c7745,8702,6538,9768,6538,11107v,1338,1182,2405,2665,2405c10662,13512,11869,12445,11869,11107v,-159,-25,-295,-51,-431l10259,12082v-276,250,-653,409,-1056,409c8801,12491,8424,12355,8147,12082v-578,-522,-578,-1384,,-1928l9681,8747xm15817,7068v880,1157,1383,2541,1383,4039c17200,15077,13629,18322,9203,18322v-4400,,-7996,-3222,-7996,-7215c1207,7113,4778,3892,9203,3892v1660,,3194,453,4476,1247l14559,4345c13051,3370,11215,2803,9203,2803,4124,2803,,6524,,11107v,3199,2037,5990,4979,7374l3722,20750v-151,272,-26,589,276,726c4074,21521,4174,21521,4275,21521v226,,427,-113,528,-295l6085,18912v981,317,2012,476,3093,476c10259,19388,11315,19207,12296,18889r1283,2337c13679,21408,13905,21521,14107,21521v100,,176,-23,276,-45c14685,21339,14811,21022,14660,20750l13403,18458v2942,-1384,4978,-4152,4978,-7374c18381,9292,17753,7613,16671,6274r-854,794xm12170,6501c11290,6047,10285,5775,9178,5775v-3269,,-5934,2405,-5934,5354c3244,14079,5909,16484,9178,16484v3269,,5934,-2405,5934,-5355c15112,10154,14811,9224,14308,8429r-880,795c13755,9791,13931,10426,13931,11107v,2359,-2113,4265,-4728,4265c6588,15372,4476,13466,4476,11107v,-2360,2112,-4266,4727,-4266c9958,6841,10662,7000,11290,7295r880,-794xm21248,1963l19966,1623v-126,-23,-202,-114,-252,-227l19337,239v-76,-250,-428,-318,-629,-136l16294,2553v-75,91,-100,181,-75,295l16445,3801,8751,10744v-227,204,-227,567,,771c8876,11629,9027,11674,9178,11674v151,,302,-45,428,-159l17300,4572r1056,204c18482,4799,18583,4776,18683,4708l21399,2530v201,-181,126,-499,-151,-567xe" fillcolor="#3e8429 [3206]" stroked="f" strokeweight="1pt">
                      <v:stroke miterlimit="4" joinstyle="miter"/>
                      <v:formulas/>
                      <v:path arrowok="t" o:extrusionok="f" o:connecttype="custom" o:connectlocs="257810,285750;257810,285750;257810,285750;257810,285750" o:connectangles="0,90,180,270" textboxrect="0,0,21512,21521"/>
                      <v:textbox inset="3pt,3pt,3pt,3pt">
                        <w:txbxContent>
                          <w:p w:rsidR="00753C0E" w:rsidRPr="00CA1D0D" w:rsidRDefault="00753C0E" w:rsidP="00CA1D0D">
                            <w:pPr>
                              <w:rPr>
                                <w:color w:val="3E8429" w:themeColor="accent3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732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0C2F42" w:rsidRPr="007D7436" w:rsidRDefault="00C345E5" w:rsidP="000C2F42">
            <w:pPr>
              <w:pStyle w:val="Text3"/>
            </w:pPr>
            <w:sdt>
              <w:sdtPr>
                <w:rPr>
                  <w:noProof/>
                </w:rPr>
                <w:id w:val="-965269395"/>
                <w:placeholder>
                  <w:docPart w:val="72D6C8935DD54B5C99E62383BEE8B67F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0C2F42">
                  <w:rPr>
                    <w:noProof/>
                  </w:rPr>
                  <w:t>[Insert your exit ticket question or direction here]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single" w:sz="24" w:space="0" w:color="3E8429" w:themeColor="accent3"/>
              <w:right w:val="single" w:sz="24" w:space="0" w:color="3E8429" w:themeColor="accent3"/>
            </w:tcBorders>
          </w:tcPr>
          <w:p w:rsidR="000C2F42" w:rsidRDefault="000C2F42" w:rsidP="001746C9">
            <w:pPr>
              <w:pStyle w:val="NoSpacing"/>
            </w:pPr>
          </w:p>
        </w:tc>
        <w:tc>
          <w:tcPr>
            <w:tcW w:w="1033" w:type="dxa"/>
            <w:tcBorders>
              <w:top w:val="single" w:sz="24" w:space="0" w:color="3E8429" w:themeColor="accent3"/>
              <w:left w:val="single" w:sz="24" w:space="0" w:color="3E8429" w:themeColor="accent3"/>
              <w:bottom w:val="single" w:sz="24" w:space="0" w:color="3E8429" w:themeColor="accent3"/>
              <w:right w:val="nil"/>
            </w:tcBorders>
          </w:tcPr>
          <w:p w:rsidR="000C2F42" w:rsidRPr="007D7436" w:rsidRDefault="000C2F42" w:rsidP="000C2F42">
            <w:pPr>
              <w:pStyle w:val="Graphic"/>
            </w:pPr>
            <w:r w:rsidRPr="00CA1D0D">
              <mc:AlternateContent>
                <mc:Choice Requires="wps">
                  <w:drawing>
                    <wp:inline distT="0" distB="0" distL="0" distR="0" wp14:anchorId="3A0307F7" wp14:editId="5F86F4A4">
                      <wp:extent cx="515620" cy="571500"/>
                      <wp:effectExtent l="0" t="0" r="0" b="0"/>
                      <wp:docPr id="272" name="Shape" descr="target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71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12" h="21521" extrusionOk="0">
                                    <a:moveTo>
                                      <a:pt x="9681" y="8747"/>
                                    </a:moveTo>
                                    <a:cubicBezTo>
                                      <a:pt x="9530" y="8724"/>
                                      <a:pt x="9354" y="8702"/>
                                      <a:pt x="9203" y="8702"/>
                                    </a:cubicBezTo>
                                    <a:cubicBezTo>
                                      <a:pt x="7745" y="8702"/>
                                      <a:pt x="6538" y="9768"/>
                                      <a:pt x="6538" y="11107"/>
                                    </a:cubicBezTo>
                                    <a:cubicBezTo>
                                      <a:pt x="6538" y="12445"/>
                                      <a:pt x="7720" y="13512"/>
                                      <a:pt x="9203" y="13512"/>
                                    </a:cubicBezTo>
                                    <a:cubicBezTo>
                                      <a:pt x="10662" y="13512"/>
                                      <a:pt x="11869" y="12445"/>
                                      <a:pt x="11869" y="11107"/>
                                    </a:cubicBezTo>
                                    <a:cubicBezTo>
                                      <a:pt x="11869" y="10948"/>
                                      <a:pt x="11844" y="10812"/>
                                      <a:pt x="11818" y="10676"/>
                                    </a:cubicBezTo>
                                    <a:lnTo>
                                      <a:pt x="10259" y="12082"/>
                                    </a:lnTo>
                                    <a:cubicBezTo>
                                      <a:pt x="9983" y="12332"/>
                                      <a:pt x="9606" y="12491"/>
                                      <a:pt x="9203" y="12491"/>
                                    </a:cubicBezTo>
                                    <a:cubicBezTo>
                                      <a:pt x="8801" y="12491"/>
                                      <a:pt x="8424" y="12355"/>
                                      <a:pt x="8147" y="12082"/>
                                    </a:cubicBezTo>
                                    <a:cubicBezTo>
                                      <a:pt x="7569" y="11560"/>
                                      <a:pt x="7569" y="10698"/>
                                      <a:pt x="8147" y="10154"/>
                                    </a:cubicBezTo>
                                    <a:lnTo>
                                      <a:pt x="9681" y="8747"/>
                                    </a:lnTo>
                                    <a:close/>
                                    <a:moveTo>
                                      <a:pt x="15817" y="7068"/>
                                    </a:moveTo>
                                    <a:cubicBezTo>
                                      <a:pt x="16697" y="8225"/>
                                      <a:pt x="17200" y="9609"/>
                                      <a:pt x="17200" y="11107"/>
                                    </a:cubicBezTo>
                                    <a:cubicBezTo>
                                      <a:pt x="17200" y="15077"/>
                                      <a:pt x="13629" y="18322"/>
                                      <a:pt x="9203" y="18322"/>
                                    </a:cubicBezTo>
                                    <a:cubicBezTo>
                                      <a:pt x="4803" y="18322"/>
                                      <a:pt x="1207" y="15100"/>
                                      <a:pt x="1207" y="11107"/>
                                    </a:cubicBezTo>
                                    <a:cubicBezTo>
                                      <a:pt x="1207" y="7113"/>
                                      <a:pt x="4778" y="3892"/>
                                      <a:pt x="9203" y="3892"/>
                                    </a:cubicBezTo>
                                    <a:cubicBezTo>
                                      <a:pt x="10863" y="3892"/>
                                      <a:pt x="12397" y="4345"/>
                                      <a:pt x="13679" y="5139"/>
                                    </a:cubicBezTo>
                                    <a:lnTo>
                                      <a:pt x="14559" y="4345"/>
                                    </a:lnTo>
                                    <a:cubicBezTo>
                                      <a:pt x="13051" y="3370"/>
                                      <a:pt x="11215" y="2803"/>
                                      <a:pt x="9203" y="2803"/>
                                    </a:cubicBezTo>
                                    <a:cubicBezTo>
                                      <a:pt x="4124" y="2803"/>
                                      <a:pt x="0" y="6524"/>
                                      <a:pt x="0" y="11107"/>
                                    </a:cubicBezTo>
                                    <a:cubicBezTo>
                                      <a:pt x="0" y="14306"/>
                                      <a:pt x="2037" y="17097"/>
                                      <a:pt x="4979" y="18481"/>
                                    </a:cubicBezTo>
                                    <a:lnTo>
                                      <a:pt x="3722" y="20750"/>
                                    </a:lnTo>
                                    <a:cubicBezTo>
                                      <a:pt x="3571" y="21022"/>
                                      <a:pt x="3696" y="21339"/>
                                      <a:pt x="3998" y="21476"/>
                                    </a:cubicBezTo>
                                    <a:cubicBezTo>
                                      <a:pt x="4074" y="21521"/>
                                      <a:pt x="4174" y="21521"/>
                                      <a:pt x="4275" y="21521"/>
                                    </a:cubicBezTo>
                                    <a:cubicBezTo>
                                      <a:pt x="4501" y="21521"/>
                                      <a:pt x="4702" y="21408"/>
                                      <a:pt x="4803" y="21226"/>
                                    </a:cubicBezTo>
                                    <a:lnTo>
                                      <a:pt x="6085" y="18912"/>
                                    </a:lnTo>
                                    <a:cubicBezTo>
                                      <a:pt x="7066" y="19229"/>
                                      <a:pt x="8097" y="19388"/>
                                      <a:pt x="9178" y="19388"/>
                                    </a:cubicBezTo>
                                    <a:cubicBezTo>
                                      <a:pt x="10259" y="19388"/>
                                      <a:pt x="11315" y="19207"/>
                                      <a:pt x="12296" y="18889"/>
                                    </a:cubicBezTo>
                                    <a:lnTo>
                                      <a:pt x="13579" y="21226"/>
                                    </a:lnTo>
                                    <a:cubicBezTo>
                                      <a:pt x="13679" y="21408"/>
                                      <a:pt x="13905" y="21521"/>
                                      <a:pt x="14107" y="21521"/>
                                    </a:cubicBezTo>
                                    <a:cubicBezTo>
                                      <a:pt x="14207" y="21521"/>
                                      <a:pt x="14283" y="21498"/>
                                      <a:pt x="14383" y="21476"/>
                                    </a:cubicBezTo>
                                    <a:cubicBezTo>
                                      <a:pt x="14685" y="21339"/>
                                      <a:pt x="14811" y="21022"/>
                                      <a:pt x="14660" y="20750"/>
                                    </a:cubicBezTo>
                                    <a:lnTo>
                                      <a:pt x="13403" y="18458"/>
                                    </a:lnTo>
                                    <a:cubicBezTo>
                                      <a:pt x="16345" y="17074"/>
                                      <a:pt x="18381" y="14306"/>
                                      <a:pt x="18381" y="11084"/>
                                    </a:cubicBezTo>
                                    <a:cubicBezTo>
                                      <a:pt x="18381" y="9292"/>
                                      <a:pt x="17753" y="7613"/>
                                      <a:pt x="16671" y="6274"/>
                                    </a:cubicBezTo>
                                    <a:lnTo>
                                      <a:pt x="15817" y="7068"/>
                                    </a:lnTo>
                                    <a:close/>
                                    <a:moveTo>
                                      <a:pt x="12170" y="6501"/>
                                    </a:moveTo>
                                    <a:cubicBezTo>
                                      <a:pt x="11290" y="6047"/>
                                      <a:pt x="10285" y="5775"/>
                                      <a:pt x="9178" y="5775"/>
                                    </a:cubicBezTo>
                                    <a:cubicBezTo>
                                      <a:pt x="5909" y="5775"/>
                                      <a:pt x="3244" y="8180"/>
                                      <a:pt x="3244" y="11129"/>
                                    </a:cubicBezTo>
                                    <a:cubicBezTo>
                                      <a:pt x="3244" y="14079"/>
                                      <a:pt x="5909" y="16484"/>
                                      <a:pt x="9178" y="16484"/>
                                    </a:cubicBezTo>
                                    <a:cubicBezTo>
                                      <a:pt x="12447" y="16484"/>
                                      <a:pt x="15112" y="14079"/>
                                      <a:pt x="15112" y="11129"/>
                                    </a:cubicBezTo>
                                    <a:cubicBezTo>
                                      <a:pt x="15112" y="10154"/>
                                      <a:pt x="14811" y="9224"/>
                                      <a:pt x="14308" y="8429"/>
                                    </a:cubicBezTo>
                                    <a:lnTo>
                                      <a:pt x="13428" y="9224"/>
                                    </a:lnTo>
                                    <a:cubicBezTo>
                                      <a:pt x="13755" y="9791"/>
                                      <a:pt x="13931" y="10426"/>
                                      <a:pt x="13931" y="11107"/>
                                    </a:cubicBezTo>
                                    <a:cubicBezTo>
                                      <a:pt x="13931" y="13466"/>
                                      <a:pt x="11818" y="15372"/>
                                      <a:pt x="9203" y="15372"/>
                                    </a:cubicBezTo>
                                    <a:cubicBezTo>
                                      <a:pt x="6588" y="15372"/>
                                      <a:pt x="4476" y="13466"/>
                                      <a:pt x="4476" y="11107"/>
                                    </a:cubicBezTo>
                                    <a:cubicBezTo>
                                      <a:pt x="4476" y="8747"/>
                                      <a:pt x="6588" y="6841"/>
                                      <a:pt x="9203" y="6841"/>
                                    </a:cubicBezTo>
                                    <a:cubicBezTo>
                                      <a:pt x="9958" y="6841"/>
                                      <a:pt x="10662" y="7000"/>
                                      <a:pt x="11290" y="7295"/>
                                    </a:cubicBezTo>
                                    <a:lnTo>
                                      <a:pt x="12170" y="6501"/>
                                    </a:lnTo>
                                    <a:close/>
                                    <a:moveTo>
                                      <a:pt x="21248" y="1963"/>
                                    </a:moveTo>
                                    <a:lnTo>
                                      <a:pt x="19966" y="1623"/>
                                    </a:lnTo>
                                    <a:cubicBezTo>
                                      <a:pt x="19840" y="1600"/>
                                      <a:pt x="19764" y="1509"/>
                                      <a:pt x="19714" y="1396"/>
                                    </a:cubicBezTo>
                                    <a:lnTo>
                                      <a:pt x="19337" y="239"/>
                                    </a:lnTo>
                                    <a:cubicBezTo>
                                      <a:pt x="19261" y="-11"/>
                                      <a:pt x="18909" y="-79"/>
                                      <a:pt x="18708" y="103"/>
                                    </a:cubicBezTo>
                                    <a:lnTo>
                                      <a:pt x="16294" y="2553"/>
                                    </a:lnTo>
                                    <a:cubicBezTo>
                                      <a:pt x="16219" y="2644"/>
                                      <a:pt x="16194" y="2734"/>
                                      <a:pt x="16219" y="2848"/>
                                    </a:cubicBezTo>
                                    <a:lnTo>
                                      <a:pt x="16445" y="3801"/>
                                    </a:lnTo>
                                    <a:lnTo>
                                      <a:pt x="8751" y="10744"/>
                                    </a:lnTo>
                                    <a:cubicBezTo>
                                      <a:pt x="8524" y="10948"/>
                                      <a:pt x="8524" y="11311"/>
                                      <a:pt x="8751" y="11515"/>
                                    </a:cubicBezTo>
                                    <a:cubicBezTo>
                                      <a:pt x="8876" y="11629"/>
                                      <a:pt x="9027" y="11674"/>
                                      <a:pt x="9178" y="11674"/>
                                    </a:cubicBezTo>
                                    <a:cubicBezTo>
                                      <a:pt x="9329" y="11674"/>
                                      <a:pt x="9480" y="11629"/>
                                      <a:pt x="9606" y="11515"/>
                                    </a:cubicBezTo>
                                    <a:lnTo>
                                      <a:pt x="17300" y="4572"/>
                                    </a:lnTo>
                                    <a:lnTo>
                                      <a:pt x="18356" y="4776"/>
                                    </a:lnTo>
                                    <a:cubicBezTo>
                                      <a:pt x="18482" y="4799"/>
                                      <a:pt x="18583" y="4776"/>
                                      <a:pt x="18683" y="4708"/>
                                    </a:cubicBezTo>
                                    <a:lnTo>
                                      <a:pt x="21399" y="2530"/>
                                    </a:lnTo>
                                    <a:cubicBezTo>
                                      <a:pt x="21600" y="2349"/>
                                      <a:pt x="21525" y="2031"/>
                                      <a:pt x="21248" y="196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:rsidR="00753C0E" w:rsidRPr="00CA1D0D" w:rsidRDefault="00753C0E" w:rsidP="00CA1D0D">
                                  <w:pPr>
                                    <w:rPr>
                                      <w:color w:val="3E8429" w:themeColor="accent3"/>
                                    </w:rPr>
                                  </w:pPr>
                                </w:p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0307F7" id="_x0000_s1145" alt="target icon" style="width:40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12,2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" adj="-11796480,,5400" path="m9681,8747v-151,-23,-327,-45,-478,-45c7745,8702,6538,9768,6538,11107v,1338,1182,2405,2665,2405c10662,13512,11869,12445,11869,11107v,-159,-25,-295,-51,-431l10259,12082v-276,250,-653,409,-1056,409c8801,12491,8424,12355,8147,12082v-578,-522,-578,-1384,,-1928l9681,8747xm15817,7068v880,1157,1383,2541,1383,4039c17200,15077,13629,18322,9203,18322v-4400,,-7996,-3222,-7996,-7215c1207,7113,4778,3892,9203,3892v1660,,3194,453,4476,1247l14559,4345c13051,3370,11215,2803,9203,2803,4124,2803,,6524,,11107v,3199,2037,5990,4979,7374l3722,20750v-151,272,-26,589,276,726c4074,21521,4174,21521,4275,21521v226,,427,-113,528,-295l6085,18912v981,317,2012,476,3093,476c10259,19388,11315,19207,12296,18889r1283,2337c13679,21408,13905,21521,14107,21521v100,,176,-23,276,-45c14685,21339,14811,21022,14660,20750l13403,18458v2942,-1384,4978,-4152,4978,-7374c18381,9292,17753,7613,16671,6274r-854,794xm12170,6501c11290,6047,10285,5775,9178,5775v-3269,,-5934,2405,-5934,5354c3244,14079,5909,16484,9178,16484v3269,,5934,-2405,5934,-5355c15112,10154,14811,9224,14308,8429r-880,795c13755,9791,13931,10426,13931,11107v,2359,-2113,4265,-4728,4265c6588,15372,4476,13466,4476,11107v,-2360,2112,-4266,4727,-4266c9958,6841,10662,7000,11290,7295r880,-794xm21248,1963l19966,1623v-126,-23,-202,-114,-252,-227l19337,239v-76,-250,-428,-318,-629,-136l16294,2553v-75,91,-100,181,-75,295l16445,3801,8751,10744v-227,204,-227,567,,771c8876,11629,9027,11674,9178,11674v151,,302,-45,428,-159l17300,4572r1056,204c18482,4799,18583,4776,18683,4708l21399,2530v201,-181,126,-499,-151,-567xe" fillcolor="#3e8429 [3206]" stroked="f" strokeweight="1pt">
                      <v:stroke miterlimit="4" joinstyle="miter"/>
                      <v:formulas/>
                      <v:path arrowok="t" o:extrusionok="f" o:connecttype="custom" o:connectlocs="257810,285750;257810,285750;257810,285750;257810,285750" o:connectangles="0,90,180,270" textboxrect="0,0,21512,21521"/>
                      <v:textbox inset="3pt,3pt,3pt,3pt">
                        <w:txbxContent>
                          <w:p w:rsidR="00753C0E" w:rsidRPr="00CA1D0D" w:rsidRDefault="00753C0E" w:rsidP="00CA1D0D">
                            <w:pPr>
                              <w:rPr>
                                <w:color w:val="3E8429" w:themeColor="accent3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95" w:type="dxa"/>
            <w:tcBorders>
              <w:top w:val="single" w:sz="24" w:space="0" w:color="3E8429" w:themeColor="accent3"/>
              <w:left w:val="nil"/>
              <w:bottom w:val="single" w:sz="24" w:space="0" w:color="3E8429" w:themeColor="accent3"/>
              <w:right w:val="single" w:sz="24" w:space="0" w:color="3E8429" w:themeColor="accent3"/>
            </w:tcBorders>
          </w:tcPr>
          <w:p w:rsidR="000C2F42" w:rsidRPr="007D7436" w:rsidRDefault="00C345E5" w:rsidP="000C2F42">
            <w:pPr>
              <w:pStyle w:val="Text3"/>
            </w:pPr>
            <w:sdt>
              <w:sdtPr>
                <w:rPr>
                  <w:noProof/>
                </w:rPr>
                <w:id w:val="-1641641034"/>
                <w:placeholder>
                  <w:docPart w:val="26B15789C90C43C584C983E9A4B63097"/>
                </w:placeholder>
                <w:temporary/>
                <w:showingPlcHdr/>
                <w15:appearance w15:val="hidden"/>
              </w:sdtPr>
              <w:sdtEndPr/>
              <w:sdtContent>
                <w:r w:rsidR="000C2F42" w:rsidRPr="000C2F42">
                  <w:rPr>
                    <w:noProof/>
                  </w:rPr>
                  <w:t>[Insert your exit ticket question or direction here]</w:t>
                </w:r>
              </w:sdtContent>
            </w:sdt>
          </w:p>
        </w:tc>
      </w:tr>
    </w:tbl>
    <w:p w:rsidR="00A75A88" w:rsidRPr="007D7436" w:rsidRDefault="00A75A88" w:rsidP="003E60A1">
      <w:pPr>
        <w:rPr>
          <w:rFonts w:ascii="Rockwell" w:hAnsi="Rockwell" w:cs="Tahoma"/>
          <w:b/>
          <w:sz w:val="24"/>
          <w:szCs w:val="24"/>
        </w:rPr>
      </w:pPr>
    </w:p>
    <w:sectPr w:rsidR="00A75A88" w:rsidRPr="007D7436" w:rsidSect="00DF4ABF">
      <w:pgSz w:w="12240" w:h="15840" w:code="1"/>
      <w:pgMar w:top="1021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5E5" w:rsidRDefault="00C345E5" w:rsidP="00DC5D31">
      <w:r>
        <w:separator/>
      </w:r>
    </w:p>
  </w:endnote>
  <w:endnote w:type="continuationSeparator" w:id="0">
    <w:p w:rsidR="00C345E5" w:rsidRDefault="00C345E5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5E5" w:rsidRDefault="00C345E5" w:rsidP="00DC5D31">
      <w:r>
        <w:separator/>
      </w:r>
    </w:p>
  </w:footnote>
  <w:footnote w:type="continuationSeparator" w:id="0">
    <w:p w:rsidR="00C345E5" w:rsidRDefault="00C345E5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B0"/>
    <w:rsid w:val="00032177"/>
    <w:rsid w:val="00054B19"/>
    <w:rsid w:val="00055466"/>
    <w:rsid w:val="00076B55"/>
    <w:rsid w:val="00077DE4"/>
    <w:rsid w:val="0008715A"/>
    <w:rsid w:val="000B3E71"/>
    <w:rsid w:val="000B6023"/>
    <w:rsid w:val="000C2F42"/>
    <w:rsid w:val="000D2C22"/>
    <w:rsid w:val="000F23C5"/>
    <w:rsid w:val="000F44BA"/>
    <w:rsid w:val="00115B37"/>
    <w:rsid w:val="00171F76"/>
    <w:rsid w:val="001746C9"/>
    <w:rsid w:val="00183D5B"/>
    <w:rsid w:val="001A4314"/>
    <w:rsid w:val="001C25F7"/>
    <w:rsid w:val="001D49FA"/>
    <w:rsid w:val="0022010B"/>
    <w:rsid w:val="00245AA2"/>
    <w:rsid w:val="00257B8F"/>
    <w:rsid w:val="0026278F"/>
    <w:rsid w:val="00263FC5"/>
    <w:rsid w:val="00270788"/>
    <w:rsid w:val="002B698E"/>
    <w:rsid w:val="002C2A9B"/>
    <w:rsid w:val="002D03A2"/>
    <w:rsid w:val="002D7E3E"/>
    <w:rsid w:val="002F58C4"/>
    <w:rsid w:val="003234D9"/>
    <w:rsid w:val="00327099"/>
    <w:rsid w:val="00333781"/>
    <w:rsid w:val="0033580C"/>
    <w:rsid w:val="003418C4"/>
    <w:rsid w:val="00354439"/>
    <w:rsid w:val="00367635"/>
    <w:rsid w:val="003B022E"/>
    <w:rsid w:val="003B7552"/>
    <w:rsid w:val="003C11ED"/>
    <w:rsid w:val="003C602C"/>
    <w:rsid w:val="003C6F53"/>
    <w:rsid w:val="003D3BE9"/>
    <w:rsid w:val="003E60A1"/>
    <w:rsid w:val="003E63CF"/>
    <w:rsid w:val="00406B4D"/>
    <w:rsid w:val="00415899"/>
    <w:rsid w:val="004160D5"/>
    <w:rsid w:val="00425288"/>
    <w:rsid w:val="004269E1"/>
    <w:rsid w:val="004663BA"/>
    <w:rsid w:val="004945E2"/>
    <w:rsid w:val="004A6932"/>
    <w:rsid w:val="004B123B"/>
    <w:rsid w:val="004D3A44"/>
    <w:rsid w:val="004D5042"/>
    <w:rsid w:val="00502B12"/>
    <w:rsid w:val="00527480"/>
    <w:rsid w:val="005370AB"/>
    <w:rsid w:val="005618A8"/>
    <w:rsid w:val="005640E4"/>
    <w:rsid w:val="005755E1"/>
    <w:rsid w:val="005A24CB"/>
    <w:rsid w:val="006115D1"/>
    <w:rsid w:val="006116C8"/>
    <w:rsid w:val="006B09FF"/>
    <w:rsid w:val="006B248A"/>
    <w:rsid w:val="006B4992"/>
    <w:rsid w:val="006B77A3"/>
    <w:rsid w:val="006E3C43"/>
    <w:rsid w:val="006F220A"/>
    <w:rsid w:val="00706C7C"/>
    <w:rsid w:val="00713D96"/>
    <w:rsid w:val="00716614"/>
    <w:rsid w:val="00721E9B"/>
    <w:rsid w:val="00753C0E"/>
    <w:rsid w:val="00754E22"/>
    <w:rsid w:val="00761D56"/>
    <w:rsid w:val="00770EC7"/>
    <w:rsid w:val="0079681F"/>
    <w:rsid w:val="007A2036"/>
    <w:rsid w:val="007A279A"/>
    <w:rsid w:val="007A6EE0"/>
    <w:rsid w:val="007B068A"/>
    <w:rsid w:val="007B5777"/>
    <w:rsid w:val="007D7436"/>
    <w:rsid w:val="008121DA"/>
    <w:rsid w:val="008351AF"/>
    <w:rsid w:val="008424EB"/>
    <w:rsid w:val="0084737E"/>
    <w:rsid w:val="008A6C52"/>
    <w:rsid w:val="008D07CF"/>
    <w:rsid w:val="00925CF7"/>
    <w:rsid w:val="00937BCC"/>
    <w:rsid w:val="009575DF"/>
    <w:rsid w:val="00993540"/>
    <w:rsid w:val="0099456F"/>
    <w:rsid w:val="009A12CB"/>
    <w:rsid w:val="009B61C4"/>
    <w:rsid w:val="009D044D"/>
    <w:rsid w:val="009D207E"/>
    <w:rsid w:val="009E420E"/>
    <w:rsid w:val="00A05B52"/>
    <w:rsid w:val="00A50F5F"/>
    <w:rsid w:val="00A55C79"/>
    <w:rsid w:val="00A64A0F"/>
    <w:rsid w:val="00A75A88"/>
    <w:rsid w:val="00A803FC"/>
    <w:rsid w:val="00AD5B55"/>
    <w:rsid w:val="00AD6FD4"/>
    <w:rsid w:val="00AE7331"/>
    <w:rsid w:val="00B00740"/>
    <w:rsid w:val="00B14394"/>
    <w:rsid w:val="00B1511A"/>
    <w:rsid w:val="00B26E49"/>
    <w:rsid w:val="00B51507"/>
    <w:rsid w:val="00B7390A"/>
    <w:rsid w:val="00B97E19"/>
    <w:rsid w:val="00BA681C"/>
    <w:rsid w:val="00BB33CE"/>
    <w:rsid w:val="00BE52BF"/>
    <w:rsid w:val="00BF6E4F"/>
    <w:rsid w:val="00C345E5"/>
    <w:rsid w:val="00C52CDE"/>
    <w:rsid w:val="00C6523B"/>
    <w:rsid w:val="00CA1D0D"/>
    <w:rsid w:val="00CB0A3F"/>
    <w:rsid w:val="00CB6656"/>
    <w:rsid w:val="00DC5D31"/>
    <w:rsid w:val="00DD209F"/>
    <w:rsid w:val="00DD726B"/>
    <w:rsid w:val="00DF3C35"/>
    <w:rsid w:val="00DF4ABF"/>
    <w:rsid w:val="00E368C0"/>
    <w:rsid w:val="00E407B0"/>
    <w:rsid w:val="00E436E9"/>
    <w:rsid w:val="00E5035D"/>
    <w:rsid w:val="00E53465"/>
    <w:rsid w:val="00E615E1"/>
    <w:rsid w:val="00E63825"/>
    <w:rsid w:val="00E65AA7"/>
    <w:rsid w:val="00EA346D"/>
    <w:rsid w:val="00EA784E"/>
    <w:rsid w:val="00EB50F0"/>
    <w:rsid w:val="00ED5FDF"/>
    <w:rsid w:val="00F02EDF"/>
    <w:rsid w:val="00F50B25"/>
    <w:rsid w:val="00F56AA4"/>
    <w:rsid w:val="00F74868"/>
    <w:rsid w:val="00F7589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B23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eastAsiaTheme="majorEastAsia" w:hAnsiTheme="majorHAnsi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eastAsiaTheme="majorEastAsia" w:hAnsiTheme="majorHAnsi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eastAsiaTheme="majorEastAsia" w:hAnsiTheme="majorHAnsi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eastAsiaTheme="majorEastAsia" w:hAnsiTheme="majorHAnsi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eastAsiaTheme="majorEastAsia" w:hAnsiTheme="majorHAnsi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eastAsiaTheme="majorEastAsia" w:hAnsiTheme="majorHAnsi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eastAsiaTheme="majorEastAsia" w:hAnsiTheme="majorHAnsi" w:cstheme="majorBidi"/>
      <w:color w:val="815B0B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53C0E"/>
    <w:rPr>
      <w:rFonts w:asciiTheme="majorHAnsi" w:eastAsiaTheme="majorEastAsia" w:hAnsiTheme="majorHAnsi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F58C4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16C8"/>
    <w:rPr>
      <w:rFonts w:asciiTheme="majorHAnsi" w:eastAsiaTheme="majorEastAsia" w:hAnsiTheme="majorHAnsi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customStyle="1" w:styleId="Text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589A"/>
    <w:rPr>
      <w:rFonts w:asciiTheme="majorHAnsi" w:eastAsiaTheme="majorEastAsia" w:hAnsiTheme="majorHAnsi" w:cstheme="majorBidi"/>
      <w:b/>
      <w:color w:val="21807D" w:themeColor="accent2"/>
      <w:szCs w:val="26"/>
    </w:rPr>
  </w:style>
  <w:style w:type="character" w:customStyle="1" w:styleId="Text1Char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customStyle="1" w:styleId="Number-large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customStyle="1" w:styleId="Number-small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customStyle="1" w:styleId="Number-largeChar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A24CB"/>
    <w:rPr>
      <w:rFonts w:asciiTheme="majorHAnsi" w:eastAsiaTheme="majorEastAsia" w:hAnsiTheme="majorHAnsi" w:cstheme="majorBidi"/>
      <w:b/>
      <w:color w:val="3E8429" w:themeColor="accent3"/>
      <w:szCs w:val="24"/>
    </w:rPr>
  </w:style>
  <w:style w:type="character" w:customStyle="1" w:styleId="Number-smallChar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customStyle="1" w:styleId="Graphic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customStyle="1" w:styleId="Text3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customStyle="1" w:styleId="GraphicChar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279A"/>
    <w:rPr>
      <w:rFonts w:asciiTheme="majorHAnsi" w:eastAsiaTheme="majorEastAsia" w:hAnsiTheme="majorHAnsi" w:cstheme="majorBidi"/>
      <w:b/>
      <w:iCs/>
      <w:color w:val="C54F42" w:themeColor="accent4"/>
    </w:rPr>
  </w:style>
  <w:style w:type="character" w:customStyle="1" w:styleId="Text3Char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customStyle="1" w:styleId="Text4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customStyle="1" w:styleId="Text4Char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customStyle="1" w:styleId="W-dark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customStyle="1" w:styleId="W-medium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customStyle="1" w:styleId="W-darkChar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customStyle="1" w:styleId="W-light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customStyle="1" w:styleId="W-mediumChar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65AA7"/>
    <w:rPr>
      <w:rFonts w:asciiTheme="majorHAnsi" w:eastAsiaTheme="majorEastAsia" w:hAnsiTheme="majorHAnsi" w:cstheme="majorBidi"/>
      <w:color w:val="BD4F87" w:themeColor="accent5"/>
    </w:rPr>
  </w:style>
  <w:style w:type="character" w:customStyle="1" w:styleId="W-lightChar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customStyle="1" w:styleId="Text5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customStyle="1" w:styleId="Text5Char">
    <w:name w:val="Text 5 Char"/>
    <w:basedOn w:val="TitleChar"/>
    <w:link w:val="Text5"/>
    <w:uiPriority w:val="10"/>
    <w:rsid w:val="00753C0E"/>
    <w:rPr>
      <w:rFonts w:asciiTheme="majorHAnsi" w:eastAsiaTheme="majorEastAsia" w:hAnsiTheme="majorHAnsi" w:cstheme="majorBidi"/>
      <w:noProof/>
      <w:color w:val="BD4F87" w:themeColor="accent5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55466"/>
    <w:rPr>
      <w:rFonts w:asciiTheme="majorHAnsi" w:eastAsiaTheme="majorEastAsia" w:hAnsiTheme="majorHAnsi" w:cstheme="majorBidi"/>
      <w:color w:val="612443" w:themeColor="accent5" w:themeShade="80"/>
    </w:rPr>
  </w:style>
  <w:style w:type="paragraph" w:customStyle="1" w:styleId="Text6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customStyle="1" w:styleId="Text2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customStyle="1" w:styleId="Text6Char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70EC7"/>
    <w:rPr>
      <w:rFonts w:asciiTheme="majorHAnsi" w:eastAsiaTheme="majorEastAsia" w:hAnsiTheme="majorHAnsi" w:cstheme="majorBidi"/>
      <w:iCs/>
      <w:color w:val="0F5A8D" w:themeColor="accent1" w:themeShade="BF"/>
    </w:rPr>
  </w:style>
  <w:style w:type="character" w:customStyle="1" w:styleId="Text2Char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customStyle="1" w:styleId="Text7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customStyle="1" w:styleId="Text8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customStyle="1" w:styleId="Text7Char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customStyle="1" w:styleId="Text9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customStyle="1" w:styleId="Text8Char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customStyle="1" w:styleId="Text10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customStyle="1" w:styleId="Text9Char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rsid w:val="0008715A"/>
    <w:rPr>
      <w:rFonts w:asciiTheme="majorHAnsi" w:eastAsiaTheme="majorEastAsia" w:hAnsiTheme="majorHAnsi" w:cstheme="majorBidi"/>
      <w:color w:val="815B0B" w:themeColor="accent6" w:themeShade="80"/>
    </w:rPr>
  </w:style>
  <w:style w:type="character" w:customStyle="1" w:styleId="Text10Char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customStyle="1" w:styleId="Text1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customStyle="1" w:styleId="Text12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customStyle="1" w:styleId="Text11Char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customStyle="1" w:styleId="Text12Char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di\AppData\Roaming\Microsoft\Templates\Exit%20ticke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34CAF02B7342FD9E546D50A6033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9578-8A3C-4124-88FC-FD9F391D58A3}"/>
      </w:docPartPr>
      <w:docPartBody>
        <w:p w:rsidR="00000000" w:rsidRDefault="00892F99">
          <w:pPr>
            <w:pStyle w:val="F934CAF02B7342FD9E546D50A6033AAE"/>
          </w:pPr>
          <w:r w:rsidRPr="00B00740">
            <w:t>Name:</w:t>
          </w:r>
        </w:p>
      </w:docPartBody>
    </w:docPart>
    <w:docPart>
      <w:docPartPr>
        <w:name w:val="DFE7381DAEC543DBADCD9D0A9276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3CA01-1BDC-48A5-A58B-1FCB85C6CE67}"/>
      </w:docPartPr>
      <w:docPartBody>
        <w:p w:rsidR="00000000" w:rsidRDefault="00892F99">
          <w:pPr>
            <w:pStyle w:val="DFE7381DAEC543DBADCD9D0A92767FA4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52EBFE1C4CDD47669D5ECAF773D5E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A9455-9106-4F09-AACA-60AA0748316C}"/>
      </w:docPartPr>
      <w:docPartBody>
        <w:p w:rsidR="00000000" w:rsidRDefault="00892F99">
          <w:pPr>
            <w:pStyle w:val="52EBFE1C4CDD47669D5ECAF773D5EB3A"/>
          </w:pPr>
          <w:r w:rsidRPr="00B00740">
            <w:t>Date:</w:t>
          </w:r>
        </w:p>
      </w:docPartBody>
    </w:docPart>
    <w:docPart>
      <w:docPartPr>
        <w:name w:val="C01D92A53ECB4A2BB4A17344B5F4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4B70F-1BDA-4995-978F-64101372F569}"/>
      </w:docPartPr>
      <w:docPartBody>
        <w:p w:rsidR="00000000" w:rsidRDefault="00892F99">
          <w:pPr>
            <w:pStyle w:val="C01D92A53ECB4A2BB4A17344B5F48DF6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925811CC635442F7A22E591E9D5F6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E1D00-4333-4215-8C77-4F1A6EEC2F56}"/>
      </w:docPartPr>
      <w:docPartBody>
        <w:p w:rsidR="00000000" w:rsidRDefault="00892F99">
          <w:pPr>
            <w:pStyle w:val="925811CC635442F7A22E591E9D5F6E73"/>
          </w:pPr>
          <w:r w:rsidRPr="00B00740">
            <w:t>Period/Subject:</w:t>
          </w:r>
        </w:p>
      </w:docPartBody>
    </w:docPart>
    <w:docPart>
      <w:docPartPr>
        <w:name w:val="FE3F6F1626464ECD9ED4CC6DEAF4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BAD4-FB95-4454-9890-8877D2940698}"/>
      </w:docPartPr>
      <w:docPartBody>
        <w:p w:rsidR="00000000" w:rsidRDefault="00892F99">
          <w:pPr>
            <w:pStyle w:val="FE3F6F1626464ECD9ED4CC6DEAF4C214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F06F25A8AAC14B2986A4BAA365DE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23786-96A2-4112-982F-5A3D27D182EA}"/>
      </w:docPartPr>
      <w:docPartBody>
        <w:p w:rsidR="00000000" w:rsidRDefault="00892F99">
          <w:pPr>
            <w:pStyle w:val="F06F25A8AAC14B2986A4BAA365DE1C68"/>
          </w:pPr>
          <w:r w:rsidRPr="00B00740">
            <w:t>Name:</w:t>
          </w:r>
        </w:p>
      </w:docPartBody>
    </w:docPart>
    <w:docPart>
      <w:docPartPr>
        <w:name w:val="EEFD365654F44DD4AB14012AA4C6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AE2FA-1433-4231-88D8-A83AD2C2204E}"/>
      </w:docPartPr>
      <w:docPartBody>
        <w:p w:rsidR="00000000" w:rsidRDefault="00892F99">
          <w:pPr>
            <w:pStyle w:val="EEFD365654F44DD4AB14012AA4C6FD79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9A9B37AA90C449AA734180E20CE6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E3D7E-2601-406A-82FD-BD3412AEFB39}"/>
      </w:docPartPr>
      <w:docPartBody>
        <w:p w:rsidR="00000000" w:rsidRDefault="00892F99">
          <w:pPr>
            <w:pStyle w:val="09A9B37AA90C449AA734180E20CE6CA7"/>
          </w:pPr>
          <w:r w:rsidRPr="00B00740">
            <w:t>Date:</w:t>
          </w:r>
        </w:p>
      </w:docPartBody>
    </w:docPart>
    <w:docPart>
      <w:docPartPr>
        <w:name w:val="C3D4F16C10784CE6B26109E529B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431DA-D3D5-4692-8953-79B78FA3C092}"/>
      </w:docPartPr>
      <w:docPartBody>
        <w:p w:rsidR="00000000" w:rsidRDefault="00892F99">
          <w:pPr>
            <w:pStyle w:val="C3D4F16C10784CE6B26109E529BB6889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8266E7DCA7E2477E88A7577E391F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C91BB-A1B2-4F94-A233-B65645BCA45A}"/>
      </w:docPartPr>
      <w:docPartBody>
        <w:p w:rsidR="00000000" w:rsidRDefault="00892F99">
          <w:pPr>
            <w:pStyle w:val="8266E7DCA7E2477E88A7577E391F921F"/>
          </w:pPr>
          <w:r w:rsidRPr="00B00740">
            <w:t>Period/Subject:</w:t>
          </w:r>
        </w:p>
      </w:docPartBody>
    </w:docPart>
    <w:docPart>
      <w:docPartPr>
        <w:name w:val="E7F646ADCF6F4AA1BA625611C76AD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7270-6E2D-471F-9BC4-5BE83FFA7F65}"/>
      </w:docPartPr>
      <w:docPartBody>
        <w:p w:rsidR="00000000" w:rsidRDefault="00892F99">
          <w:pPr>
            <w:pStyle w:val="E7F646ADCF6F4AA1BA625611C76AD333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F7DD3E4D52FF4333A83B0103B4E81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967F-6EED-4CB1-9166-FF88096F0F52}"/>
      </w:docPartPr>
      <w:docPartBody>
        <w:p w:rsidR="00000000" w:rsidRDefault="00892F99">
          <w:pPr>
            <w:pStyle w:val="F7DD3E4D52FF4333A83B0103B4E81E73"/>
          </w:pPr>
          <w:r w:rsidRPr="003B022E">
            <w:t>How do you feel about today’s lesson?</w:t>
          </w:r>
        </w:p>
      </w:docPartBody>
    </w:docPart>
    <w:docPart>
      <w:docPartPr>
        <w:name w:val="4270D075BE8C43D5A1A8751CF1EDA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A5C8-6F67-49BD-A82C-95276FC63015}"/>
      </w:docPartPr>
      <w:docPartBody>
        <w:p w:rsidR="00000000" w:rsidRDefault="00892F99">
          <w:pPr>
            <w:pStyle w:val="4270D075BE8C43D5A1A8751CF1EDAFFA"/>
          </w:pPr>
          <w:r w:rsidRPr="003B022E">
            <w:t>How do you feel about today’s lesson?</w:t>
          </w:r>
        </w:p>
      </w:docPartBody>
    </w:docPart>
    <w:docPart>
      <w:docPartPr>
        <w:name w:val="95141D70228541BF8D0E34DA8375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C63A-3DBE-407A-B44F-7E9BA73E7F5F}"/>
      </w:docPartPr>
      <w:docPartBody>
        <w:p w:rsidR="00000000" w:rsidRDefault="00892F99">
          <w:pPr>
            <w:pStyle w:val="95141D70228541BF8D0E34DA8375B21B"/>
          </w:pPr>
          <w:r>
            <w:t>Why?</w:t>
          </w:r>
        </w:p>
      </w:docPartBody>
    </w:docPart>
    <w:docPart>
      <w:docPartPr>
        <w:name w:val="D516255E81BA43839555B13EA5DC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A050-9866-4217-9148-CBF4D5E39980}"/>
      </w:docPartPr>
      <w:docPartBody>
        <w:p w:rsidR="00000000" w:rsidRDefault="00892F99">
          <w:pPr>
            <w:pStyle w:val="D516255E81BA43839555B13EA5DC53DD"/>
          </w:pPr>
          <w:r>
            <w:t>Why?</w:t>
          </w:r>
        </w:p>
      </w:docPartBody>
    </w:docPart>
    <w:docPart>
      <w:docPartPr>
        <w:name w:val="78D89A64E5884A418CB0A962C855C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A0E9F-FE46-4360-B82B-6449F698813E}"/>
      </w:docPartPr>
      <w:docPartBody>
        <w:p w:rsidR="00000000" w:rsidRDefault="00892F99">
          <w:pPr>
            <w:pStyle w:val="78D89A64E5884A418CB0A962C855C45C"/>
          </w:pPr>
          <w:r w:rsidRPr="00B00740">
            <w:t>Name:</w:t>
          </w:r>
        </w:p>
      </w:docPartBody>
    </w:docPart>
    <w:docPart>
      <w:docPartPr>
        <w:name w:val="465A1548F0E848A1B3A5EDF356AF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814B5-471C-434C-9596-709CB83A6F13}"/>
      </w:docPartPr>
      <w:docPartBody>
        <w:p w:rsidR="00000000" w:rsidRDefault="00892F99">
          <w:pPr>
            <w:pStyle w:val="465A1548F0E848A1B3A5EDF356AF75C3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FC52430711E940979648D9BC42653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DCEE7-5452-4E72-980B-5F6C4D5A066A}"/>
      </w:docPartPr>
      <w:docPartBody>
        <w:p w:rsidR="00000000" w:rsidRDefault="00892F99">
          <w:pPr>
            <w:pStyle w:val="FC52430711E940979648D9BC4265344C"/>
          </w:pPr>
          <w:r w:rsidRPr="00B00740">
            <w:t>Date:</w:t>
          </w:r>
        </w:p>
      </w:docPartBody>
    </w:docPart>
    <w:docPart>
      <w:docPartPr>
        <w:name w:val="3C74E65C5E6F437E972FDF52F6BDB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86503-D242-485A-AC99-EA25288EB78A}"/>
      </w:docPartPr>
      <w:docPartBody>
        <w:p w:rsidR="00000000" w:rsidRDefault="00892F99">
          <w:pPr>
            <w:pStyle w:val="3C74E65C5E6F437E972FDF52F6BDB710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BC7DCDD81FF24C28B7FE193282633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6B98A-161D-4192-8FDA-B3794ABE2AB7}"/>
      </w:docPartPr>
      <w:docPartBody>
        <w:p w:rsidR="00000000" w:rsidRDefault="00892F99">
          <w:pPr>
            <w:pStyle w:val="BC7DCDD81FF24C28B7FE1932826330BC"/>
          </w:pPr>
          <w:r w:rsidRPr="00B00740">
            <w:t>Period/Subject:</w:t>
          </w:r>
        </w:p>
      </w:docPartBody>
    </w:docPart>
    <w:docPart>
      <w:docPartPr>
        <w:name w:val="55941B4FB0904248A9B8420F9750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5F9C-0EB8-4F1A-8D03-234445CFF2C9}"/>
      </w:docPartPr>
      <w:docPartBody>
        <w:p w:rsidR="00000000" w:rsidRDefault="00892F99">
          <w:pPr>
            <w:pStyle w:val="55941B4FB0904248A9B8420F975005A7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CFC56E3A0F7D44E5881E0C606FF1F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AC146-EDDD-4338-8BA7-B0BC43798BF7}"/>
      </w:docPartPr>
      <w:docPartBody>
        <w:p w:rsidR="00000000" w:rsidRDefault="00892F99">
          <w:pPr>
            <w:pStyle w:val="CFC56E3A0F7D44E5881E0C606FF1FC48"/>
          </w:pPr>
          <w:r w:rsidRPr="00B00740">
            <w:t>Name:</w:t>
          </w:r>
        </w:p>
      </w:docPartBody>
    </w:docPart>
    <w:docPart>
      <w:docPartPr>
        <w:name w:val="6C6961057C464267A7D9A3EB76F5E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CBAC-B0CD-4649-9290-40A65E4C8995}"/>
      </w:docPartPr>
      <w:docPartBody>
        <w:p w:rsidR="00000000" w:rsidRDefault="00892F99">
          <w:pPr>
            <w:pStyle w:val="6C6961057C464267A7D9A3EB76F5ED57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C4D291CC92E4C5F85C8FF4F1F604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8664B-609A-4914-93D7-EAB85AB4DAD0}"/>
      </w:docPartPr>
      <w:docPartBody>
        <w:p w:rsidR="00000000" w:rsidRDefault="00892F99">
          <w:pPr>
            <w:pStyle w:val="1C4D291CC92E4C5F85C8FF4F1F604190"/>
          </w:pPr>
          <w:r w:rsidRPr="00B00740">
            <w:t>Date:</w:t>
          </w:r>
        </w:p>
      </w:docPartBody>
    </w:docPart>
    <w:docPart>
      <w:docPartPr>
        <w:name w:val="888BAD26D5BA4E74906A203BE54F7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CB24-E8FE-45E2-9B65-FAECDA02637E}"/>
      </w:docPartPr>
      <w:docPartBody>
        <w:p w:rsidR="00000000" w:rsidRDefault="00892F99">
          <w:pPr>
            <w:pStyle w:val="888BAD26D5BA4E74906A203BE54F7096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9B7216A0F9A7426DAB49875964A26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B892E-5DA3-41B7-B8A7-38A518CBBB75}"/>
      </w:docPartPr>
      <w:docPartBody>
        <w:p w:rsidR="00000000" w:rsidRDefault="00892F99">
          <w:pPr>
            <w:pStyle w:val="9B7216A0F9A7426DAB49875964A26FA5"/>
          </w:pPr>
          <w:r w:rsidRPr="00B00740">
            <w:t>Period/Subject:</w:t>
          </w:r>
        </w:p>
      </w:docPartBody>
    </w:docPart>
    <w:docPart>
      <w:docPartPr>
        <w:name w:val="9322A5B429AB4291BE56A4F564A2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018AA-FEAB-40AD-A69B-14F592521204}"/>
      </w:docPartPr>
      <w:docPartBody>
        <w:p w:rsidR="00000000" w:rsidRDefault="00892F99">
          <w:pPr>
            <w:pStyle w:val="9322A5B429AB4291BE56A4F564A23D09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E7C3E9AA1A5946E982EDC7D4A1DD9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83F9-E4F5-44C7-93F1-042A428CF4D9}"/>
      </w:docPartPr>
      <w:docPartBody>
        <w:p w:rsidR="00000000" w:rsidRDefault="00892F99">
          <w:pPr>
            <w:pStyle w:val="E7C3E9AA1A5946E982EDC7D4A1DD911F"/>
          </w:pPr>
          <w:r w:rsidRPr="003B022E">
            <w:t>How do you feel about today’s lesson?</w:t>
          </w:r>
        </w:p>
      </w:docPartBody>
    </w:docPart>
    <w:docPart>
      <w:docPartPr>
        <w:name w:val="082CAB4B708C419BB8AE9616E2125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0D3B-6DBA-45F1-BA0B-FE9EB1ED85A4}"/>
      </w:docPartPr>
      <w:docPartBody>
        <w:p w:rsidR="00000000" w:rsidRDefault="00892F99">
          <w:pPr>
            <w:pStyle w:val="082CAB4B708C419BB8AE9616E21251B8"/>
          </w:pPr>
          <w:r w:rsidRPr="003B022E">
            <w:t>How do you feel about today’s lesson?</w:t>
          </w:r>
        </w:p>
      </w:docPartBody>
    </w:docPart>
    <w:docPart>
      <w:docPartPr>
        <w:name w:val="E36A4CF6B9A64FF98CF1F30637D7F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FABE2-7D7D-4042-B589-574860E1AA8F}"/>
      </w:docPartPr>
      <w:docPartBody>
        <w:p w:rsidR="00000000" w:rsidRDefault="00892F99">
          <w:pPr>
            <w:pStyle w:val="E36A4CF6B9A64FF98CF1F30637D7F07D"/>
          </w:pPr>
          <w:r>
            <w:t>Why?</w:t>
          </w:r>
        </w:p>
      </w:docPartBody>
    </w:docPart>
    <w:docPart>
      <w:docPartPr>
        <w:name w:val="7AE49649456F45498FD016FC7E676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92142-91C0-4241-A14C-2B1D6B282C9F}"/>
      </w:docPartPr>
      <w:docPartBody>
        <w:p w:rsidR="00000000" w:rsidRDefault="00892F99">
          <w:pPr>
            <w:pStyle w:val="7AE49649456F45498FD016FC7E676B78"/>
          </w:pPr>
          <w:r>
            <w:t>Why?</w:t>
          </w:r>
        </w:p>
      </w:docPartBody>
    </w:docPart>
    <w:docPart>
      <w:docPartPr>
        <w:name w:val="D6FDFAE5013E422BB3852293749A1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DDC5B-63EC-44CC-920F-06AFD0670A8C}"/>
      </w:docPartPr>
      <w:docPartBody>
        <w:p w:rsidR="00000000" w:rsidRDefault="00892F99">
          <w:pPr>
            <w:pStyle w:val="D6FDFAE5013E422BB3852293749A1030"/>
          </w:pPr>
          <w:r w:rsidRPr="00B00740">
            <w:t>Name:</w:t>
          </w:r>
        </w:p>
      </w:docPartBody>
    </w:docPart>
    <w:docPart>
      <w:docPartPr>
        <w:name w:val="4F0FE464967C43ECAA30A1BF6545E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3CC04-270D-4C36-A3B2-45F66E9239D9}"/>
      </w:docPartPr>
      <w:docPartBody>
        <w:p w:rsidR="00000000" w:rsidRDefault="00892F99">
          <w:pPr>
            <w:pStyle w:val="4F0FE464967C43ECAA30A1BF6545EFCD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105F4FA298A4464A4F07BD6394F0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779B-1357-4A39-9A2C-D70007D287D6}"/>
      </w:docPartPr>
      <w:docPartBody>
        <w:p w:rsidR="00000000" w:rsidRDefault="00892F99">
          <w:pPr>
            <w:pStyle w:val="1105F4FA298A4464A4F07BD6394F0805"/>
          </w:pPr>
          <w:r w:rsidRPr="00B00740">
            <w:t>Date:</w:t>
          </w:r>
        </w:p>
      </w:docPartBody>
    </w:docPart>
    <w:docPart>
      <w:docPartPr>
        <w:name w:val="2FE8FF6009F04BC3B51BDA38803F7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20AAF-F1AB-4711-A26B-83791182FD2F}"/>
      </w:docPartPr>
      <w:docPartBody>
        <w:p w:rsidR="00000000" w:rsidRDefault="00892F99">
          <w:pPr>
            <w:pStyle w:val="2FE8FF6009F04BC3B51BDA38803F7CE0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7201C69DA8304E039C88FB312AE3E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5F391-269A-464A-9047-16E92741D81A}"/>
      </w:docPartPr>
      <w:docPartBody>
        <w:p w:rsidR="00000000" w:rsidRDefault="00892F99">
          <w:pPr>
            <w:pStyle w:val="7201C69DA8304E039C88FB312AE3E5DE"/>
          </w:pPr>
          <w:r w:rsidRPr="00B00740">
            <w:t>Period/Subject:</w:t>
          </w:r>
        </w:p>
      </w:docPartBody>
    </w:docPart>
    <w:docPart>
      <w:docPartPr>
        <w:name w:val="F841DBFCB298425E8360B7291B5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98716-ACAF-4458-9480-ED48ECAAF502}"/>
      </w:docPartPr>
      <w:docPartBody>
        <w:p w:rsidR="00000000" w:rsidRDefault="00892F99">
          <w:pPr>
            <w:pStyle w:val="F841DBFCB298425E8360B7291B529820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5B095063CB2D42C2892569A0FE008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43A41-997D-496F-9674-DC899AE475B0}"/>
      </w:docPartPr>
      <w:docPartBody>
        <w:p w:rsidR="00000000" w:rsidRDefault="00892F99">
          <w:pPr>
            <w:pStyle w:val="5B095063CB2D42C2892569A0FE008F94"/>
          </w:pPr>
          <w:r w:rsidRPr="00B00740">
            <w:t>Name:</w:t>
          </w:r>
        </w:p>
      </w:docPartBody>
    </w:docPart>
    <w:docPart>
      <w:docPartPr>
        <w:name w:val="9AF95FE4EB594A7599E57F24BA4B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5C35-C37A-4DAE-9D63-3D93600BA55C}"/>
      </w:docPartPr>
      <w:docPartBody>
        <w:p w:rsidR="00000000" w:rsidRDefault="00892F99">
          <w:pPr>
            <w:pStyle w:val="9AF95FE4EB594A7599E57F24BA4BC26A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0A86A20A0CE47C9AC54DA1BE8C6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52080-88C6-4FB1-8C60-E81449217E03}"/>
      </w:docPartPr>
      <w:docPartBody>
        <w:p w:rsidR="00000000" w:rsidRDefault="00892F99">
          <w:pPr>
            <w:pStyle w:val="10A86A20A0CE47C9AC54DA1BE8C6D5D7"/>
          </w:pPr>
          <w:r w:rsidRPr="00B00740">
            <w:t>Date:</w:t>
          </w:r>
        </w:p>
      </w:docPartBody>
    </w:docPart>
    <w:docPart>
      <w:docPartPr>
        <w:name w:val="E3D8C428F123466C8147F208AD57C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DF9AE-4DB4-48E3-8BE0-F6C5518C2A2A}"/>
      </w:docPartPr>
      <w:docPartBody>
        <w:p w:rsidR="00000000" w:rsidRDefault="00892F99">
          <w:pPr>
            <w:pStyle w:val="E3D8C428F123466C8147F208AD57CA17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5C5A30AB7801414F9ABC5EE9332CE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729B6-F3BE-4579-BE98-5DC200322A74}"/>
      </w:docPartPr>
      <w:docPartBody>
        <w:p w:rsidR="00000000" w:rsidRDefault="00892F99">
          <w:pPr>
            <w:pStyle w:val="5C5A30AB7801414F9ABC5EE9332CE477"/>
          </w:pPr>
          <w:r w:rsidRPr="00B00740">
            <w:t>Period/Subject:</w:t>
          </w:r>
        </w:p>
      </w:docPartBody>
    </w:docPart>
    <w:docPart>
      <w:docPartPr>
        <w:name w:val="5B7731DD50D54F16BDC1614CD4C44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C1461-CD82-470D-818F-042B29F5A1F8}"/>
      </w:docPartPr>
      <w:docPartBody>
        <w:p w:rsidR="00000000" w:rsidRDefault="00892F99">
          <w:pPr>
            <w:pStyle w:val="5B7731DD50D54F16BDC1614CD4C44CB2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2503D9B41E844C96BF719DD1C7B2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8D9CC-16FF-44A2-9704-475FA41C1959}"/>
      </w:docPartPr>
      <w:docPartBody>
        <w:p w:rsidR="00000000" w:rsidRDefault="00892F99">
          <w:pPr>
            <w:pStyle w:val="2503D9B41E844C96BF719DD1C7B2BAFE"/>
          </w:pPr>
          <w:r>
            <w:t>3</w:t>
          </w:r>
        </w:p>
      </w:docPartBody>
    </w:docPart>
    <w:docPart>
      <w:docPartPr>
        <w:name w:val="3F684277C3F94F20A87A06FB193BD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BFAB4-9AC6-4A8B-806D-32A5E6FF83EC}"/>
      </w:docPartPr>
      <w:docPartBody>
        <w:p w:rsidR="00000000" w:rsidRDefault="00892F99">
          <w:pPr>
            <w:pStyle w:val="3F684277C3F94F20A87A06FB193BDEAA"/>
          </w:pPr>
          <w:r w:rsidRPr="007B5777">
            <w:rPr>
              <w:noProof/>
            </w:rPr>
            <w:t>things you learned today…</w:t>
          </w:r>
        </w:p>
      </w:docPartBody>
    </w:docPart>
    <w:docPart>
      <w:docPartPr>
        <w:name w:val="1C201F9422DC40DBBD56F04E626EC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8FDFA-BF17-46E6-957C-AA8991A0F301}"/>
      </w:docPartPr>
      <w:docPartBody>
        <w:p w:rsidR="00000000" w:rsidRDefault="00892F99">
          <w:pPr>
            <w:pStyle w:val="1C201F9422DC40DBBD56F04E626ECD35"/>
          </w:pPr>
          <w:r>
            <w:t>2</w:t>
          </w:r>
        </w:p>
      </w:docPartBody>
    </w:docPart>
    <w:docPart>
      <w:docPartPr>
        <w:name w:val="F15EF29AA43744558EE48A13D3D23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697FF-053D-4AFC-86F3-D77525B9436D}"/>
      </w:docPartPr>
      <w:docPartBody>
        <w:p w:rsidR="00000000" w:rsidRDefault="00892F99">
          <w:pPr>
            <w:pStyle w:val="F15EF29AA43744558EE48A13D3D23133"/>
          </w:pPr>
          <w:r w:rsidRPr="002B698E">
            <w:rPr>
              <w:noProof/>
            </w:rPr>
            <w:t>questions you still have…</w:t>
          </w:r>
        </w:p>
      </w:docPartBody>
    </w:docPart>
    <w:docPart>
      <w:docPartPr>
        <w:name w:val="C19F93330DCB400FBCF783D16EC5D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04122-4CB5-40C1-A009-3A3B150DCD1F}"/>
      </w:docPartPr>
      <w:docPartBody>
        <w:p w:rsidR="00000000" w:rsidRDefault="00892F99">
          <w:pPr>
            <w:pStyle w:val="C19F93330DCB400FBCF783D16EC5DDB5"/>
          </w:pPr>
          <w:r>
            <w:t>1</w:t>
          </w:r>
        </w:p>
      </w:docPartBody>
    </w:docPart>
    <w:docPart>
      <w:docPartPr>
        <w:name w:val="7BAB42D7E4D14EE78202319B083B6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7D61C-6FE7-47EA-A152-8809582D4A42}"/>
      </w:docPartPr>
      <w:docPartBody>
        <w:p w:rsidR="00000000" w:rsidRDefault="00892F99">
          <w:pPr>
            <w:pStyle w:val="7BAB42D7E4D14EE78202319B083B6D8D"/>
          </w:pPr>
          <w:r w:rsidRPr="002B698E">
            <w:rPr>
              <w:noProof/>
            </w:rPr>
            <w:t>thing that made you say, “WOW!”</w:t>
          </w:r>
        </w:p>
      </w:docPartBody>
    </w:docPart>
    <w:docPart>
      <w:docPartPr>
        <w:name w:val="7140A0838FCD4640B55E76BDDD042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061AB-87E3-4294-9CEB-46D4E7CF498E}"/>
      </w:docPartPr>
      <w:docPartBody>
        <w:p w:rsidR="00000000" w:rsidRDefault="00892F99">
          <w:pPr>
            <w:pStyle w:val="7140A0838FCD4640B55E76BDDD042AC7"/>
          </w:pPr>
          <w:r>
            <w:t>3</w:t>
          </w:r>
        </w:p>
      </w:docPartBody>
    </w:docPart>
    <w:docPart>
      <w:docPartPr>
        <w:name w:val="B70F9C2DF2BC42F492D25CEECEDC7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74AAC-26B5-447A-B5FC-4AE1D763B2B6}"/>
      </w:docPartPr>
      <w:docPartBody>
        <w:p w:rsidR="00000000" w:rsidRDefault="00892F99">
          <w:pPr>
            <w:pStyle w:val="B70F9C2DF2BC42F492D25CEECEDC7D2B"/>
          </w:pPr>
          <w:r w:rsidRPr="007B5777">
            <w:rPr>
              <w:noProof/>
            </w:rPr>
            <w:t>things you learned today…</w:t>
          </w:r>
        </w:p>
      </w:docPartBody>
    </w:docPart>
    <w:docPart>
      <w:docPartPr>
        <w:name w:val="7C26FA88CF7140A0B02C23E91795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EF9DE-440A-4286-BB79-2DEE1D386C49}"/>
      </w:docPartPr>
      <w:docPartBody>
        <w:p w:rsidR="00000000" w:rsidRDefault="00892F99">
          <w:pPr>
            <w:pStyle w:val="7C26FA88CF7140A0B02C23E91795CBD5"/>
          </w:pPr>
          <w:r>
            <w:t>2</w:t>
          </w:r>
        </w:p>
      </w:docPartBody>
    </w:docPart>
    <w:docPart>
      <w:docPartPr>
        <w:name w:val="88814F3CAA7D48769FA7383B2F197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9889E-1015-4F64-A269-5AAC834D0964}"/>
      </w:docPartPr>
      <w:docPartBody>
        <w:p w:rsidR="00000000" w:rsidRDefault="00892F99">
          <w:pPr>
            <w:pStyle w:val="88814F3CAA7D48769FA7383B2F1973F1"/>
          </w:pPr>
          <w:r w:rsidRPr="002B698E">
            <w:rPr>
              <w:noProof/>
            </w:rPr>
            <w:t>questions you still have…</w:t>
          </w:r>
        </w:p>
      </w:docPartBody>
    </w:docPart>
    <w:docPart>
      <w:docPartPr>
        <w:name w:val="80A09B8D79EF4240BCE923C92B57E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B5C2E-D862-478D-8200-2878340705B2}"/>
      </w:docPartPr>
      <w:docPartBody>
        <w:p w:rsidR="00000000" w:rsidRDefault="00892F99">
          <w:pPr>
            <w:pStyle w:val="80A09B8D79EF4240BCE923C92B57ED07"/>
          </w:pPr>
          <w:r>
            <w:t>1</w:t>
          </w:r>
        </w:p>
      </w:docPartBody>
    </w:docPart>
    <w:docPart>
      <w:docPartPr>
        <w:name w:val="B211B9BC40984A08BF3747E1CA22C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3383D-433C-4ABD-8982-6D8C937981F9}"/>
      </w:docPartPr>
      <w:docPartBody>
        <w:p w:rsidR="00000000" w:rsidRDefault="00892F99">
          <w:pPr>
            <w:pStyle w:val="B211B9BC40984A08BF3747E1CA22CA71"/>
          </w:pPr>
          <w:r w:rsidRPr="002B698E">
            <w:rPr>
              <w:noProof/>
            </w:rPr>
            <w:t>thing that made you say, “WOW!”</w:t>
          </w:r>
        </w:p>
      </w:docPartBody>
    </w:docPart>
    <w:docPart>
      <w:docPartPr>
        <w:name w:val="62215C6E0E4743B989F4E7032D60B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B6159-0371-4D69-B660-1AECF31CE83E}"/>
      </w:docPartPr>
      <w:docPartBody>
        <w:p w:rsidR="00000000" w:rsidRDefault="00892F99">
          <w:pPr>
            <w:pStyle w:val="62215C6E0E4743B989F4E7032D60B7C3"/>
          </w:pPr>
          <w:r w:rsidRPr="00B00740">
            <w:t>Name:</w:t>
          </w:r>
        </w:p>
      </w:docPartBody>
    </w:docPart>
    <w:docPart>
      <w:docPartPr>
        <w:name w:val="81753BA807174A45BFA7E906CB8F6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849F1-31F6-4229-A1A6-A4424FFB3ECE}"/>
      </w:docPartPr>
      <w:docPartBody>
        <w:p w:rsidR="00000000" w:rsidRDefault="00892F99">
          <w:pPr>
            <w:pStyle w:val="81753BA807174A45BFA7E906CB8F67D0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3FA05A2360A43DB821B352036D6D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700E-26E6-4EAB-8895-F0584AFA8F87}"/>
      </w:docPartPr>
      <w:docPartBody>
        <w:p w:rsidR="00000000" w:rsidRDefault="00892F99">
          <w:pPr>
            <w:pStyle w:val="13FA05A2360A43DB821B352036D6D9CA"/>
          </w:pPr>
          <w:r w:rsidRPr="00B00740">
            <w:t>Date:</w:t>
          </w:r>
        </w:p>
      </w:docPartBody>
    </w:docPart>
    <w:docPart>
      <w:docPartPr>
        <w:name w:val="263B6BC60940489D8A1F5DD780942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1E7C0-2F39-4623-BC9A-BA7E94569019}"/>
      </w:docPartPr>
      <w:docPartBody>
        <w:p w:rsidR="00000000" w:rsidRDefault="00892F99">
          <w:pPr>
            <w:pStyle w:val="263B6BC60940489D8A1F5DD780942715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9DC3C26D55FD4EDC831899FECA338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431CA-432F-44D5-BA41-0CCACA1761EA}"/>
      </w:docPartPr>
      <w:docPartBody>
        <w:p w:rsidR="00000000" w:rsidRDefault="00892F99">
          <w:pPr>
            <w:pStyle w:val="9DC3C26D55FD4EDC831899FECA338171"/>
          </w:pPr>
          <w:r w:rsidRPr="00B00740">
            <w:t>Period/Subject:</w:t>
          </w:r>
        </w:p>
      </w:docPartBody>
    </w:docPart>
    <w:docPart>
      <w:docPartPr>
        <w:name w:val="AE912D39767F4D278E11E868B92FE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4F1C0-FC4A-44CF-BD0A-80DE04E8DBBC}"/>
      </w:docPartPr>
      <w:docPartBody>
        <w:p w:rsidR="00000000" w:rsidRDefault="00892F99">
          <w:pPr>
            <w:pStyle w:val="AE912D39767F4D278E11E868B92FE092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A4669A1FEEB4467BA27434149B538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CEA7-86CF-4613-A284-2E7F08828F51}"/>
      </w:docPartPr>
      <w:docPartBody>
        <w:p w:rsidR="00000000" w:rsidRDefault="00892F99">
          <w:pPr>
            <w:pStyle w:val="A4669A1FEEB4467BA27434149B538452"/>
          </w:pPr>
          <w:r w:rsidRPr="00B00740">
            <w:t>Name:</w:t>
          </w:r>
        </w:p>
      </w:docPartBody>
    </w:docPart>
    <w:docPart>
      <w:docPartPr>
        <w:name w:val="75D3465EB46245BEB0A8776E270CF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E35E5-E88C-4261-AFAE-8BD38D062E48}"/>
      </w:docPartPr>
      <w:docPartBody>
        <w:p w:rsidR="00000000" w:rsidRDefault="00892F99">
          <w:pPr>
            <w:pStyle w:val="75D3465EB46245BEB0A8776E270CFC57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BACB5FA4E04F4F33AE895E964741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85E54-27C1-4E3D-B337-C182AF722D27}"/>
      </w:docPartPr>
      <w:docPartBody>
        <w:p w:rsidR="00000000" w:rsidRDefault="00892F99">
          <w:pPr>
            <w:pStyle w:val="BACB5FA4E04F4F33AE895E964741EE4F"/>
          </w:pPr>
          <w:r w:rsidRPr="00B00740">
            <w:t>Date:</w:t>
          </w:r>
        </w:p>
      </w:docPartBody>
    </w:docPart>
    <w:docPart>
      <w:docPartPr>
        <w:name w:val="D42C19DAB41C4685AEA33C760D2C4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3E107-7752-4B2F-939F-F9559CCB00AA}"/>
      </w:docPartPr>
      <w:docPartBody>
        <w:p w:rsidR="00000000" w:rsidRDefault="00892F99">
          <w:pPr>
            <w:pStyle w:val="D42C19DAB41C4685AEA33C760D2C412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EFC339E264F84FD695C3AA9C33961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A2589-2EC7-4B72-9413-C39E91C424A3}"/>
      </w:docPartPr>
      <w:docPartBody>
        <w:p w:rsidR="00000000" w:rsidRDefault="00892F99">
          <w:pPr>
            <w:pStyle w:val="EFC339E264F84FD695C3AA9C339613F5"/>
          </w:pPr>
          <w:r w:rsidRPr="00B00740">
            <w:t>Period/Subject:</w:t>
          </w:r>
        </w:p>
      </w:docPartBody>
    </w:docPart>
    <w:docPart>
      <w:docPartPr>
        <w:name w:val="729F73252BB94850AEFB9CED9E50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BFF1-B44A-4B77-8F4A-6801DA453D23}"/>
      </w:docPartPr>
      <w:docPartBody>
        <w:p w:rsidR="00000000" w:rsidRDefault="00892F99">
          <w:pPr>
            <w:pStyle w:val="729F73252BB94850AEFB9CED9E50B386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7451C7052D5F401B89987E27D6518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61D81-FE4B-4156-A592-4D090597DE5E}"/>
      </w:docPartPr>
      <w:docPartBody>
        <w:p w:rsidR="00000000" w:rsidRDefault="00892F99">
          <w:pPr>
            <w:pStyle w:val="7451C7052D5F401B89987E27D65188FD"/>
          </w:pPr>
          <w:r>
            <w:t>3</w:t>
          </w:r>
        </w:p>
      </w:docPartBody>
    </w:docPart>
    <w:docPart>
      <w:docPartPr>
        <w:name w:val="B557910383A94343926F6A2A128A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02000-C5F9-4173-84A6-EBDA7C7313C8}"/>
      </w:docPartPr>
      <w:docPartBody>
        <w:p w:rsidR="00000000" w:rsidRDefault="00892F99">
          <w:pPr>
            <w:pStyle w:val="B557910383A94343926F6A2A128A8909"/>
          </w:pPr>
          <w:r w:rsidRPr="007B5777">
            <w:rPr>
              <w:noProof/>
            </w:rPr>
            <w:t>things you learned today…</w:t>
          </w:r>
        </w:p>
      </w:docPartBody>
    </w:docPart>
    <w:docPart>
      <w:docPartPr>
        <w:name w:val="78B703D0E96F43EE841E381F0592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E4654-110C-4EC6-9483-BC27230BDD40}"/>
      </w:docPartPr>
      <w:docPartBody>
        <w:p w:rsidR="00000000" w:rsidRDefault="00892F99">
          <w:pPr>
            <w:pStyle w:val="78B703D0E96F43EE841E381F05924908"/>
          </w:pPr>
          <w:r>
            <w:t>2</w:t>
          </w:r>
        </w:p>
      </w:docPartBody>
    </w:docPart>
    <w:docPart>
      <w:docPartPr>
        <w:name w:val="84FF313AB2804316AA281C34BAA64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F25F1-9FB9-4234-AAAD-B82DF082CB1E}"/>
      </w:docPartPr>
      <w:docPartBody>
        <w:p w:rsidR="00000000" w:rsidRDefault="00892F99">
          <w:pPr>
            <w:pStyle w:val="84FF313AB2804316AA281C34BAA6458F"/>
          </w:pPr>
          <w:r w:rsidRPr="002B698E">
            <w:rPr>
              <w:noProof/>
            </w:rPr>
            <w:t>questions you still have…</w:t>
          </w:r>
        </w:p>
      </w:docPartBody>
    </w:docPart>
    <w:docPart>
      <w:docPartPr>
        <w:name w:val="857676111CCF4EBD9194C4DC5280C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4CEAC-0AF9-4C39-AA3E-AC24C4DD5E4B}"/>
      </w:docPartPr>
      <w:docPartBody>
        <w:p w:rsidR="00000000" w:rsidRDefault="00892F99">
          <w:pPr>
            <w:pStyle w:val="857676111CCF4EBD9194C4DC5280C8C5"/>
          </w:pPr>
          <w:r>
            <w:t>1</w:t>
          </w:r>
        </w:p>
      </w:docPartBody>
    </w:docPart>
    <w:docPart>
      <w:docPartPr>
        <w:name w:val="4D311EC1DAF24B9C91DDD6F872D50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5BE3-F958-4C81-85EC-3A170DEBBE04}"/>
      </w:docPartPr>
      <w:docPartBody>
        <w:p w:rsidR="00000000" w:rsidRDefault="00892F99">
          <w:pPr>
            <w:pStyle w:val="4D311EC1DAF24B9C91DDD6F872D506CE"/>
          </w:pPr>
          <w:r w:rsidRPr="002B698E">
            <w:rPr>
              <w:noProof/>
            </w:rPr>
            <w:t>thing that made you say, “WOW!”</w:t>
          </w:r>
        </w:p>
      </w:docPartBody>
    </w:docPart>
    <w:docPart>
      <w:docPartPr>
        <w:name w:val="AC5BB94D80FF4B279ED29FD7EA57A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E55A2-7391-420B-960E-52CB1EBEBDC8}"/>
      </w:docPartPr>
      <w:docPartBody>
        <w:p w:rsidR="00000000" w:rsidRDefault="00892F99">
          <w:pPr>
            <w:pStyle w:val="AC5BB94D80FF4B279ED29FD7EA57A8BA"/>
          </w:pPr>
          <w:r>
            <w:t>3</w:t>
          </w:r>
        </w:p>
      </w:docPartBody>
    </w:docPart>
    <w:docPart>
      <w:docPartPr>
        <w:name w:val="6D21FE0C3812407CA02F458C018F5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2F0DA-1A38-4F26-B4A7-798D5FCB2E1B}"/>
      </w:docPartPr>
      <w:docPartBody>
        <w:p w:rsidR="00000000" w:rsidRDefault="00892F99">
          <w:pPr>
            <w:pStyle w:val="6D21FE0C3812407CA02F458C018F5EDA"/>
          </w:pPr>
          <w:r w:rsidRPr="007B5777">
            <w:rPr>
              <w:noProof/>
            </w:rPr>
            <w:t>things you learned today…</w:t>
          </w:r>
        </w:p>
      </w:docPartBody>
    </w:docPart>
    <w:docPart>
      <w:docPartPr>
        <w:name w:val="82ACD8A32F2E4B34B7C52C050F260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41E68-1E17-43AD-8526-A961C410578C}"/>
      </w:docPartPr>
      <w:docPartBody>
        <w:p w:rsidR="00000000" w:rsidRDefault="00892F99">
          <w:pPr>
            <w:pStyle w:val="82ACD8A32F2E4B34B7C52C050F260411"/>
          </w:pPr>
          <w:r>
            <w:t>2</w:t>
          </w:r>
        </w:p>
      </w:docPartBody>
    </w:docPart>
    <w:docPart>
      <w:docPartPr>
        <w:name w:val="EB53B54AB8654094A07C05EC81AC3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BAD9E-8114-4783-BC77-4E741A348748}"/>
      </w:docPartPr>
      <w:docPartBody>
        <w:p w:rsidR="00000000" w:rsidRDefault="00892F99">
          <w:pPr>
            <w:pStyle w:val="EB53B54AB8654094A07C05EC81AC3B9A"/>
          </w:pPr>
          <w:r w:rsidRPr="002B698E">
            <w:rPr>
              <w:noProof/>
            </w:rPr>
            <w:t>questions you still have…</w:t>
          </w:r>
        </w:p>
      </w:docPartBody>
    </w:docPart>
    <w:docPart>
      <w:docPartPr>
        <w:name w:val="67A9AFFCFDE74A989B34AD76946C8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762C9-D40E-4C81-B3EE-5F6F873927CA}"/>
      </w:docPartPr>
      <w:docPartBody>
        <w:p w:rsidR="00000000" w:rsidRDefault="00892F99">
          <w:pPr>
            <w:pStyle w:val="67A9AFFCFDE74A989B34AD76946C8993"/>
          </w:pPr>
          <w:r>
            <w:t>1</w:t>
          </w:r>
        </w:p>
      </w:docPartBody>
    </w:docPart>
    <w:docPart>
      <w:docPartPr>
        <w:name w:val="14F23DC6414A4BBE9A23339B41C59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A89BC-C910-459E-98B8-E08917C4A2AD}"/>
      </w:docPartPr>
      <w:docPartBody>
        <w:p w:rsidR="00000000" w:rsidRDefault="00892F99">
          <w:pPr>
            <w:pStyle w:val="14F23DC6414A4BBE9A23339B41C5965A"/>
          </w:pPr>
          <w:r w:rsidRPr="002B698E">
            <w:rPr>
              <w:noProof/>
            </w:rPr>
            <w:t>thing that made you say, “WOW!”</w:t>
          </w:r>
        </w:p>
      </w:docPartBody>
    </w:docPart>
    <w:docPart>
      <w:docPartPr>
        <w:name w:val="E0ADE667B6294C9392F63A819B3D0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CD7B-CD3A-4B78-AE75-10E6D458D484}"/>
      </w:docPartPr>
      <w:docPartBody>
        <w:p w:rsidR="00000000" w:rsidRDefault="00892F99">
          <w:pPr>
            <w:pStyle w:val="E0ADE667B6294C9392F63A819B3D0895"/>
          </w:pPr>
          <w:r w:rsidRPr="00B00740">
            <w:t>Name:</w:t>
          </w:r>
        </w:p>
      </w:docPartBody>
    </w:docPart>
    <w:docPart>
      <w:docPartPr>
        <w:name w:val="1A6E67D831DF4BCD9FC28CB2E3BDB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56F2-6E7C-4FE9-A061-E20A22760CAE}"/>
      </w:docPartPr>
      <w:docPartBody>
        <w:p w:rsidR="00000000" w:rsidRDefault="00892F99">
          <w:pPr>
            <w:pStyle w:val="1A6E67D831DF4BCD9FC28CB2E3BDBF43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7291F061AA7646119C004696494B2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9188-D77D-46E7-ADE2-6334BFC06858}"/>
      </w:docPartPr>
      <w:docPartBody>
        <w:p w:rsidR="00000000" w:rsidRDefault="00892F99">
          <w:pPr>
            <w:pStyle w:val="7291F061AA7646119C004696494B25BD"/>
          </w:pPr>
          <w:r w:rsidRPr="00B00740">
            <w:t>Date:</w:t>
          </w:r>
        </w:p>
      </w:docPartBody>
    </w:docPart>
    <w:docPart>
      <w:docPartPr>
        <w:name w:val="C541F42C73ED4168BE6FD620B849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ED175-F62C-4D23-A1B4-A4E1FFC1A773}"/>
      </w:docPartPr>
      <w:docPartBody>
        <w:p w:rsidR="00000000" w:rsidRDefault="00892F99">
          <w:pPr>
            <w:pStyle w:val="C541F42C73ED4168BE6FD620B849913C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C967A87B62104E018ED591251A478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5139F-30BC-4228-9619-973DCE974616}"/>
      </w:docPartPr>
      <w:docPartBody>
        <w:p w:rsidR="00000000" w:rsidRDefault="00892F99">
          <w:pPr>
            <w:pStyle w:val="C967A87B62104E018ED591251A478643"/>
          </w:pPr>
          <w:r w:rsidRPr="00B00740">
            <w:t>Period/Subject:</w:t>
          </w:r>
        </w:p>
      </w:docPartBody>
    </w:docPart>
    <w:docPart>
      <w:docPartPr>
        <w:name w:val="FCAE888D668B434094D88E41552EF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4D518-9746-495E-8C4D-616B6344A3E0}"/>
      </w:docPartPr>
      <w:docPartBody>
        <w:p w:rsidR="00000000" w:rsidRDefault="00892F99">
          <w:pPr>
            <w:pStyle w:val="FCAE888D668B434094D88E41552EF1E8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61DE7E7260CA4A8B845EC8340582B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476CD-892E-4472-92AB-24FF3E5C60DC}"/>
      </w:docPartPr>
      <w:docPartBody>
        <w:p w:rsidR="00000000" w:rsidRDefault="00892F99">
          <w:pPr>
            <w:pStyle w:val="61DE7E7260CA4A8B845EC8340582B6FF"/>
          </w:pPr>
          <w:r w:rsidRPr="00B00740">
            <w:t>Name:</w:t>
          </w:r>
        </w:p>
      </w:docPartBody>
    </w:docPart>
    <w:docPart>
      <w:docPartPr>
        <w:name w:val="347AD30319A54430A625D0C63DFE0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8DA78-4349-4688-93BB-3FB755A1C53F}"/>
      </w:docPartPr>
      <w:docPartBody>
        <w:p w:rsidR="00000000" w:rsidRDefault="00892F99">
          <w:pPr>
            <w:pStyle w:val="347AD30319A54430A625D0C63DFE007B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0B7AD4E1CA94C058A5502A08991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F669-8DEA-4CBC-A690-4DA8071D38FC}"/>
      </w:docPartPr>
      <w:docPartBody>
        <w:p w:rsidR="00000000" w:rsidRDefault="00892F99">
          <w:pPr>
            <w:pStyle w:val="00B7AD4E1CA94C058A5502A089915CEE"/>
          </w:pPr>
          <w:r w:rsidRPr="00B00740">
            <w:t>Date:</w:t>
          </w:r>
        </w:p>
      </w:docPartBody>
    </w:docPart>
    <w:docPart>
      <w:docPartPr>
        <w:name w:val="EA71F7DC417A4881A834E4CD6B09A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A0C89-69C7-40B2-9F41-33C62907E2BB}"/>
      </w:docPartPr>
      <w:docPartBody>
        <w:p w:rsidR="00000000" w:rsidRDefault="00892F99">
          <w:pPr>
            <w:pStyle w:val="EA71F7DC417A4881A834E4CD6B09A24A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617BBEED0C4E4872B74A5215D57E7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648D-C4E6-4439-97BA-5CF6B36F3E2D}"/>
      </w:docPartPr>
      <w:docPartBody>
        <w:p w:rsidR="00000000" w:rsidRDefault="00892F99">
          <w:pPr>
            <w:pStyle w:val="617BBEED0C4E4872B74A5215D57E724F"/>
          </w:pPr>
          <w:r w:rsidRPr="00B00740">
            <w:t>Period/Subject:</w:t>
          </w:r>
        </w:p>
      </w:docPartBody>
    </w:docPart>
    <w:docPart>
      <w:docPartPr>
        <w:name w:val="8E72394929BD4C10A6F1BF3DC11C0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A5937-5C44-4C2B-A209-5997CDAACE16}"/>
      </w:docPartPr>
      <w:docPartBody>
        <w:p w:rsidR="00000000" w:rsidRDefault="00892F99">
          <w:pPr>
            <w:pStyle w:val="8E72394929BD4C10A6F1BF3DC11C072B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448E6CB8071A4925BDB9F67CE9FAB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2DDDF-5B22-4B9A-A233-9D25CF42DC1C}"/>
      </w:docPartPr>
      <w:docPartBody>
        <w:p w:rsidR="00000000" w:rsidRDefault="00892F99">
          <w:pPr>
            <w:pStyle w:val="448E6CB8071A4925BDB9F67CE9FABBBF"/>
          </w:pPr>
          <w:r>
            <w:t>Describe today’s lesson in 3-5 complete sentences.</w:t>
          </w:r>
        </w:p>
      </w:docPartBody>
    </w:docPart>
    <w:docPart>
      <w:docPartPr>
        <w:name w:val="C801AE9DB35A47D7B53196379BB1C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0144-475C-44E2-B84B-72256435F50F}"/>
      </w:docPartPr>
      <w:docPartBody>
        <w:p w:rsidR="00000000" w:rsidRDefault="00892F99">
          <w:pPr>
            <w:pStyle w:val="C801AE9DB35A47D7B53196379BB1CE13"/>
          </w:pPr>
          <w:r>
            <w:t>Describe today’s lesson in 3-5 complete sentences.</w:t>
          </w:r>
        </w:p>
      </w:docPartBody>
    </w:docPart>
    <w:docPart>
      <w:docPartPr>
        <w:name w:val="E07F69BF91634EDEA2FA71E454A81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CB596-7BF8-4A92-B6DA-A2DC845580AA}"/>
      </w:docPartPr>
      <w:docPartBody>
        <w:p w:rsidR="00000000" w:rsidRDefault="00892F99">
          <w:pPr>
            <w:pStyle w:val="E07F69BF91634EDEA2FA71E454A810C5"/>
          </w:pPr>
          <w:r w:rsidRPr="00B00740">
            <w:t>Name:</w:t>
          </w:r>
        </w:p>
      </w:docPartBody>
    </w:docPart>
    <w:docPart>
      <w:docPartPr>
        <w:name w:val="5224334D520F43AD8A9FAB505817D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89236-6F1B-48D5-A912-D2F81D9930C8}"/>
      </w:docPartPr>
      <w:docPartBody>
        <w:p w:rsidR="00000000" w:rsidRDefault="00892F99">
          <w:pPr>
            <w:pStyle w:val="5224334D520F43AD8A9FAB505817DD1B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7618C667EE9749CCAF56E6CF26E83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7202-1153-444B-8E9B-E4C081E25407}"/>
      </w:docPartPr>
      <w:docPartBody>
        <w:p w:rsidR="00000000" w:rsidRDefault="00892F99">
          <w:pPr>
            <w:pStyle w:val="7618C667EE9749CCAF56E6CF26E83F6A"/>
          </w:pPr>
          <w:r w:rsidRPr="00B00740">
            <w:t>Date:</w:t>
          </w:r>
        </w:p>
      </w:docPartBody>
    </w:docPart>
    <w:docPart>
      <w:docPartPr>
        <w:name w:val="DF45792E0C17461293A1858AE8260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4EF52-82A3-41C3-A2FD-F49D4F4BDE2F}"/>
      </w:docPartPr>
      <w:docPartBody>
        <w:p w:rsidR="00000000" w:rsidRDefault="00892F99">
          <w:pPr>
            <w:pStyle w:val="DF45792E0C17461293A1858AE826011B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7C1DACF366D44C419CDA308518FA1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3A76-25AB-4E64-9339-511B59F4AA64}"/>
      </w:docPartPr>
      <w:docPartBody>
        <w:p w:rsidR="00000000" w:rsidRDefault="00892F99">
          <w:pPr>
            <w:pStyle w:val="7C1DACF366D44C419CDA308518FA15AA"/>
          </w:pPr>
          <w:r w:rsidRPr="00B00740">
            <w:t>Period/Subject:</w:t>
          </w:r>
        </w:p>
      </w:docPartBody>
    </w:docPart>
    <w:docPart>
      <w:docPartPr>
        <w:name w:val="91FC320662944701A5D839F5821C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C6F9-DC5F-4C0D-9B82-E9107EFC14FC}"/>
      </w:docPartPr>
      <w:docPartBody>
        <w:p w:rsidR="00000000" w:rsidRDefault="00892F99">
          <w:pPr>
            <w:pStyle w:val="91FC320662944701A5D839F5821C5FEB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70F608552C8F4CC98E5F0816FB0A6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8BC62-89A6-4CC9-B8EA-0F86F6F5885B}"/>
      </w:docPartPr>
      <w:docPartBody>
        <w:p w:rsidR="00000000" w:rsidRDefault="00892F99">
          <w:pPr>
            <w:pStyle w:val="70F608552C8F4CC98E5F0816FB0A69F7"/>
          </w:pPr>
          <w:r w:rsidRPr="00B00740">
            <w:t>Name:</w:t>
          </w:r>
        </w:p>
      </w:docPartBody>
    </w:docPart>
    <w:docPart>
      <w:docPartPr>
        <w:name w:val="17F61DC1153249D49B9943F5DB1F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430A-6EC6-4FCB-BA3F-864D4FECCA01}"/>
      </w:docPartPr>
      <w:docPartBody>
        <w:p w:rsidR="00000000" w:rsidRDefault="00892F99">
          <w:pPr>
            <w:pStyle w:val="17F61DC1153249D49B9943F5DB1F0A61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645CD6495A8D41F1930A663DA2B9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DCF9F-7D16-40CF-81BE-953817371263}"/>
      </w:docPartPr>
      <w:docPartBody>
        <w:p w:rsidR="00000000" w:rsidRDefault="00892F99">
          <w:pPr>
            <w:pStyle w:val="645CD6495A8D41F1930A663DA2B9BDE8"/>
          </w:pPr>
          <w:r w:rsidRPr="00B00740">
            <w:t>Date:</w:t>
          </w:r>
        </w:p>
      </w:docPartBody>
    </w:docPart>
    <w:docPart>
      <w:docPartPr>
        <w:name w:val="742B6AB2D09641C0B92C22DE8BB8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9247-5952-41A1-B353-EB5BFD05B4BB}"/>
      </w:docPartPr>
      <w:docPartBody>
        <w:p w:rsidR="00000000" w:rsidRDefault="00892F99">
          <w:pPr>
            <w:pStyle w:val="742B6AB2D09641C0B92C22DE8BB817F5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9A800E11E9EA4A199D7E6ED7255D1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C3F2F-7715-4847-8B2D-EE43D8E57D64}"/>
      </w:docPartPr>
      <w:docPartBody>
        <w:p w:rsidR="00000000" w:rsidRDefault="00892F99">
          <w:pPr>
            <w:pStyle w:val="9A800E11E9EA4A199D7E6ED7255D1B1F"/>
          </w:pPr>
          <w:r w:rsidRPr="00B00740">
            <w:t>Period/Subject:</w:t>
          </w:r>
        </w:p>
      </w:docPartBody>
    </w:docPart>
    <w:docPart>
      <w:docPartPr>
        <w:name w:val="E1D495BAE5D34EC38D378F4B443E4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AAAD9-875F-4834-8F1E-E40A1BF40143}"/>
      </w:docPartPr>
      <w:docPartBody>
        <w:p w:rsidR="00000000" w:rsidRDefault="00892F99">
          <w:pPr>
            <w:pStyle w:val="E1D495BAE5D34EC38D378F4B443E4190"/>
          </w:pPr>
          <w:r w:rsidRPr="00B00740">
            <w:rPr>
              <w:rStyle w:val="SubtleReference"/>
            </w:rPr>
            <w:t>__</w:t>
          </w:r>
          <w:r w:rsidRPr="00B00740">
            <w:rPr>
              <w:rStyle w:val="SubtleReference"/>
            </w:rPr>
            <w:t>_______________________</w:t>
          </w:r>
        </w:p>
      </w:docPartBody>
    </w:docPart>
    <w:docPart>
      <w:docPartPr>
        <w:name w:val="AAB8DF02277742DB942F2882435F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AE22-70D5-4A47-B5FA-8E5DC6C7A240}"/>
      </w:docPartPr>
      <w:docPartBody>
        <w:p w:rsidR="00000000" w:rsidRDefault="00892F99">
          <w:pPr>
            <w:pStyle w:val="AAB8DF02277742DB942F2882435F5F1B"/>
          </w:pPr>
          <w:r>
            <w:t>Describe today’s lesson in 3-5 complete sentences.</w:t>
          </w:r>
        </w:p>
      </w:docPartBody>
    </w:docPart>
    <w:docPart>
      <w:docPartPr>
        <w:name w:val="D1A8EEB868F144BE929A02953E801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93CCC-5E7C-4B0D-A31A-FC6BFDA85075}"/>
      </w:docPartPr>
      <w:docPartBody>
        <w:p w:rsidR="00000000" w:rsidRDefault="00892F99">
          <w:pPr>
            <w:pStyle w:val="D1A8EEB868F144BE929A02953E801307"/>
          </w:pPr>
          <w:r>
            <w:t>Describe today’s lesson in 3-5 complete sentences.</w:t>
          </w:r>
        </w:p>
      </w:docPartBody>
    </w:docPart>
    <w:docPart>
      <w:docPartPr>
        <w:name w:val="821FA40A73434488A1A81DA624978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0E7DF-7FA5-4D3C-A2F8-7DF19120DA8F}"/>
      </w:docPartPr>
      <w:docPartBody>
        <w:p w:rsidR="00000000" w:rsidRDefault="00892F99">
          <w:pPr>
            <w:pStyle w:val="821FA40A73434488A1A81DA624978FDD"/>
          </w:pPr>
          <w:r w:rsidRPr="00B00740">
            <w:t>Name:</w:t>
          </w:r>
        </w:p>
      </w:docPartBody>
    </w:docPart>
    <w:docPart>
      <w:docPartPr>
        <w:name w:val="84D88BE28ACE40BDAFFCBDD13F38F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8513-CE60-4219-914A-F69E8CC86DB9}"/>
      </w:docPartPr>
      <w:docPartBody>
        <w:p w:rsidR="00000000" w:rsidRDefault="00892F99">
          <w:pPr>
            <w:pStyle w:val="84D88BE28ACE40BDAFFCBDD13F38F255"/>
          </w:pPr>
          <w:r w:rsidRPr="00B00740">
            <w:rPr>
              <w:rStyle w:val="SubtleReference"/>
            </w:rPr>
            <w:t>__</w:t>
          </w:r>
          <w:r w:rsidRPr="00B00740">
            <w:rPr>
              <w:rStyle w:val="SubtleReference"/>
            </w:rPr>
            <w:t>_________________________________</w:t>
          </w:r>
        </w:p>
      </w:docPartBody>
    </w:docPart>
    <w:docPart>
      <w:docPartPr>
        <w:name w:val="FACA4BA89D55406793FC0665900A1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36F4D-34A4-4648-8ED3-E5EAE1D035F5}"/>
      </w:docPartPr>
      <w:docPartBody>
        <w:p w:rsidR="00000000" w:rsidRDefault="00892F99">
          <w:pPr>
            <w:pStyle w:val="FACA4BA89D55406793FC0665900A15E9"/>
          </w:pPr>
          <w:r w:rsidRPr="00B00740">
            <w:t>Date:</w:t>
          </w:r>
        </w:p>
      </w:docPartBody>
    </w:docPart>
    <w:docPart>
      <w:docPartPr>
        <w:name w:val="5A141F9E829948D4BD3B6A3E3409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6FF1-7F21-4D38-BA6D-412ADF76131A}"/>
      </w:docPartPr>
      <w:docPartBody>
        <w:p w:rsidR="00000000" w:rsidRDefault="00892F99">
          <w:pPr>
            <w:pStyle w:val="5A141F9E829948D4BD3B6A3E3409B7D6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25F9995748E04E33A53C128C211CF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3EF05-1B95-4776-9089-A00464E6CA0D}"/>
      </w:docPartPr>
      <w:docPartBody>
        <w:p w:rsidR="00000000" w:rsidRDefault="00892F99">
          <w:pPr>
            <w:pStyle w:val="25F9995748E04E33A53C128C211CF816"/>
          </w:pPr>
          <w:r w:rsidRPr="00B00740">
            <w:t>Period/Subject:</w:t>
          </w:r>
        </w:p>
      </w:docPartBody>
    </w:docPart>
    <w:docPart>
      <w:docPartPr>
        <w:name w:val="1B167FC84C794BF69E0B5AED3187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6E66-A057-4464-8427-A1238AFE22E2}"/>
      </w:docPartPr>
      <w:docPartBody>
        <w:p w:rsidR="00000000" w:rsidRDefault="00892F99">
          <w:pPr>
            <w:pStyle w:val="1B167FC84C794BF69E0B5AED3187DB42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11F48F5535CC4CDC905463E3F38B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03FAA-D95E-447C-A7AE-BAF552A2A61F}"/>
      </w:docPartPr>
      <w:docPartBody>
        <w:p w:rsidR="00000000" w:rsidRDefault="00892F99">
          <w:pPr>
            <w:pStyle w:val="11F48F5535CC4CDC905463E3F38BE8D5"/>
          </w:pPr>
          <w:r w:rsidRPr="00B00740">
            <w:t>Name:</w:t>
          </w:r>
        </w:p>
      </w:docPartBody>
    </w:docPart>
    <w:docPart>
      <w:docPartPr>
        <w:name w:val="D38CABE8FF864929AB2AAD69E4C6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C92C4-1AB5-4B0A-939E-02869EF5D649}"/>
      </w:docPartPr>
      <w:docPartBody>
        <w:p w:rsidR="00000000" w:rsidRDefault="00892F99">
          <w:pPr>
            <w:pStyle w:val="D38CABE8FF864929AB2AAD69E4C69588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A691038984674CD0B796F4ECA5853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23FF9-1ED6-4A66-A0A3-EEDFA15821D3}"/>
      </w:docPartPr>
      <w:docPartBody>
        <w:p w:rsidR="00000000" w:rsidRDefault="00892F99">
          <w:pPr>
            <w:pStyle w:val="A691038984674CD0B796F4ECA5853708"/>
          </w:pPr>
          <w:r w:rsidRPr="00B00740">
            <w:t>Date:</w:t>
          </w:r>
        </w:p>
      </w:docPartBody>
    </w:docPart>
    <w:docPart>
      <w:docPartPr>
        <w:name w:val="FADD241171E8488DBA9F03F73A824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40D2C-F4F7-43FB-AE4A-CFC44C0CF5A5}"/>
      </w:docPartPr>
      <w:docPartBody>
        <w:p w:rsidR="00000000" w:rsidRDefault="00892F99">
          <w:pPr>
            <w:pStyle w:val="FADD241171E8488DBA9F03F73A8244B1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C666DA4DAB304D17AE2E883D8075F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30A18-0E34-4773-AC36-78939AF6CCFB}"/>
      </w:docPartPr>
      <w:docPartBody>
        <w:p w:rsidR="00000000" w:rsidRDefault="00892F99">
          <w:pPr>
            <w:pStyle w:val="C666DA4DAB304D17AE2E883D8075F015"/>
          </w:pPr>
          <w:r w:rsidRPr="00B00740">
            <w:t>Period/Subject:</w:t>
          </w:r>
        </w:p>
      </w:docPartBody>
    </w:docPart>
    <w:docPart>
      <w:docPartPr>
        <w:name w:val="4F418CF4B9F54089882EA2FECF5FC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BA05-94D9-4314-8210-CBAA90B7E950}"/>
      </w:docPartPr>
      <w:docPartBody>
        <w:p w:rsidR="00000000" w:rsidRDefault="00892F99">
          <w:pPr>
            <w:pStyle w:val="4F418CF4B9F54089882EA2FECF5FC1ED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7B1470139D164AD59B5EE651AE15E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12E5B-2AC1-4990-BF3E-B3F87E89DFA3}"/>
      </w:docPartPr>
      <w:docPartBody>
        <w:p w:rsidR="00000000" w:rsidRDefault="00892F99">
          <w:pPr>
            <w:pStyle w:val="7B1470139D164AD59B5EE651AE15EF87"/>
          </w:pPr>
          <w:r w:rsidRPr="009E420E">
            <w:t>Create three</w:t>
          </w:r>
        </w:p>
      </w:docPartBody>
    </w:docPart>
    <w:docPart>
      <w:docPartPr>
        <w:name w:val="97A14F2F786B42A28C1DD119DA519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64C22-323A-44E2-B5BB-749C082F46E1}"/>
      </w:docPartPr>
      <w:docPartBody>
        <w:p w:rsidR="00000000" w:rsidRDefault="00892F99">
          <w:pPr>
            <w:pStyle w:val="97A14F2F786B42A28C1DD119DA51936F"/>
          </w:pPr>
          <w:r w:rsidRPr="009E420E">
            <w:rPr>
              <w:rStyle w:val="Emphasis"/>
            </w:rPr>
            <w:t>who-what-where-when-why</w:t>
          </w:r>
        </w:p>
      </w:docPartBody>
    </w:docPart>
    <w:docPart>
      <w:docPartPr>
        <w:name w:val="C049EE91BAC7482D9835BCCB2E678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4216-E2A9-4939-8C1D-07ADD658892F}"/>
      </w:docPartPr>
      <w:docPartBody>
        <w:p w:rsidR="00000000" w:rsidRDefault="00892F99">
          <w:pPr>
            <w:pStyle w:val="C049EE91BAC7482D9835BCCB2E678E8A"/>
          </w:pPr>
          <w:r w:rsidRPr="009E420E">
            <w:t>questions about today’s lesson.</w:t>
          </w:r>
        </w:p>
      </w:docPartBody>
    </w:docPart>
    <w:docPart>
      <w:docPartPr>
        <w:name w:val="93DA7D67DDE44232B502C04F674CD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B615-F839-4CCA-B2A5-7776EC17330E}"/>
      </w:docPartPr>
      <w:docPartBody>
        <w:p w:rsidR="00000000" w:rsidRDefault="00892F99">
          <w:pPr>
            <w:pStyle w:val="93DA7D67DDE44232B502C04F674CD6DB"/>
          </w:pPr>
          <w:r w:rsidRPr="009E420E">
            <w:t>Create three</w:t>
          </w:r>
        </w:p>
      </w:docPartBody>
    </w:docPart>
    <w:docPart>
      <w:docPartPr>
        <w:name w:val="E8CB091417D04CE6B194589AE46B1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4DB32-A018-4405-BFE3-8629F5E7C565}"/>
      </w:docPartPr>
      <w:docPartBody>
        <w:p w:rsidR="00000000" w:rsidRDefault="00892F99">
          <w:pPr>
            <w:pStyle w:val="E8CB091417D04CE6B194589AE46B1B17"/>
          </w:pPr>
          <w:r w:rsidRPr="009E420E">
            <w:rPr>
              <w:rStyle w:val="Emphasis"/>
            </w:rPr>
            <w:t>who-what-where-when-why</w:t>
          </w:r>
        </w:p>
      </w:docPartBody>
    </w:docPart>
    <w:docPart>
      <w:docPartPr>
        <w:name w:val="8E666165DBEE415BADCD5B38260F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2D00-2790-4A95-BD36-41BA96CA8507}"/>
      </w:docPartPr>
      <w:docPartBody>
        <w:p w:rsidR="00000000" w:rsidRDefault="00892F99">
          <w:pPr>
            <w:pStyle w:val="8E666165DBEE415BADCD5B38260F1A7F"/>
          </w:pPr>
          <w:r w:rsidRPr="009E420E">
            <w:t>questions about today’s lesson.</w:t>
          </w:r>
        </w:p>
      </w:docPartBody>
    </w:docPart>
    <w:docPart>
      <w:docPartPr>
        <w:name w:val="3B9B5E5CFD464D9CA4465C1F5E1D8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2517F-63E1-4DFC-9333-FF897E25EF36}"/>
      </w:docPartPr>
      <w:docPartBody>
        <w:p w:rsidR="00000000" w:rsidRDefault="00892F99">
          <w:pPr>
            <w:pStyle w:val="3B9B5E5CFD464D9CA4465C1F5E1D831E"/>
          </w:pPr>
          <w:r>
            <w:t>W:</w:t>
          </w:r>
        </w:p>
      </w:docPartBody>
    </w:docPart>
    <w:docPart>
      <w:docPartPr>
        <w:name w:val="393291DA596F4909BD0BCFDD20655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EA578-63E0-4FAB-B0F3-0852642A1CBB}"/>
      </w:docPartPr>
      <w:docPartBody>
        <w:p w:rsidR="00000000" w:rsidRDefault="00892F99">
          <w:pPr>
            <w:pStyle w:val="393291DA596F4909BD0BCFDD20655F77"/>
          </w:pPr>
          <w:r>
            <w:t>W:</w:t>
          </w:r>
        </w:p>
      </w:docPartBody>
    </w:docPart>
    <w:docPart>
      <w:docPartPr>
        <w:name w:val="1736D68D63F74669B7A7F2276347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4AC7-F505-4C34-B7F2-3253B925C1DB}"/>
      </w:docPartPr>
      <w:docPartBody>
        <w:p w:rsidR="00000000" w:rsidRDefault="00892F99">
          <w:pPr>
            <w:pStyle w:val="1736D68D63F74669B7A7F227634722F1"/>
          </w:pPr>
          <w:r>
            <w:t>W:</w:t>
          </w:r>
        </w:p>
      </w:docPartBody>
    </w:docPart>
    <w:docPart>
      <w:docPartPr>
        <w:name w:val="7610C9E06B624786A5C9C83268998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82001-6F8E-484D-9432-7B688454407B}"/>
      </w:docPartPr>
      <w:docPartBody>
        <w:p w:rsidR="00000000" w:rsidRDefault="00892F99">
          <w:pPr>
            <w:pStyle w:val="7610C9E06B624786A5C9C83268998AC9"/>
          </w:pPr>
          <w:r>
            <w:t>W:</w:t>
          </w:r>
        </w:p>
      </w:docPartBody>
    </w:docPart>
    <w:docPart>
      <w:docPartPr>
        <w:name w:val="848481EFE3D241088414E62E5E488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B41E-BBEC-4A18-B121-50EA2EFE69B9}"/>
      </w:docPartPr>
      <w:docPartBody>
        <w:p w:rsidR="00000000" w:rsidRDefault="00892F99">
          <w:pPr>
            <w:pStyle w:val="848481EFE3D241088414E62E5E488B74"/>
          </w:pPr>
          <w:r>
            <w:t>W:</w:t>
          </w:r>
        </w:p>
      </w:docPartBody>
    </w:docPart>
    <w:docPart>
      <w:docPartPr>
        <w:name w:val="272B2EAADE5542B5B8AC107030717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FBAB9-9C43-45FD-9641-AB7EBC4FF7F4}"/>
      </w:docPartPr>
      <w:docPartBody>
        <w:p w:rsidR="00000000" w:rsidRDefault="00892F99">
          <w:pPr>
            <w:pStyle w:val="272B2EAADE5542B5B8AC107030717876"/>
          </w:pPr>
          <w:r>
            <w:t>W:</w:t>
          </w:r>
        </w:p>
      </w:docPartBody>
    </w:docPart>
    <w:docPart>
      <w:docPartPr>
        <w:name w:val="D2EEE771607E4AFDB6DD353B82FAB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47E0A-1B03-493C-986C-F65B9897AD7D}"/>
      </w:docPartPr>
      <w:docPartBody>
        <w:p w:rsidR="00000000" w:rsidRDefault="00892F99">
          <w:pPr>
            <w:pStyle w:val="D2EEE771607E4AFDB6DD353B82FABFEB"/>
          </w:pPr>
          <w:r w:rsidRPr="00B00740">
            <w:t>Name:</w:t>
          </w:r>
        </w:p>
      </w:docPartBody>
    </w:docPart>
    <w:docPart>
      <w:docPartPr>
        <w:name w:val="32F1C04D9AB84830B8D1A24D3993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B5F6-CD13-4D4F-AC2E-7E8074DE1B2C}"/>
      </w:docPartPr>
      <w:docPartBody>
        <w:p w:rsidR="00000000" w:rsidRDefault="00892F99">
          <w:pPr>
            <w:pStyle w:val="32F1C04D9AB84830B8D1A24D3993BF07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539DAB1636B4278A55B51A6CBD42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4839A-3AD9-4245-A33F-1806C6E45BBD}"/>
      </w:docPartPr>
      <w:docPartBody>
        <w:p w:rsidR="00000000" w:rsidRDefault="00892F99">
          <w:pPr>
            <w:pStyle w:val="1539DAB1636B4278A55B51A6CBD42C12"/>
          </w:pPr>
          <w:r w:rsidRPr="00B00740">
            <w:t>Date:</w:t>
          </w:r>
        </w:p>
      </w:docPartBody>
    </w:docPart>
    <w:docPart>
      <w:docPartPr>
        <w:name w:val="C78FFB11875E4F7A8730AC7E5E8CB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AAF0-5BD8-4B4C-95F9-F94DE4F83A80}"/>
      </w:docPartPr>
      <w:docPartBody>
        <w:p w:rsidR="00000000" w:rsidRDefault="00892F99">
          <w:pPr>
            <w:pStyle w:val="C78FFB11875E4F7A8730AC7E5E8CB3B5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D54F97E83BCB445A8B500C45E289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D4199-181D-4A32-AB0C-5ACF2D34F82A}"/>
      </w:docPartPr>
      <w:docPartBody>
        <w:p w:rsidR="00000000" w:rsidRDefault="00892F99">
          <w:pPr>
            <w:pStyle w:val="D54F97E83BCB445A8B500C45E28907DC"/>
          </w:pPr>
          <w:r w:rsidRPr="00B00740">
            <w:t>Period/Subject:</w:t>
          </w:r>
        </w:p>
      </w:docPartBody>
    </w:docPart>
    <w:docPart>
      <w:docPartPr>
        <w:name w:val="F3BC0E43FC7947FA86A7B3B62E182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DC52-3B51-4F83-AC00-AB37B4EB709D}"/>
      </w:docPartPr>
      <w:docPartBody>
        <w:p w:rsidR="00000000" w:rsidRDefault="00892F99">
          <w:pPr>
            <w:pStyle w:val="F3BC0E43FC7947FA86A7B3B62E182F7D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03CA767BDB0142678488F8D03210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FC11B-570F-4194-A1BC-CE267192999F}"/>
      </w:docPartPr>
      <w:docPartBody>
        <w:p w:rsidR="00000000" w:rsidRDefault="00892F99">
          <w:pPr>
            <w:pStyle w:val="03CA767BDB0142678488F8D03210C073"/>
          </w:pPr>
          <w:r w:rsidRPr="00B00740">
            <w:t>Name:</w:t>
          </w:r>
        </w:p>
      </w:docPartBody>
    </w:docPart>
    <w:docPart>
      <w:docPartPr>
        <w:name w:val="59E527D0B88F4B85B3433DF353969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2B5C4-8195-452D-AB42-93C4B45DD3B6}"/>
      </w:docPartPr>
      <w:docPartBody>
        <w:p w:rsidR="00000000" w:rsidRDefault="00892F99">
          <w:pPr>
            <w:pStyle w:val="59E527D0B88F4B85B3433DF3539697F0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4DBB3B1EEC34409933428DCDB70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0B8D-0DF4-4C53-AFA9-FC920444515B}"/>
      </w:docPartPr>
      <w:docPartBody>
        <w:p w:rsidR="00000000" w:rsidRDefault="00892F99">
          <w:pPr>
            <w:pStyle w:val="14DBB3B1EEC34409933428DCDB700BD0"/>
          </w:pPr>
          <w:r w:rsidRPr="00B00740">
            <w:t>Date:</w:t>
          </w:r>
        </w:p>
      </w:docPartBody>
    </w:docPart>
    <w:docPart>
      <w:docPartPr>
        <w:name w:val="42933D392E8F4217B6EE01B17E496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8C527-FFAA-470D-B2DC-9E570E1B041F}"/>
      </w:docPartPr>
      <w:docPartBody>
        <w:p w:rsidR="00000000" w:rsidRDefault="00892F99">
          <w:pPr>
            <w:pStyle w:val="42933D392E8F4217B6EE01B17E4965B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785153B9A88A4596AB5036F4B8E6E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9DA97-FFA9-4F51-9CBC-A3153F0FDF8B}"/>
      </w:docPartPr>
      <w:docPartBody>
        <w:p w:rsidR="00000000" w:rsidRDefault="00892F99">
          <w:pPr>
            <w:pStyle w:val="785153B9A88A4596AB5036F4B8E6E5B4"/>
          </w:pPr>
          <w:r w:rsidRPr="00B00740">
            <w:t>Period/Subject:</w:t>
          </w:r>
        </w:p>
      </w:docPartBody>
    </w:docPart>
    <w:docPart>
      <w:docPartPr>
        <w:name w:val="2B81142BDB55495995B94F2970C52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670B3-749C-49A0-90EC-22DBEEF4D4ED}"/>
      </w:docPartPr>
      <w:docPartBody>
        <w:p w:rsidR="00000000" w:rsidRDefault="00892F99">
          <w:pPr>
            <w:pStyle w:val="2B81142BDB55495995B94F2970C52633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9EA3256BEA42494BB9101CF638168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5677-D5DC-4885-BD8B-D7F48D32C49C}"/>
      </w:docPartPr>
      <w:docPartBody>
        <w:p w:rsidR="00000000" w:rsidRDefault="00892F99">
          <w:pPr>
            <w:pStyle w:val="9EA3256BEA42494BB9101CF6381681CD"/>
          </w:pPr>
          <w:r w:rsidRPr="009E420E">
            <w:t>Create three</w:t>
          </w:r>
        </w:p>
      </w:docPartBody>
    </w:docPart>
    <w:docPart>
      <w:docPartPr>
        <w:name w:val="A718A6F8E44F44E3A913F7D38A590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BFA87-9B5C-49F7-9FAF-015F511F048C}"/>
      </w:docPartPr>
      <w:docPartBody>
        <w:p w:rsidR="00000000" w:rsidRDefault="00892F99">
          <w:pPr>
            <w:pStyle w:val="A718A6F8E44F44E3A913F7D38A5909FE"/>
          </w:pPr>
          <w:r w:rsidRPr="009E420E">
            <w:rPr>
              <w:rStyle w:val="Emphasis"/>
            </w:rPr>
            <w:t>who-what-where-when-why</w:t>
          </w:r>
        </w:p>
      </w:docPartBody>
    </w:docPart>
    <w:docPart>
      <w:docPartPr>
        <w:name w:val="82CF820BAB5848B6A346F33299DD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06071-8B96-4DD5-A42A-E96FD9F7B6DF}"/>
      </w:docPartPr>
      <w:docPartBody>
        <w:p w:rsidR="00000000" w:rsidRDefault="00892F99">
          <w:pPr>
            <w:pStyle w:val="82CF820BAB5848B6A346F33299DDF210"/>
          </w:pPr>
          <w:r w:rsidRPr="009E420E">
            <w:t>questions about today’s lesson.</w:t>
          </w:r>
        </w:p>
      </w:docPartBody>
    </w:docPart>
    <w:docPart>
      <w:docPartPr>
        <w:name w:val="798F71B68991438D810A5A4B97153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61FC7-C418-4258-9403-5F3774ACD1AD}"/>
      </w:docPartPr>
      <w:docPartBody>
        <w:p w:rsidR="00000000" w:rsidRDefault="00892F99">
          <w:pPr>
            <w:pStyle w:val="798F71B68991438D810A5A4B97153EC6"/>
          </w:pPr>
          <w:r w:rsidRPr="009E420E">
            <w:t>Create three</w:t>
          </w:r>
        </w:p>
      </w:docPartBody>
    </w:docPart>
    <w:docPart>
      <w:docPartPr>
        <w:name w:val="158B345CAC334A9DAB9EB252A18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E5B62-76EE-4B78-8107-D08271111678}"/>
      </w:docPartPr>
      <w:docPartBody>
        <w:p w:rsidR="00000000" w:rsidRDefault="00892F99">
          <w:pPr>
            <w:pStyle w:val="158B345CAC334A9DAB9EB252A1878581"/>
          </w:pPr>
          <w:r w:rsidRPr="009E420E">
            <w:rPr>
              <w:rStyle w:val="Emphasis"/>
            </w:rPr>
            <w:t>who-what-where-when-why</w:t>
          </w:r>
        </w:p>
      </w:docPartBody>
    </w:docPart>
    <w:docPart>
      <w:docPartPr>
        <w:name w:val="EF20EE2AC3964EC887B6FEC8107A6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7ECD7-E55E-42D1-9547-ACF633F75CD3}"/>
      </w:docPartPr>
      <w:docPartBody>
        <w:p w:rsidR="00000000" w:rsidRDefault="00892F99">
          <w:pPr>
            <w:pStyle w:val="EF20EE2AC3964EC887B6FEC8107A63AC"/>
          </w:pPr>
          <w:r w:rsidRPr="009E420E">
            <w:t xml:space="preserve">questions </w:t>
          </w:r>
          <w:r w:rsidRPr="009E420E">
            <w:t>about today’s lesson.</w:t>
          </w:r>
        </w:p>
      </w:docPartBody>
    </w:docPart>
    <w:docPart>
      <w:docPartPr>
        <w:name w:val="CE451F1B5158480696C5470906E49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B3390-45DB-43EC-BC2F-D48CEB95FE74}"/>
      </w:docPartPr>
      <w:docPartBody>
        <w:p w:rsidR="00000000" w:rsidRDefault="00892F99">
          <w:pPr>
            <w:pStyle w:val="CE451F1B5158480696C5470906E498B7"/>
          </w:pPr>
          <w:r>
            <w:t>W:</w:t>
          </w:r>
        </w:p>
      </w:docPartBody>
    </w:docPart>
    <w:docPart>
      <w:docPartPr>
        <w:name w:val="87957C8773EF42D8A182D1842F7D1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3C51-8DAF-40BA-BEC5-0F31C5E30C89}"/>
      </w:docPartPr>
      <w:docPartBody>
        <w:p w:rsidR="00000000" w:rsidRDefault="00892F99">
          <w:pPr>
            <w:pStyle w:val="87957C8773EF42D8A182D1842F7D1F32"/>
          </w:pPr>
          <w:r>
            <w:t>W:</w:t>
          </w:r>
        </w:p>
      </w:docPartBody>
    </w:docPart>
    <w:docPart>
      <w:docPartPr>
        <w:name w:val="FD176F30BBAD41B0A0BA6987319B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0E9A2-DDF1-4CE5-B980-2CA1C77AA764}"/>
      </w:docPartPr>
      <w:docPartBody>
        <w:p w:rsidR="00000000" w:rsidRDefault="00892F99">
          <w:pPr>
            <w:pStyle w:val="FD176F30BBAD41B0A0BA6987319B89A8"/>
          </w:pPr>
          <w:r>
            <w:t>W:</w:t>
          </w:r>
        </w:p>
      </w:docPartBody>
    </w:docPart>
    <w:docPart>
      <w:docPartPr>
        <w:name w:val="2446EB9AA79C4EC3B14BC295ED4C9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269F6-3C76-4C8C-8D22-0B978DD4B600}"/>
      </w:docPartPr>
      <w:docPartBody>
        <w:p w:rsidR="00000000" w:rsidRDefault="00892F99">
          <w:pPr>
            <w:pStyle w:val="2446EB9AA79C4EC3B14BC295ED4C9D09"/>
          </w:pPr>
          <w:r>
            <w:t>W:</w:t>
          </w:r>
        </w:p>
      </w:docPartBody>
    </w:docPart>
    <w:docPart>
      <w:docPartPr>
        <w:name w:val="AE77B80AA2A64604A9E0EE462976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ACC36-1859-4A47-AD19-355D94DF1C3C}"/>
      </w:docPartPr>
      <w:docPartBody>
        <w:p w:rsidR="00000000" w:rsidRDefault="00892F99">
          <w:pPr>
            <w:pStyle w:val="AE77B80AA2A64604A9E0EE4629767337"/>
          </w:pPr>
          <w:r>
            <w:t>W:</w:t>
          </w:r>
        </w:p>
      </w:docPartBody>
    </w:docPart>
    <w:docPart>
      <w:docPartPr>
        <w:name w:val="4CF9D1F46DF94A679473158E247B4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6B485-71F8-4547-80CA-801405EAF943}"/>
      </w:docPartPr>
      <w:docPartBody>
        <w:p w:rsidR="00000000" w:rsidRDefault="00892F99">
          <w:pPr>
            <w:pStyle w:val="4CF9D1F46DF94A679473158E247B4DDC"/>
          </w:pPr>
          <w:r>
            <w:t>W:</w:t>
          </w:r>
        </w:p>
      </w:docPartBody>
    </w:docPart>
    <w:docPart>
      <w:docPartPr>
        <w:name w:val="F32B9395B66E4BE99ABA80037AA01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C117C-ABEC-461E-874A-4FE51C5E84A8}"/>
      </w:docPartPr>
      <w:docPartBody>
        <w:p w:rsidR="00000000" w:rsidRDefault="00892F99">
          <w:pPr>
            <w:pStyle w:val="F32B9395B66E4BE99ABA80037AA01EE9"/>
          </w:pPr>
          <w:r w:rsidRPr="00B00740">
            <w:t>Name:</w:t>
          </w:r>
        </w:p>
      </w:docPartBody>
    </w:docPart>
    <w:docPart>
      <w:docPartPr>
        <w:name w:val="08FD08C6508241E184DD5913D4C06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2959F-A3F9-4AD3-BCEF-26BC6DC078F7}"/>
      </w:docPartPr>
      <w:docPartBody>
        <w:p w:rsidR="00000000" w:rsidRDefault="00892F99">
          <w:pPr>
            <w:pStyle w:val="08FD08C6508241E184DD5913D4C060FE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C992C74FA8C74C30AC4437D05FB6E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7DF7-7DDB-4D3D-9AE6-1D1C8B60273C}"/>
      </w:docPartPr>
      <w:docPartBody>
        <w:p w:rsidR="00000000" w:rsidRDefault="00892F99">
          <w:pPr>
            <w:pStyle w:val="C992C74FA8C74C30AC4437D05FB6EA70"/>
          </w:pPr>
          <w:r w:rsidRPr="00B00740">
            <w:t>Date:</w:t>
          </w:r>
        </w:p>
      </w:docPartBody>
    </w:docPart>
    <w:docPart>
      <w:docPartPr>
        <w:name w:val="C089D572928440B0BAE531F04022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98E4-0AE6-48FB-AD46-8620FE2EFDAF}"/>
      </w:docPartPr>
      <w:docPartBody>
        <w:p w:rsidR="00000000" w:rsidRDefault="00892F99">
          <w:pPr>
            <w:pStyle w:val="C089D572928440B0BAE531F040223E82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193354FD29854B1BBD3C84AE085B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AFEFF-7968-4273-ABD7-0C84DCD64876}"/>
      </w:docPartPr>
      <w:docPartBody>
        <w:p w:rsidR="00000000" w:rsidRDefault="00892F99">
          <w:pPr>
            <w:pStyle w:val="193354FD29854B1BBD3C84AE085B58AD"/>
          </w:pPr>
          <w:r w:rsidRPr="00B00740">
            <w:t>Period/Subject:</w:t>
          </w:r>
        </w:p>
      </w:docPartBody>
    </w:docPart>
    <w:docPart>
      <w:docPartPr>
        <w:name w:val="E8D2EE24A3E04DECA290653620DC0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353A6-EE8D-4E03-8D33-328357C39826}"/>
      </w:docPartPr>
      <w:docPartBody>
        <w:p w:rsidR="00000000" w:rsidRDefault="00892F99">
          <w:pPr>
            <w:pStyle w:val="E8D2EE24A3E04DECA290653620DC0B35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3AF9736EA6714B0C9F0D2E86C7C6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1933D-B787-472F-8931-2A3040A4A54B}"/>
      </w:docPartPr>
      <w:docPartBody>
        <w:p w:rsidR="00000000" w:rsidRDefault="00892F99">
          <w:pPr>
            <w:pStyle w:val="3AF9736EA6714B0C9F0D2E86C7C6754D"/>
          </w:pPr>
          <w:r w:rsidRPr="00B00740">
            <w:t>Name:</w:t>
          </w:r>
        </w:p>
      </w:docPartBody>
    </w:docPart>
    <w:docPart>
      <w:docPartPr>
        <w:name w:val="A58F98994C7A4FD598184F1C1523C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BD4B-0669-4319-A813-FACC44516EB1}"/>
      </w:docPartPr>
      <w:docPartBody>
        <w:p w:rsidR="00000000" w:rsidRDefault="00892F99">
          <w:pPr>
            <w:pStyle w:val="A58F98994C7A4FD598184F1C1523CBA7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372A20A941C84F17BF0D337A832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5B41C-58D1-4B96-AE13-E6219C746E85}"/>
      </w:docPartPr>
      <w:docPartBody>
        <w:p w:rsidR="00000000" w:rsidRDefault="00892F99">
          <w:pPr>
            <w:pStyle w:val="372A20A941C84F17BF0D337A832C9FC2"/>
          </w:pPr>
          <w:r w:rsidRPr="00B00740">
            <w:t>Date:</w:t>
          </w:r>
        </w:p>
      </w:docPartBody>
    </w:docPart>
    <w:docPart>
      <w:docPartPr>
        <w:name w:val="509A5C065974451FA3B909E1007A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FB5B0-258B-4094-ACBF-4740C1B5C607}"/>
      </w:docPartPr>
      <w:docPartBody>
        <w:p w:rsidR="00000000" w:rsidRDefault="00892F99">
          <w:pPr>
            <w:pStyle w:val="509A5C065974451FA3B909E1007AC2A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28498A42DBEA4C02855A11155B3C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A479-9E72-4501-B81B-A390700BA476}"/>
      </w:docPartPr>
      <w:docPartBody>
        <w:p w:rsidR="00000000" w:rsidRDefault="00892F99">
          <w:pPr>
            <w:pStyle w:val="28498A42DBEA4C02855A11155B3CECD6"/>
          </w:pPr>
          <w:r w:rsidRPr="00B00740">
            <w:t>Period/Subject:</w:t>
          </w:r>
        </w:p>
      </w:docPartBody>
    </w:docPart>
    <w:docPart>
      <w:docPartPr>
        <w:name w:val="04706D0BE6E1404DBBF20B1978A76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02553-F8C9-4EC9-A44D-1EBF881011C8}"/>
      </w:docPartPr>
      <w:docPartBody>
        <w:p w:rsidR="00000000" w:rsidRDefault="00892F99">
          <w:pPr>
            <w:pStyle w:val="04706D0BE6E1404DBBF20B1978A76FAC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B7890D94ABB24668939DFE0829825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0B82-09FE-4F28-A09D-D910C3651E32}"/>
      </w:docPartPr>
      <w:docPartBody>
        <w:p w:rsidR="00000000" w:rsidRDefault="00892F99">
          <w:pPr>
            <w:pStyle w:val="B7890D94ABB24668939DFE0829825AE7"/>
          </w:pPr>
          <w:r w:rsidRPr="00E65AA7">
            <w:t>What do</w:t>
          </w:r>
        </w:p>
      </w:docPartBody>
    </w:docPart>
    <w:docPart>
      <w:docPartPr>
        <w:name w:val="93C7CDD8920D4A1090B2769CF6FF0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BB53-3B79-4265-8BED-174AF1FCB5F3}"/>
      </w:docPartPr>
      <w:docPartBody>
        <w:p w:rsidR="00000000" w:rsidRDefault="00892F99">
          <w:pPr>
            <w:pStyle w:val="93C7CDD8920D4A1090B2769CF6FF0A50"/>
          </w:pPr>
          <w:r w:rsidRPr="00E65AA7">
            <w:rPr>
              <w:rStyle w:val="SubtleEmphasis"/>
            </w:rPr>
            <w:t>you</w:t>
          </w:r>
        </w:p>
      </w:docPartBody>
    </w:docPart>
    <w:docPart>
      <w:docPartPr>
        <w:name w:val="DB9ECFEBDC8743A5AB7101A989285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A2E5D-392A-4A83-82ED-332652C2CBE5}"/>
      </w:docPartPr>
      <w:docPartBody>
        <w:p w:rsidR="00000000" w:rsidRDefault="00892F99">
          <w:pPr>
            <w:pStyle w:val="DB9ECFEBDC8743A5AB7101A98928581D"/>
          </w:pPr>
          <w:r w:rsidRPr="00E65AA7">
            <w:t>need to review tonight?</w:t>
          </w:r>
        </w:p>
      </w:docPartBody>
    </w:docPart>
    <w:docPart>
      <w:docPartPr>
        <w:name w:val="17071C02F3F84A8DA1228A2BACAD0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6D6EC-156C-40FB-A6CC-B690A4DFECA2}"/>
      </w:docPartPr>
      <w:docPartBody>
        <w:p w:rsidR="00000000" w:rsidRDefault="00892F99">
          <w:pPr>
            <w:pStyle w:val="17071C02F3F84A8DA1228A2BACAD0C99"/>
          </w:pPr>
          <w:r w:rsidRPr="00E65AA7">
            <w:t>What do</w:t>
          </w:r>
        </w:p>
      </w:docPartBody>
    </w:docPart>
    <w:docPart>
      <w:docPartPr>
        <w:name w:val="C290195722BB4E10A4E87FBAA84B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6DCF0-3391-4C4F-A839-1D100AC54A1A}"/>
      </w:docPartPr>
      <w:docPartBody>
        <w:p w:rsidR="00000000" w:rsidRDefault="00892F99">
          <w:pPr>
            <w:pStyle w:val="C290195722BB4E10A4E87FBAA84BC922"/>
          </w:pPr>
          <w:r w:rsidRPr="00E65AA7">
            <w:rPr>
              <w:rStyle w:val="SubtleEmphasis"/>
            </w:rPr>
            <w:t>you</w:t>
          </w:r>
        </w:p>
      </w:docPartBody>
    </w:docPart>
    <w:docPart>
      <w:docPartPr>
        <w:name w:val="B4D5EC511F454851B8192471F5EC4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8D9FD-6B34-457F-A007-E7D528A5DD73}"/>
      </w:docPartPr>
      <w:docPartBody>
        <w:p w:rsidR="00000000" w:rsidRDefault="00892F99">
          <w:pPr>
            <w:pStyle w:val="B4D5EC511F454851B8192471F5EC463C"/>
          </w:pPr>
          <w:r w:rsidRPr="00E65AA7">
            <w:t>need to review tonight?</w:t>
          </w:r>
        </w:p>
      </w:docPartBody>
    </w:docPart>
    <w:docPart>
      <w:docPartPr>
        <w:name w:val="067641DA3567462D9C054CB754CF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C5FBA-BD3A-4095-A654-D00BD6D56D0A}"/>
      </w:docPartPr>
      <w:docPartBody>
        <w:p w:rsidR="00000000" w:rsidRDefault="00892F99">
          <w:pPr>
            <w:pStyle w:val="067641DA3567462D9C054CB754CF5329"/>
          </w:pPr>
          <w:r w:rsidRPr="00E65AA7">
            <w:t>What do</w:t>
          </w:r>
          <w:r>
            <w:t>es</w:t>
          </w:r>
        </w:p>
      </w:docPartBody>
    </w:docPart>
    <w:docPart>
      <w:docPartPr>
        <w:name w:val="755A2F0025314866828F22BD1EEB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B32ED-6D6B-4E51-8A84-A9651934BE73}"/>
      </w:docPartPr>
      <w:docPartBody>
        <w:p w:rsidR="00000000" w:rsidRDefault="00892F99">
          <w:pPr>
            <w:pStyle w:val="755A2F0025314866828F22BD1EEBCF39"/>
          </w:pPr>
          <w:r w:rsidRPr="00937BCC">
            <w:t>[</w:t>
          </w:r>
          <w:r w:rsidRPr="00937BCC">
            <w:rPr>
              <w:u w:val="single"/>
            </w:rPr>
            <w:t>teacher’s name]</w:t>
          </w:r>
        </w:p>
      </w:docPartBody>
    </w:docPart>
    <w:docPart>
      <w:docPartPr>
        <w:name w:val="A591FE73D7414B81927F2A49DC831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FEDCC-0C98-4EF0-962B-1028176ACFE4}"/>
      </w:docPartPr>
      <w:docPartBody>
        <w:p w:rsidR="00000000" w:rsidRDefault="00892F99">
          <w:pPr>
            <w:pStyle w:val="A591FE73D7414B81927F2A49DC831ED1"/>
          </w:pPr>
          <w:r w:rsidRPr="00937BCC">
            <w:rPr>
              <w:noProof/>
            </w:rPr>
            <w:t>need</w:t>
          </w:r>
          <w:r>
            <w:t xml:space="preserve"> </w:t>
          </w:r>
          <w:r w:rsidRPr="00937BCC">
            <w:rPr>
              <w:noProof/>
            </w:rPr>
            <w:t>to reteach tomorrow?</w:t>
          </w:r>
        </w:p>
      </w:docPartBody>
    </w:docPart>
    <w:docPart>
      <w:docPartPr>
        <w:name w:val="3B531B958079460F94FF872EA4C5A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9E26D-E0BC-4E4F-AB1D-0C75D29C57A8}"/>
      </w:docPartPr>
      <w:docPartBody>
        <w:p w:rsidR="00000000" w:rsidRDefault="00892F99">
          <w:pPr>
            <w:pStyle w:val="3B531B958079460F94FF872EA4C5AA32"/>
          </w:pPr>
          <w:r w:rsidRPr="00E65AA7">
            <w:t>What do</w:t>
          </w:r>
          <w:r>
            <w:t>es</w:t>
          </w:r>
        </w:p>
      </w:docPartBody>
    </w:docPart>
    <w:docPart>
      <w:docPartPr>
        <w:name w:val="7D26E776BAC84D9882F3850C54472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AA4FC-E0B3-44E1-9DD8-B2D0ED4DDD3C}"/>
      </w:docPartPr>
      <w:docPartBody>
        <w:p w:rsidR="00000000" w:rsidRDefault="00892F99">
          <w:pPr>
            <w:pStyle w:val="7D26E776BAC84D9882F3850C5447226F"/>
          </w:pPr>
          <w:r w:rsidRPr="00937BCC">
            <w:t>[</w:t>
          </w:r>
          <w:r w:rsidRPr="00937BCC">
            <w:rPr>
              <w:u w:val="single"/>
            </w:rPr>
            <w:t>teacher’s name]</w:t>
          </w:r>
        </w:p>
      </w:docPartBody>
    </w:docPart>
    <w:docPart>
      <w:docPartPr>
        <w:name w:val="D9DA6EB1087D417783E788E31ED2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FB2CB-ACDA-4F34-AB3E-48781FA17E9C}"/>
      </w:docPartPr>
      <w:docPartBody>
        <w:p w:rsidR="00000000" w:rsidRDefault="00892F99">
          <w:pPr>
            <w:pStyle w:val="D9DA6EB1087D417783E788E31ED28C10"/>
          </w:pPr>
          <w:r w:rsidRPr="00937BCC">
            <w:rPr>
              <w:noProof/>
            </w:rPr>
            <w:t>need</w:t>
          </w:r>
          <w:r>
            <w:t xml:space="preserve"> </w:t>
          </w:r>
          <w:r w:rsidRPr="00937BCC">
            <w:rPr>
              <w:noProof/>
            </w:rPr>
            <w:t>to reteach tomorrow?</w:t>
          </w:r>
        </w:p>
      </w:docPartBody>
    </w:docPart>
    <w:docPart>
      <w:docPartPr>
        <w:name w:val="5F50A79EDB8443E1BBCD91167D243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48D64-D8D3-44C1-B0A3-590CB21C17FB}"/>
      </w:docPartPr>
      <w:docPartBody>
        <w:p w:rsidR="00000000" w:rsidRDefault="00892F99">
          <w:pPr>
            <w:pStyle w:val="5F50A79EDB8443E1BBCD91167D243A4F"/>
          </w:pPr>
          <w:r w:rsidRPr="00B00740">
            <w:t>Name:</w:t>
          </w:r>
        </w:p>
      </w:docPartBody>
    </w:docPart>
    <w:docPart>
      <w:docPartPr>
        <w:name w:val="1AB170935D67433193A070C1C8FCC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5A1A6-58F7-4279-B99D-AA437A584339}"/>
      </w:docPartPr>
      <w:docPartBody>
        <w:p w:rsidR="00000000" w:rsidRDefault="00892F99">
          <w:pPr>
            <w:pStyle w:val="1AB170935D67433193A070C1C8FCC5E9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8059289D1F1C42DC8271D73D3212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C103B-C4B8-4D32-9A24-50AB1EF30C18}"/>
      </w:docPartPr>
      <w:docPartBody>
        <w:p w:rsidR="00000000" w:rsidRDefault="00892F99">
          <w:pPr>
            <w:pStyle w:val="8059289D1F1C42DC8271D73D3212008C"/>
          </w:pPr>
          <w:r w:rsidRPr="00B00740">
            <w:t>Date:</w:t>
          </w:r>
        </w:p>
      </w:docPartBody>
    </w:docPart>
    <w:docPart>
      <w:docPartPr>
        <w:name w:val="50908EFFBB114E018E22912BEA2B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0C327-AF64-46B6-928A-7C36D5033F6A}"/>
      </w:docPartPr>
      <w:docPartBody>
        <w:p w:rsidR="00000000" w:rsidRDefault="00892F99">
          <w:pPr>
            <w:pStyle w:val="50908EFFBB114E018E22912BEA2B8D6F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1E057011FFA04AF3BFD6769FF4868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BD52-319C-4552-A1AE-A702472B61B6}"/>
      </w:docPartPr>
      <w:docPartBody>
        <w:p w:rsidR="00000000" w:rsidRDefault="00892F99">
          <w:pPr>
            <w:pStyle w:val="1E057011FFA04AF3BFD6769FF4868788"/>
          </w:pPr>
          <w:r w:rsidRPr="00B00740">
            <w:t>Period/Subject:</w:t>
          </w:r>
        </w:p>
      </w:docPartBody>
    </w:docPart>
    <w:docPart>
      <w:docPartPr>
        <w:name w:val="37FB5E4D069144429889FE5AFACB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F76E-372B-45AA-922C-26929BFFAEF3}"/>
      </w:docPartPr>
      <w:docPartBody>
        <w:p w:rsidR="00000000" w:rsidRDefault="00892F99">
          <w:pPr>
            <w:pStyle w:val="37FB5E4D069144429889FE5AFACB8946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298D6387D0D144EFBC17504FA1924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5DC2-6AB1-469D-B95F-AF3FF5F7F39D}"/>
      </w:docPartPr>
      <w:docPartBody>
        <w:p w:rsidR="00000000" w:rsidRDefault="00892F99">
          <w:pPr>
            <w:pStyle w:val="298D6387D0D144EFBC17504FA1924F09"/>
          </w:pPr>
          <w:r w:rsidRPr="00B00740">
            <w:t>Name:</w:t>
          </w:r>
        </w:p>
      </w:docPartBody>
    </w:docPart>
    <w:docPart>
      <w:docPartPr>
        <w:name w:val="58568AD50BB34CF79D2FA24B0941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E3F3-1A00-48CE-837C-EAD224E0A13F}"/>
      </w:docPartPr>
      <w:docPartBody>
        <w:p w:rsidR="00000000" w:rsidRDefault="00892F99">
          <w:pPr>
            <w:pStyle w:val="58568AD50BB34CF79D2FA24B0941CDBB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2C42B9AECE68409FB3BAB3FDB63E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8D72-B685-4A33-AA3E-FB94F492CABA}"/>
      </w:docPartPr>
      <w:docPartBody>
        <w:p w:rsidR="00000000" w:rsidRDefault="00892F99">
          <w:pPr>
            <w:pStyle w:val="2C42B9AECE68409FB3BAB3FDB63EBC8D"/>
          </w:pPr>
          <w:r w:rsidRPr="00B00740">
            <w:t>Date:</w:t>
          </w:r>
        </w:p>
      </w:docPartBody>
    </w:docPart>
    <w:docPart>
      <w:docPartPr>
        <w:name w:val="D8685CDB12514B6A87168497C299D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61729-607D-4281-A60D-3051D496DE88}"/>
      </w:docPartPr>
      <w:docPartBody>
        <w:p w:rsidR="00000000" w:rsidRDefault="00892F99">
          <w:pPr>
            <w:pStyle w:val="D8685CDB12514B6A87168497C299DC11"/>
          </w:pPr>
          <w:r w:rsidRPr="00B00740">
            <w:rPr>
              <w:rStyle w:val="SubtleReference"/>
            </w:rPr>
            <w:t>__</w:t>
          </w:r>
          <w:r w:rsidRPr="00B00740">
            <w:rPr>
              <w:rStyle w:val="SubtleReference"/>
            </w:rPr>
            <w:t>__________________________________</w:t>
          </w:r>
        </w:p>
      </w:docPartBody>
    </w:docPart>
    <w:docPart>
      <w:docPartPr>
        <w:name w:val="4B1211EDC24E4E5C9275A3B9D383B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267BC-01A2-49CA-A894-5EAB5F89DCE1}"/>
      </w:docPartPr>
      <w:docPartBody>
        <w:p w:rsidR="00000000" w:rsidRDefault="00892F99">
          <w:pPr>
            <w:pStyle w:val="4B1211EDC24E4E5C9275A3B9D383BFDB"/>
          </w:pPr>
          <w:r w:rsidRPr="00B00740">
            <w:t>Period/Subject:</w:t>
          </w:r>
        </w:p>
      </w:docPartBody>
    </w:docPart>
    <w:docPart>
      <w:docPartPr>
        <w:name w:val="8BF5EE8AD4B44BE5892AD8C486BF7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6269F-26B3-4557-90D8-D026245E8586}"/>
      </w:docPartPr>
      <w:docPartBody>
        <w:p w:rsidR="00000000" w:rsidRDefault="00892F99">
          <w:pPr>
            <w:pStyle w:val="8BF5EE8AD4B44BE5892AD8C486BF7B1E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0F85DE13202446D8BDC7194D2410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3C7A9-6960-4241-874F-480ECE7DEEBD}"/>
      </w:docPartPr>
      <w:docPartBody>
        <w:p w:rsidR="00000000" w:rsidRDefault="00892F99">
          <w:pPr>
            <w:pStyle w:val="0F85DE13202446D8BDC7194D2410C0A6"/>
          </w:pPr>
          <w:r w:rsidRPr="00E65AA7">
            <w:t>What do</w:t>
          </w:r>
        </w:p>
      </w:docPartBody>
    </w:docPart>
    <w:docPart>
      <w:docPartPr>
        <w:name w:val="E8819C9A5C76424984EF0B42703D5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1E6A-6174-46CC-BBD5-F4E5BA5D0202}"/>
      </w:docPartPr>
      <w:docPartBody>
        <w:p w:rsidR="00000000" w:rsidRDefault="00892F99">
          <w:pPr>
            <w:pStyle w:val="E8819C9A5C76424984EF0B42703D5C10"/>
          </w:pPr>
          <w:r w:rsidRPr="00E65AA7">
            <w:rPr>
              <w:rStyle w:val="SubtleEmphasis"/>
            </w:rPr>
            <w:t>you</w:t>
          </w:r>
        </w:p>
      </w:docPartBody>
    </w:docPart>
    <w:docPart>
      <w:docPartPr>
        <w:name w:val="CC2470AE08444509AB318962C141C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A4B59-EF7D-43DC-977C-6B69C5A1218B}"/>
      </w:docPartPr>
      <w:docPartBody>
        <w:p w:rsidR="00000000" w:rsidRDefault="00892F99">
          <w:pPr>
            <w:pStyle w:val="CC2470AE08444509AB318962C141C685"/>
          </w:pPr>
          <w:r w:rsidRPr="00E65AA7">
            <w:t>need to review tonight?</w:t>
          </w:r>
        </w:p>
      </w:docPartBody>
    </w:docPart>
    <w:docPart>
      <w:docPartPr>
        <w:name w:val="C7BC72D30B0644BA8AAB118631163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F737-F031-4678-92AC-91B022B22A1C}"/>
      </w:docPartPr>
      <w:docPartBody>
        <w:p w:rsidR="00000000" w:rsidRDefault="00892F99">
          <w:pPr>
            <w:pStyle w:val="C7BC72D30B0644BA8AAB118631163BBE"/>
          </w:pPr>
          <w:r w:rsidRPr="00E65AA7">
            <w:t>What do</w:t>
          </w:r>
        </w:p>
      </w:docPartBody>
    </w:docPart>
    <w:docPart>
      <w:docPartPr>
        <w:name w:val="E653AF00241A4AC9A167C9DFC0F6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A7F74-1601-4354-ACC6-D22752700F55}"/>
      </w:docPartPr>
      <w:docPartBody>
        <w:p w:rsidR="00000000" w:rsidRDefault="00892F99">
          <w:pPr>
            <w:pStyle w:val="E653AF00241A4AC9A167C9DFC0F6AA48"/>
          </w:pPr>
          <w:r w:rsidRPr="00E65AA7">
            <w:rPr>
              <w:rStyle w:val="SubtleEmphasis"/>
            </w:rPr>
            <w:t>you</w:t>
          </w:r>
        </w:p>
      </w:docPartBody>
    </w:docPart>
    <w:docPart>
      <w:docPartPr>
        <w:name w:val="B402401DD4F446DA8942758076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1146D-80FF-47C6-84FD-5B8009E8CF4B}"/>
      </w:docPartPr>
      <w:docPartBody>
        <w:p w:rsidR="00000000" w:rsidRDefault="00892F99">
          <w:pPr>
            <w:pStyle w:val="B402401DD4F446DA8942758076484896"/>
          </w:pPr>
          <w:r w:rsidRPr="00E65AA7">
            <w:t xml:space="preserve">need </w:t>
          </w:r>
          <w:r w:rsidRPr="00E65AA7">
            <w:t>to review tonight?</w:t>
          </w:r>
        </w:p>
      </w:docPartBody>
    </w:docPart>
    <w:docPart>
      <w:docPartPr>
        <w:name w:val="CB94C689B6F0475BAA8E7AE07E5F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2166-2732-43C4-9D31-FFB84AEA9B3E}"/>
      </w:docPartPr>
      <w:docPartBody>
        <w:p w:rsidR="00000000" w:rsidRDefault="00892F99">
          <w:pPr>
            <w:pStyle w:val="CB94C689B6F0475BAA8E7AE07E5F81BB"/>
          </w:pPr>
          <w:r w:rsidRPr="00E65AA7">
            <w:t>What do</w:t>
          </w:r>
          <w:r>
            <w:t>es</w:t>
          </w:r>
        </w:p>
      </w:docPartBody>
    </w:docPart>
    <w:docPart>
      <w:docPartPr>
        <w:name w:val="352DA867DBE2433ABBF53525BFB2F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866-CFA2-4D4A-9EF3-A323E3F29042}"/>
      </w:docPartPr>
      <w:docPartBody>
        <w:p w:rsidR="00000000" w:rsidRDefault="00892F99">
          <w:pPr>
            <w:pStyle w:val="352DA867DBE2433ABBF53525BFB2FF7B"/>
          </w:pPr>
          <w:r w:rsidRPr="00937BCC">
            <w:t>[</w:t>
          </w:r>
          <w:r w:rsidRPr="00937BCC">
            <w:rPr>
              <w:u w:val="single"/>
            </w:rPr>
            <w:t>teacher’s name]</w:t>
          </w:r>
        </w:p>
      </w:docPartBody>
    </w:docPart>
    <w:docPart>
      <w:docPartPr>
        <w:name w:val="8163F14660544748B5AFC8EFA3190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CD29-6337-44B5-9DAD-43989669CA2B}"/>
      </w:docPartPr>
      <w:docPartBody>
        <w:p w:rsidR="00000000" w:rsidRDefault="00892F99">
          <w:pPr>
            <w:pStyle w:val="8163F14660544748B5AFC8EFA3190C5C"/>
          </w:pPr>
          <w:r w:rsidRPr="00937BCC">
            <w:rPr>
              <w:noProof/>
            </w:rPr>
            <w:t>need</w:t>
          </w:r>
          <w:r>
            <w:t xml:space="preserve"> </w:t>
          </w:r>
          <w:r w:rsidRPr="00937BCC">
            <w:rPr>
              <w:noProof/>
            </w:rPr>
            <w:t>to reteach tomorrow?</w:t>
          </w:r>
        </w:p>
      </w:docPartBody>
    </w:docPart>
    <w:docPart>
      <w:docPartPr>
        <w:name w:val="FEF3453BD42F4ACE82F2CC0909521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5EC6C-1A29-49C5-A66D-CABDE1F53A95}"/>
      </w:docPartPr>
      <w:docPartBody>
        <w:p w:rsidR="00000000" w:rsidRDefault="00892F99">
          <w:pPr>
            <w:pStyle w:val="FEF3453BD42F4ACE82F2CC0909521AE0"/>
          </w:pPr>
          <w:r w:rsidRPr="00E65AA7">
            <w:t>What do</w:t>
          </w:r>
          <w:r>
            <w:t>es</w:t>
          </w:r>
        </w:p>
      </w:docPartBody>
    </w:docPart>
    <w:docPart>
      <w:docPartPr>
        <w:name w:val="B381631EC3E94C6DA5602A8203583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B45B-D731-46E4-848C-8BE8D6816139}"/>
      </w:docPartPr>
      <w:docPartBody>
        <w:p w:rsidR="00000000" w:rsidRDefault="00892F99">
          <w:pPr>
            <w:pStyle w:val="B381631EC3E94C6DA5602A820358324D"/>
          </w:pPr>
          <w:r w:rsidRPr="00937BCC">
            <w:t>[</w:t>
          </w:r>
          <w:r w:rsidRPr="00937BCC">
            <w:rPr>
              <w:u w:val="single"/>
            </w:rPr>
            <w:t>teacher’s name]</w:t>
          </w:r>
        </w:p>
      </w:docPartBody>
    </w:docPart>
    <w:docPart>
      <w:docPartPr>
        <w:name w:val="7DC6BE5D46F943BC82ECEBBF1BB5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3BD95-0FFB-4E42-B88B-6F0692DA44E0}"/>
      </w:docPartPr>
      <w:docPartBody>
        <w:p w:rsidR="00000000" w:rsidRDefault="00892F99">
          <w:pPr>
            <w:pStyle w:val="7DC6BE5D46F943BC82ECEBBF1BB5D342"/>
          </w:pPr>
          <w:r w:rsidRPr="00937BCC">
            <w:rPr>
              <w:noProof/>
            </w:rPr>
            <w:t>need</w:t>
          </w:r>
          <w:r>
            <w:t xml:space="preserve"> </w:t>
          </w:r>
          <w:r w:rsidRPr="00937BCC">
            <w:rPr>
              <w:noProof/>
            </w:rPr>
            <w:t>to reteach tomorrow?</w:t>
          </w:r>
        </w:p>
      </w:docPartBody>
    </w:docPart>
    <w:docPart>
      <w:docPartPr>
        <w:name w:val="8B9579F5048D4E5CA008F07B6A77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AAA22-3FEA-40D2-8E9C-490325FFFF67}"/>
      </w:docPartPr>
      <w:docPartBody>
        <w:p w:rsidR="00000000" w:rsidRDefault="00892F99">
          <w:pPr>
            <w:pStyle w:val="8B9579F5048D4E5CA008F07B6A770E59"/>
          </w:pPr>
          <w:r w:rsidRPr="00B00740">
            <w:t>Name:</w:t>
          </w:r>
        </w:p>
      </w:docPartBody>
    </w:docPart>
    <w:docPart>
      <w:docPartPr>
        <w:name w:val="A08AAF49EC13475BA607C46CA5F22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2B495-C204-4E2B-AD5A-98EEDAE0E6D5}"/>
      </w:docPartPr>
      <w:docPartBody>
        <w:p w:rsidR="00000000" w:rsidRDefault="00892F99">
          <w:pPr>
            <w:pStyle w:val="A08AAF49EC13475BA607C46CA5F22F68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66969CF728CB4603A1366132FD00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673B-F983-43B7-94B7-8D5A9DEC65E7}"/>
      </w:docPartPr>
      <w:docPartBody>
        <w:p w:rsidR="00000000" w:rsidRDefault="00892F99">
          <w:pPr>
            <w:pStyle w:val="66969CF728CB4603A1366132FD008600"/>
          </w:pPr>
          <w:r w:rsidRPr="00B00740">
            <w:t>Date:</w:t>
          </w:r>
        </w:p>
      </w:docPartBody>
    </w:docPart>
    <w:docPart>
      <w:docPartPr>
        <w:name w:val="551E2F80FB2D403B902506811E77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36EE-21E0-4080-AD3F-56A3BC87B104}"/>
      </w:docPartPr>
      <w:docPartBody>
        <w:p w:rsidR="00000000" w:rsidRDefault="00892F99">
          <w:pPr>
            <w:pStyle w:val="551E2F80FB2D403B902506811E7743C8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201A70AD34094539A49EDE010ABE7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92478-F957-4A95-87FA-443E74772AD0}"/>
      </w:docPartPr>
      <w:docPartBody>
        <w:p w:rsidR="00000000" w:rsidRDefault="00892F99">
          <w:pPr>
            <w:pStyle w:val="201A70AD34094539A49EDE010ABE7B16"/>
          </w:pPr>
          <w:r w:rsidRPr="00B00740">
            <w:t>Period/Subject:</w:t>
          </w:r>
        </w:p>
      </w:docPartBody>
    </w:docPart>
    <w:docPart>
      <w:docPartPr>
        <w:name w:val="C6310117BF894573A3299762384C1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37ABC-4BAD-488C-8849-A45212CA0FFB}"/>
      </w:docPartPr>
      <w:docPartBody>
        <w:p w:rsidR="00000000" w:rsidRDefault="00892F99">
          <w:pPr>
            <w:pStyle w:val="C6310117BF894573A3299762384C1778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8E42C1B1CAFA42B7ACF181C17CDBA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1312C-6705-4F92-8A31-0B0CF9CF643C}"/>
      </w:docPartPr>
      <w:docPartBody>
        <w:p w:rsidR="00000000" w:rsidRDefault="00892F99">
          <w:pPr>
            <w:pStyle w:val="8E42C1B1CAFA42B7ACF181C17CDBA37E"/>
          </w:pPr>
          <w:r w:rsidRPr="00B00740">
            <w:t>Name:</w:t>
          </w:r>
        </w:p>
      </w:docPartBody>
    </w:docPart>
    <w:docPart>
      <w:docPartPr>
        <w:name w:val="20A3EA3E53AA4885A513F63F00C2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996F-340A-40F3-B660-CAC9138B537D}"/>
      </w:docPartPr>
      <w:docPartBody>
        <w:p w:rsidR="00000000" w:rsidRDefault="00892F99">
          <w:pPr>
            <w:pStyle w:val="20A3EA3E53AA4885A513F63F00C2F04B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B27AF30596C4A1C8D2196AD3750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41E0-028C-478F-A0C6-12D7B3BA5D2D}"/>
      </w:docPartPr>
      <w:docPartBody>
        <w:p w:rsidR="00000000" w:rsidRDefault="00892F99">
          <w:pPr>
            <w:pStyle w:val="0B27AF30596C4A1C8D2196AD375092BD"/>
          </w:pPr>
          <w:r w:rsidRPr="00B00740">
            <w:t>Date:</w:t>
          </w:r>
        </w:p>
      </w:docPartBody>
    </w:docPart>
    <w:docPart>
      <w:docPartPr>
        <w:name w:val="608849C20F214920803BDF744F594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8DE03-85CE-4C48-B22C-41EC551A64E2}"/>
      </w:docPartPr>
      <w:docPartBody>
        <w:p w:rsidR="00000000" w:rsidRDefault="00892F99">
          <w:pPr>
            <w:pStyle w:val="608849C20F214920803BDF744F594CB7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0150F1BDD9804EF0AF892FCB671D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A5676-77E3-4EC9-A588-970DA3B3E2F4}"/>
      </w:docPartPr>
      <w:docPartBody>
        <w:p w:rsidR="00000000" w:rsidRDefault="00892F99">
          <w:pPr>
            <w:pStyle w:val="0150F1BDD9804EF0AF892FCB671D5FEE"/>
          </w:pPr>
          <w:r w:rsidRPr="00B00740">
            <w:t>Period/Subject:</w:t>
          </w:r>
        </w:p>
      </w:docPartBody>
    </w:docPart>
    <w:docPart>
      <w:docPartPr>
        <w:name w:val="611BDF58006C4223B5E1BBD7C3876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A6AC8-B2D2-42FA-B595-4C6CCF1643FA}"/>
      </w:docPartPr>
      <w:docPartBody>
        <w:p w:rsidR="00000000" w:rsidRDefault="00892F99">
          <w:pPr>
            <w:pStyle w:val="611BDF58006C4223B5E1BBD7C3876C16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76D1E6CACBF54EAA80735A38A651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71A4-1C08-4C99-9776-A65A595D87F7}"/>
      </w:docPartPr>
      <w:docPartBody>
        <w:p w:rsidR="00000000" w:rsidRDefault="00892F99">
          <w:pPr>
            <w:pStyle w:val="76D1E6CACBF54EAA80735A38A651A70F"/>
          </w:pPr>
          <w:r w:rsidRPr="00055466">
            <w:t>Shade in how well you understood today’s lesson an</w:t>
          </w:r>
          <w:r w:rsidRPr="00055466">
            <w:t>d explain why you feel that way.</w:t>
          </w:r>
        </w:p>
      </w:docPartBody>
    </w:docPart>
    <w:docPart>
      <w:docPartPr>
        <w:name w:val="8C5AE06A1D4342F8AD9B53EB142BB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05B2B-1086-49B5-A896-F3CB1CBF6C11}"/>
      </w:docPartPr>
      <w:docPartBody>
        <w:p w:rsidR="00000000" w:rsidRDefault="00892F99">
          <w:pPr>
            <w:pStyle w:val="8C5AE06A1D4342F8AD9B53EB142BBA80"/>
          </w:pPr>
          <w:r w:rsidRPr="00055466">
            <w:t>Shade in how well you understood today’s lesson and explain why you feel that way.</w:t>
          </w:r>
        </w:p>
      </w:docPartBody>
    </w:docPart>
    <w:docPart>
      <w:docPartPr>
        <w:name w:val="4B90E118E3064B47BF8F190CD07C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2ADEC-FD8D-477A-B032-E4C4E90D4AF6}"/>
      </w:docPartPr>
      <w:docPartBody>
        <w:p w:rsidR="00000000" w:rsidRDefault="00892F99">
          <w:pPr>
            <w:pStyle w:val="4B90E118E3064B47BF8F190CD07C78B5"/>
          </w:pPr>
          <w:r w:rsidRPr="006B248A">
            <w:t>Very well</w:t>
          </w:r>
        </w:p>
      </w:docPartBody>
    </w:docPart>
    <w:docPart>
      <w:docPartPr>
        <w:name w:val="9DFE35D63E4D4169A7806A39CDFA6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CD4AE-D225-4CE7-B190-8313443F83B1}"/>
      </w:docPartPr>
      <w:docPartBody>
        <w:p w:rsidR="00000000" w:rsidRDefault="00892F99">
          <w:pPr>
            <w:pStyle w:val="9DFE35D63E4D4169A7806A39CDFA6F9B"/>
          </w:pPr>
          <w:r>
            <w:t>Somewhat</w:t>
          </w:r>
        </w:p>
      </w:docPartBody>
    </w:docPart>
    <w:docPart>
      <w:docPartPr>
        <w:name w:val="7FE59522B05C4E9981B8F15653B19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D6622-7889-4D91-8570-D21FA116CE35}"/>
      </w:docPartPr>
      <w:docPartBody>
        <w:p w:rsidR="00000000" w:rsidRDefault="00892F99">
          <w:pPr>
            <w:pStyle w:val="7FE59522B05C4E9981B8F15653B190A3"/>
          </w:pPr>
          <w:r>
            <w:t xml:space="preserve">Not </w:t>
          </w:r>
          <w:r w:rsidRPr="006B248A">
            <w:t>well</w:t>
          </w:r>
        </w:p>
      </w:docPartBody>
    </w:docPart>
    <w:docPart>
      <w:docPartPr>
        <w:name w:val="A5B6693B88E644C395C44993A3EC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0099A-3172-4B68-A5BE-4A1796FC0683}"/>
      </w:docPartPr>
      <w:docPartBody>
        <w:p w:rsidR="00000000" w:rsidRDefault="00892F99">
          <w:pPr>
            <w:pStyle w:val="A5B6693B88E644C395C44993A3EC18CE"/>
          </w:pPr>
          <w:r w:rsidRPr="006B248A">
            <w:t>Very well</w:t>
          </w:r>
        </w:p>
      </w:docPartBody>
    </w:docPart>
    <w:docPart>
      <w:docPartPr>
        <w:name w:val="C74327D09808492CADED03E619F5A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7A2A-C306-4DE9-B505-AAEE5A16B6FD}"/>
      </w:docPartPr>
      <w:docPartBody>
        <w:p w:rsidR="00000000" w:rsidRDefault="00892F99">
          <w:pPr>
            <w:pStyle w:val="C74327D09808492CADED03E619F5ADFB"/>
          </w:pPr>
          <w:r>
            <w:t>Somewhat</w:t>
          </w:r>
        </w:p>
      </w:docPartBody>
    </w:docPart>
    <w:docPart>
      <w:docPartPr>
        <w:name w:val="013E0C0642364406ABAB4C896EF0B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CBFC1-2699-46B1-8A16-30C541C6971D}"/>
      </w:docPartPr>
      <w:docPartBody>
        <w:p w:rsidR="00000000" w:rsidRDefault="00892F99">
          <w:pPr>
            <w:pStyle w:val="013E0C0642364406ABAB4C896EF0B2A0"/>
          </w:pPr>
          <w:r>
            <w:t xml:space="preserve">Not </w:t>
          </w:r>
          <w:r w:rsidRPr="006B248A">
            <w:t>well</w:t>
          </w:r>
        </w:p>
      </w:docPartBody>
    </w:docPart>
    <w:docPart>
      <w:docPartPr>
        <w:name w:val="D796F75788464FC7896E39D039766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6357-5A7D-492E-A7AE-076655793916}"/>
      </w:docPartPr>
      <w:docPartBody>
        <w:p w:rsidR="00000000" w:rsidRDefault="00892F99">
          <w:pPr>
            <w:pStyle w:val="D796F75788464FC7896E39D0397661D2"/>
          </w:pPr>
          <w:r w:rsidRPr="00B00740">
            <w:t>Name:</w:t>
          </w:r>
        </w:p>
      </w:docPartBody>
    </w:docPart>
    <w:docPart>
      <w:docPartPr>
        <w:name w:val="0DAD63BC64C2472191076054D7C71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AEFF3-031B-4AA4-A853-EDDEACCE4515}"/>
      </w:docPartPr>
      <w:docPartBody>
        <w:p w:rsidR="00000000" w:rsidRDefault="00892F99">
          <w:pPr>
            <w:pStyle w:val="0DAD63BC64C2472191076054D7C71518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5E2F6BCE32344F1A90B1AF8D7A99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0EE6B-710B-4AEE-BC6B-8C677E5C9330}"/>
      </w:docPartPr>
      <w:docPartBody>
        <w:p w:rsidR="00000000" w:rsidRDefault="00892F99">
          <w:pPr>
            <w:pStyle w:val="5E2F6BCE32344F1A90B1AF8D7A9993C1"/>
          </w:pPr>
          <w:r w:rsidRPr="00B00740">
            <w:t>Date:</w:t>
          </w:r>
        </w:p>
      </w:docPartBody>
    </w:docPart>
    <w:docPart>
      <w:docPartPr>
        <w:name w:val="277CF4B382F8417A947638D7C5A31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AAE8-999D-4BAD-9ECD-C3E693825609}"/>
      </w:docPartPr>
      <w:docPartBody>
        <w:p w:rsidR="00000000" w:rsidRDefault="00892F99">
          <w:pPr>
            <w:pStyle w:val="277CF4B382F8417A947638D7C5A31DC5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77F7557519CB4694BB0BA3E3AA09E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22659-BA62-4805-BDFC-42BE1E118AC4}"/>
      </w:docPartPr>
      <w:docPartBody>
        <w:p w:rsidR="00000000" w:rsidRDefault="00892F99">
          <w:pPr>
            <w:pStyle w:val="77F7557519CB4694BB0BA3E3AA09E1DA"/>
          </w:pPr>
          <w:r w:rsidRPr="00B00740">
            <w:t>Period/Subject:</w:t>
          </w:r>
        </w:p>
      </w:docPartBody>
    </w:docPart>
    <w:docPart>
      <w:docPartPr>
        <w:name w:val="7B588B9EFDDA48D4872862EDF5432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0515-42BB-4B1B-813D-7E9C5B7BF91E}"/>
      </w:docPartPr>
      <w:docPartBody>
        <w:p w:rsidR="00000000" w:rsidRDefault="00892F99">
          <w:pPr>
            <w:pStyle w:val="7B588B9EFDDA48D4872862EDF54325D0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8BF001595D354204AD025A5AE1B10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6B14-E2BD-46BC-8495-0EE09C955261}"/>
      </w:docPartPr>
      <w:docPartBody>
        <w:p w:rsidR="00000000" w:rsidRDefault="00892F99">
          <w:pPr>
            <w:pStyle w:val="8BF001595D354204AD025A5AE1B10286"/>
          </w:pPr>
          <w:r w:rsidRPr="00B00740">
            <w:t>Name:</w:t>
          </w:r>
        </w:p>
      </w:docPartBody>
    </w:docPart>
    <w:docPart>
      <w:docPartPr>
        <w:name w:val="EA8BCD8900264A67A3B8E99A9FCA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12FED-B59E-498C-9930-D734A1EB3568}"/>
      </w:docPartPr>
      <w:docPartBody>
        <w:p w:rsidR="00000000" w:rsidRDefault="00892F99">
          <w:pPr>
            <w:pStyle w:val="EA8BCD8900264A67A3B8E99A9FCAFA42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1091FD4FCBC487BA6AF5E65458A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C9DB-68FB-4D55-80E8-70D086F9C93B}"/>
      </w:docPartPr>
      <w:docPartBody>
        <w:p w:rsidR="00000000" w:rsidRDefault="00892F99">
          <w:pPr>
            <w:pStyle w:val="11091FD4FCBC487BA6AF5E65458A94C8"/>
          </w:pPr>
          <w:r w:rsidRPr="00B00740">
            <w:t>Date:</w:t>
          </w:r>
        </w:p>
      </w:docPartBody>
    </w:docPart>
    <w:docPart>
      <w:docPartPr>
        <w:name w:val="1A434C7DA608405592F33DE3609E3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5E2D0-40D8-4AF9-ABAA-EC74F2004B43}"/>
      </w:docPartPr>
      <w:docPartBody>
        <w:p w:rsidR="00000000" w:rsidRDefault="00892F99">
          <w:pPr>
            <w:pStyle w:val="1A434C7DA608405592F33DE3609E38A3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6092ABC22D1C4486BA7F3E6434B3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4E81E-EA8A-4B24-A593-5E33B2C92E46}"/>
      </w:docPartPr>
      <w:docPartBody>
        <w:p w:rsidR="00000000" w:rsidRDefault="00892F99">
          <w:pPr>
            <w:pStyle w:val="6092ABC22D1C4486BA7F3E6434B3F4F0"/>
          </w:pPr>
          <w:r w:rsidRPr="00B00740">
            <w:t>Period/Subject:</w:t>
          </w:r>
        </w:p>
      </w:docPartBody>
    </w:docPart>
    <w:docPart>
      <w:docPartPr>
        <w:name w:val="B062CD56B98D41C59C59C34A4FC99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04668-996F-448B-A476-27922B83A0F0}"/>
      </w:docPartPr>
      <w:docPartBody>
        <w:p w:rsidR="00000000" w:rsidRDefault="00892F99">
          <w:pPr>
            <w:pStyle w:val="B062CD56B98D41C59C59C34A4FC99933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DD68D8BE6CE44C148533375ECDDB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6FC4-BF5B-4803-9C8F-1C006B15C092}"/>
      </w:docPartPr>
      <w:docPartBody>
        <w:p w:rsidR="00000000" w:rsidRDefault="00892F99">
          <w:pPr>
            <w:pStyle w:val="DD68D8BE6CE44C148533375ECDDBBFE9"/>
          </w:pPr>
          <w:r w:rsidRPr="00055466">
            <w:t>Shade in how well you understood today’s lesson and explain why you feel that way.</w:t>
          </w:r>
        </w:p>
      </w:docPartBody>
    </w:docPart>
    <w:docPart>
      <w:docPartPr>
        <w:name w:val="9611A0E7137946C59FD2014F0F7B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7B4C-3C28-4FC3-8553-9607D8CD14FB}"/>
      </w:docPartPr>
      <w:docPartBody>
        <w:p w:rsidR="00000000" w:rsidRDefault="00892F99">
          <w:pPr>
            <w:pStyle w:val="9611A0E7137946C59FD2014F0F7BEFBC"/>
          </w:pPr>
          <w:r w:rsidRPr="00055466">
            <w:t>Shade in how well you understood today’s lesson and expla</w:t>
          </w:r>
          <w:r w:rsidRPr="00055466">
            <w:t>in why you feel that way.</w:t>
          </w:r>
        </w:p>
      </w:docPartBody>
    </w:docPart>
    <w:docPart>
      <w:docPartPr>
        <w:name w:val="9B4D4DE6F34E4D43905875FF91795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204BE-9135-43FD-A542-46C602B36021}"/>
      </w:docPartPr>
      <w:docPartBody>
        <w:p w:rsidR="00000000" w:rsidRDefault="00892F99">
          <w:pPr>
            <w:pStyle w:val="9B4D4DE6F34E4D43905875FF917950FA"/>
          </w:pPr>
          <w:r w:rsidRPr="006B248A">
            <w:t>Very well</w:t>
          </w:r>
        </w:p>
      </w:docPartBody>
    </w:docPart>
    <w:docPart>
      <w:docPartPr>
        <w:name w:val="6D91F36B5C3D4B6AA0637EC9030C7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F111C-8DCA-4B40-9E5B-A06B0BE9C3AB}"/>
      </w:docPartPr>
      <w:docPartBody>
        <w:p w:rsidR="00000000" w:rsidRDefault="00892F99">
          <w:pPr>
            <w:pStyle w:val="6D91F36B5C3D4B6AA0637EC9030C7C9D"/>
          </w:pPr>
          <w:r>
            <w:t>Somewhat</w:t>
          </w:r>
        </w:p>
      </w:docPartBody>
    </w:docPart>
    <w:docPart>
      <w:docPartPr>
        <w:name w:val="8158859F1BDB45CB9198A5B86B2D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F62D-BD47-4DD3-91D0-C109E38AEF71}"/>
      </w:docPartPr>
      <w:docPartBody>
        <w:p w:rsidR="00000000" w:rsidRDefault="00892F99">
          <w:pPr>
            <w:pStyle w:val="8158859F1BDB45CB9198A5B86B2DE94B"/>
          </w:pPr>
          <w:r>
            <w:t xml:space="preserve">Not </w:t>
          </w:r>
          <w:r w:rsidRPr="006B248A">
            <w:t>well</w:t>
          </w:r>
        </w:p>
      </w:docPartBody>
    </w:docPart>
    <w:docPart>
      <w:docPartPr>
        <w:name w:val="90E7F5DCFD3346228EB4CBEEF7AFE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EF9AA-4931-4CA7-887C-9FDC42440A23}"/>
      </w:docPartPr>
      <w:docPartBody>
        <w:p w:rsidR="00000000" w:rsidRDefault="00892F99">
          <w:pPr>
            <w:pStyle w:val="90E7F5DCFD3346228EB4CBEEF7AFE423"/>
          </w:pPr>
          <w:r w:rsidRPr="006B248A">
            <w:t>Very well</w:t>
          </w:r>
        </w:p>
      </w:docPartBody>
    </w:docPart>
    <w:docPart>
      <w:docPartPr>
        <w:name w:val="45FA5A8E81D647AB939A95031368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145B-4C80-4522-8227-714661B5AE84}"/>
      </w:docPartPr>
      <w:docPartBody>
        <w:p w:rsidR="00000000" w:rsidRDefault="00892F99">
          <w:pPr>
            <w:pStyle w:val="45FA5A8E81D647AB939A950313681BB2"/>
          </w:pPr>
          <w:r>
            <w:t>Somewhat</w:t>
          </w:r>
        </w:p>
      </w:docPartBody>
    </w:docPart>
    <w:docPart>
      <w:docPartPr>
        <w:name w:val="D105A1C7540249FDB539FE3C8759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846E4-20A8-4799-9178-3E3633D1118A}"/>
      </w:docPartPr>
      <w:docPartBody>
        <w:p w:rsidR="00000000" w:rsidRDefault="00892F99">
          <w:pPr>
            <w:pStyle w:val="D105A1C7540249FDB539FE3C87596D50"/>
          </w:pPr>
          <w:r>
            <w:t xml:space="preserve">Not </w:t>
          </w:r>
          <w:r w:rsidRPr="006B248A">
            <w:t>well</w:t>
          </w:r>
        </w:p>
      </w:docPartBody>
    </w:docPart>
    <w:docPart>
      <w:docPartPr>
        <w:name w:val="07FE46E9053941DBA4502820FE747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86912-A755-43C4-A023-F10DC7FC445F}"/>
      </w:docPartPr>
      <w:docPartBody>
        <w:p w:rsidR="00000000" w:rsidRDefault="00892F99">
          <w:pPr>
            <w:pStyle w:val="07FE46E9053941DBA4502820FE747E0F"/>
          </w:pPr>
          <w:r w:rsidRPr="00B00740">
            <w:t>Name:</w:t>
          </w:r>
        </w:p>
      </w:docPartBody>
    </w:docPart>
    <w:docPart>
      <w:docPartPr>
        <w:name w:val="1D613540274145AEB87BD39C9B48C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8E591-634E-4838-9263-4CC4C3E7DA06}"/>
      </w:docPartPr>
      <w:docPartBody>
        <w:p w:rsidR="00000000" w:rsidRDefault="00892F99">
          <w:pPr>
            <w:pStyle w:val="1D613540274145AEB87BD39C9B48C964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B8D1DFAF8974933AC6135080AB94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9796-4AA1-450F-B06B-82B421E3D664}"/>
      </w:docPartPr>
      <w:docPartBody>
        <w:p w:rsidR="00000000" w:rsidRDefault="00892F99">
          <w:pPr>
            <w:pStyle w:val="0B8D1DFAF8974933AC6135080AB9439C"/>
          </w:pPr>
          <w:r w:rsidRPr="00B00740">
            <w:t>Date:</w:t>
          </w:r>
        </w:p>
      </w:docPartBody>
    </w:docPart>
    <w:docPart>
      <w:docPartPr>
        <w:name w:val="F7ABD4BCC1434C9BB8C253036BB24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D10AD-0CD4-4019-8CD4-2161139AEB86}"/>
      </w:docPartPr>
      <w:docPartBody>
        <w:p w:rsidR="00000000" w:rsidRDefault="00892F99">
          <w:pPr>
            <w:pStyle w:val="F7ABD4BCC1434C9BB8C253036BB24B6F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7491F00DE811490A9A9D227A3528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7F9D-539A-4A81-89BA-D3A5D54EB3C5}"/>
      </w:docPartPr>
      <w:docPartBody>
        <w:p w:rsidR="00000000" w:rsidRDefault="00892F99">
          <w:pPr>
            <w:pStyle w:val="7491F00DE811490A9A9D227A352820A5"/>
          </w:pPr>
          <w:r w:rsidRPr="00B00740">
            <w:t>Period/Subject:</w:t>
          </w:r>
        </w:p>
      </w:docPartBody>
    </w:docPart>
    <w:docPart>
      <w:docPartPr>
        <w:name w:val="A969A72B3C2B448E9A81E4258AFA4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6A36-9BD0-435B-AB33-D39B99192BDF}"/>
      </w:docPartPr>
      <w:docPartBody>
        <w:p w:rsidR="00000000" w:rsidRDefault="00892F99">
          <w:pPr>
            <w:pStyle w:val="A969A72B3C2B448E9A81E4258AFA4A22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4B3F063EF16C4A12B1BD3BC6F794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B6E77-540D-46CE-838B-A10C996542E3}"/>
      </w:docPartPr>
      <w:docPartBody>
        <w:p w:rsidR="00000000" w:rsidRDefault="00892F99">
          <w:pPr>
            <w:pStyle w:val="4B3F063EF16C4A12B1BD3BC6F794784C"/>
          </w:pPr>
          <w:r w:rsidRPr="00B00740">
            <w:t>Name:</w:t>
          </w:r>
        </w:p>
      </w:docPartBody>
    </w:docPart>
    <w:docPart>
      <w:docPartPr>
        <w:name w:val="1698E4AA33DF49D5A94E6BD542BBF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65B98-BFF0-4F20-BC20-86E7DCE5E0C2}"/>
      </w:docPartPr>
      <w:docPartBody>
        <w:p w:rsidR="00000000" w:rsidRDefault="00892F99">
          <w:pPr>
            <w:pStyle w:val="1698E4AA33DF49D5A94E6BD542BBF94A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B00D7F5FBFB24CA18D626B8266385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9194-A84F-4F3C-B1A5-42370ECF0539}"/>
      </w:docPartPr>
      <w:docPartBody>
        <w:p w:rsidR="00000000" w:rsidRDefault="00892F99">
          <w:pPr>
            <w:pStyle w:val="B00D7F5FBFB24CA18D626B826638507C"/>
          </w:pPr>
          <w:r w:rsidRPr="00B00740">
            <w:t>Date:</w:t>
          </w:r>
        </w:p>
      </w:docPartBody>
    </w:docPart>
    <w:docPart>
      <w:docPartPr>
        <w:name w:val="580776D05A6B4FAA8EFD9A15F09D0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9D90-C85F-4DE6-8D86-5979FB5B5947}"/>
      </w:docPartPr>
      <w:docPartBody>
        <w:p w:rsidR="00000000" w:rsidRDefault="00892F99">
          <w:pPr>
            <w:pStyle w:val="580776D05A6B4FAA8EFD9A15F09D00D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3B8E99C79351478B9A5A034F7B380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DDE28-A58E-4F15-A4F4-9961729F2F9D}"/>
      </w:docPartPr>
      <w:docPartBody>
        <w:p w:rsidR="00000000" w:rsidRDefault="00892F99">
          <w:pPr>
            <w:pStyle w:val="3B8E99C79351478B9A5A034F7B380ECE"/>
          </w:pPr>
          <w:r w:rsidRPr="00B00740">
            <w:t>Period/Subject:</w:t>
          </w:r>
        </w:p>
      </w:docPartBody>
    </w:docPart>
    <w:docPart>
      <w:docPartPr>
        <w:name w:val="D7A1A1CE04694239AB220C4D5827A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FBE20-1F1C-4BD7-9157-2EAC6A5D45AF}"/>
      </w:docPartPr>
      <w:docPartBody>
        <w:p w:rsidR="00000000" w:rsidRDefault="00892F99">
          <w:pPr>
            <w:pStyle w:val="D7A1A1CE04694239AB220C4D5827AC38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F67AA517208B4202B40723425ADA5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B5DFA-515E-4869-95C8-F9A1093BA0BC}"/>
      </w:docPartPr>
      <w:docPartBody>
        <w:p w:rsidR="00000000" w:rsidRDefault="00892F99">
          <w:pPr>
            <w:pStyle w:val="F67AA517208B4202B40723425ADA588B"/>
          </w:pPr>
          <w:r>
            <w:t>What part of today’s lesson could you teach to a classmate?</w:t>
          </w:r>
        </w:p>
      </w:docPartBody>
    </w:docPart>
    <w:docPart>
      <w:docPartPr>
        <w:name w:val="EB01D7B06BA542F58416AE842741D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288E-13E2-4DE2-A056-6F4674946B4D}"/>
      </w:docPartPr>
      <w:docPartBody>
        <w:p w:rsidR="00000000" w:rsidRDefault="00892F99">
          <w:pPr>
            <w:pStyle w:val="EB01D7B06BA542F58416AE842741DE93"/>
          </w:pPr>
          <w:r>
            <w:t>What part of today’s lesson could</w:t>
          </w:r>
          <w:r>
            <w:t xml:space="preserve"> you teach to a classmate?</w:t>
          </w:r>
        </w:p>
      </w:docPartBody>
    </w:docPart>
    <w:docPart>
      <w:docPartPr>
        <w:name w:val="18026B2E69D94691A2CB2C0ABBF3E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F0C17-24F6-41A4-9BD8-B32BD135F87B}"/>
      </w:docPartPr>
      <w:docPartBody>
        <w:p w:rsidR="00000000" w:rsidRDefault="00892F99">
          <w:pPr>
            <w:pStyle w:val="18026B2E69D94691A2CB2C0ABBF3E831"/>
          </w:pPr>
          <w:r w:rsidRPr="00367635">
            <w:rPr>
              <w:noProof/>
            </w:rPr>
            <w:t>Why?</w:t>
          </w:r>
        </w:p>
      </w:docPartBody>
    </w:docPart>
    <w:docPart>
      <w:docPartPr>
        <w:name w:val="BD39215E8B1948DCB03DFC927C01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84DBE-688F-4469-A265-49DD68AA2C0D}"/>
      </w:docPartPr>
      <w:docPartBody>
        <w:p w:rsidR="00000000" w:rsidRDefault="00892F99">
          <w:pPr>
            <w:pStyle w:val="BD39215E8B1948DCB03DFC927C011628"/>
          </w:pPr>
          <w:r w:rsidRPr="00367635">
            <w:rPr>
              <w:noProof/>
            </w:rPr>
            <w:t>Why?</w:t>
          </w:r>
        </w:p>
      </w:docPartBody>
    </w:docPart>
    <w:docPart>
      <w:docPartPr>
        <w:name w:val="9DEBA2C1E5D44777A5AC6A02381E6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A6A8C-2F5A-47EF-BBA0-8D1DDF557E95}"/>
      </w:docPartPr>
      <w:docPartBody>
        <w:p w:rsidR="00000000" w:rsidRDefault="00892F99">
          <w:pPr>
            <w:pStyle w:val="9DEBA2C1E5D44777A5AC6A02381E6CF8"/>
          </w:pPr>
          <w:r w:rsidRPr="00B00740">
            <w:t>Name:</w:t>
          </w:r>
        </w:p>
      </w:docPartBody>
    </w:docPart>
    <w:docPart>
      <w:docPartPr>
        <w:name w:val="9E050FB456684225976E99EF429BB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A2014-395E-4202-B61C-D701213B5AC7}"/>
      </w:docPartPr>
      <w:docPartBody>
        <w:p w:rsidR="00000000" w:rsidRDefault="00892F99">
          <w:pPr>
            <w:pStyle w:val="9E050FB456684225976E99EF429BB893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46B648783204FF0BD3FEAF87C687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D6903-D9BB-487B-A31A-C15D4C48EED2}"/>
      </w:docPartPr>
      <w:docPartBody>
        <w:p w:rsidR="00000000" w:rsidRDefault="00892F99">
          <w:pPr>
            <w:pStyle w:val="046B648783204FF0BD3FEAF87C687075"/>
          </w:pPr>
          <w:r w:rsidRPr="00B00740">
            <w:t>Date:</w:t>
          </w:r>
        </w:p>
      </w:docPartBody>
    </w:docPart>
    <w:docPart>
      <w:docPartPr>
        <w:name w:val="5A9DE7FE54384076AD2897C9F2981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E262C-FA27-4A74-8883-0B48B3A79B08}"/>
      </w:docPartPr>
      <w:docPartBody>
        <w:p w:rsidR="00000000" w:rsidRDefault="00892F99">
          <w:pPr>
            <w:pStyle w:val="5A9DE7FE54384076AD2897C9F29817FF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972B2F640ED34D4B9BEDA2EBBA5A9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7251A-9747-4DC1-AE2A-9697FB4514D6}"/>
      </w:docPartPr>
      <w:docPartBody>
        <w:p w:rsidR="00000000" w:rsidRDefault="00892F99">
          <w:pPr>
            <w:pStyle w:val="972B2F640ED34D4B9BEDA2EBBA5A92B5"/>
          </w:pPr>
          <w:r w:rsidRPr="00B00740">
            <w:t>Period/Subject:</w:t>
          </w:r>
        </w:p>
      </w:docPartBody>
    </w:docPart>
    <w:docPart>
      <w:docPartPr>
        <w:name w:val="086576B1385C465E8787AA40605FB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BA4B5-1632-4623-AED9-3E8DAC715961}"/>
      </w:docPartPr>
      <w:docPartBody>
        <w:p w:rsidR="00000000" w:rsidRDefault="00892F99">
          <w:pPr>
            <w:pStyle w:val="086576B1385C465E8787AA40605FBC50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DB4F53490B2E46769B011DFC5EFE7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8D4E-CBF2-41F6-A788-BDF297926331}"/>
      </w:docPartPr>
      <w:docPartBody>
        <w:p w:rsidR="00000000" w:rsidRDefault="00892F99">
          <w:pPr>
            <w:pStyle w:val="DB4F53490B2E46769B011DFC5EFE7B5D"/>
          </w:pPr>
          <w:r w:rsidRPr="00B00740">
            <w:t>Name:</w:t>
          </w:r>
        </w:p>
      </w:docPartBody>
    </w:docPart>
    <w:docPart>
      <w:docPartPr>
        <w:name w:val="5A24F8CF6DBA48BCA9EA07190A557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8B429-A357-4A23-8A18-CF635DFDAAB4}"/>
      </w:docPartPr>
      <w:docPartBody>
        <w:p w:rsidR="00000000" w:rsidRDefault="00892F99">
          <w:pPr>
            <w:pStyle w:val="5A24F8CF6DBA48BCA9EA07190A5572FF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49998B9CF22A40DFADE5472200F4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1D50-4846-41D9-B955-C94E6F9265E4}"/>
      </w:docPartPr>
      <w:docPartBody>
        <w:p w:rsidR="00000000" w:rsidRDefault="00892F99">
          <w:pPr>
            <w:pStyle w:val="49998B9CF22A40DFADE5472200F43370"/>
          </w:pPr>
          <w:r w:rsidRPr="00B00740">
            <w:t>Date:</w:t>
          </w:r>
        </w:p>
      </w:docPartBody>
    </w:docPart>
    <w:docPart>
      <w:docPartPr>
        <w:name w:val="DA3DEFF5239B4403B5198BD116321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B37FF-5520-4EF1-BF81-F10699992D45}"/>
      </w:docPartPr>
      <w:docPartBody>
        <w:p w:rsidR="00000000" w:rsidRDefault="00892F99">
          <w:pPr>
            <w:pStyle w:val="DA3DEFF5239B4403B5198BD1163215F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068755FF5CD24FDA8CDAC7F21C38E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985C-B72E-4A3B-90C0-47D397BF20E4}"/>
      </w:docPartPr>
      <w:docPartBody>
        <w:p w:rsidR="00000000" w:rsidRDefault="00892F99">
          <w:pPr>
            <w:pStyle w:val="068755FF5CD24FDA8CDAC7F21C38E579"/>
          </w:pPr>
          <w:r w:rsidRPr="00B00740">
            <w:t>Period/Subject:</w:t>
          </w:r>
        </w:p>
      </w:docPartBody>
    </w:docPart>
    <w:docPart>
      <w:docPartPr>
        <w:name w:val="43D148BB9F7A46CEA51BA909791D6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87711-D28F-4AC0-82C9-CC95BCECB118}"/>
      </w:docPartPr>
      <w:docPartBody>
        <w:p w:rsidR="00000000" w:rsidRDefault="00892F99">
          <w:pPr>
            <w:pStyle w:val="43D148BB9F7A46CEA51BA909791D6F55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E2732ADAB5024361932B52618B09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9E54B-C3EE-420C-809F-584D4446E464}"/>
      </w:docPartPr>
      <w:docPartBody>
        <w:p w:rsidR="00000000" w:rsidRDefault="00892F99">
          <w:pPr>
            <w:pStyle w:val="E2732ADAB5024361932B52618B09C9BE"/>
          </w:pPr>
          <w:r>
            <w:t>What part of today’s lesson could you teach to a classmate?</w:t>
          </w:r>
        </w:p>
      </w:docPartBody>
    </w:docPart>
    <w:docPart>
      <w:docPartPr>
        <w:name w:val="4A006672300A42EDA2FE9CFDA04E3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85DC-64E6-4DCB-A41D-D4EFE8F44379}"/>
      </w:docPartPr>
      <w:docPartBody>
        <w:p w:rsidR="00000000" w:rsidRDefault="00892F99">
          <w:pPr>
            <w:pStyle w:val="4A006672300A42EDA2FE9CFDA04E3FF0"/>
          </w:pPr>
          <w:r>
            <w:t>What part of today’s lesson could you teach to a classmate?</w:t>
          </w:r>
        </w:p>
      </w:docPartBody>
    </w:docPart>
    <w:docPart>
      <w:docPartPr>
        <w:name w:val="9A1C9BA63FB047DFA51ED0F1CC30A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7E432-D463-479D-A122-BB97CF9C4CD7}"/>
      </w:docPartPr>
      <w:docPartBody>
        <w:p w:rsidR="00000000" w:rsidRDefault="00892F99">
          <w:pPr>
            <w:pStyle w:val="9A1C9BA63FB047DFA51ED0F1CC30A618"/>
          </w:pPr>
          <w:r w:rsidRPr="00367635">
            <w:rPr>
              <w:noProof/>
            </w:rPr>
            <w:t>Why?</w:t>
          </w:r>
        </w:p>
      </w:docPartBody>
    </w:docPart>
    <w:docPart>
      <w:docPartPr>
        <w:name w:val="58BC5CE4144D4B78A3CFF77A82EA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77F5D-0C6B-4EA5-A94E-E678574A1B06}"/>
      </w:docPartPr>
      <w:docPartBody>
        <w:p w:rsidR="00000000" w:rsidRDefault="00892F99">
          <w:pPr>
            <w:pStyle w:val="58BC5CE4144D4B78A3CFF77A82EA2945"/>
          </w:pPr>
          <w:r w:rsidRPr="00367635">
            <w:rPr>
              <w:noProof/>
            </w:rPr>
            <w:t>Why?</w:t>
          </w:r>
        </w:p>
      </w:docPartBody>
    </w:docPart>
    <w:docPart>
      <w:docPartPr>
        <w:name w:val="B2AE2E7B768749328D0C44572D1FE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5C6B-B3FE-49AC-9303-A38C92B702E3}"/>
      </w:docPartPr>
      <w:docPartBody>
        <w:p w:rsidR="00000000" w:rsidRDefault="00892F99">
          <w:pPr>
            <w:pStyle w:val="B2AE2E7B768749328D0C44572D1FEBB8"/>
          </w:pPr>
          <w:r w:rsidRPr="00B00740">
            <w:t>Name:</w:t>
          </w:r>
        </w:p>
      </w:docPartBody>
    </w:docPart>
    <w:docPart>
      <w:docPartPr>
        <w:name w:val="3CD9AE67DD134FFCA7BBF62219B2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7F1A-4668-4842-BC70-AFDC4186C08C}"/>
      </w:docPartPr>
      <w:docPartBody>
        <w:p w:rsidR="00000000" w:rsidRDefault="00892F99">
          <w:pPr>
            <w:pStyle w:val="3CD9AE67DD134FFCA7BBF62219B297E6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BE699CDB0B12410A8AD5F948BA47B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4BF0C-9BF5-462C-B98A-0AA315E34654}"/>
      </w:docPartPr>
      <w:docPartBody>
        <w:p w:rsidR="00000000" w:rsidRDefault="00892F99">
          <w:pPr>
            <w:pStyle w:val="BE699CDB0B12410A8AD5F948BA47BAFF"/>
          </w:pPr>
          <w:r w:rsidRPr="00B00740">
            <w:t>Date:</w:t>
          </w:r>
        </w:p>
      </w:docPartBody>
    </w:docPart>
    <w:docPart>
      <w:docPartPr>
        <w:name w:val="6CBE292D206F4866820D4BEC1DCEE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26FC3-2638-4C39-AC22-019E86BF4DCA}"/>
      </w:docPartPr>
      <w:docPartBody>
        <w:p w:rsidR="00000000" w:rsidRDefault="00892F99">
          <w:pPr>
            <w:pStyle w:val="6CBE292D206F4866820D4BEC1DCEEADA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AE123FB2246141268A0A48A23AE2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15451-2303-4BD1-BEC4-226A42154E76}"/>
      </w:docPartPr>
      <w:docPartBody>
        <w:p w:rsidR="00000000" w:rsidRDefault="00892F99">
          <w:pPr>
            <w:pStyle w:val="AE123FB2246141268A0A48A23AE22F7A"/>
          </w:pPr>
          <w:r w:rsidRPr="00B00740">
            <w:t>Period/Subject</w:t>
          </w:r>
          <w:r w:rsidRPr="00B00740">
            <w:t>:</w:t>
          </w:r>
        </w:p>
      </w:docPartBody>
    </w:docPart>
    <w:docPart>
      <w:docPartPr>
        <w:name w:val="24BB7E93EA944EBFA63072BA848D3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0EFCF-0A7B-4BA5-8555-F9A5472BADBD}"/>
      </w:docPartPr>
      <w:docPartBody>
        <w:p w:rsidR="00000000" w:rsidRDefault="00892F99">
          <w:pPr>
            <w:pStyle w:val="24BB7E93EA944EBFA63072BA848D3CE7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3B380F67B5D04D619771803BFEE6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F320-C1D9-42B1-98E6-746F5904E54A}"/>
      </w:docPartPr>
      <w:docPartBody>
        <w:p w:rsidR="00000000" w:rsidRDefault="00892F99">
          <w:pPr>
            <w:pStyle w:val="3B380F67B5D04D619771803BFEE62495"/>
          </w:pPr>
          <w:r w:rsidRPr="00B00740">
            <w:t>Name:</w:t>
          </w:r>
        </w:p>
      </w:docPartBody>
    </w:docPart>
    <w:docPart>
      <w:docPartPr>
        <w:name w:val="0110AB5C2E934A008152AFCD17B50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04292-1AE5-4028-8444-67A2A9E2691B}"/>
      </w:docPartPr>
      <w:docPartBody>
        <w:p w:rsidR="00000000" w:rsidRDefault="00892F99">
          <w:pPr>
            <w:pStyle w:val="0110AB5C2E934A008152AFCD17B504C2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97E38581FAD941C1BA26557645F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14682-A8B2-4595-94A0-DE43985D414D}"/>
      </w:docPartPr>
      <w:docPartBody>
        <w:p w:rsidR="00000000" w:rsidRDefault="00892F99">
          <w:pPr>
            <w:pStyle w:val="97E38581FAD941C1BA26557645F1F522"/>
          </w:pPr>
          <w:r w:rsidRPr="00B00740">
            <w:t>Date:</w:t>
          </w:r>
        </w:p>
      </w:docPartBody>
    </w:docPart>
    <w:docPart>
      <w:docPartPr>
        <w:name w:val="1679E1CEC0464039ADFD7D3FDC21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E4CF-BC94-471A-BF9D-7013FBE72C65}"/>
      </w:docPartPr>
      <w:docPartBody>
        <w:p w:rsidR="00000000" w:rsidRDefault="00892F99">
          <w:pPr>
            <w:pStyle w:val="1679E1CEC0464039ADFD7D3FDC21AF29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AAFA480412374DD98369BDDC32329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1898C-C49C-4CF0-9575-445FAF0D3202}"/>
      </w:docPartPr>
      <w:docPartBody>
        <w:p w:rsidR="00000000" w:rsidRDefault="00892F99">
          <w:pPr>
            <w:pStyle w:val="AAFA480412374DD98369BDDC323293FB"/>
          </w:pPr>
          <w:r w:rsidRPr="00B00740">
            <w:t>Period/Subject:</w:t>
          </w:r>
        </w:p>
      </w:docPartBody>
    </w:docPart>
    <w:docPart>
      <w:docPartPr>
        <w:name w:val="3C086F75F84541318CF8996B31F85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524DF-5CF0-46FD-99A7-133A0470573A}"/>
      </w:docPartPr>
      <w:docPartBody>
        <w:p w:rsidR="00000000" w:rsidRDefault="00892F99">
          <w:pPr>
            <w:pStyle w:val="3C086F75F84541318CF8996B31F85B9B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40BFE5B8BF3F47109EEAC58F5BA2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9CB56-483B-4586-9817-4E1D91D9F542}"/>
      </w:docPartPr>
      <w:docPartBody>
        <w:p w:rsidR="00000000" w:rsidRDefault="00892F99">
          <w:pPr>
            <w:pStyle w:val="40BFE5B8BF3F47109EEAC58F5BA2009E"/>
          </w:pPr>
          <w:r w:rsidRPr="005370AB">
            <w:rPr>
              <w:noProof/>
            </w:rPr>
            <w:t>On a scale of 1-5 stars, how well did [teacher’s name] teach today’s lesson?</w:t>
          </w:r>
        </w:p>
      </w:docPartBody>
    </w:docPart>
    <w:docPart>
      <w:docPartPr>
        <w:name w:val="AAD03FF1C2954777BCB0B40F6D843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68849-B644-4CDE-A662-B2EBC01F8ACC}"/>
      </w:docPartPr>
      <w:docPartBody>
        <w:p w:rsidR="00000000" w:rsidRDefault="00892F99">
          <w:pPr>
            <w:pStyle w:val="AAD03FF1C2954777BCB0B40F6D843685"/>
          </w:pPr>
          <w:r w:rsidRPr="005370AB">
            <w:rPr>
              <w:noProof/>
            </w:rPr>
            <w:t>On a scale of 1-5 stars, how well did [teacher’s name] teach today’s lesson?</w:t>
          </w:r>
        </w:p>
      </w:docPartBody>
    </w:docPart>
    <w:docPart>
      <w:docPartPr>
        <w:name w:val="1A74822BA4AC485AA082FE0BD65A8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7E1A-C42A-41AF-BCCB-BA6C232C46E2}"/>
      </w:docPartPr>
      <w:docPartBody>
        <w:p w:rsidR="00000000" w:rsidRDefault="00892F99">
          <w:pPr>
            <w:pStyle w:val="1A74822BA4AC485AA082FE0BD65A8975"/>
          </w:pPr>
          <w:r w:rsidRPr="009575DF">
            <w:rPr>
              <w:noProof/>
            </w:rPr>
            <w:t>Why did you give [teacher’s name]</w:t>
          </w:r>
          <w:r>
            <w:rPr>
              <w:noProof/>
            </w:rPr>
            <w:t xml:space="preserve"> </w:t>
          </w:r>
          <w:r w:rsidRPr="009575DF">
            <w:rPr>
              <w:noProof/>
            </w:rPr>
            <w:t>that rating?</w:t>
          </w:r>
        </w:p>
      </w:docPartBody>
    </w:docPart>
    <w:docPart>
      <w:docPartPr>
        <w:name w:val="F0D88F81A25543E6BA53934617B1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23125-BF80-40D7-89CB-211F11E30995}"/>
      </w:docPartPr>
      <w:docPartBody>
        <w:p w:rsidR="00000000" w:rsidRDefault="00892F99">
          <w:pPr>
            <w:pStyle w:val="F0D88F81A25543E6BA53934617B1686B"/>
          </w:pPr>
          <w:r w:rsidRPr="009575DF">
            <w:rPr>
              <w:noProof/>
            </w:rPr>
            <w:t>Why did you give [teacher’s name]</w:t>
          </w:r>
          <w:r>
            <w:rPr>
              <w:noProof/>
            </w:rPr>
            <w:t xml:space="preserve"> </w:t>
          </w:r>
          <w:r w:rsidRPr="009575DF">
            <w:rPr>
              <w:noProof/>
            </w:rPr>
            <w:t>that rating?</w:t>
          </w:r>
        </w:p>
      </w:docPartBody>
    </w:docPart>
    <w:docPart>
      <w:docPartPr>
        <w:name w:val="CFBEDE70A11243B6A65F854D94A7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C543C-734A-4A18-AE3A-146768291F3D}"/>
      </w:docPartPr>
      <w:docPartBody>
        <w:p w:rsidR="00000000" w:rsidRDefault="00892F99">
          <w:pPr>
            <w:pStyle w:val="CFBEDE70A11243B6A65F854D94A742C7"/>
          </w:pPr>
          <w:r w:rsidRPr="00B00740">
            <w:t>Name:</w:t>
          </w:r>
        </w:p>
      </w:docPartBody>
    </w:docPart>
    <w:docPart>
      <w:docPartPr>
        <w:name w:val="35714819CEC34C73AD89735A0627C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3B8F3-0449-460E-B6AE-6055C2D97907}"/>
      </w:docPartPr>
      <w:docPartBody>
        <w:p w:rsidR="00000000" w:rsidRDefault="00892F99">
          <w:pPr>
            <w:pStyle w:val="35714819CEC34C73AD89735A0627C71C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D4B8A1A8A3CE4777BB20ADA8E560C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5442-6AD2-4266-94E4-315DAC4EF099}"/>
      </w:docPartPr>
      <w:docPartBody>
        <w:p w:rsidR="00000000" w:rsidRDefault="00892F99">
          <w:pPr>
            <w:pStyle w:val="D4B8A1A8A3CE4777BB20ADA8E560C316"/>
          </w:pPr>
          <w:r w:rsidRPr="00B00740">
            <w:t>Date:</w:t>
          </w:r>
        </w:p>
      </w:docPartBody>
    </w:docPart>
    <w:docPart>
      <w:docPartPr>
        <w:name w:val="AAC7946BD958435980F3BAC962CF0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5AC6-13E3-44D2-919D-150CFA2BF594}"/>
      </w:docPartPr>
      <w:docPartBody>
        <w:p w:rsidR="00000000" w:rsidRDefault="00892F99">
          <w:pPr>
            <w:pStyle w:val="AAC7946BD958435980F3BAC962CF0C4B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6BB8730CF7814FCD99AA90597A8B0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7F9C-3B15-4F94-A3CF-3870AD10ACDA}"/>
      </w:docPartPr>
      <w:docPartBody>
        <w:p w:rsidR="00000000" w:rsidRDefault="00892F99">
          <w:pPr>
            <w:pStyle w:val="6BB8730CF7814FCD99AA90597A8B05BF"/>
          </w:pPr>
          <w:r w:rsidRPr="00B00740">
            <w:t>Period/Subject:</w:t>
          </w:r>
        </w:p>
      </w:docPartBody>
    </w:docPart>
    <w:docPart>
      <w:docPartPr>
        <w:name w:val="878EB623838E4FEDAB88F7848F68F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D67B0-A08E-49C2-B16D-EFE38C7421B2}"/>
      </w:docPartPr>
      <w:docPartBody>
        <w:p w:rsidR="00000000" w:rsidRDefault="00892F99">
          <w:pPr>
            <w:pStyle w:val="878EB623838E4FEDAB88F7848F68FC95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EC852B77277D4759A2C4CB4D48D27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D2274-3EC3-4BE2-8470-AC450DCC62FE}"/>
      </w:docPartPr>
      <w:docPartBody>
        <w:p w:rsidR="00000000" w:rsidRDefault="00892F99">
          <w:pPr>
            <w:pStyle w:val="EC852B77277D4759A2C4CB4D48D27AF2"/>
          </w:pPr>
          <w:r w:rsidRPr="00B00740">
            <w:t>Name:</w:t>
          </w:r>
        </w:p>
      </w:docPartBody>
    </w:docPart>
    <w:docPart>
      <w:docPartPr>
        <w:name w:val="794AE012298B47DA9E579FC5F9F15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CB86B-2EF2-454D-ACB0-95B408E6CDE1}"/>
      </w:docPartPr>
      <w:docPartBody>
        <w:p w:rsidR="00000000" w:rsidRDefault="00892F99">
          <w:pPr>
            <w:pStyle w:val="794AE012298B47DA9E579FC5F9F15C2F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F657C24AA198403E8CD5FCB9BCEC3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C6B80-AB76-4D07-833F-8788C8CB9ACF}"/>
      </w:docPartPr>
      <w:docPartBody>
        <w:p w:rsidR="00000000" w:rsidRDefault="00892F99">
          <w:pPr>
            <w:pStyle w:val="F657C24AA198403E8CD5FCB9BCEC392B"/>
          </w:pPr>
          <w:r w:rsidRPr="00B00740">
            <w:t>Date:</w:t>
          </w:r>
        </w:p>
      </w:docPartBody>
    </w:docPart>
    <w:docPart>
      <w:docPartPr>
        <w:name w:val="30B65F4D8ECA47B48E86CBC8FBDAD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E8616-A6A4-4E07-9821-5F585A459BA5}"/>
      </w:docPartPr>
      <w:docPartBody>
        <w:p w:rsidR="00000000" w:rsidRDefault="00892F99">
          <w:pPr>
            <w:pStyle w:val="30B65F4D8ECA47B48E86CBC8FBDADB7F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3F9EDD6CD2C5475FA38F0B7BD8568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F8776-4791-459D-9981-8B1DC0BC5DBD}"/>
      </w:docPartPr>
      <w:docPartBody>
        <w:p w:rsidR="00000000" w:rsidRDefault="00892F99">
          <w:pPr>
            <w:pStyle w:val="3F9EDD6CD2C5475FA38F0B7BD85683B3"/>
          </w:pPr>
          <w:r w:rsidRPr="00B00740">
            <w:t>Period/Subject:</w:t>
          </w:r>
        </w:p>
      </w:docPartBody>
    </w:docPart>
    <w:docPart>
      <w:docPartPr>
        <w:name w:val="AFB3344C352B4361991F81B3E68FA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8E27-250D-434B-ADAA-96112D566E2A}"/>
      </w:docPartPr>
      <w:docPartBody>
        <w:p w:rsidR="00000000" w:rsidRDefault="00892F99">
          <w:pPr>
            <w:pStyle w:val="AFB3344C352B4361991F81B3E68FA797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7F7E5092FAB64B7FA5C2A391C562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74B8C-1C02-41C9-A7F7-DA566AAD454C}"/>
      </w:docPartPr>
      <w:docPartBody>
        <w:p w:rsidR="00000000" w:rsidRDefault="00892F99">
          <w:pPr>
            <w:pStyle w:val="7F7E5092FAB64B7FA5C2A391C5620F17"/>
          </w:pPr>
          <w:r w:rsidRPr="005370AB">
            <w:rPr>
              <w:noProof/>
            </w:rPr>
            <w:t>On a scale of 1-5 stars, h</w:t>
          </w:r>
          <w:r w:rsidRPr="005370AB">
            <w:rPr>
              <w:noProof/>
            </w:rPr>
            <w:t>ow well did [teacher’s name] teach today’s lesson?</w:t>
          </w:r>
        </w:p>
      </w:docPartBody>
    </w:docPart>
    <w:docPart>
      <w:docPartPr>
        <w:name w:val="6C1019FA35EE48519077B8D1BA43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3B97B-4C30-49B8-8675-31DB29833115}"/>
      </w:docPartPr>
      <w:docPartBody>
        <w:p w:rsidR="00000000" w:rsidRDefault="00892F99">
          <w:pPr>
            <w:pStyle w:val="6C1019FA35EE48519077B8D1BA437AE4"/>
          </w:pPr>
          <w:r w:rsidRPr="005370AB">
            <w:rPr>
              <w:noProof/>
            </w:rPr>
            <w:t>On a scale of 1-5 stars, how well did [teacher’s name] teach today’s lesson?</w:t>
          </w:r>
        </w:p>
      </w:docPartBody>
    </w:docPart>
    <w:docPart>
      <w:docPartPr>
        <w:name w:val="5AC61934F1B14DB09DEC39B78D44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31B6-A18F-436A-8A74-D483FA47937E}"/>
      </w:docPartPr>
      <w:docPartBody>
        <w:p w:rsidR="00000000" w:rsidRDefault="00892F99">
          <w:pPr>
            <w:pStyle w:val="5AC61934F1B14DB09DEC39B78D441E6F"/>
          </w:pPr>
          <w:r w:rsidRPr="009575DF">
            <w:rPr>
              <w:noProof/>
            </w:rPr>
            <w:t>Why did you give [teacher’s name]</w:t>
          </w:r>
          <w:r>
            <w:rPr>
              <w:noProof/>
            </w:rPr>
            <w:t xml:space="preserve"> </w:t>
          </w:r>
          <w:r w:rsidRPr="009575DF">
            <w:rPr>
              <w:noProof/>
            </w:rPr>
            <w:t>that rating?</w:t>
          </w:r>
        </w:p>
      </w:docPartBody>
    </w:docPart>
    <w:docPart>
      <w:docPartPr>
        <w:name w:val="D7FEB12D96D14F89823A09F21A060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31D-58F3-42A5-950C-45256C3625E5}"/>
      </w:docPartPr>
      <w:docPartBody>
        <w:p w:rsidR="00000000" w:rsidRDefault="00892F99">
          <w:pPr>
            <w:pStyle w:val="D7FEB12D96D14F89823A09F21A0608ED"/>
          </w:pPr>
          <w:r w:rsidRPr="009575DF">
            <w:rPr>
              <w:noProof/>
            </w:rPr>
            <w:t>Why did you give [teacher’s name]</w:t>
          </w:r>
          <w:r>
            <w:rPr>
              <w:noProof/>
            </w:rPr>
            <w:t xml:space="preserve"> </w:t>
          </w:r>
          <w:r w:rsidRPr="009575DF">
            <w:rPr>
              <w:noProof/>
            </w:rPr>
            <w:t>that rating?</w:t>
          </w:r>
        </w:p>
      </w:docPartBody>
    </w:docPart>
    <w:docPart>
      <w:docPartPr>
        <w:name w:val="5BBD427CC48A4CAF98E7E6D7AC945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CA640-2C9A-416E-9BFB-8C1C0E642B2F}"/>
      </w:docPartPr>
      <w:docPartBody>
        <w:p w:rsidR="00000000" w:rsidRDefault="00892F99">
          <w:pPr>
            <w:pStyle w:val="5BBD427CC48A4CAF98E7E6D7AC945162"/>
          </w:pPr>
          <w:r w:rsidRPr="00B00740">
            <w:t>Name:</w:t>
          </w:r>
        </w:p>
      </w:docPartBody>
    </w:docPart>
    <w:docPart>
      <w:docPartPr>
        <w:name w:val="61DF6BC8FB524A0AA0090D3572A33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EAA4A-2DA6-431B-B444-BA3E4C7CA81F}"/>
      </w:docPartPr>
      <w:docPartBody>
        <w:p w:rsidR="00000000" w:rsidRDefault="00892F99">
          <w:pPr>
            <w:pStyle w:val="61DF6BC8FB524A0AA0090D3572A33BD3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DEBAE83839024613B05928D4B20C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96063-BC24-439C-A95A-98ABFA49E0ED}"/>
      </w:docPartPr>
      <w:docPartBody>
        <w:p w:rsidR="00000000" w:rsidRDefault="00892F99">
          <w:pPr>
            <w:pStyle w:val="DEBAE83839024613B05928D4B20C29B0"/>
          </w:pPr>
          <w:r w:rsidRPr="00B00740">
            <w:t>Date:</w:t>
          </w:r>
        </w:p>
      </w:docPartBody>
    </w:docPart>
    <w:docPart>
      <w:docPartPr>
        <w:name w:val="6A02D5235C71408BAF66D320504E4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67873-D297-4150-96CC-67A33FE590AC}"/>
      </w:docPartPr>
      <w:docPartBody>
        <w:p w:rsidR="00000000" w:rsidRDefault="00892F99">
          <w:pPr>
            <w:pStyle w:val="6A02D5235C71408BAF66D320504E446B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220428C87AF145C48BCC172290B70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71F0-D717-47AD-9406-A1EEA7A577FD}"/>
      </w:docPartPr>
      <w:docPartBody>
        <w:p w:rsidR="00000000" w:rsidRDefault="00892F99">
          <w:pPr>
            <w:pStyle w:val="220428C87AF145C48BCC172290B70663"/>
          </w:pPr>
          <w:r w:rsidRPr="00B00740">
            <w:t>Period/Subject:</w:t>
          </w:r>
        </w:p>
      </w:docPartBody>
    </w:docPart>
    <w:docPart>
      <w:docPartPr>
        <w:name w:val="26637A4FA7C142FEAEE6953702820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19E08-89E7-4976-8AB1-EBBAAAD606C9}"/>
      </w:docPartPr>
      <w:docPartBody>
        <w:p w:rsidR="00000000" w:rsidRDefault="00892F99">
          <w:pPr>
            <w:pStyle w:val="26637A4FA7C142FEAEE6953702820017"/>
          </w:pPr>
          <w:r w:rsidRPr="00B00740">
            <w:rPr>
              <w:rStyle w:val="SubtleReference"/>
            </w:rPr>
            <w:t>__________________</w:t>
          </w:r>
          <w:r w:rsidRPr="00B00740">
            <w:rPr>
              <w:rStyle w:val="SubtleReference"/>
            </w:rPr>
            <w:t>_______</w:t>
          </w:r>
        </w:p>
      </w:docPartBody>
    </w:docPart>
    <w:docPart>
      <w:docPartPr>
        <w:name w:val="4D5F8EF137E44DEAA8F64B679B3D0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51A14-9890-49FE-94B1-038BCAD093C8}"/>
      </w:docPartPr>
      <w:docPartBody>
        <w:p w:rsidR="00000000" w:rsidRDefault="00892F99">
          <w:pPr>
            <w:pStyle w:val="4D5F8EF137E44DEAA8F64B679B3D0456"/>
          </w:pPr>
          <w:r w:rsidRPr="00B00740">
            <w:t>Name:</w:t>
          </w:r>
        </w:p>
      </w:docPartBody>
    </w:docPart>
    <w:docPart>
      <w:docPartPr>
        <w:name w:val="863761D0EA2B40EB954265760372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DA780-ED9C-4668-A263-2B6A0B9618E9}"/>
      </w:docPartPr>
      <w:docPartBody>
        <w:p w:rsidR="00000000" w:rsidRDefault="00892F99">
          <w:pPr>
            <w:pStyle w:val="863761D0EA2B40EB9542657603727137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4FC43983826E4BD392668CEDF5372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F223B-78B4-4EAF-BD7A-828E91CC97EC}"/>
      </w:docPartPr>
      <w:docPartBody>
        <w:p w:rsidR="00000000" w:rsidRDefault="00892F99">
          <w:pPr>
            <w:pStyle w:val="4FC43983826E4BD392668CEDF537250F"/>
          </w:pPr>
          <w:r w:rsidRPr="00B00740">
            <w:t>Date:</w:t>
          </w:r>
        </w:p>
      </w:docPartBody>
    </w:docPart>
    <w:docPart>
      <w:docPartPr>
        <w:name w:val="01305EB4F7AD40F6B81A35E21565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D3BD4-00A3-4252-AF1D-F9FF00A670FE}"/>
      </w:docPartPr>
      <w:docPartBody>
        <w:p w:rsidR="00000000" w:rsidRDefault="00892F99">
          <w:pPr>
            <w:pStyle w:val="01305EB4F7AD40F6B81A35E21565087F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075E19C7D16A41DBB6C76DABA9B8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22ECC-6D01-4598-BF7C-B69B13872D82}"/>
      </w:docPartPr>
      <w:docPartBody>
        <w:p w:rsidR="00000000" w:rsidRDefault="00892F99">
          <w:pPr>
            <w:pStyle w:val="075E19C7D16A41DBB6C76DABA9B80407"/>
          </w:pPr>
          <w:r w:rsidRPr="00B00740">
            <w:t>Period/Subject:</w:t>
          </w:r>
        </w:p>
      </w:docPartBody>
    </w:docPart>
    <w:docPart>
      <w:docPartPr>
        <w:name w:val="1BFAB668205F4C5FA98751691DF4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DF91C-0FB7-4DC7-AF95-BA8E8D4A0F11}"/>
      </w:docPartPr>
      <w:docPartBody>
        <w:p w:rsidR="00000000" w:rsidRDefault="00892F99">
          <w:pPr>
            <w:pStyle w:val="1BFAB668205F4C5FA98751691DF43938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C3BBA244AAFE4C81A34D8364CBEE9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998D1-C2AB-41C6-8BFE-5AA2276D2DC6}"/>
      </w:docPartPr>
      <w:docPartBody>
        <w:p w:rsidR="00000000" w:rsidRDefault="00892F99">
          <w:pPr>
            <w:pStyle w:val="C3BBA244AAFE4C81A34D8364CBEE9D4F"/>
          </w:pPr>
          <w:r w:rsidRPr="006115D1">
            <w:rPr>
              <w:noProof/>
            </w:rPr>
            <w:t>Draw a detailed picture about something you learned today.</w:t>
          </w:r>
        </w:p>
      </w:docPartBody>
    </w:docPart>
    <w:docPart>
      <w:docPartPr>
        <w:name w:val="2CF669F6286E4D309DEC5F7B311CD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4CA56-DC8C-4DB1-801A-3855E4183C0F}"/>
      </w:docPartPr>
      <w:docPartBody>
        <w:p w:rsidR="00000000" w:rsidRDefault="00892F99">
          <w:pPr>
            <w:pStyle w:val="2CF669F6286E4D309DEC5F7B311CD17A"/>
          </w:pPr>
          <w:r w:rsidRPr="006115D1">
            <w:rPr>
              <w:noProof/>
            </w:rPr>
            <w:t xml:space="preserve">Draw a detailed picture about something you </w:t>
          </w:r>
          <w:r w:rsidRPr="006115D1">
            <w:rPr>
              <w:noProof/>
            </w:rPr>
            <w:t>learned today.</w:t>
          </w:r>
        </w:p>
      </w:docPartBody>
    </w:docPart>
    <w:docPart>
      <w:docPartPr>
        <w:name w:val="6EC531B842BA448EA1B23188961D3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F3649-3A9F-4678-A7A6-D239DAD16EEF}"/>
      </w:docPartPr>
      <w:docPartBody>
        <w:p w:rsidR="00000000" w:rsidRDefault="00892F99">
          <w:pPr>
            <w:pStyle w:val="6EC531B842BA448EA1B23188961D37C5"/>
          </w:pPr>
          <w:r w:rsidRPr="00B00740">
            <w:t>Name:</w:t>
          </w:r>
        </w:p>
      </w:docPartBody>
    </w:docPart>
    <w:docPart>
      <w:docPartPr>
        <w:name w:val="22A2262A32934585BEDDCE580063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8B4C2-5163-4A04-89F6-13B93E73E781}"/>
      </w:docPartPr>
      <w:docPartBody>
        <w:p w:rsidR="00000000" w:rsidRDefault="00892F99">
          <w:pPr>
            <w:pStyle w:val="22A2262A32934585BEDDCE580063C040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4C36FB1476C44705BACA8EAC6776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64BBD-7BD6-4788-B27A-792F4A1106F6}"/>
      </w:docPartPr>
      <w:docPartBody>
        <w:p w:rsidR="00000000" w:rsidRDefault="00892F99">
          <w:pPr>
            <w:pStyle w:val="4C36FB1476C44705BACA8EAC6776F310"/>
          </w:pPr>
          <w:r w:rsidRPr="00B00740">
            <w:t>Date:</w:t>
          </w:r>
        </w:p>
      </w:docPartBody>
    </w:docPart>
    <w:docPart>
      <w:docPartPr>
        <w:name w:val="9607580981FF4CCBB6FA493090877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BCF2-D4CE-46C0-8844-3C7CAD288B4F}"/>
      </w:docPartPr>
      <w:docPartBody>
        <w:p w:rsidR="00000000" w:rsidRDefault="00892F99">
          <w:pPr>
            <w:pStyle w:val="9607580981FF4CCBB6FA4930908774A4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2F3DE73588BD4E0780C636D01460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49B5E-00A6-4D2E-B68F-25CF271DBDA8}"/>
      </w:docPartPr>
      <w:docPartBody>
        <w:p w:rsidR="00000000" w:rsidRDefault="00892F99">
          <w:pPr>
            <w:pStyle w:val="2F3DE73588BD4E0780C636D014604358"/>
          </w:pPr>
          <w:r w:rsidRPr="00B00740">
            <w:t>Period/Subject:</w:t>
          </w:r>
        </w:p>
      </w:docPartBody>
    </w:docPart>
    <w:docPart>
      <w:docPartPr>
        <w:name w:val="B7AEB6284C7E44D480AB329C5FFE0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D1B3-5C8E-41E2-894F-807604696C48}"/>
      </w:docPartPr>
      <w:docPartBody>
        <w:p w:rsidR="00000000" w:rsidRDefault="00892F99">
          <w:pPr>
            <w:pStyle w:val="B7AEB6284C7E44D480AB329C5FFE0D51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9DF7711D0CA44F9982F7B88E6050F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A967E-3002-4C7B-AF31-53460328CC5E}"/>
      </w:docPartPr>
      <w:docPartBody>
        <w:p w:rsidR="00000000" w:rsidRDefault="00892F99">
          <w:pPr>
            <w:pStyle w:val="9DF7711D0CA44F9982F7B88E6050F501"/>
          </w:pPr>
          <w:r w:rsidRPr="00B00740">
            <w:t>Name:</w:t>
          </w:r>
        </w:p>
      </w:docPartBody>
    </w:docPart>
    <w:docPart>
      <w:docPartPr>
        <w:name w:val="BAC91D6155FB4CE4950B797B71F0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660-3A89-4A39-8FCE-940F0C29FE76}"/>
      </w:docPartPr>
      <w:docPartBody>
        <w:p w:rsidR="00000000" w:rsidRDefault="00892F99">
          <w:pPr>
            <w:pStyle w:val="BAC91D6155FB4CE4950B797B71F0C5D7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4E3876EA612C49B0935607E1B5824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21BF-8568-4193-9847-882569F3A15C}"/>
      </w:docPartPr>
      <w:docPartBody>
        <w:p w:rsidR="00000000" w:rsidRDefault="00892F99">
          <w:pPr>
            <w:pStyle w:val="4E3876EA612C49B0935607E1B58242B9"/>
          </w:pPr>
          <w:r w:rsidRPr="00B00740">
            <w:t>Date:</w:t>
          </w:r>
        </w:p>
      </w:docPartBody>
    </w:docPart>
    <w:docPart>
      <w:docPartPr>
        <w:name w:val="30D47F3E56694A5DB364190064AF1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BAFB0-2E37-41A8-BF2D-32AA24C33670}"/>
      </w:docPartPr>
      <w:docPartBody>
        <w:p w:rsidR="00000000" w:rsidRDefault="00892F99">
          <w:pPr>
            <w:pStyle w:val="30D47F3E56694A5DB364190064AF197A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6A2088F88B344EC4B18CBFB91F7FE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928BC-83BC-4978-88DC-172B4178B1B0}"/>
      </w:docPartPr>
      <w:docPartBody>
        <w:p w:rsidR="00000000" w:rsidRDefault="00892F99">
          <w:pPr>
            <w:pStyle w:val="6A2088F88B344EC4B18CBFB91F7FEEE5"/>
          </w:pPr>
          <w:r w:rsidRPr="00B00740">
            <w:t>Period/Subject:</w:t>
          </w:r>
        </w:p>
      </w:docPartBody>
    </w:docPart>
    <w:docPart>
      <w:docPartPr>
        <w:name w:val="4BD93EBB1E814CC4836D55DA51AB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2B96D-FCDE-4F73-BFCD-4391BA69C189}"/>
      </w:docPartPr>
      <w:docPartBody>
        <w:p w:rsidR="00000000" w:rsidRDefault="00892F99">
          <w:pPr>
            <w:pStyle w:val="4BD93EBB1E814CC4836D55DA51ABE02A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EF5E4E1DAF0E44E9BFB04C64E74A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6C56C-6E4F-48C6-86E2-C1B4E22B4E14}"/>
      </w:docPartPr>
      <w:docPartBody>
        <w:p w:rsidR="00000000" w:rsidRDefault="00892F99">
          <w:pPr>
            <w:pStyle w:val="EF5E4E1DAF0E44E9BFB04C64E74A8AA0"/>
          </w:pPr>
          <w:r w:rsidRPr="006115D1">
            <w:rPr>
              <w:noProof/>
            </w:rPr>
            <w:t>Draw a detailed picture about something you learned today.</w:t>
          </w:r>
        </w:p>
      </w:docPartBody>
    </w:docPart>
    <w:docPart>
      <w:docPartPr>
        <w:name w:val="67ACFCCDC90148879C970147180AE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B709-D314-4B6C-AB2D-5E14120EE825}"/>
      </w:docPartPr>
      <w:docPartBody>
        <w:p w:rsidR="00000000" w:rsidRDefault="00892F99">
          <w:pPr>
            <w:pStyle w:val="67ACFCCDC90148879C970147180AEE4A"/>
          </w:pPr>
          <w:r w:rsidRPr="006115D1">
            <w:rPr>
              <w:noProof/>
            </w:rPr>
            <w:t>Draw a detailed picture about something you learned today.</w:t>
          </w:r>
        </w:p>
      </w:docPartBody>
    </w:docPart>
    <w:docPart>
      <w:docPartPr>
        <w:name w:val="9CD99994410A4EE9806946F1C85F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CC26-D420-498C-B7C1-6CCC059409EB}"/>
      </w:docPartPr>
      <w:docPartBody>
        <w:p w:rsidR="00000000" w:rsidRDefault="00892F99">
          <w:pPr>
            <w:pStyle w:val="9CD99994410A4EE9806946F1C85FBF12"/>
          </w:pPr>
          <w:r w:rsidRPr="00B00740">
            <w:t>Name:</w:t>
          </w:r>
        </w:p>
      </w:docPartBody>
    </w:docPart>
    <w:docPart>
      <w:docPartPr>
        <w:name w:val="DB47620454A440A29077F203289B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C7905-32E0-4FA4-A222-D77A95E72D64}"/>
      </w:docPartPr>
      <w:docPartBody>
        <w:p w:rsidR="00000000" w:rsidRDefault="00892F99">
          <w:pPr>
            <w:pStyle w:val="DB47620454A440A29077F203289B6AAA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9B62529F825D461C809A065779C14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DB67-ECB1-41DD-AC63-57E38A149AE2}"/>
      </w:docPartPr>
      <w:docPartBody>
        <w:p w:rsidR="00000000" w:rsidRDefault="00892F99">
          <w:pPr>
            <w:pStyle w:val="9B62529F825D461C809A065779C141AD"/>
          </w:pPr>
          <w:r w:rsidRPr="00B00740">
            <w:t>Date:</w:t>
          </w:r>
        </w:p>
      </w:docPartBody>
    </w:docPart>
    <w:docPart>
      <w:docPartPr>
        <w:name w:val="FB30E078B87645EAB04E9DA0F799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E967-C27C-48E4-83A8-C49CA90E4C18}"/>
      </w:docPartPr>
      <w:docPartBody>
        <w:p w:rsidR="00000000" w:rsidRDefault="00892F99">
          <w:pPr>
            <w:pStyle w:val="FB30E078B87645EAB04E9DA0F799BC03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BF51BDEA097A4EF5B4FAEC9F42D1C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6DF32-541B-44C0-815D-65755DB5C33A}"/>
      </w:docPartPr>
      <w:docPartBody>
        <w:p w:rsidR="00000000" w:rsidRDefault="00892F99">
          <w:pPr>
            <w:pStyle w:val="BF51BDEA097A4EF5B4FAEC9F42D1C985"/>
          </w:pPr>
          <w:r w:rsidRPr="00B00740">
            <w:t>Period/Subject:</w:t>
          </w:r>
        </w:p>
      </w:docPartBody>
    </w:docPart>
    <w:docPart>
      <w:docPartPr>
        <w:name w:val="0006CDB834754CF3A4841B6FCD8C1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5A0F5-A64B-41F6-9F51-1F197CA63D74}"/>
      </w:docPartPr>
      <w:docPartBody>
        <w:p w:rsidR="00000000" w:rsidRDefault="00892F99">
          <w:pPr>
            <w:pStyle w:val="0006CDB834754CF3A4841B6FCD8C1DB2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803577E62B1742968BC5ED88F0F2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E914A-883E-48D3-887D-50DDE3349620}"/>
      </w:docPartPr>
      <w:docPartBody>
        <w:p w:rsidR="00000000" w:rsidRDefault="00892F99">
          <w:pPr>
            <w:pStyle w:val="803577E62B1742968BC5ED88F0F28558"/>
          </w:pPr>
          <w:r w:rsidRPr="00B00740">
            <w:t>Name:</w:t>
          </w:r>
        </w:p>
      </w:docPartBody>
    </w:docPart>
    <w:docPart>
      <w:docPartPr>
        <w:name w:val="BB9FF864A02848369D60F38D63A75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A0C1-2656-40EA-90C5-5A1A40EC7313}"/>
      </w:docPartPr>
      <w:docPartBody>
        <w:p w:rsidR="00000000" w:rsidRDefault="00892F99">
          <w:pPr>
            <w:pStyle w:val="BB9FF864A02848369D60F38D63A75DEE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1E19606AFC1C4DB693D3C503E2114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34FC5-6297-41EA-8B0A-84159E24FCDF}"/>
      </w:docPartPr>
      <w:docPartBody>
        <w:p w:rsidR="00000000" w:rsidRDefault="00892F99">
          <w:pPr>
            <w:pStyle w:val="1E19606AFC1C4DB693D3C503E21140A4"/>
          </w:pPr>
          <w:r w:rsidRPr="00B00740">
            <w:t>Date:</w:t>
          </w:r>
        </w:p>
      </w:docPartBody>
    </w:docPart>
    <w:docPart>
      <w:docPartPr>
        <w:name w:val="F96912F4E149425690E1266AA291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BEBC3-C2F4-4BC9-9CA1-8F65891881D9}"/>
      </w:docPartPr>
      <w:docPartBody>
        <w:p w:rsidR="00000000" w:rsidRDefault="00892F99">
          <w:pPr>
            <w:pStyle w:val="F96912F4E149425690E1266AA291BADF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D05D58B21D034D4B9EB8DC2FDB5E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30577-0045-4CF1-ABCC-477B85548529}"/>
      </w:docPartPr>
      <w:docPartBody>
        <w:p w:rsidR="00000000" w:rsidRDefault="00892F99">
          <w:pPr>
            <w:pStyle w:val="D05D58B21D034D4B9EB8DC2FDB5ECE63"/>
          </w:pPr>
          <w:r w:rsidRPr="00B00740">
            <w:t>Period/Subject:</w:t>
          </w:r>
        </w:p>
      </w:docPartBody>
    </w:docPart>
    <w:docPart>
      <w:docPartPr>
        <w:name w:val="363C383CFF1C4966A8531291261AB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E4D44-3D3C-41D7-807A-EC6D55873170}"/>
      </w:docPartPr>
      <w:docPartBody>
        <w:p w:rsidR="00000000" w:rsidRDefault="00892F99">
          <w:pPr>
            <w:pStyle w:val="363C383CFF1C4966A8531291261ABD4F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94464602E1714C9E800D23D090D2B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686C-F580-40AE-ADB3-55CD0C177C40}"/>
      </w:docPartPr>
      <w:docPartBody>
        <w:p w:rsidR="00000000" w:rsidRDefault="00892F99">
          <w:pPr>
            <w:pStyle w:val="94464602E1714C9E800D23D090D2BA02"/>
          </w:pPr>
          <w:r w:rsidRPr="008A6C52">
            <w:t>Explain what you LIKED, LOVED, and DISLIKED about today’s lesson.</w:t>
          </w:r>
        </w:p>
      </w:docPartBody>
    </w:docPart>
    <w:docPart>
      <w:docPartPr>
        <w:name w:val="5CE2E258B9C74D4F8782E13F4F0D5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E557-B04E-4202-8872-1E8511E30144}"/>
      </w:docPartPr>
      <w:docPartBody>
        <w:p w:rsidR="00000000" w:rsidRDefault="00892F99">
          <w:pPr>
            <w:pStyle w:val="5CE2E258B9C74D4F8782E13F4F0D5A02"/>
          </w:pPr>
          <w:r w:rsidRPr="008A6C52">
            <w:t>Explain what you LIKED, LOVED, and DISLIKED about today’s lesson.</w:t>
          </w:r>
        </w:p>
      </w:docPartBody>
    </w:docPart>
    <w:docPart>
      <w:docPartPr>
        <w:name w:val="E8AC66CDC7C14B8C96C6E75049455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E99D0-75DF-4334-8616-C2E95479254C}"/>
      </w:docPartPr>
      <w:docPartBody>
        <w:p w:rsidR="00000000" w:rsidRDefault="00892F99">
          <w:pPr>
            <w:pStyle w:val="E8AC66CDC7C14B8C96C6E7504945576D"/>
          </w:pPr>
          <w:r w:rsidRPr="00B00740">
            <w:t>Name:</w:t>
          </w:r>
        </w:p>
      </w:docPartBody>
    </w:docPart>
    <w:docPart>
      <w:docPartPr>
        <w:name w:val="7A15E4E49D6A43B783F6830BA4E3C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5237A-F8C4-4B91-92E5-D9F653F10D17}"/>
      </w:docPartPr>
      <w:docPartBody>
        <w:p w:rsidR="00000000" w:rsidRDefault="00892F99">
          <w:pPr>
            <w:pStyle w:val="7A15E4E49D6A43B783F6830BA4E3CEC1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E814D341AE734085A9B81E2CB5B6B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7C601-89DD-496D-9A60-A84B493713A2}"/>
      </w:docPartPr>
      <w:docPartBody>
        <w:p w:rsidR="00000000" w:rsidRDefault="00892F99">
          <w:pPr>
            <w:pStyle w:val="E814D341AE734085A9B81E2CB5B6BE72"/>
          </w:pPr>
          <w:r w:rsidRPr="00B00740">
            <w:t>Date:</w:t>
          </w:r>
        </w:p>
      </w:docPartBody>
    </w:docPart>
    <w:docPart>
      <w:docPartPr>
        <w:name w:val="25E7FACAFC6C472D8EDACB2ED5B34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16BF4-0EA9-4AA7-A686-4DF13849B208}"/>
      </w:docPartPr>
      <w:docPartBody>
        <w:p w:rsidR="00000000" w:rsidRDefault="00892F99">
          <w:pPr>
            <w:pStyle w:val="25E7FACAFC6C472D8EDACB2ED5B340F0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BC11BC5B82484513BD95F8BA88485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BAF04-501B-4927-98CE-A228145B4D84}"/>
      </w:docPartPr>
      <w:docPartBody>
        <w:p w:rsidR="00000000" w:rsidRDefault="00892F99">
          <w:pPr>
            <w:pStyle w:val="BC11BC5B82484513BD95F8BA88485288"/>
          </w:pPr>
          <w:r w:rsidRPr="00B00740">
            <w:t>Period/Subject:</w:t>
          </w:r>
        </w:p>
      </w:docPartBody>
    </w:docPart>
    <w:docPart>
      <w:docPartPr>
        <w:name w:val="1859A4E2EA9544D9BE73960EAB72F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C21FB-DC36-4C16-A406-B43E1D796C78}"/>
      </w:docPartPr>
      <w:docPartBody>
        <w:p w:rsidR="00000000" w:rsidRDefault="00892F99">
          <w:pPr>
            <w:pStyle w:val="1859A4E2EA9544D9BE73960EAB72FE06"/>
          </w:pPr>
          <w:r w:rsidRPr="00B00740">
            <w:rPr>
              <w:rStyle w:val="SubtleReference"/>
            </w:rPr>
            <w:t>__</w:t>
          </w:r>
          <w:r w:rsidRPr="00B00740">
            <w:rPr>
              <w:rStyle w:val="SubtleReference"/>
            </w:rPr>
            <w:t>_______________________</w:t>
          </w:r>
        </w:p>
      </w:docPartBody>
    </w:docPart>
    <w:docPart>
      <w:docPartPr>
        <w:name w:val="F3937A5118C14ADBAA47ABA62C890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7EFB6-4C93-4D12-B897-DD685BF3FA9C}"/>
      </w:docPartPr>
      <w:docPartBody>
        <w:p w:rsidR="00000000" w:rsidRDefault="00892F99">
          <w:pPr>
            <w:pStyle w:val="F3937A5118C14ADBAA47ABA62C89013D"/>
          </w:pPr>
          <w:r w:rsidRPr="00B00740">
            <w:t>Name:</w:t>
          </w:r>
        </w:p>
      </w:docPartBody>
    </w:docPart>
    <w:docPart>
      <w:docPartPr>
        <w:name w:val="F3A9BAD1E87F4E70BBE29AAFA3073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46AE5-124B-4219-B3EB-1B77D88546BE}"/>
      </w:docPartPr>
      <w:docPartBody>
        <w:p w:rsidR="00000000" w:rsidRDefault="00892F99">
          <w:pPr>
            <w:pStyle w:val="F3A9BAD1E87F4E70BBE29AAFA3073B5A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A28741D5F79B46DAB53C970E2A49C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BB3B-9F9A-4445-B5FF-2FBC037B76ED}"/>
      </w:docPartPr>
      <w:docPartBody>
        <w:p w:rsidR="00000000" w:rsidRDefault="00892F99">
          <w:pPr>
            <w:pStyle w:val="A28741D5F79B46DAB53C970E2A49C0FE"/>
          </w:pPr>
          <w:r w:rsidRPr="00B00740">
            <w:t>Date:</w:t>
          </w:r>
        </w:p>
      </w:docPartBody>
    </w:docPart>
    <w:docPart>
      <w:docPartPr>
        <w:name w:val="4D51A21A999F4CEC8A7744604B943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4E7C-4F17-4CD4-9BEF-915AD97EB32C}"/>
      </w:docPartPr>
      <w:docPartBody>
        <w:p w:rsidR="00000000" w:rsidRDefault="00892F99">
          <w:pPr>
            <w:pStyle w:val="4D51A21A999F4CEC8A7744604B94365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27D99ADCF06A47D39AD87A6012F6D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8FF3F-CB91-4DF2-BC8A-87484BCC12E5}"/>
      </w:docPartPr>
      <w:docPartBody>
        <w:p w:rsidR="00000000" w:rsidRDefault="00892F99">
          <w:pPr>
            <w:pStyle w:val="27D99ADCF06A47D39AD87A6012F6D7AE"/>
          </w:pPr>
          <w:r w:rsidRPr="00B00740">
            <w:t>Period/Subject:</w:t>
          </w:r>
        </w:p>
      </w:docPartBody>
    </w:docPart>
    <w:docPart>
      <w:docPartPr>
        <w:name w:val="FB187546AC474607BBC8864102E2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9B569-99AC-4EAB-8052-A71CED778C64}"/>
      </w:docPartPr>
      <w:docPartBody>
        <w:p w:rsidR="00000000" w:rsidRDefault="00892F99">
          <w:pPr>
            <w:pStyle w:val="FB187546AC474607BBC8864102E2947F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9794D7BFE67F47D5BA58B508D467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1CAD-2027-4D7A-95DD-556081FD2587}"/>
      </w:docPartPr>
      <w:docPartBody>
        <w:p w:rsidR="00000000" w:rsidRDefault="00892F99">
          <w:pPr>
            <w:pStyle w:val="9794D7BFE67F47D5BA58B508D4670CE0"/>
          </w:pPr>
          <w:r w:rsidRPr="008A6C52">
            <w:t xml:space="preserve">Explain what you LIKED, LOVED, and </w:t>
          </w:r>
          <w:r w:rsidRPr="008A6C52">
            <w:t>DISLIKED about today’s lesson.</w:t>
          </w:r>
        </w:p>
      </w:docPartBody>
    </w:docPart>
    <w:docPart>
      <w:docPartPr>
        <w:name w:val="BD3E4DB826A343A392AA7CDD9CA7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F7D5B-354A-4365-8E9E-B210CD15F513}"/>
      </w:docPartPr>
      <w:docPartBody>
        <w:p w:rsidR="00000000" w:rsidRDefault="00892F99">
          <w:pPr>
            <w:pStyle w:val="BD3E4DB826A343A392AA7CDD9CA70043"/>
          </w:pPr>
          <w:r w:rsidRPr="008A6C52">
            <w:t>Explain what you LIKED, LOVED, and DISLIKED about today’s lesson.</w:t>
          </w:r>
        </w:p>
      </w:docPartBody>
    </w:docPart>
    <w:docPart>
      <w:docPartPr>
        <w:name w:val="9C8A094F38D64B57A91BA321D0B6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8B33E-CF8C-4837-8A45-C2B598551777}"/>
      </w:docPartPr>
      <w:docPartBody>
        <w:p w:rsidR="00000000" w:rsidRDefault="00892F99">
          <w:pPr>
            <w:pStyle w:val="9C8A094F38D64B57A91BA321D0B6B319"/>
          </w:pPr>
          <w:r w:rsidRPr="00B00740">
            <w:t>Name:</w:t>
          </w:r>
        </w:p>
      </w:docPartBody>
    </w:docPart>
    <w:docPart>
      <w:docPartPr>
        <w:name w:val="7527CA648E924CCC96D5C3E867122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8C73D-9FB3-4AC4-A616-D259097F8B44}"/>
      </w:docPartPr>
      <w:docPartBody>
        <w:p w:rsidR="00000000" w:rsidRDefault="00892F99">
          <w:pPr>
            <w:pStyle w:val="7527CA648E924CCC96D5C3E867122C55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33419DE7DE894F79A85D271252330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F70E8-46FF-4ED4-ADB9-0E556D8CD9D3}"/>
      </w:docPartPr>
      <w:docPartBody>
        <w:p w:rsidR="00000000" w:rsidRDefault="00892F99">
          <w:pPr>
            <w:pStyle w:val="33419DE7DE894F79A85D271252330A6B"/>
          </w:pPr>
          <w:r w:rsidRPr="00B00740">
            <w:t>Date:</w:t>
          </w:r>
        </w:p>
      </w:docPartBody>
    </w:docPart>
    <w:docPart>
      <w:docPartPr>
        <w:name w:val="AC25C2498ECA41A4B843DC0E363C6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2EAD9-F423-4BC8-A3C6-7E961DC92D09}"/>
      </w:docPartPr>
      <w:docPartBody>
        <w:p w:rsidR="00000000" w:rsidRDefault="00892F99">
          <w:pPr>
            <w:pStyle w:val="AC25C2498ECA41A4B843DC0E363C6251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83E1716EE8A74FD09ABB6AB5D3408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21EF-E872-4A5B-8725-7A1D2DA536BB}"/>
      </w:docPartPr>
      <w:docPartBody>
        <w:p w:rsidR="00000000" w:rsidRDefault="00892F99">
          <w:pPr>
            <w:pStyle w:val="83E1716EE8A74FD09ABB6AB5D3408714"/>
          </w:pPr>
          <w:r w:rsidRPr="00B00740">
            <w:t>Period/Subject:</w:t>
          </w:r>
        </w:p>
      </w:docPartBody>
    </w:docPart>
    <w:docPart>
      <w:docPartPr>
        <w:name w:val="88577DC42891481DA5596A54D8E13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A0B9A-2238-4621-9495-C3317156B237}"/>
      </w:docPartPr>
      <w:docPartBody>
        <w:p w:rsidR="00000000" w:rsidRDefault="00892F99">
          <w:pPr>
            <w:pStyle w:val="88577DC42891481DA5596A54D8E134E7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45501A86CE704915A50C82D7BD5AF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D1A86-A544-4EF2-98BD-890DB21405EA}"/>
      </w:docPartPr>
      <w:docPartBody>
        <w:p w:rsidR="00000000" w:rsidRDefault="00892F99">
          <w:pPr>
            <w:pStyle w:val="45501A86CE704915A50C82D7BD5AFFFE"/>
          </w:pPr>
          <w:r w:rsidRPr="00B00740">
            <w:t>Name:</w:t>
          </w:r>
        </w:p>
      </w:docPartBody>
    </w:docPart>
    <w:docPart>
      <w:docPartPr>
        <w:name w:val="2C98F506A54C468F9E6034CFD6EE9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D6340-1CD6-4ED6-9F14-3BE4FEAF8B56}"/>
      </w:docPartPr>
      <w:docPartBody>
        <w:p w:rsidR="00000000" w:rsidRDefault="00892F99">
          <w:pPr>
            <w:pStyle w:val="2C98F506A54C468F9E6034CFD6EE9734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F2F8A2828B6F4CCF8A445635880E8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9B775-837E-4BB2-AE5E-D35E764C995E}"/>
      </w:docPartPr>
      <w:docPartBody>
        <w:p w:rsidR="00000000" w:rsidRDefault="00892F99">
          <w:pPr>
            <w:pStyle w:val="F2F8A2828B6F4CCF8A445635880E8A66"/>
          </w:pPr>
          <w:r w:rsidRPr="00B00740">
            <w:t>Date:</w:t>
          </w:r>
        </w:p>
      </w:docPartBody>
    </w:docPart>
    <w:docPart>
      <w:docPartPr>
        <w:name w:val="CF625A65528E4BDE9B7683E35E9CC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AF1EC-EB9A-406D-AEEA-5EE91F08FD11}"/>
      </w:docPartPr>
      <w:docPartBody>
        <w:p w:rsidR="00000000" w:rsidRDefault="00892F99">
          <w:pPr>
            <w:pStyle w:val="CF625A65528E4BDE9B7683E35E9CC91F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91D7F05EA3E04FA39974D34E0AC5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2A960-99E5-49E5-ACE4-C0880CE61B64}"/>
      </w:docPartPr>
      <w:docPartBody>
        <w:p w:rsidR="00000000" w:rsidRDefault="00892F99">
          <w:pPr>
            <w:pStyle w:val="91D7F05EA3E04FA39974D34E0AC50DFA"/>
          </w:pPr>
          <w:r w:rsidRPr="00B00740">
            <w:t>Period/Subject:</w:t>
          </w:r>
        </w:p>
      </w:docPartBody>
    </w:docPart>
    <w:docPart>
      <w:docPartPr>
        <w:name w:val="7B24D5C34C964937AF68EEA008103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68D7F-20DF-47B6-A086-47897E65EAA0}"/>
      </w:docPartPr>
      <w:docPartBody>
        <w:p w:rsidR="00000000" w:rsidRDefault="00892F99">
          <w:pPr>
            <w:pStyle w:val="7B24D5C34C964937AF68EEA008103774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617A5C3847274C258E9EAB5A69EB9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CB1D5-8954-4026-92F4-372C1C79F0B3}"/>
      </w:docPartPr>
      <w:docPartBody>
        <w:p w:rsidR="00000000" w:rsidRDefault="00892F99">
          <w:pPr>
            <w:pStyle w:val="617A5C3847274C258E9EAB5A69EB9A4E"/>
          </w:pPr>
          <w:r w:rsidRPr="006B77A3">
            <w:t>How can you connect today’s lesso</w:t>
          </w:r>
          <w:r w:rsidRPr="006B77A3">
            <w:t>n to the real world?</w:t>
          </w:r>
        </w:p>
      </w:docPartBody>
    </w:docPart>
    <w:docPart>
      <w:docPartPr>
        <w:name w:val="9B8BDB7DACE648889548DD7394580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B997-7CDE-41E3-BAAF-9B1A574AA765}"/>
      </w:docPartPr>
      <w:docPartBody>
        <w:p w:rsidR="00000000" w:rsidRDefault="00892F99">
          <w:pPr>
            <w:pStyle w:val="9B8BDB7DACE648889548DD7394580EA6"/>
          </w:pPr>
          <w:r w:rsidRPr="006B77A3">
            <w:t>How can you connect today’s lesson to the real world?</w:t>
          </w:r>
        </w:p>
      </w:docPartBody>
    </w:docPart>
    <w:docPart>
      <w:docPartPr>
        <w:name w:val="9B70991825F648259F0CC9C2489FE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CF4A-2EC0-4B79-9CE4-03ED1C0CA3DC}"/>
      </w:docPartPr>
      <w:docPartBody>
        <w:p w:rsidR="00000000" w:rsidRDefault="00892F99">
          <w:pPr>
            <w:pStyle w:val="9B70991825F648259F0CC9C2489FEAE2"/>
          </w:pPr>
          <w:r w:rsidRPr="00B00740">
            <w:t>Name:</w:t>
          </w:r>
        </w:p>
      </w:docPartBody>
    </w:docPart>
    <w:docPart>
      <w:docPartPr>
        <w:name w:val="E952E6D4CE8D4DD09109D2D36D6FB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DAC82-1C1D-4076-892E-5F97CDEAE836}"/>
      </w:docPartPr>
      <w:docPartBody>
        <w:p w:rsidR="00000000" w:rsidRDefault="00892F99">
          <w:pPr>
            <w:pStyle w:val="E952E6D4CE8D4DD09109D2D36D6FBCE5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829130C67DD74BA38A755D6368597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FB5C3-350E-4ECD-AD0B-75F32D31ECE8}"/>
      </w:docPartPr>
      <w:docPartBody>
        <w:p w:rsidR="00000000" w:rsidRDefault="00892F99">
          <w:pPr>
            <w:pStyle w:val="829130C67DD74BA38A755D6368597EB7"/>
          </w:pPr>
          <w:r w:rsidRPr="00B00740">
            <w:t>Date:</w:t>
          </w:r>
        </w:p>
      </w:docPartBody>
    </w:docPart>
    <w:docPart>
      <w:docPartPr>
        <w:name w:val="B11F5230CAD946B693D857766C81B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B5D1-7060-446A-B1AA-E3F1121F1083}"/>
      </w:docPartPr>
      <w:docPartBody>
        <w:p w:rsidR="00000000" w:rsidRDefault="00892F99">
          <w:pPr>
            <w:pStyle w:val="B11F5230CAD946B693D857766C81BDD2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A27D4779A22E4BA99B7CAD8603921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6402-EAF9-4700-BA7D-9A25313EC15B}"/>
      </w:docPartPr>
      <w:docPartBody>
        <w:p w:rsidR="00000000" w:rsidRDefault="00892F99">
          <w:pPr>
            <w:pStyle w:val="A27D4779A22E4BA99B7CAD8603921780"/>
          </w:pPr>
          <w:r w:rsidRPr="00B00740">
            <w:t>Period/Subject:</w:t>
          </w:r>
        </w:p>
      </w:docPartBody>
    </w:docPart>
    <w:docPart>
      <w:docPartPr>
        <w:name w:val="D99F24A47D3E47D2A10C41229D48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CAC6B-3E87-413B-B8CE-AF25FEC99192}"/>
      </w:docPartPr>
      <w:docPartBody>
        <w:p w:rsidR="00000000" w:rsidRDefault="00892F99">
          <w:pPr>
            <w:pStyle w:val="D99F24A47D3E47D2A10C41229D485878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AC7ACBB960094D9EA52566B7BD0EE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7C6E6-B625-4406-9B9A-8CB2E13A0730}"/>
      </w:docPartPr>
      <w:docPartBody>
        <w:p w:rsidR="00000000" w:rsidRDefault="00892F99">
          <w:pPr>
            <w:pStyle w:val="AC7ACBB960094D9EA52566B7BD0EE5E4"/>
          </w:pPr>
          <w:r w:rsidRPr="00B00740">
            <w:t>Name:</w:t>
          </w:r>
        </w:p>
      </w:docPartBody>
    </w:docPart>
    <w:docPart>
      <w:docPartPr>
        <w:name w:val="C3D9914BCF1E460DA4C230FB697F7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B1F66-1848-44B1-BA59-13DB6762D152}"/>
      </w:docPartPr>
      <w:docPartBody>
        <w:p w:rsidR="00000000" w:rsidRDefault="00892F99">
          <w:pPr>
            <w:pStyle w:val="C3D9914BCF1E460DA4C230FB697F7292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DBB387778ECE4E2AB65E7BAF44EF0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36DE4-F9A9-4B8D-9AF1-3917E4CFD883}"/>
      </w:docPartPr>
      <w:docPartBody>
        <w:p w:rsidR="00000000" w:rsidRDefault="00892F99">
          <w:pPr>
            <w:pStyle w:val="DBB387778ECE4E2AB65E7BAF44EF07FE"/>
          </w:pPr>
          <w:r w:rsidRPr="00B00740">
            <w:t>Date:</w:t>
          </w:r>
        </w:p>
      </w:docPartBody>
    </w:docPart>
    <w:docPart>
      <w:docPartPr>
        <w:name w:val="34FE24EAC72D4856B883611C2B66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22-4717-4363-AECC-6CFE87A02B3F}"/>
      </w:docPartPr>
      <w:docPartBody>
        <w:p w:rsidR="00000000" w:rsidRDefault="00892F99">
          <w:pPr>
            <w:pStyle w:val="34FE24EAC72D4856B883611C2B662253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44608C8BEBA44DC9A21154D8F654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5442F-6CD6-43CB-B947-04A553AACD96}"/>
      </w:docPartPr>
      <w:docPartBody>
        <w:p w:rsidR="00000000" w:rsidRDefault="00892F99">
          <w:pPr>
            <w:pStyle w:val="44608C8BEBA44DC9A21154D8F654D2BC"/>
          </w:pPr>
          <w:r w:rsidRPr="00B00740">
            <w:t>Period/Subject:</w:t>
          </w:r>
        </w:p>
      </w:docPartBody>
    </w:docPart>
    <w:docPart>
      <w:docPartPr>
        <w:name w:val="4F0957A5D635498292BD1FD004BA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0C1B0-6B4F-44C0-BF59-D648A52657B7}"/>
      </w:docPartPr>
      <w:docPartBody>
        <w:p w:rsidR="00000000" w:rsidRDefault="00892F99">
          <w:pPr>
            <w:pStyle w:val="4F0957A5D635498292BD1FD004BAE3C0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573E66DFAF234DD9999E4E74A266E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30AE6-32E3-4EA2-A03C-7138D40B19AF}"/>
      </w:docPartPr>
      <w:docPartBody>
        <w:p w:rsidR="00000000" w:rsidRDefault="00892F99">
          <w:pPr>
            <w:pStyle w:val="573E66DFAF234DD9999E4E74A266EA2C"/>
          </w:pPr>
          <w:r w:rsidRPr="006B77A3">
            <w:t>How can you connect today’s lesson to the real world?</w:t>
          </w:r>
        </w:p>
      </w:docPartBody>
    </w:docPart>
    <w:docPart>
      <w:docPartPr>
        <w:name w:val="3FA54D563C1D4D4D88BE1B43647DB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4E520-A9DC-4AA6-BCE6-346DCF937363}"/>
      </w:docPartPr>
      <w:docPartBody>
        <w:p w:rsidR="00000000" w:rsidRDefault="00892F99">
          <w:pPr>
            <w:pStyle w:val="3FA54D563C1D4D4D88BE1B43647DB12C"/>
          </w:pPr>
          <w:r w:rsidRPr="006B77A3">
            <w:t>How can you connect today’s lesson to the real world?</w:t>
          </w:r>
        </w:p>
      </w:docPartBody>
    </w:docPart>
    <w:docPart>
      <w:docPartPr>
        <w:name w:val="83DD0267CEB1488CA9DC1DE01578D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31872-163E-478C-8C13-2BA6DF3A1E72}"/>
      </w:docPartPr>
      <w:docPartBody>
        <w:p w:rsidR="00000000" w:rsidRDefault="00892F99">
          <w:pPr>
            <w:pStyle w:val="83DD0267CEB1488CA9DC1DE01578DDB7"/>
          </w:pPr>
          <w:r w:rsidRPr="0008715A">
            <w:t>Name:</w:t>
          </w:r>
        </w:p>
      </w:docPartBody>
    </w:docPart>
    <w:docPart>
      <w:docPartPr>
        <w:name w:val="F78F34E7C8D448BCA0EBD46889DFD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8CD5E-743F-470D-B1F7-38D2CD3A6CD1}"/>
      </w:docPartPr>
      <w:docPartBody>
        <w:p w:rsidR="00000000" w:rsidRDefault="00892F99">
          <w:pPr>
            <w:pStyle w:val="F78F34E7C8D448BCA0EBD46889DFD550"/>
          </w:pPr>
          <w:r w:rsidRPr="0008715A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279C96283E6E4248BA31524911EF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C3E1-39B9-491E-93B1-6CD0D210E866}"/>
      </w:docPartPr>
      <w:docPartBody>
        <w:p w:rsidR="00000000" w:rsidRDefault="00892F99">
          <w:pPr>
            <w:pStyle w:val="279C96283E6E4248BA31524911EF0EC7"/>
          </w:pPr>
          <w:r w:rsidRPr="0008715A">
            <w:t>Date:</w:t>
          </w:r>
        </w:p>
      </w:docPartBody>
    </w:docPart>
    <w:docPart>
      <w:docPartPr>
        <w:name w:val="552499FD5C5D4A389672E6469C00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A6CD-51BA-418F-9555-358850A3EFAC}"/>
      </w:docPartPr>
      <w:docPartBody>
        <w:p w:rsidR="00000000" w:rsidRDefault="00892F99">
          <w:pPr>
            <w:pStyle w:val="552499FD5C5D4A389672E6469C0025D8"/>
          </w:pPr>
          <w:r w:rsidRPr="0008715A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01C79DCCB4D4418F917ABBFFC8348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468D7-C4E9-4C2E-AFC9-B6F47CF3CA76}"/>
      </w:docPartPr>
      <w:docPartBody>
        <w:p w:rsidR="00000000" w:rsidRDefault="00892F99">
          <w:pPr>
            <w:pStyle w:val="01C79DCCB4D4418F917ABBFFC83487F4"/>
          </w:pPr>
          <w:r w:rsidRPr="0008715A">
            <w:t>Period/Subject:</w:t>
          </w:r>
        </w:p>
      </w:docPartBody>
    </w:docPart>
    <w:docPart>
      <w:docPartPr>
        <w:name w:val="7FE61CF7976F483B9FB8051FC0B96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94311-FB46-44BE-9184-6B6FE9A75C89}"/>
      </w:docPartPr>
      <w:docPartBody>
        <w:p w:rsidR="00000000" w:rsidRDefault="00892F99">
          <w:pPr>
            <w:pStyle w:val="7FE61CF7976F483B9FB8051FC0B96E63"/>
          </w:pPr>
          <w:r w:rsidRPr="0008715A">
            <w:rPr>
              <w:rStyle w:val="SubtleReference"/>
            </w:rPr>
            <w:t>_________________________</w:t>
          </w:r>
        </w:p>
      </w:docPartBody>
    </w:docPart>
    <w:docPart>
      <w:docPartPr>
        <w:name w:val="8D0B9F4CB3F14B40A518A2FE5DC6A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418B8-AB6D-4F85-A2B2-E21654AE8678}"/>
      </w:docPartPr>
      <w:docPartBody>
        <w:p w:rsidR="00000000" w:rsidRDefault="00892F99">
          <w:pPr>
            <w:pStyle w:val="8D0B9F4CB3F14B40A518A2FE5DC6A9B7"/>
          </w:pPr>
          <w:r w:rsidRPr="0008715A">
            <w:t>Name:</w:t>
          </w:r>
        </w:p>
      </w:docPartBody>
    </w:docPart>
    <w:docPart>
      <w:docPartPr>
        <w:name w:val="A830FF21897748FAACC594D5C289E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85CA6-0A89-4244-8011-9B74574A3557}"/>
      </w:docPartPr>
      <w:docPartBody>
        <w:p w:rsidR="00000000" w:rsidRDefault="00892F99">
          <w:pPr>
            <w:pStyle w:val="A830FF21897748FAACC594D5C289E148"/>
          </w:pPr>
          <w:r w:rsidRPr="0008715A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6240D56CDB884B21A6D30CA8E62E8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DCAC7-7AB8-4AC2-97D7-9D9E59B2E492}"/>
      </w:docPartPr>
      <w:docPartBody>
        <w:p w:rsidR="00000000" w:rsidRDefault="00892F99">
          <w:pPr>
            <w:pStyle w:val="6240D56CDB884B21A6D30CA8E62E81F7"/>
          </w:pPr>
          <w:r w:rsidRPr="0008715A">
            <w:t>Date:</w:t>
          </w:r>
        </w:p>
      </w:docPartBody>
    </w:docPart>
    <w:docPart>
      <w:docPartPr>
        <w:name w:val="A273ABF686AB4767A9F22BE895D16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E1D6F-83E1-4EBE-9A6F-D06B5D908371}"/>
      </w:docPartPr>
      <w:docPartBody>
        <w:p w:rsidR="00000000" w:rsidRDefault="00892F99">
          <w:pPr>
            <w:pStyle w:val="A273ABF686AB4767A9F22BE895D16AB0"/>
          </w:pPr>
          <w:r w:rsidRPr="0008715A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458B8FB985EF430ABE0F80026021F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79656-90F5-4090-9907-A893F9004341}"/>
      </w:docPartPr>
      <w:docPartBody>
        <w:p w:rsidR="00000000" w:rsidRDefault="00892F99">
          <w:pPr>
            <w:pStyle w:val="458B8FB985EF430ABE0F80026021F907"/>
          </w:pPr>
          <w:r w:rsidRPr="0008715A">
            <w:t>Period/Subject:</w:t>
          </w:r>
        </w:p>
      </w:docPartBody>
    </w:docPart>
    <w:docPart>
      <w:docPartPr>
        <w:name w:val="F5CA4299147A4B828A0C980815FD6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9FF7-5C38-47CE-9D51-E4872BEA69F2}"/>
      </w:docPartPr>
      <w:docPartBody>
        <w:p w:rsidR="00000000" w:rsidRDefault="00892F99">
          <w:pPr>
            <w:pStyle w:val="F5CA4299147A4B828A0C980815FD67BB"/>
          </w:pPr>
          <w:r w:rsidRPr="0008715A">
            <w:rPr>
              <w:rStyle w:val="SubtleReference"/>
            </w:rPr>
            <w:t>_________________________</w:t>
          </w:r>
        </w:p>
      </w:docPartBody>
    </w:docPart>
    <w:docPart>
      <w:docPartPr>
        <w:name w:val="798188F575284D5FA9C2CA483B0F6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1F8B-CBA3-47A3-9FBA-1E365362B236}"/>
      </w:docPartPr>
      <w:docPartBody>
        <w:p w:rsidR="00000000" w:rsidRDefault="00892F99">
          <w:pPr>
            <w:pStyle w:val="798188F575284D5FA9C2CA483B0F69BB"/>
          </w:pPr>
          <w:r w:rsidRPr="003418C4">
            <w:t>Explain [insert what you want students to explain after your lesson].</w:t>
          </w:r>
        </w:p>
      </w:docPartBody>
    </w:docPart>
    <w:docPart>
      <w:docPartPr>
        <w:name w:val="0E8E8FB0577E4961AD3CDB974C783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E6CC5-8E25-425D-ABCE-BFFF2E52FCEA}"/>
      </w:docPartPr>
      <w:docPartBody>
        <w:p w:rsidR="00000000" w:rsidRDefault="00892F99">
          <w:pPr>
            <w:pStyle w:val="0E8E8FB0577E4961AD3CDB974C78307D"/>
          </w:pPr>
          <w:r w:rsidRPr="003418C4">
            <w:t>Explain [insert what you want students to explain after your lesson].</w:t>
          </w:r>
        </w:p>
      </w:docPartBody>
    </w:docPart>
    <w:docPart>
      <w:docPartPr>
        <w:name w:val="00820469B4D144908ABE94F9C946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399D8-B711-4197-8E79-29C061AF456F}"/>
      </w:docPartPr>
      <w:docPartBody>
        <w:p w:rsidR="00000000" w:rsidRDefault="00892F99">
          <w:pPr>
            <w:pStyle w:val="00820469B4D144908ABE94F9C946E1A9"/>
          </w:pPr>
          <w:r w:rsidRPr="00B00740">
            <w:t>Name:</w:t>
          </w:r>
        </w:p>
      </w:docPartBody>
    </w:docPart>
    <w:docPart>
      <w:docPartPr>
        <w:name w:val="4F2FDB00AA164841BE4B7A6084D16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36812-F4A7-4567-BE1F-E4EE99ED6671}"/>
      </w:docPartPr>
      <w:docPartBody>
        <w:p w:rsidR="00000000" w:rsidRDefault="00892F99">
          <w:pPr>
            <w:pStyle w:val="4F2FDB00AA164841BE4B7A6084D1683F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716E6A0EAE0D49F18E72AD17BA14C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6B978-ED7C-433B-9DDC-AC3E11B0D119}"/>
      </w:docPartPr>
      <w:docPartBody>
        <w:p w:rsidR="00000000" w:rsidRDefault="00892F99">
          <w:pPr>
            <w:pStyle w:val="716E6A0EAE0D49F18E72AD17BA14C164"/>
          </w:pPr>
          <w:r w:rsidRPr="00B00740">
            <w:t>Date:</w:t>
          </w:r>
        </w:p>
      </w:docPartBody>
    </w:docPart>
    <w:docPart>
      <w:docPartPr>
        <w:name w:val="D6DA724950784BD485D8C2A3BD9D7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E1466-A198-4E53-95F2-E1D52C09CCCA}"/>
      </w:docPartPr>
      <w:docPartBody>
        <w:p w:rsidR="00000000" w:rsidRDefault="00892F99">
          <w:pPr>
            <w:pStyle w:val="D6DA724950784BD485D8C2A3BD9D7EC0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A04A39E9FF40479EA6E55D9EE261C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E64F2-FC63-4475-98E2-48B8DA8AE43C}"/>
      </w:docPartPr>
      <w:docPartBody>
        <w:p w:rsidR="00000000" w:rsidRDefault="00892F99">
          <w:pPr>
            <w:pStyle w:val="A04A39E9FF40479EA6E55D9EE261C269"/>
          </w:pPr>
          <w:r w:rsidRPr="00B00740">
            <w:t>Period/Subject:</w:t>
          </w:r>
        </w:p>
      </w:docPartBody>
    </w:docPart>
    <w:docPart>
      <w:docPartPr>
        <w:name w:val="F7D01BD79AB94AD59905D584FA4AC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315E-D7AA-4F7D-AEDE-AAFF310D5172}"/>
      </w:docPartPr>
      <w:docPartBody>
        <w:p w:rsidR="00000000" w:rsidRDefault="00892F99">
          <w:pPr>
            <w:pStyle w:val="F7D01BD79AB94AD59905D584FA4AC21E"/>
          </w:pPr>
          <w:r w:rsidRPr="00B00740">
            <w:rPr>
              <w:rStyle w:val="SubtleReference"/>
            </w:rPr>
            <w:t>__</w:t>
          </w:r>
          <w:r w:rsidRPr="00B00740">
            <w:rPr>
              <w:rStyle w:val="SubtleReference"/>
            </w:rPr>
            <w:t>_______________________</w:t>
          </w:r>
        </w:p>
      </w:docPartBody>
    </w:docPart>
    <w:docPart>
      <w:docPartPr>
        <w:name w:val="3FED1B8B63474BDA87CF12D591DD0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09CD7-3A54-4120-BF67-B289D6FE739E}"/>
      </w:docPartPr>
      <w:docPartBody>
        <w:p w:rsidR="00000000" w:rsidRDefault="00892F99">
          <w:pPr>
            <w:pStyle w:val="3FED1B8B63474BDA87CF12D591DD0173"/>
          </w:pPr>
          <w:r w:rsidRPr="00B00740">
            <w:t>Name:</w:t>
          </w:r>
        </w:p>
      </w:docPartBody>
    </w:docPart>
    <w:docPart>
      <w:docPartPr>
        <w:name w:val="4FBFA3BD49D543C89402FB101B9A9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A738-5CD2-4118-AA21-27B14FC3DB17}"/>
      </w:docPartPr>
      <w:docPartBody>
        <w:p w:rsidR="00000000" w:rsidRDefault="00892F99">
          <w:pPr>
            <w:pStyle w:val="4FBFA3BD49D543C89402FB101B9A9E3B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4926550B28ED46BBB7F16B77D84AB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5B74A-345F-4F96-979F-0E351A0971F0}"/>
      </w:docPartPr>
      <w:docPartBody>
        <w:p w:rsidR="00000000" w:rsidRDefault="00892F99">
          <w:pPr>
            <w:pStyle w:val="4926550B28ED46BBB7F16B77D84AB880"/>
          </w:pPr>
          <w:r w:rsidRPr="00B00740">
            <w:t>Date:</w:t>
          </w:r>
        </w:p>
      </w:docPartBody>
    </w:docPart>
    <w:docPart>
      <w:docPartPr>
        <w:name w:val="8C87DA3797F54E81810D43C5D1D88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8B7A4-648C-4115-8801-A304D3FF79FB}"/>
      </w:docPartPr>
      <w:docPartBody>
        <w:p w:rsidR="00000000" w:rsidRDefault="00892F99">
          <w:pPr>
            <w:pStyle w:val="8C87DA3797F54E81810D43C5D1D888FA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D6E9CFDB3956442B8E1589663303F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28807-6509-44A6-9C21-8EB468F61AF1}"/>
      </w:docPartPr>
      <w:docPartBody>
        <w:p w:rsidR="00000000" w:rsidRDefault="00892F99">
          <w:pPr>
            <w:pStyle w:val="D6E9CFDB3956442B8E1589663303F298"/>
          </w:pPr>
          <w:r w:rsidRPr="00B00740">
            <w:t>Period/Subject:</w:t>
          </w:r>
        </w:p>
      </w:docPartBody>
    </w:docPart>
    <w:docPart>
      <w:docPartPr>
        <w:name w:val="F0436EC8D4D7490D95EA74E058E21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EAD46-B308-4CE5-82E6-11F55CB7FFB6}"/>
      </w:docPartPr>
      <w:docPartBody>
        <w:p w:rsidR="00000000" w:rsidRDefault="00892F99">
          <w:pPr>
            <w:pStyle w:val="F0436EC8D4D7490D95EA74E058E21C97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B2D413E2227D440DA0B2004E3E887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1B95C-6F67-4D5D-972D-18317DC52B10}"/>
      </w:docPartPr>
      <w:docPartBody>
        <w:p w:rsidR="00000000" w:rsidRDefault="00892F99">
          <w:pPr>
            <w:pStyle w:val="B2D413E2227D440DA0B2004E3E887983"/>
          </w:pPr>
          <w:r w:rsidRPr="003418C4">
            <w:t xml:space="preserve">Explain [insert what you want </w:t>
          </w:r>
          <w:r w:rsidRPr="003418C4">
            <w:t>students to explain after your lesson].</w:t>
          </w:r>
        </w:p>
      </w:docPartBody>
    </w:docPart>
    <w:docPart>
      <w:docPartPr>
        <w:name w:val="38727E9D1DD54659BBA97DBB224C6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4E4EB-C5A3-401C-BE5C-6AAB5FC87959}"/>
      </w:docPartPr>
      <w:docPartBody>
        <w:p w:rsidR="00000000" w:rsidRDefault="00892F99">
          <w:pPr>
            <w:pStyle w:val="38727E9D1DD54659BBA97DBB224C66FA"/>
          </w:pPr>
          <w:r w:rsidRPr="003418C4">
            <w:t>Explain [insert what you want students to explain after your lesson].</w:t>
          </w:r>
        </w:p>
      </w:docPartBody>
    </w:docPart>
    <w:docPart>
      <w:docPartPr>
        <w:name w:val="EE5C0D83E1AE4D7AB1E590AF8E18C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62EA6-8EE7-4ECF-9681-3617E964FC47}"/>
      </w:docPartPr>
      <w:docPartBody>
        <w:p w:rsidR="00000000" w:rsidRDefault="00892F99">
          <w:pPr>
            <w:pStyle w:val="EE5C0D83E1AE4D7AB1E590AF8E18C993"/>
          </w:pPr>
          <w:r w:rsidRPr="00B00740">
            <w:t>Name:</w:t>
          </w:r>
        </w:p>
      </w:docPartBody>
    </w:docPart>
    <w:docPart>
      <w:docPartPr>
        <w:name w:val="1D9206EEA1ED448D8F600D1F3BA47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3464-96C7-4A30-B0EC-BF3CD880C7C0}"/>
      </w:docPartPr>
      <w:docPartBody>
        <w:p w:rsidR="00000000" w:rsidRDefault="00892F99">
          <w:pPr>
            <w:pStyle w:val="1D9206EEA1ED448D8F600D1F3BA478A0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4F8E093456E24890ABF90490D6491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3B62-3C02-4145-B41F-7E5C5AB44C60}"/>
      </w:docPartPr>
      <w:docPartBody>
        <w:p w:rsidR="00000000" w:rsidRDefault="00892F99">
          <w:pPr>
            <w:pStyle w:val="4F8E093456E24890ABF90490D64917FD"/>
          </w:pPr>
          <w:r w:rsidRPr="00B00740">
            <w:t>Date:</w:t>
          </w:r>
        </w:p>
      </w:docPartBody>
    </w:docPart>
    <w:docPart>
      <w:docPartPr>
        <w:name w:val="FB48DE9EFB7A43D3974831AF6681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F59D1-BE45-4659-BEDA-38F1BC567218}"/>
      </w:docPartPr>
      <w:docPartBody>
        <w:p w:rsidR="00000000" w:rsidRDefault="00892F99">
          <w:pPr>
            <w:pStyle w:val="FB48DE9EFB7A43D3974831AF6681F9C5"/>
          </w:pPr>
          <w:r w:rsidRPr="00B00740">
            <w:rPr>
              <w:rStyle w:val="SubtleReference"/>
            </w:rPr>
            <w:t>____________________________</w:t>
          </w:r>
          <w:r w:rsidRPr="00B00740">
            <w:rPr>
              <w:rStyle w:val="SubtleReference"/>
            </w:rPr>
            <w:t>________</w:t>
          </w:r>
        </w:p>
      </w:docPartBody>
    </w:docPart>
    <w:docPart>
      <w:docPartPr>
        <w:name w:val="8958EF826ABF4C878BB875CBDBC1F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97382-10E0-40FC-8ED6-86B770AE0656}"/>
      </w:docPartPr>
      <w:docPartBody>
        <w:p w:rsidR="00000000" w:rsidRDefault="00892F99">
          <w:pPr>
            <w:pStyle w:val="8958EF826ABF4C878BB875CBDBC1F0CD"/>
          </w:pPr>
          <w:r w:rsidRPr="00B00740">
            <w:t>Period/Subject:</w:t>
          </w:r>
        </w:p>
      </w:docPartBody>
    </w:docPart>
    <w:docPart>
      <w:docPartPr>
        <w:name w:val="8EADFB2EA82B4A3DA168C689BC1F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B751-CBFA-4621-960B-7CF10557FB1A}"/>
      </w:docPartPr>
      <w:docPartBody>
        <w:p w:rsidR="00000000" w:rsidRDefault="00892F99">
          <w:pPr>
            <w:pStyle w:val="8EADFB2EA82B4A3DA168C689BC1FF92E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FF0778D20AC947C696604A3547F3C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BCDC8-9625-4767-BE62-627DA684C3DA}"/>
      </w:docPartPr>
      <w:docPartBody>
        <w:p w:rsidR="00000000" w:rsidRDefault="00892F99">
          <w:pPr>
            <w:pStyle w:val="FF0778D20AC947C696604A3547F3CF1A"/>
          </w:pPr>
          <w:r w:rsidRPr="00B00740">
            <w:t>Name:</w:t>
          </w:r>
        </w:p>
      </w:docPartBody>
    </w:docPart>
    <w:docPart>
      <w:docPartPr>
        <w:name w:val="194A9FCFDAA547D4BD4BD5936E72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72751-B2C6-4F28-A4DF-1BC6E93D8F5E}"/>
      </w:docPartPr>
      <w:docPartBody>
        <w:p w:rsidR="00000000" w:rsidRDefault="00892F99">
          <w:pPr>
            <w:pStyle w:val="194A9FCFDAA547D4BD4BD5936E72FA45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DADCB0C0A91B4FEE86B241459014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6351-8C2E-4FF4-ACC3-4F36DCD3A672}"/>
      </w:docPartPr>
      <w:docPartBody>
        <w:p w:rsidR="00000000" w:rsidRDefault="00892F99">
          <w:pPr>
            <w:pStyle w:val="DADCB0C0A91B4FEE86B2414590149B32"/>
          </w:pPr>
          <w:r w:rsidRPr="00B00740">
            <w:t>Date:</w:t>
          </w:r>
        </w:p>
      </w:docPartBody>
    </w:docPart>
    <w:docPart>
      <w:docPartPr>
        <w:name w:val="51D947B855C5491FB2E2C030904CF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E3298-0F7B-439C-9F5C-EAE1827DC6F9}"/>
      </w:docPartPr>
      <w:docPartBody>
        <w:p w:rsidR="00000000" w:rsidRDefault="00892F99">
          <w:pPr>
            <w:pStyle w:val="51D947B855C5491FB2E2C030904CFB9A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0579257F738247AE9B9646CFC49D4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6A2F-6C21-4E2A-8358-02ED66B4FF63}"/>
      </w:docPartPr>
      <w:docPartBody>
        <w:p w:rsidR="00000000" w:rsidRDefault="00892F99">
          <w:pPr>
            <w:pStyle w:val="0579257F738247AE9B9646CFC49D4D04"/>
          </w:pPr>
          <w:r w:rsidRPr="00B00740">
            <w:t>Period/Subject:</w:t>
          </w:r>
        </w:p>
      </w:docPartBody>
    </w:docPart>
    <w:docPart>
      <w:docPartPr>
        <w:name w:val="6DC9967277264DCEB7DB437175831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AF3A-D965-4B94-BD87-49B0DEBB2AFA}"/>
      </w:docPartPr>
      <w:docPartBody>
        <w:p w:rsidR="00000000" w:rsidRDefault="00892F99">
          <w:pPr>
            <w:pStyle w:val="6DC9967277264DCEB7DB43717583196B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3FDA73637C5B4E8381B91EA5AB65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E0F21-32B5-4E13-B822-C1EC27C80A25}"/>
      </w:docPartPr>
      <w:docPartBody>
        <w:p w:rsidR="00000000" w:rsidRDefault="00892F99">
          <w:pPr>
            <w:pStyle w:val="3FDA73637C5B4E8381B91EA5AB65FFA3"/>
          </w:pPr>
          <w:r>
            <w:t>Solve the following problem. [insert a mathematical problem by hand or type</w:t>
          </w:r>
          <w:r>
            <w:t>]</w:t>
          </w:r>
        </w:p>
      </w:docPartBody>
    </w:docPart>
    <w:docPart>
      <w:docPartPr>
        <w:name w:val="ED53B69C2A6244EF90884AB83FC08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277CD-D324-493A-BBDE-DC1455E7C02F}"/>
      </w:docPartPr>
      <w:docPartBody>
        <w:p w:rsidR="00000000" w:rsidRDefault="00892F99">
          <w:pPr>
            <w:pStyle w:val="ED53B69C2A6244EF90884AB83FC082D1"/>
          </w:pPr>
          <w:r>
            <w:t>Solve the following problem. [insert a mathematica</w:t>
          </w:r>
          <w:r>
            <w:t>l problem by hand or type]</w:t>
          </w:r>
        </w:p>
      </w:docPartBody>
    </w:docPart>
    <w:docPart>
      <w:docPartPr>
        <w:name w:val="D1BEF36F681349219EF4EFC42A6FC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344FA-1040-4878-A087-62AE4B0B4818}"/>
      </w:docPartPr>
      <w:docPartBody>
        <w:p w:rsidR="00000000" w:rsidRDefault="00892F99">
          <w:pPr>
            <w:pStyle w:val="D1BEF36F681349219EF4EFC42A6FC818"/>
          </w:pPr>
          <w:r w:rsidRPr="00B00740">
            <w:t>Name:</w:t>
          </w:r>
        </w:p>
      </w:docPartBody>
    </w:docPart>
    <w:docPart>
      <w:docPartPr>
        <w:name w:val="E61EF1687ADA4D339D7B0C23EED5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8FC59-D65B-43ED-B142-A3EABAA6A081}"/>
      </w:docPartPr>
      <w:docPartBody>
        <w:p w:rsidR="00000000" w:rsidRDefault="00892F99">
          <w:pPr>
            <w:pStyle w:val="E61EF1687ADA4D339D7B0C23EED562FA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E76C7433E424483A6EFDCDB11C43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B2F23-B6D8-4A35-88C1-AFD01F14FCF5}"/>
      </w:docPartPr>
      <w:docPartBody>
        <w:p w:rsidR="00000000" w:rsidRDefault="00892F99">
          <w:pPr>
            <w:pStyle w:val="0E76C7433E424483A6EFDCDB11C43E6C"/>
          </w:pPr>
          <w:r w:rsidRPr="00B00740">
            <w:t>Date:</w:t>
          </w:r>
        </w:p>
      </w:docPartBody>
    </w:docPart>
    <w:docPart>
      <w:docPartPr>
        <w:name w:val="4971D593486C407E8AE3435A7528F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D6DB2-0BB5-4209-B5BE-DA0B970AB863}"/>
      </w:docPartPr>
      <w:docPartBody>
        <w:p w:rsidR="00000000" w:rsidRDefault="00892F99">
          <w:pPr>
            <w:pStyle w:val="4971D593486C407E8AE3435A7528FF4C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44F3EDBD1BE04370AA6AA8635BD74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6F0DF-B7D4-4C8E-AEB1-E083E10F6E1A}"/>
      </w:docPartPr>
      <w:docPartBody>
        <w:p w:rsidR="00000000" w:rsidRDefault="00892F99">
          <w:pPr>
            <w:pStyle w:val="44F3EDBD1BE04370AA6AA8635BD74522"/>
          </w:pPr>
          <w:r w:rsidRPr="00B00740">
            <w:t>Period/Subject:</w:t>
          </w:r>
        </w:p>
      </w:docPartBody>
    </w:docPart>
    <w:docPart>
      <w:docPartPr>
        <w:name w:val="183D45EFD9694388B5B749FD1EF29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7A68E-0691-464C-80B6-FB99F2412079}"/>
      </w:docPartPr>
      <w:docPartBody>
        <w:p w:rsidR="00000000" w:rsidRDefault="00892F99">
          <w:pPr>
            <w:pStyle w:val="183D45EFD9694388B5B749FD1EF2993B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E28F2AC85F4243AFA4AE5EE7BC539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343F-AF1D-4E20-82C6-A22648EF9C86}"/>
      </w:docPartPr>
      <w:docPartBody>
        <w:p w:rsidR="00000000" w:rsidRDefault="00892F99">
          <w:pPr>
            <w:pStyle w:val="E28F2AC85F4243AFA4AE5EE7BC5393D5"/>
          </w:pPr>
          <w:r w:rsidRPr="00B00740">
            <w:t>Name:</w:t>
          </w:r>
        </w:p>
      </w:docPartBody>
    </w:docPart>
    <w:docPart>
      <w:docPartPr>
        <w:name w:val="3B950A99E205466BBFEBF7B9D2F65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A9133-5EB1-496E-B835-0ED98FA5DDD8}"/>
      </w:docPartPr>
      <w:docPartBody>
        <w:p w:rsidR="00000000" w:rsidRDefault="00892F99">
          <w:pPr>
            <w:pStyle w:val="3B950A99E205466BBFEBF7B9D2F65940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FC95FBAAA07142D5A352B6518906A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4DF1D-7B53-4336-8DDD-9E9961D5A64E}"/>
      </w:docPartPr>
      <w:docPartBody>
        <w:p w:rsidR="00000000" w:rsidRDefault="00892F99">
          <w:pPr>
            <w:pStyle w:val="FC95FBAAA07142D5A352B6518906AEBB"/>
          </w:pPr>
          <w:r w:rsidRPr="00B00740">
            <w:t>Date:</w:t>
          </w:r>
        </w:p>
      </w:docPartBody>
    </w:docPart>
    <w:docPart>
      <w:docPartPr>
        <w:name w:val="E390DC95E1D447E3A63467A5FB2AD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A3896-3BE8-4E5E-8F83-C549AD52EAB1}"/>
      </w:docPartPr>
      <w:docPartBody>
        <w:p w:rsidR="00000000" w:rsidRDefault="00892F99">
          <w:pPr>
            <w:pStyle w:val="E390DC95E1D447E3A63467A5FB2AD836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D335D140B2CF428A8AFF083CF4C94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A7089-B534-4F40-81CB-8E83327EEF78}"/>
      </w:docPartPr>
      <w:docPartBody>
        <w:p w:rsidR="00000000" w:rsidRDefault="00892F99">
          <w:pPr>
            <w:pStyle w:val="D335D140B2CF428A8AFF083CF4C94F6C"/>
          </w:pPr>
          <w:r w:rsidRPr="00B00740">
            <w:t>Period/Subject:</w:t>
          </w:r>
        </w:p>
      </w:docPartBody>
    </w:docPart>
    <w:docPart>
      <w:docPartPr>
        <w:name w:val="1A0DB31878AE4F3882A15720C8A9F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6966F-73C4-44B3-AAB3-92A59C637913}"/>
      </w:docPartPr>
      <w:docPartBody>
        <w:p w:rsidR="00000000" w:rsidRDefault="00892F99">
          <w:pPr>
            <w:pStyle w:val="1A0DB31878AE4F3882A15720C8A9F6FE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8CFB87FACB694BC3B60328B963A2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050EF-5F92-4172-A168-41B983221409}"/>
      </w:docPartPr>
      <w:docPartBody>
        <w:p w:rsidR="00000000" w:rsidRDefault="00892F99">
          <w:pPr>
            <w:pStyle w:val="8CFB87FACB694BC3B60328B963A29170"/>
          </w:pPr>
          <w:r>
            <w:t>Solve the following problem. [insert a mathematical problem by hand or type]</w:t>
          </w:r>
        </w:p>
      </w:docPartBody>
    </w:docPart>
    <w:docPart>
      <w:docPartPr>
        <w:name w:val="DD8069CF243D46F9B431537E3180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D4627-2A69-4158-AEEB-B293A0666B47}"/>
      </w:docPartPr>
      <w:docPartBody>
        <w:p w:rsidR="00000000" w:rsidRDefault="00892F99">
          <w:pPr>
            <w:pStyle w:val="DD8069CF243D46F9B431537E3180DA82"/>
          </w:pPr>
          <w:r>
            <w:t>Solve the following problem. [insert a mathematical problem by hand or type]</w:t>
          </w:r>
        </w:p>
      </w:docPartBody>
    </w:docPart>
    <w:docPart>
      <w:docPartPr>
        <w:name w:val="C273B243D8FC4A29B52630352B7F8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829A9-08CD-4D8E-AB94-58ECEEA2EC64}"/>
      </w:docPartPr>
      <w:docPartBody>
        <w:p w:rsidR="00000000" w:rsidRDefault="00892F99">
          <w:pPr>
            <w:pStyle w:val="C273B243D8FC4A29B52630352B7F810D"/>
          </w:pPr>
          <w:r w:rsidRPr="00B00740">
            <w:t>Name:</w:t>
          </w:r>
        </w:p>
      </w:docPartBody>
    </w:docPart>
    <w:docPart>
      <w:docPartPr>
        <w:name w:val="361E8DAE39C3449BA7201A11BCB55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FA2C5-7D55-42AD-9114-3B4BD5993A0A}"/>
      </w:docPartPr>
      <w:docPartBody>
        <w:p w:rsidR="00000000" w:rsidRDefault="00892F99">
          <w:pPr>
            <w:pStyle w:val="361E8DAE39C3449BA7201A11BCB5596E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E1352CE983AD4C06966426A9FEFAD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1425-615E-4C7C-AFAA-92794F6C2162}"/>
      </w:docPartPr>
      <w:docPartBody>
        <w:p w:rsidR="00000000" w:rsidRDefault="00892F99">
          <w:pPr>
            <w:pStyle w:val="E1352CE983AD4C06966426A9FEFAD366"/>
          </w:pPr>
          <w:r w:rsidRPr="00B00740">
            <w:t>Date:</w:t>
          </w:r>
        </w:p>
      </w:docPartBody>
    </w:docPart>
    <w:docPart>
      <w:docPartPr>
        <w:name w:val="85AE1DF505E6452F8C86A24BF51C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65035-FC01-4831-B752-E44825381A57}"/>
      </w:docPartPr>
      <w:docPartBody>
        <w:p w:rsidR="00000000" w:rsidRDefault="00892F99">
          <w:pPr>
            <w:pStyle w:val="85AE1DF505E6452F8C86A24BF51C9CD5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59A0BF05045F44B2B31CC10AB9A7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130C0-AF53-4E1E-9958-6DEA799CDBE1}"/>
      </w:docPartPr>
      <w:docPartBody>
        <w:p w:rsidR="00000000" w:rsidRDefault="00892F99">
          <w:pPr>
            <w:pStyle w:val="59A0BF05045F44B2B31CC10AB9A794CC"/>
          </w:pPr>
          <w:r w:rsidRPr="00B00740">
            <w:t>Period/Subject:</w:t>
          </w:r>
        </w:p>
      </w:docPartBody>
    </w:docPart>
    <w:docPart>
      <w:docPartPr>
        <w:name w:val="8CE0DFF8E26545F18FD2EEFFC5E61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45AAF-DEC2-48C6-8C8A-06B937180C20}"/>
      </w:docPartPr>
      <w:docPartBody>
        <w:p w:rsidR="00000000" w:rsidRDefault="00892F99">
          <w:pPr>
            <w:pStyle w:val="8CE0DFF8E26545F18FD2EEFFC5E6196E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9861F7836C9747B49BB5A9272A862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C96E7-E996-4364-8484-9FB1AE87116E}"/>
      </w:docPartPr>
      <w:docPartBody>
        <w:p w:rsidR="00000000" w:rsidRDefault="00892F99">
          <w:pPr>
            <w:pStyle w:val="9861F7836C9747B49BB5A9272A862B86"/>
          </w:pPr>
          <w:r w:rsidRPr="00B00740">
            <w:t>Name:</w:t>
          </w:r>
        </w:p>
      </w:docPartBody>
    </w:docPart>
    <w:docPart>
      <w:docPartPr>
        <w:name w:val="D0F0A0CA9758438989ECE6C069026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901AC-2989-4FFB-A543-76F17C14F3AD}"/>
      </w:docPartPr>
      <w:docPartBody>
        <w:p w:rsidR="00000000" w:rsidRDefault="00892F99">
          <w:pPr>
            <w:pStyle w:val="D0F0A0CA9758438989ECE6C069026B72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9DAD6618642F42AF8BC68822DA383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D1DAB-AC88-4BED-A34F-677C7CC5E721}"/>
      </w:docPartPr>
      <w:docPartBody>
        <w:p w:rsidR="00000000" w:rsidRDefault="00892F99">
          <w:pPr>
            <w:pStyle w:val="9DAD6618642F42AF8BC68822DA383BCA"/>
          </w:pPr>
          <w:r w:rsidRPr="00B00740">
            <w:t>Date:</w:t>
          </w:r>
        </w:p>
      </w:docPartBody>
    </w:docPart>
    <w:docPart>
      <w:docPartPr>
        <w:name w:val="45B8353B5BF74CBAB1612E8639FF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6859-C3DB-4813-99E6-E777A9E3C6B1}"/>
      </w:docPartPr>
      <w:docPartBody>
        <w:p w:rsidR="00000000" w:rsidRDefault="00892F99">
          <w:pPr>
            <w:pStyle w:val="45B8353B5BF74CBAB1612E8639FFEAF8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F0D2673A520042228DC7DE3A6784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8F87F-18CA-4345-AAD7-6F4893CC1B2B}"/>
      </w:docPartPr>
      <w:docPartBody>
        <w:p w:rsidR="00000000" w:rsidRDefault="00892F99">
          <w:pPr>
            <w:pStyle w:val="F0D2673A520042228DC7DE3A6784F64E"/>
          </w:pPr>
          <w:r w:rsidRPr="00B00740">
            <w:t>Period/Subject:</w:t>
          </w:r>
        </w:p>
      </w:docPartBody>
    </w:docPart>
    <w:docPart>
      <w:docPartPr>
        <w:name w:val="E29C41C3576449BFB9A31A4BEA3A1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6E3B-AFE3-41EC-BBBE-016F7E617C26}"/>
      </w:docPartPr>
      <w:docPartBody>
        <w:p w:rsidR="00000000" w:rsidRDefault="00892F99">
          <w:pPr>
            <w:pStyle w:val="E29C41C3576449BFB9A31A4BEA3A1831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EC35A85F9FA64CA7ABF39821488EC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6D0E6-2C27-485A-BD80-286946F92916}"/>
      </w:docPartPr>
      <w:docPartBody>
        <w:p w:rsidR="00000000" w:rsidRDefault="00892F99">
          <w:pPr>
            <w:pStyle w:val="EC35A85F9FA64CA7ABF39821488ECA7C"/>
          </w:pPr>
          <w:r w:rsidRPr="00B51507">
            <w:rPr>
              <w:noProof/>
            </w:rPr>
            <w:t>How can you connect today's lesson to [insert other con</w:t>
          </w:r>
          <w:r w:rsidRPr="00B51507">
            <w:rPr>
              <w:noProof/>
            </w:rPr>
            <w:t>tent area]?</w:t>
          </w:r>
        </w:p>
      </w:docPartBody>
    </w:docPart>
    <w:docPart>
      <w:docPartPr>
        <w:name w:val="E0919C7D255B4ED3A8C7C1FB1D12C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FF546-D9D4-4920-B558-0293CD022652}"/>
      </w:docPartPr>
      <w:docPartBody>
        <w:p w:rsidR="00000000" w:rsidRDefault="00892F99">
          <w:pPr>
            <w:pStyle w:val="E0919C7D255B4ED3A8C7C1FB1D12C877"/>
          </w:pPr>
          <w:r w:rsidRPr="00B51507">
            <w:t>What I learned today</w:t>
          </w:r>
        </w:p>
      </w:docPartBody>
    </w:docPart>
    <w:docPart>
      <w:docPartPr>
        <w:name w:val="4760ACFCAD7D4D308A6D00BB390F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39CC-DE90-45F5-A9BA-1C0AF70BB0BA}"/>
      </w:docPartPr>
      <w:docPartBody>
        <w:p w:rsidR="00000000" w:rsidRDefault="00892F99">
          <w:pPr>
            <w:pStyle w:val="4760ACFCAD7D4D308A6D00BB390F868E"/>
          </w:pPr>
          <w:r w:rsidRPr="00257B8F">
            <w:rPr>
              <w:szCs w:val="20"/>
            </w:rPr>
            <w:t>Connection</w:t>
          </w:r>
        </w:p>
      </w:docPartBody>
    </w:docPart>
    <w:docPart>
      <w:docPartPr>
        <w:name w:val="FDCE436480714E71A6D532D3EB22D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69540-8814-4396-A7CA-3A7D854FD87D}"/>
      </w:docPartPr>
      <w:docPartBody>
        <w:p w:rsidR="00000000" w:rsidRDefault="00892F99">
          <w:pPr>
            <w:pStyle w:val="FDCE436480714E71A6D532D3EB22D4C8"/>
          </w:pPr>
          <w:r w:rsidRPr="00257B8F">
            <w:rPr>
              <w:szCs w:val="20"/>
            </w:rPr>
            <w:t>What I’ve learned in [insert content area]</w:t>
          </w:r>
        </w:p>
      </w:docPartBody>
    </w:docPart>
    <w:docPart>
      <w:docPartPr>
        <w:name w:val="0E8811704EF648CC956499784A34C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63D5E-29B4-419F-8357-AC18272BC7DF}"/>
      </w:docPartPr>
      <w:docPartBody>
        <w:p w:rsidR="00000000" w:rsidRDefault="00892F99">
          <w:pPr>
            <w:pStyle w:val="0E8811704EF648CC956499784A34C36A"/>
          </w:pPr>
          <w:r w:rsidRPr="00B51507">
            <w:rPr>
              <w:noProof/>
            </w:rPr>
            <w:t>How can you connect today's lesson to [insert other content area]?</w:t>
          </w:r>
        </w:p>
      </w:docPartBody>
    </w:docPart>
    <w:docPart>
      <w:docPartPr>
        <w:name w:val="495ACFF1D3B240C98BEBE0784CB66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2D41-5404-42C5-9A95-87A3E837791A}"/>
      </w:docPartPr>
      <w:docPartBody>
        <w:p w:rsidR="00000000" w:rsidRDefault="00892F99">
          <w:pPr>
            <w:pStyle w:val="495ACFF1D3B240C98BEBE0784CB669F3"/>
          </w:pPr>
          <w:r w:rsidRPr="00B51507">
            <w:t>What I learned today</w:t>
          </w:r>
        </w:p>
      </w:docPartBody>
    </w:docPart>
    <w:docPart>
      <w:docPartPr>
        <w:name w:val="6C9BA862743741DCAD0A97C08FA4C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7BE0C-9280-44D4-9D99-81B5C92D079B}"/>
      </w:docPartPr>
      <w:docPartBody>
        <w:p w:rsidR="00000000" w:rsidRDefault="00892F99">
          <w:pPr>
            <w:pStyle w:val="6C9BA862743741DCAD0A97C08FA4C08B"/>
          </w:pPr>
          <w:r w:rsidRPr="00257B8F">
            <w:t>Connection</w:t>
          </w:r>
        </w:p>
      </w:docPartBody>
    </w:docPart>
    <w:docPart>
      <w:docPartPr>
        <w:name w:val="D35F01C3AC1F42D291BA373996E9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BC52-86D1-43FA-A503-37602ABDB690}"/>
      </w:docPartPr>
      <w:docPartBody>
        <w:p w:rsidR="00000000" w:rsidRDefault="00892F99">
          <w:pPr>
            <w:pStyle w:val="D35F01C3AC1F42D291BA373996E9F575"/>
          </w:pPr>
          <w:r w:rsidRPr="00257B8F">
            <w:t>What I’ve learned in [insert content area]</w:t>
          </w:r>
        </w:p>
      </w:docPartBody>
    </w:docPart>
    <w:docPart>
      <w:docPartPr>
        <w:name w:val="DF25CF368CB44145800D270A43CD8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61851-46A6-4CDF-879B-92A280F9D991}"/>
      </w:docPartPr>
      <w:docPartBody>
        <w:p w:rsidR="00000000" w:rsidRDefault="00892F99">
          <w:pPr>
            <w:pStyle w:val="DF25CF368CB44145800D270A43CD81A8"/>
          </w:pPr>
          <w:r w:rsidRPr="00B00740">
            <w:t>Name:</w:t>
          </w:r>
        </w:p>
      </w:docPartBody>
    </w:docPart>
    <w:docPart>
      <w:docPartPr>
        <w:name w:val="A2C6E4EF5E25451EAE41649FB8D7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B5172-B24A-4A6A-B36B-52139206AE70}"/>
      </w:docPartPr>
      <w:docPartBody>
        <w:p w:rsidR="00000000" w:rsidRDefault="00892F99">
          <w:pPr>
            <w:pStyle w:val="A2C6E4EF5E25451EAE41649FB8D760D3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BDE4BB3DCC0447F8DB0A7234532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CE894-26C5-4922-B30A-C2B2CAED178D}"/>
      </w:docPartPr>
      <w:docPartBody>
        <w:p w:rsidR="00000000" w:rsidRDefault="00892F99">
          <w:pPr>
            <w:pStyle w:val="0BDE4BB3DCC0447F8DB0A7234532263A"/>
          </w:pPr>
          <w:r w:rsidRPr="00B00740">
            <w:t>Date:</w:t>
          </w:r>
        </w:p>
      </w:docPartBody>
    </w:docPart>
    <w:docPart>
      <w:docPartPr>
        <w:name w:val="1596CF5B16584B21BC4322258B8B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AEA9-F67E-4E4C-BAD7-8D48365B7AB1}"/>
      </w:docPartPr>
      <w:docPartBody>
        <w:p w:rsidR="00000000" w:rsidRDefault="00892F99">
          <w:pPr>
            <w:pStyle w:val="1596CF5B16584B21BC4322258B8B5918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2C6F6DBAD4B0454FB730D9AAC4728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24189-A9DD-49A4-8CF7-7A1E7C156A6A}"/>
      </w:docPartPr>
      <w:docPartBody>
        <w:p w:rsidR="00000000" w:rsidRDefault="00892F99">
          <w:pPr>
            <w:pStyle w:val="2C6F6DBAD4B0454FB730D9AAC4728527"/>
          </w:pPr>
          <w:r w:rsidRPr="00B00740">
            <w:t>Period/Subject:</w:t>
          </w:r>
        </w:p>
      </w:docPartBody>
    </w:docPart>
    <w:docPart>
      <w:docPartPr>
        <w:name w:val="2A1AA484DFA047A0A8AA17AE9DA9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4425-1D73-4185-90AE-039BC288911E}"/>
      </w:docPartPr>
      <w:docPartBody>
        <w:p w:rsidR="00000000" w:rsidRDefault="00892F99">
          <w:pPr>
            <w:pStyle w:val="2A1AA484DFA047A0A8AA17AE9DA90598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130E1FA136734DF4B6AFB2634054E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3FB6-80D2-4F3D-9D22-6AA6A7C33E91}"/>
      </w:docPartPr>
      <w:docPartBody>
        <w:p w:rsidR="00000000" w:rsidRDefault="00892F99">
          <w:pPr>
            <w:pStyle w:val="130E1FA136734DF4B6AFB2634054E47E"/>
          </w:pPr>
          <w:r w:rsidRPr="00B00740">
            <w:t>Name:</w:t>
          </w:r>
        </w:p>
      </w:docPartBody>
    </w:docPart>
    <w:docPart>
      <w:docPartPr>
        <w:name w:val="B36620967BB647888A264743F3B4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447B2-6210-4021-8630-C9290568CF14}"/>
      </w:docPartPr>
      <w:docPartBody>
        <w:p w:rsidR="00000000" w:rsidRDefault="00892F99">
          <w:pPr>
            <w:pStyle w:val="B36620967BB647888A264743F3B4FEB1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37073B47E11340CC87F38481549B0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6781B-7CC2-49FF-BC38-479DC972349C}"/>
      </w:docPartPr>
      <w:docPartBody>
        <w:p w:rsidR="00000000" w:rsidRDefault="00892F99">
          <w:pPr>
            <w:pStyle w:val="37073B47E11340CC87F38481549B0439"/>
          </w:pPr>
          <w:r w:rsidRPr="00B00740">
            <w:t>Date:</w:t>
          </w:r>
        </w:p>
      </w:docPartBody>
    </w:docPart>
    <w:docPart>
      <w:docPartPr>
        <w:name w:val="677EEA59E09A47B680A0C6C484CFC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9B3F8-5DCA-4217-ADB5-F091BE89E459}"/>
      </w:docPartPr>
      <w:docPartBody>
        <w:p w:rsidR="00000000" w:rsidRDefault="00892F99">
          <w:pPr>
            <w:pStyle w:val="677EEA59E09A47B680A0C6C484CFC0D8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0EB71D0F4CF94D26A89803AEFF1F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34AF-4E8B-4B00-B9D6-5EBF7B0B44E1}"/>
      </w:docPartPr>
      <w:docPartBody>
        <w:p w:rsidR="00000000" w:rsidRDefault="00892F99">
          <w:pPr>
            <w:pStyle w:val="0EB71D0F4CF94D26A89803AEFF1F311A"/>
          </w:pPr>
          <w:r w:rsidRPr="00B00740">
            <w:t>Period/Subject:</w:t>
          </w:r>
        </w:p>
      </w:docPartBody>
    </w:docPart>
    <w:docPart>
      <w:docPartPr>
        <w:name w:val="271108B1685442D18D1568A08EA5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ED6AE-FC32-48DF-A0CF-8E3EF62C9DF7}"/>
      </w:docPartPr>
      <w:docPartBody>
        <w:p w:rsidR="00000000" w:rsidRDefault="00892F99">
          <w:pPr>
            <w:pStyle w:val="271108B1685442D18D1568A08EA5ADA7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9120207ED47A42619AFF6CB03D9E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95893-5308-4BBF-9597-95CD9EF89C71}"/>
      </w:docPartPr>
      <w:docPartBody>
        <w:p w:rsidR="00000000" w:rsidRDefault="00892F99">
          <w:pPr>
            <w:pStyle w:val="9120207ED47A42619AFF6CB03D9E805C"/>
          </w:pPr>
          <w:r w:rsidRPr="00B51507">
            <w:rPr>
              <w:noProof/>
            </w:rPr>
            <w:t>How can you connect today's lesson to [insert other content area]?</w:t>
          </w:r>
        </w:p>
      </w:docPartBody>
    </w:docPart>
    <w:docPart>
      <w:docPartPr>
        <w:name w:val="009AAF17650149A4A75754CDE711D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1AE34-66D9-4E16-A56C-E278810C2076}"/>
      </w:docPartPr>
      <w:docPartBody>
        <w:p w:rsidR="00000000" w:rsidRDefault="00892F99">
          <w:pPr>
            <w:pStyle w:val="009AAF17650149A4A75754CDE711DD9C"/>
          </w:pPr>
          <w:r w:rsidRPr="00B51507">
            <w:t>What I learned today</w:t>
          </w:r>
        </w:p>
      </w:docPartBody>
    </w:docPart>
    <w:docPart>
      <w:docPartPr>
        <w:name w:val="A1636B6B662D454DB34B9356C0276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6A2C-8E36-43F5-8E09-AAF99934B315}"/>
      </w:docPartPr>
      <w:docPartBody>
        <w:p w:rsidR="00000000" w:rsidRDefault="00892F99">
          <w:pPr>
            <w:pStyle w:val="A1636B6B662D454DB34B9356C0276B2D"/>
          </w:pPr>
          <w:r w:rsidRPr="00257B8F">
            <w:rPr>
              <w:szCs w:val="20"/>
            </w:rPr>
            <w:t>Connection</w:t>
          </w:r>
        </w:p>
      </w:docPartBody>
    </w:docPart>
    <w:docPart>
      <w:docPartPr>
        <w:name w:val="FEE6141D64DA4E19BB09ED9D6856F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4878-115B-4375-A70A-70AC2FEAEA79}"/>
      </w:docPartPr>
      <w:docPartBody>
        <w:p w:rsidR="00000000" w:rsidRDefault="00892F99">
          <w:pPr>
            <w:pStyle w:val="FEE6141D64DA4E19BB09ED9D6856FB95"/>
          </w:pPr>
          <w:r w:rsidRPr="00257B8F">
            <w:rPr>
              <w:szCs w:val="20"/>
            </w:rPr>
            <w:t>What I’ve learned in [insert content area]</w:t>
          </w:r>
        </w:p>
      </w:docPartBody>
    </w:docPart>
    <w:docPart>
      <w:docPartPr>
        <w:name w:val="ED990DC80B8D4B448FFA292D0F4A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F8D08-7804-496C-B16C-6C8F929F2B1A}"/>
      </w:docPartPr>
      <w:docPartBody>
        <w:p w:rsidR="00000000" w:rsidRDefault="00892F99">
          <w:pPr>
            <w:pStyle w:val="ED990DC80B8D4B448FFA292D0F4A0AB9"/>
          </w:pPr>
          <w:r w:rsidRPr="00B51507">
            <w:rPr>
              <w:noProof/>
            </w:rPr>
            <w:t>How can you connect today's lesson to [insert other content area]?</w:t>
          </w:r>
        </w:p>
      </w:docPartBody>
    </w:docPart>
    <w:docPart>
      <w:docPartPr>
        <w:name w:val="18F68C2661E548438232924111FD7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ECB1-F61F-4DC5-8472-B311C0F15CC1}"/>
      </w:docPartPr>
      <w:docPartBody>
        <w:p w:rsidR="00000000" w:rsidRDefault="00892F99">
          <w:pPr>
            <w:pStyle w:val="18F68C2661E548438232924111FD7B5C"/>
          </w:pPr>
          <w:r w:rsidRPr="00B51507">
            <w:t>What I learned today</w:t>
          </w:r>
        </w:p>
      </w:docPartBody>
    </w:docPart>
    <w:docPart>
      <w:docPartPr>
        <w:name w:val="87D34A7494234D5198E4E7B008C6C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9A535-2C00-487C-BAD7-38FFDC1CA3E4}"/>
      </w:docPartPr>
      <w:docPartBody>
        <w:p w:rsidR="00000000" w:rsidRDefault="00892F99">
          <w:pPr>
            <w:pStyle w:val="87D34A7494234D5198E4E7B008C6C648"/>
          </w:pPr>
          <w:r w:rsidRPr="00257B8F">
            <w:rPr>
              <w:szCs w:val="20"/>
            </w:rPr>
            <w:t>Connection</w:t>
          </w:r>
        </w:p>
      </w:docPartBody>
    </w:docPart>
    <w:docPart>
      <w:docPartPr>
        <w:name w:val="9DC2486F80C04A7EBCC42E661A294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40BE2-1C25-4611-97D7-6ABF0596F18E}"/>
      </w:docPartPr>
      <w:docPartBody>
        <w:p w:rsidR="00000000" w:rsidRDefault="00892F99">
          <w:pPr>
            <w:pStyle w:val="9DC2486F80C04A7EBCC42E661A294C3D"/>
          </w:pPr>
          <w:r w:rsidRPr="00257B8F">
            <w:rPr>
              <w:szCs w:val="20"/>
            </w:rPr>
            <w:t xml:space="preserve">What </w:t>
          </w:r>
          <w:r w:rsidRPr="00257B8F">
            <w:rPr>
              <w:szCs w:val="20"/>
            </w:rPr>
            <w:t>I’ve learned in [insert content area]</w:t>
          </w:r>
        </w:p>
      </w:docPartBody>
    </w:docPart>
    <w:docPart>
      <w:docPartPr>
        <w:name w:val="96D1195C3B1E4AF1BAAD829F53427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61684-E0DB-4097-BA2B-ECAF58A4B0F7}"/>
      </w:docPartPr>
      <w:docPartBody>
        <w:p w:rsidR="00000000" w:rsidRDefault="00892F99">
          <w:pPr>
            <w:pStyle w:val="96D1195C3B1E4AF1BAAD829F53427AD7"/>
          </w:pPr>
          <w:r w:rsidRPr="00B00740">
            <w:t>Name:</w:t>
          </w:r>
        </w:p>
      </w:docPartBody>
    </w:docPart>
    <w:docPart>
      <w:docPartPr>
        <w:name w:val="309D389AF5EC46608AF5148C66732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325BD-8455-4487-8E9E-E5E710F736B7}"/>
      </w:docPartPr>
      <w:docPartBody>
        <w:p w:rsidR="00000000" w:rsidRDefault="00892F99">
          <w:pPr>
            <w:pStyle w:val="309D389AF5EC46608AF5148C667328A2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7AB7F6986A724FFE875A76EBA9777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D543-DF0D-47C5-8BE4-D8E6F4736A2A}"/>
      </w:docPartPr>
      <w:docPartBody>
        <w:p w:rsidR="00000000" w:rsidRDefault="00892F99">
          <w:pPr>
            <w:pStyle w:val="7AB7F6986A724FFE875A76EBA9777885"/>
          </w:pPr>
          <w:r w:rsidRPr="00B00740">
            <w:t>Date:</w:t>
          </w:r>
        </w:p>
      </w:docPartBody>
    </w:docPart>
    <w:docPart>
      <w:docPartPr>
        <w:name w:val="7B69799E8F5E424F8B0E3E1FF1E52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D5ABB-50A7-425E-B1CB-16744E68BCA0}"/>
      </w:docPartPr>
      <w:docPartBody>
        <w:p w:rsidR="00000000" w:rsidRDefault="00892F99">
          <w:pPr>
            <w:pStyle w:val="7B69799E8F5E424F8B0E3E1FF1E5291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0DE7C37BE02A424FB8F791365C2F8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598E-F22C-40DC-A9D1-40EEB40E61C6}"/>
      </w:docPartPr>
      <w:docPartBody>
        <w:p w:rsidR="00000000" w:rsidRDefault="00892F99">
          <w:pPr>
            <w:pStyle w:val="0DE7C37BE02A424FB8F791365C2F8D55"/>
          </w:pPr>
          <w:r w:rsidRPr="00B00740">
            <w:t>Period/Subject:</w:t>
          </w:r>
        </w:p>
      </w:docPartBody>
    </w:docPart>
    <w:docPart>
      <w:docPartPr>
        <w:name w:val="FF75DD51A9A4434597B70028CCEB6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58AB9-395B-4C97-BD0D-647C308F6452}"/>
      </w:docPartPr>
      <w:docPartBody>
        <w:p w:rsidR="00000000" w:rsidRDefault="00892F99">
          <w:pPr>
            <w:pStyle w:val="FF75DD51A9A4434597B70028CCEB6EEE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A6D89327FEF24B83A22EBD8428FAF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41806-F89B-4AF7-82CD-078474A595DA}"/>
      </w:docPartPr>
      <w:docPartBody>
        <w:p w:rsidR="00000000" w:rsidRDefault="00892F99">
          <w:pPr>
            <w:pStyle w:val="A6D89327FEF24B83A22EBD8428FAF938"/>
          </w:pPr>
          <w:r w:rsidRPr="00B00740">
            <w:t>Name:</w:t>
          </w:r>
        </w:p>
      </w:docPartBody>
    </w:docPart>
    <w:docPart>
      <w:docPartPr>
        <w:name w:val="E1473ED9E01E43A5A13264F4292E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FA3E-4581-4A73-BE3C-BEB57CE1B640}"/>
      </w:docPartPr>
      <w:docPartBody>
        <w:p w:rsidR="00000000" w:rsidRDefault="00892F99">
          <w:pPr>
            <w:pStyle w:val="E1473ED9E01E43A5A13264F4292EC0FF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8A49C27C9464254B86D84115279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56FEB-9E3B-4E69-9BDD-CE652ED8451F}"/>
      </w:docPartPr>
      <w:docPartBody>
        <w:p w:rsidR="00000000" w:rsidRDefault="00892F99">
          <w:pPr>
            <w:pStyle w:val="08A49C27C9464254B86D84115279A52B"/>
          </w:pPr>
          <w:r w:rsidRPr="00B00740">
            <w:t>Date:</w:t>
          </w:r>
        </w:p>
      </w:docPartBody>
    </w:docPart>
    <w:docPart>
      <w:docPartPr>
        <w:name w:val="38B865656DFE491DBAADCD75AB0EB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A3DE9-6CF4-491E-9313-DEF4BB4D442A}"/>
      </w:docPartPr>
      <w:docPartBody>
        <w:p w:rsidR="00000000" w:rsidRDefault="00892F99">
          <w:pPr>
            <w:pStyle w:val="38B865656DFE491DBAADCD75AB0EBFA0"/>
          </w:pPr>
          <w:r w:rsidRPr="00B00740">
            <w:rPr>
              <w:rStyle w:val="SubtleReference"/>
            </w:rPr>
            <w:t>______________________</w:t>
          </w:r>
          <w:r w:rsidRPr="00B00740">
            <w:rPr>
              <w:rStyle w:val="SubtleReference"/>
            </w:rPr>
            <w:t>______________</w:t>
          </w:r>
        </w:p>
      </w:docPartBody>
    </w:docPart>
    <w:docPart>
      <w:docPartPr>
        <w:name w:val="246F00DA634F4A85B2E25636E60A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EBB3E-8465-4B67-A92D-3CB4960385FA}"/>
      </w:docPartPr>
      <w:docPartBody>
        <w:p w:rsidR="00000000" w:rsidRDefault="00892F99">
          <w:pPr>
            <w:pStyle w:val="246F00DA634F4A85B2E25636E60ABE74"/>
          </w:pPr>
          <w:r w:rsidRPr="00B00740">
            <w:t>Period/Subject:</w:t>
          </w:r>
        </w:p>
      </w:docPartBody>
    </w:docPart>
    <w:docPart>
      <w:docPartPr>
        <w:name w:val="868F8BDDF4E64BDB9639F7023EEC6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2B9E-9888-4B7B-80BB-BE9A31246B62}"/>
      </w:docPartPr>
      <w:docPartBody>
        <w:p w:rsidR="00000000" w:rsidRDefault="00892F99">
          <w:pPr>
            <w:pStyle w:val="868F8BDDF4E64BDB9639F7023EEC6986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B4D2C2B5C96E4AEA801FF9E7406DC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AA2BB-F210-43D8-B34B-654F9CE1B12D}"/>
      </w:docPartPr>
      <w:docPartBody>
        <w:p w:rsidR="00000000" w:rsidRDefault="00892F99">
          <w:pPr>
            <w:pStyle w:val="B4D2C2B5C96E4AEA801FF9E7406DCC37"/>
          </w:pPr>
          <w:r w:rsidRPr="000C2F42">
            <w:rPr>
              <w:noProof/>
            </w:rPr>
            <w:t xml:space="preserve">[Insert your exit </w:t>
          </w:r>
          <w:r w:rsidRPr="000C2F42">
            <w:rPr>
              <w:noProof/>
            </w:rPr>
            <w:t>ticket question or direction here]</w:t>
          </w:r>
        </w:p>
      </w:docPartBody>
    </w:docPart>
    <w:docPart>
      <w:docPartPr>
        <w:name w:val="B626C1D6B35940369DB42E27BD74A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4621-8A3F-4B95-88E7-D09B8203157A}"/>
      </w:docPartPr>
      <w:docPartBody>
        <w:p w:rsidR="00000000" w:rsidRDefault="00892F99">
          <w:pPr>
            <w:pStyle w:val="B626C1D6B35940369DB42E27BD74A8AA"/>
          </w:pPr>
          <w:r w:rsidRPr="000C2F42">
            <w:rPr>
              <w:noProof/>
            </w:rPr>
            <w:t>[Insert your exit ticket question or direction here]</w:t>
          </w:r>
        </w:p>
      </w:docPartBody>
    </w:docPart>
    <w:docPart>
      <w:docPartPr>
        <w:name w:val="EFD5E229BAE6447C8476CEA68BBE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A6171-7CF6-42BE-A738-185B72CE7951}"/>
      </w:docPartPr>
      <w:docPartBody>
        <w:p w:rsidR="00000000" w:rsidRDefault="00892F99">
          <w:pPr>
            <w:pStyle w:val="EFD5E229BAE6447C8476CEA68BBE122D"/>
          </w:pPr>
          <w:r w:rsidRPr="00B00740">
            <w:t>Name:</w:t>
          </w:r>
        </w:p>
      </w:docPartBody>
    </w:docPart>
    <w:docPart>
      <w:docPartPr>
        <w:name w:val="84273F7E2BDE434B8D0967D6700B9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EDBA0-CAD6-433A-B5A6-2C6BB1D9B23E}"/>
      </w:docPartPr>
      <w:docPartBody>
        <w:p w:rsidR="00000000" w:rsidRDefault="00892F99">
          <w:pPr>
            <w:pStyle w:val="84273F7E2BDE434B8D0967D6700B97DD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0191CFE28FE349C7B7F8D7FDF2A6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0C95D-5AF3-4886-B1F6-D26B2CCE9C4C}"/>
      </w:docPartPr>
      <w:docPartBody>
        <w:p w:rsidR="00000000" w:rsidRDefault="00892F99">
          <w:pPr>
            <w:pStyle w:val="0191CFE28FE349C7B7F8D7FDF2A6E81B"/>
          </w:pPr>
          <w:r w:rsidRPr="00B00740">
            <w:t>Date:</w:t>
          </w:r>
        </w:p>
      </w:docPartBody>
    </w:docPart>
    <w:docPart>
      <w:docPartPr>
        <w:name w:val="478FCC534ABB4B948ED5DD86726C9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56C0-981B-4B2A-96F0-A8283EF4B111}"/>
      </w:docPartPr>
      <w:docPartBody>
        <w:p w:rsidR="00000000" w:rsidRDefault="00892F99">
          <w:pPr>
            <w:pStyle w:val="478FCC534ABB4B948ED5DD86726C94D1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9CF91DF86E0748DEB746741FB3733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F677-F43A-428A-917B-A4CB85BCAD96}"/>
      </w:docPartPr>
      <w:docPartBody>
        <w:p w:rsidR="00000000" w:rsidRDefault="00892F99">
          <w:pPr>
            <w:pStyle w:val="9CF91DF86E0748DEB746741FB373367A"/>
          </w:pPr>
          <w:r w:rsidRPr="00B00740">
            <w:t>Period/Subject:</w:t>
          </w:r>
        </w:p>
      </w:docPartBody>
    </w:docPart>
    <w:docPart>
      <w:docPartPr>
        <w:name w:val="FECC42EFC19F4897840107000B7D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A7A84-72D6-4D78-A879-883A3784360F}"/>
      </w:docPartPr>
      <w:docPartBody>
        <w:p w:rsidR="00000000" w:rsidRDefault="00892F99">
          <w:pPr>
            <w:pStyle w:val="FECC42EFC19F4897840107000B7D2C82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4203766DE8F542FDAC971D43B6322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90828-2168-4BD2-A8A5-37DFB29559E2}"/>
      </w:docPartPr>
      <w:docPartBody>
        <w:p w:rsidR="00000000" w:rsidRDefault="00892F99">
          <w:pPr>
            <w:pStyle w:val="4203766DE8F542FDAC971D43B63224C3"/>
          </w:pPr>
          <w:r w:rsidRPr="00B00740">
            <w:t>Name:</w:t>
          </w:r>
        </w:p>
      </w:docPartBody>
    </w:docPart>
    <w:docPart>
      <w:docPartPr>
        <w:name w:val="0594D49EF59A4095887A7A1E82849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B96B9-8986-4455-88E1-F0FB99D34233}"/>
      </w:docPartPr>
      <w:docPartBody>
        <w:p w:rsidR="00000000" w:rsidRDefault="00892F99">
          <w:pPr>
            <w:pStyle w:val="0594D49EF59A4095887A7A1E82849781"/>
          </w:pPr>
          <w:r w:rsidRPr="00B00740">
            <w:rPr>
              <w:rStyle w:val="SubtleReference"/>
            </w:rPr>
            <w:t>___________________________________</w:t>
          </w:r>
        </w:p>
      </w:docPartBody>
    </w:docPart>
    <w:docPart>
      <w:docPartPr>
        <w:name w:val="42F794C3C8FE416C99C8ECC055B01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38D77-EB44-486A-A3F1-C677BEC5C0AB}"/>
      </w:docPartPr>
      <w:docPartBody>
        <w:p w:rsidR="00000000" w:rsidRDefault="00892F99">
          <w:pPr>
            <w:pStyle w:val="42F794C3C8FE416C99C8ECC055B01E84"/>
          </w:pPr>
          <w:r w:rsidRPr="00B00740">
            <w:t>Date:</w:t>
          </w:r>
        </w:p>
      </w:docPartBody>
    </w:docPart>
    <w:docPart>
      <w:docPartPr>
        <w:name w:val="8BFB51B5ABB84516B26A26C1BF8CF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89659-061E-45CA-BC79-4C628D2C1420}"/>
      </w:docPartPr>
      <w:docPartBody>
        <w:p w:rsidR="00000000" w:rsidRDefault="00892F99">
          <w:pPr>
            <w:pStyle w:val="8BFB51B5ABB84516B26A26C1BF8CFD9E"/>
          </w:pPr>
          <w:r w:rsidRPr="00B00740">
            <w:rPr>
              <w:rStyle w:val="SubtleReference"/>
            </w:rPr>
            <w:t>____________________________________</w:t>
          </w:r>
        </w:p>
      </w:docPartBody>
    </w:docPart>
    <w:docPart>
      <w:docPartPr>
        <w:name w:val="EEEA4681BADA402BBEE3859015925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B7C0-CD8D-40C0-BBC9-038597D4DFC8}"/>
      </w:docPartPr>
      <w:docPartBody>
        <w:p w:rsidR="00000000" w:rsidRDefault="00892F99">
          <w:pPr>
            <w:pStyle w:val="EEEA4681BADA402BBEE385901592568F"/>
          </w:pPr>
          <w:r w:rsidRPr="00B00740">
            <w:t>Period/Subject:</w:t>
          </w:r>
        </w:p>
      </w:docPartBody>
    </w:docPart>
    <w:docPart>
      <w:docPartPr>
        <w:name w:val="ACE82047E4814B09A227419EE24E0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A710-8553-4AA1-8B59-9442D2D37996}"/>
      </w:docPartPr>
      <w:docPartBody>
        <w:p w:rsidR="00000000" w:rsidRDefault="00892F99">
          <w:pPr>
            <w:pStyle w:val="ACE82047E4814B09A227419EE24E069A"/>
          </w:pPr>
          <w:r w:rsidRPr="00B00740">
            <w:rPr>
              <w:rStyle w:val="SubtleReference"/>
            </w:rPr>
            <w:t>_________________________</w:t>
          </w:r>
        </w:p>
      </w:docPartBody>
    </w:docPart>
    <w:docPart>
      <w:docPartPr>
        <w:name w:val="72D6C8935DD54B5C99E62383BEE8B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70F2F-1E05-40B2-9BA1-04A58011B01F}"/>
      </w:docPartPr>
      <w:docPartBody>
        <w:p w:rsidR="00000000" w:rsidRDefault="00892F99">
          <w:pPr>
            <w:pStyle w:val="72D6C8935DD54B5C99E62383BEE8B67F"/>
          </w:pPr>
          <w:r w:rsidRPr="000C2F42">
            <w:rPr>
              <w:noProof/>
            </w:rPr>
            <w:t>[Insert your exit ticket question or direction here]</w:t>
          </w:r>
        </w:p>
      </w:docPartBody>
    </w:docPart>
    <w:docPart>
      <w:docPartPr>
        <w:name w:val="26B15789C90C43C584C983E9A4B63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8AB6B-23B8-49EC-A52F-910E12962587}"/>
      </w:docPartPr>
      <w:docPartBody>
        <w:p w:rsidR="00000000" w:rsidRDefault="00892F99">
          <w:pPr>
            <w:pStyle w:val="26B15789C90C43C584C983E9A4B63097"/>
          </w:pPr>
          <w:r w:rsidRPr="000C2F42">
            <w:rPr>
              <w:noProof/>
            </w:rPr>
            <w:t>[Insert your exit ticket question or direction here]</w:t>
          </w:r>
        </w:p>
      </w:docPartBody>
    </w:docPart>
    <w:docPart>
      <w:docPartPr>
        <w:name w:val="6DF884A0B3C448EF855E5BAC692F8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C44E6-FE13-4B8E-84F3-29E60DF81919}"/>
      </w:docPartPr>
      <w:docPartBody>
        <w:p w:rsidR="00000000" w:rsidRDefault="00892F99">
          <w:pPr>
            <w:pStyle w:val="6DF884A0B3C448EF855E5BAC692F82C0"/>
          </w:pPr>
          <w:r>
            <w:t>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99"/>
    <w:rsid w:val="008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4CAF02B7342FD9E546D50A6033AAE">
    <w:name w:val="F934CAF02B7342FD9E546D50A6033AAE"/>
  </w:style>
  <w:style w:type="character" w:styleId="SubtleReference">
    <w:name w:val="Subtle Reference"/>
    <w:basedOn w:val="DefaultParagraphFont"/>
    <w:uiPriority w:val="31"/>
    <w:rPr>
      <w:smallCaps/>
      <w:color w:val="808080" w:themeColor="background1" w:themeShade="80"/>
    </w:rPr>
  </w:style>
  <w:style w:type="paragraph" w:customStyle="1" w:styleId="DFE7381DAEC543DBADCD9D0A92767FA4">
    <w:name w:val="DFE7381DAEC543DBADCD9D0A92767FA4"/>
  </w:style>
  <w:style w:type="paragraph" w:customStyle="1" w:styleId="52EBFE1C4CDD47669D5ECAF773D5EB3A">
    <w:name w:val="52EBFE1C4CDD47669D5ECAF773D5EB3A"/>
  </w:style>
  <w:style w:type="paragraph" w:customStyle="1" w:styleId="C01D92A53ECB4A2BB4A17344B5F48DF6">
    <w:name w:val="C01D92A53ECB4A2BB4A17344B5F48DF6"/>
  </w:style>
  <w:style w:type="paragraph" w:customStyle="1" w:styleId="925811CC635442F7A22E591E9D5F6E73">
    <w:name w:val="925811CC635442F7A22E591E9D5F6E73"/>
  </w:style>
  <w:style w:type="paragraph" w:customStyle="1" w:styleId="FE3F6F1626464ECD9ED4CC6DEAF4C214">
    <w:name w:val="FE3F6F1626464ECD9ED4CC6DEAF4C214"/>
  </w:style>
  <w:style w:type="paragraph" w:customStyle="1" w:styleId="F06F25A8AAC14B2986A4BAA365DE1C68">
    <w:name w:val="F06F25A8AAC14B2986A4BAA365DE1C68"/>
  </w:style>
  <w:style w:type="paragraph" w:customStyle="1" w:styleId="EEFD365654F44DD4AB14012AA4C6FD79">
    <w:name w:val="EEFD365654F44DD4AB14012AA4C6FD79"/>
  </w:style>
  <w:style w:type="paragraph" w:customStyle="1" w:styleId="09A9B37AA90C449AA734180E20CE6CA7">
    <w:name w:val="09A9B37AA90C449AA734180E20CE6CA7"/>
  </w:style>
  <w:style w:type="paragraph" w:customStyle="1" w:styleId="C3D4F16C10784CE6B26109E529BB6889">
    <w:name w:val="C3D4F16C10784CE6B26109E529BB6889"/>
  </w:style>
  <w:style w:type="paragraph" w:customStyle="1" w:styleId="8266E7DCA7E2477E88A7577E391F921F">
    <w:name w:val="8266E7DCA7E2477E88A7577E391F921F"/>
  </w:style>
  <w:style w:type="paragraph" w:customStyle="1" w:styleId="E7F646ADCF6F4AA1BA625611C76AD333">
    <w:name w:val="E7F646ADCF6F4AA1BA625611C76AD333"/>
  </w:style>
  <w:style w:type="paragraph" w:customStyle="1" w:styleId="F7DD3E4D52FF4333A83B0103B4E81E73">
    <w:name w:val="F7DD3E4D52FF4333A83B0103B4E81E73"/>
  </w:style>
  <w:style w:type="paragraph" w:customStyle="1" w:styleId="4270D075BE8C43D5A1A8751CF1EDAFFA">
    <w:name w:val="4270D075BE8C43D5A1A8751CF1EDAFFA"/>
  </w:style>
  <w:style w:type="paragraph" w:customStyle="1" w:styleId="95141D70228541BF8D0E34DA8375B21B">
    <w:name w:val="95141D70228541BF8D0E34DA8375B21B"/>
  </w:style>
  <w:style w:type="paragraph" w:customStyle="1" w:styleId="D516255E81BA43839555B13EA5DC53DD">
    <w:name w:val="D516255E81BA43839555B13EA5DC53DD"/>
  </w:style>
  <w:style w:type="paragraph" w:customStyle="1" w:styleId="78D89A64E5884A418CB0A962C855C45C">
    <w:name w:val="78D89A64E5884A418CB0A962C855C45C"/>
  </w:style>
  <w:style w:type="paragraph" w:customStyle="1" w:styleId="465A1548F0E848A1B3A5EDF356AF75C3">
    <w:name w:val="465A1548F0E848A1B3A5EDF356AF75C3"/>
  </w:style>
  <w:style w:type="paragraph" w:customStyle="1" w:styleId="FC52430711E940979648D9BC4265344C">
    <w:name w:val="FC52430711E940979648D9BC4265344C"/>
  </w:style>
  <w:style w:type="paragraph" w:customStyle="1" w:styleId="3C74E65C5E6F437E972FDF52F6BDB710">
    <w:name w:val="3C74E65C5E6F437E972FDF52F6BDB710"/>
  </w:style>
  <w:style w:type="paragraph" w:customStyle="1" w:styleId="BC7DCDD81FF24C28B7FE1932826330BC">
    <w:name w:val="BC7DCDD81FF24C28B7FE1932826330BC"/>
  </w:style>
  <w:style w:type="paragraph" w:customStyle="1" w:styleId="55941B4FB0904248A9B8420F975005A7">
    <w:name w:val="55941B4FB0904248A9B8420F975005A7"/>
  </w:style>
  <w:style w:type="paragraph" w:customStyle="1" w:styleId="CFC56E3A0F7D44E5881E0C606FF1FC48">
    <w:name w:val="CFC56E3A0F7D44E5881E0C606FF1FC48"/>
  </w:style>
  <w:style w:type="paragraph" w:customStyle="1" w:styleId="6C6961057C464267A7D9A3EB76F5ED57">
    <w:name w:val="6C6961057C464267A7D9A3EB76F5ED57"/>
  </w:style>
  <w:style w:type="paragraph" w:customStyle="1" w:styleId="1C4D291CC92E4C5F85C8FF4F1F604190">
    <w:name w:val="1C4D291CC92E4C5F85C8FF4F1F604190"/>
  </w:style>
  <w:style w:type="paragraph" w:customStyle="1" w:styleId="888BAD26D5BA4E74906A203BE54F7096">
    <w:name w:val="888BAD26D5BA4E74906A203BE54F7096"/>
  </w:style>
  <w:style w:type="paragraph" w:customStyle="1" w:styleId="9B7216A0F9A7426DAB49875964A26FA5">
    <w:name w:val="9B7216A0F9A7426DAB49875964A26FA5"/>
  </w:style>
  <w:style w:type="paragraph" w:customStyle="1" w:styleId="9322A5B429AB4291BE56A4F564A23D09">
    <w:name w:val="9322A5B429AB4291BE56A4F564A23D09"/>
  </w:style>
  <w:style w:type="paragraph" w:customStyle="1" w:styleId="E7C3E9AA1A5946E982EDC7D4A1DD911F">
    <w:name w:val="E7C3E9AA1A5946E982EDC7D4A1DD911F"/>
  </w:style>
  <w:style w:type="paragraph" w:customStyle="1" w:styleId="082CAB4B708C419BB8AE9616E21251B8">
    <w:name w:val="082CAB4B708C419BB8AE9616E21251B8"/>
  </w:style>
  <w:style w:type="paragraph" w:customStyle="1" w:styleId="E36A4CF6B9A64FF98CF1F30637D7F07D">
    <w:name w:val="E36A4CF6B9A64FF98CF1F30637D7F07D"/>
  </w:style>
  <w:style w:type="paragraph" w:customStyle="1" w:styleId="7AE49649456F45498FD016FC7E676B78">
    <w:name w:val="7AE49649456F45498FD016FC7E676B78"/>
  </w:style>
  <w:style w:type="paragraph" w:customStyle="1" w:styleId="D6FDFAE5013E422BB3852293749A1030">
    <w:name w:val="D6FDFAE5013E422BB3852293749A1030"/>
  </w:style>
  <w:style w:type="paragraph" w:customStyle="1" w:styleId="4F0FE464967C43ECAA30A1BF6545EFCD">
    <w:name w:val="4F0FE464967C43ECAA30A1BF6545EFCD"/>
  </w:style>
  <w:style w:type="paragraph" w:customStyle="1" w:styleId="1105F4FA298A4464A4F07BD6394F0805">
    <w:name w:val="1105F4FA298A4464A4F07BD6394F0805"/>
  </w:style>
  <w:style w:type="paragraph" w:customStyle="1" w:styleId="2FE8FF6009F04BC3B51BDA38803F7CE0">
    <w:name w:val="2FE8FF6009F04BC3B51BDA38803F7CE0"/>
  </w:style>
  <w:style w:type="paragraph" w:customStyle="1" w:styleId="7201C69DA8304E039C88FB312AE3E5DE">
    <w:name w:val="7201C69DA8304E039C88FB312AE3E5DE"/>
  </w:style>
  <w:style w:type="paragraph" w:customStyle="1" w:styleId="F841DBFCB298425E8360B7291B529820">
    <w:name w:val="F841DBFCB298425E8360B7291B529820"/>
  </w:style>
  <w:style w:type="paragraph" w:customStyle="1" w:styleId="5B095063CB2D42C2892569A0FE008F94">
    <w:name w:val="5B095063CB2D42C2892569A0FE008F94"/>
  </w:style>
  <w:style w:type="paragraph" w:customStyle="1" w:styleId="9AF95FE4EB594A7599E57F24BA4BC26A">
    <w:name w:val="9AF95FE4EB594A7599E57F24BA4BC26A"/>
  </w:style>
  <w:style w:type="paragraph" w:customStyle="1" w:styleId="10A86A20A0CE47C9AC54DA1BE8C6D5D7">
    <w:name w:val="10A86A20A0CE47C9AC54DA1BE8C6D5D7"/>
  </w:style>
  <w:style w:type="paragraph" w:customStyle="1" w:styleId="E3D8C428F123466C8147F208AD57CA17">
    <w:name w:val="E3D8C428F123466C8147F208AD57CA17"/>
  </w:style>
  <w:style w:type="paragraph" w:customStyle="1" w:styleId="5C5A30AB7801414F9ABC5EE9332CE477">
    <w:name w:val="5C5A30AB7801414F9ABC5EE9332CE477"/>
  </w:style>
  <w:style w:type="paragraph" w:customStyle="1" w:styleId="5B7731DD50D54F16BDC1614CD4C44CB2">
    <w:name w:val="5B7731DD50D54F16BDC1614CD4C44CB2"/>
  </w:style>
  <w:style w:type="paragraph" w:customStyle="1" w:styleId="2503D9B41E844C96BF719DD1C7B2BAFE">
    <w:name w:val="2503D9B41E844C96BF719DD1C7B2BAFE"/>
  </w:style>
  <w:style w:type="paragraph" w:customStyle="1" w:styleId="3F684277C3F94F20A87A06FB193BDEAA">
    <w:name w:val="3F684277C3F94F20A87A06FB193BDEAA"/>
  </w:style>
  <w:style w:type="paragraph" w:customStyle="1" w:styleId="1C201F9422DC40DBBD56F04E626ECD35">
    <w:name w:val="1C201F9422DC40DBBD56F04E626ECD35"/>
  </w:style>
  <w:style w:type="paragraph" w:customStyle="1" w:styleId="F15EF29AA43744558EE48A13D3D23133">
    <w:name w:val="F15EF29AA43744558EE48A13D3D23133"/>
  </w:style>
  <w:style w:type="paragraph" w:customStyle="1" w:styleId="C19F93330DCB400FBCF783D16EC5DDB5">
    <w:name w:val="C19F93330DCB400FBCF783D16EC5DDB5"/>
  </w:style>
  <w:style w:type="paragraph" w:customStyle="1" w:styleId="7BAB42D7E4D14EE78202319B083B6D8D">
    <w:name w:val="7BAB42D7E4D14EE78202319B083B6D8D"/>
  </w:style>
  <w:style w:type="paragraph" w:customStyle="1" w:styleId="7140A0838FCD4640B55E76BDDD042AC7">
    <w:name w:val="7140A0838FCD4640B55E76BDDD042AC7"/>
  </w:style>
  <w:style w:type="paragraph" w:customStyle="1" w:styleId="B70F9C2DF2BC42F492D25CEECEDC7D2B">
    <w:name w:val="B70F9C2DF2BC42F492D25CEECEDC7D2B"/>
  </w:style>
  <w:style w:type="paragraph" w:customStyle="1" w:styleId="7C26FA88CF7140A0B02C23E91795CBD5">
    <w:name w:val="7C26FA88CF7140A0B02C23E91795CBD5"/>
  </w:style>
  <w:style w:type="paragraph" w:customStyle="1" w:styleId="88814F3CAA7D48769FA7383B2F1973F1">
    <w:name w:val="88814F3CAA7D48769FA7383B2F1973F1"/>
  </w:style>
  <w:style w:type="paragraph" w:customStyle="1" w:styleId="80A09B8D79EF4240BCE923C92B57ED07">
    <w:name w:val="80A09B8D79EF4240BCE923C92B57ED07"/>
  </w:style>
  <w:style w:type="paragraph" w:customStyle="1" w:styleId="B211B9BC40984A08BF3747E1CA22CA71">
    <w:name w:val="B211B9BC40984A08BF3747E1CA22CA71"/>
  </w:style>
  <w:style w:type="paragraph" w:customStyle="1" w:styleId="62215C6E0E4743B989F4E7032D60B7C3">
    <w:name w:val="62215C6E0E4743B989F4E7032D60B7C3"/>
  </w:style>
  <w:style w:type="paragraph" w:customStyle="1" w:styleId="81753BA807174A45BFA7E906CB8F67D0">
    <w:name w:val="81753BA807174A45BFA7E906CB8F67D0"/>
  </w:style>
  <w:style w:type="paragraph" w:customStyle="1" w:styleId="13FA05A2360A43DB821B352036D6D9CA">
    <w:name w:val="13FA05A2360A43DB821B352036D6D9CA"/>
  </w:style>
  <w:style w:type="paragraph" w:customStyle="1" w:styleId="263B6BC60940489D8A1F5DD780942715">
    <w:name w:val="263B6BC60940489D8A1F5DD780942715"/>
  </w:style>
  <w:style w:type="paragraph" w:customStyle="1" w:styleId="9DC3C26D55FD4EDC831899FECA338171">
    <w:name w:val="9DC3C26D55FD4EDC831899FECA338171"/>
  </w:style>
  <w:style w:type="paragraph" w:customStyle="1" w:styleId="AE912D39767F4D278E11E868B92FE092">
    <w:name w:val="AE912D39767F4D278E11E868B92FE092"/>
  </w:style>
  <w:style w:type="paragraph" w:customStyle="1" w:styleId="A4669A1FEEB4467BA27434149B538452">
    <w:name w:val="A4669A1FEEB4467BA27434149B538452"/>
  </w:style>
  <w:style w:type="paragraph" w:customStyle="1" w:styleId="75D3465EB46245BEB0A8776E270CFC57">
    <w:name w:val="75D3465EB46245BEB0A8776E270CFC57"/>
  </w:style>
  <w:style w:type="paragraph" w:customStyle="1" w:styleId="BACB5FA4E04F4F33AE895E964741EE4F">
    <w:name w:val="BACB5FA4E04F4F33AE895E964741EE4F"/>
  </w:style>
  <w:style w:type="paragraph" w:customStyle="1" w:styleId="D42C19DAB41C4685AEA33C760D2C412E">
    <w:name w:val="D42C19DAB41C4685AEA33C760D2C412E"/>
  </w:style>
  <w:style w:type="paragraph" w:customStyle="1" w:styleId="EFC339E264F84FD695C3AA9C339613F5">
    <w:name w:val="EFC339E264F84FD695C3AA9C339613F5"/>
  </w:style>
  <w:style w:type="paragraph" w:customStyle="1" w:styleId="729F73252BB94850AEFB9CED9E50B386">
    <w:name w:val="729F73252BB94850AEFB9CED9E50B386"/>
  </w:style>
  <w:style w:type="paragraph" w:customStyle="1" w:styleId="7451C7052D5F401B89987E27D65188FD">
    <w:name w:val="7451C7052D5F401B89987E27D65188FD"/>
  </w:style>
  <w:style w:type="paragraph" w:customStyle="1" w:styleId="B557910383A94343926F6A2A128A8909">
    <w:name w:val="B557910383A94343926F6A2A128A8909"/>
  </w:style>
  <w:style w:type="paragraph" w:customStyle="1" w:styleId="78B703D0E96F43EE841E381F05924908">
    <w:name w:val="78B703D0E96F43EE841E381F05924908"/>
  </w:style>
  <w:style w:type="paragraph" w:customStyle="1" w:styleId="84FF313AB2804316AA281C34BAA6458F">
    <w:name w:val="84FF313AB2804316AA281C34BAA6458F"/>
  </w:style>
  <w:style w:type="paragraph" w:customStyle="1" w:styleId="857676111CCF4EBD9194C4DC5280C8C5">
    <w:name w:val="857676111CCF4EBD9194C4DC5280C8C5"/>
  </w:style>
  <w:style w:type="paragraph" w:customStyle="1" w:styleId="4D311EC1DAF24B9C91DDD6F872D506CE">
    <w:name w:val="4D311EC1DAF24B9C91DDD6F872D506CE"/>
  </w:style>
  <w:style w:type="paragraph" w:customStyle="1" w:styleId="AC5BB94D80FF4B279ED29FD7EA57A8BA">
    <w:name w:val="AC5BB94D80FF4B279ED29FD7EA57A8BA"/>
  </w:style>
  <w:style w:type="paragraph" w:customStyle="1" w:styleId="6D21FE0C3812407CA02F458C018F5EDA">
    <w:name w:val="6D21FE0C3812407CA02F458C018F5EDA"/>
  </w:style>
  <w:style w:type="paragraph" w:customStyle="1" w:styleId="82ACD8A32F2E4B34B7C52C050F260411">
    <w:name w:val="82ACD8A32F2E4B34B7C52C050F260411"/>
  </w:style>
  <w:style w:type="paragraph" w:customStyle="1" w:styleId="EB53B54AB8654094A07C05EC81AC3B9A">
    <w:name w:val="EB53B54AB8654094A07C05EC81AC3B9A"/>
  </w:style>
  <w:style w:type="paragraph" w:customStyle="1" w:styleId="67A9AFFCFDE74A989B34AD76946C8993">
    <w:name w:val="67A9AFFCFDE74A989B34AD76946C8993"/>
  </w:style>
  <w:style w:type="paragraph" w:customStyle="1" w:styleId="14F23DC6414A4BBE9A23339B41C5965A">
    <w:name w:val="14F23DC6414A4BBE9A23339B41C5965A"/>
  </w:style>
  <w:style w:type="paragraph" w:customStyle="1" w:styleId="E0ADE667B6294C9392F63A819B3D0895">
    <w:name w:val="E0ADE667B6294C9392F63A819B3D0895"/>
  </w:style>
  <w:style w:type="paragraph" w:customStyle="1" w:styleId="1A6E67D831DF4BCD9FC28CB2E3BDBF43">
    <w:name w:val="1A6E67D831DF4BCD9FC28CB2E3BDBF43"/>
  </w:style>
  <w:style w:type="paragraph" w:customStyle="1" w:styleId="7291F061AA7646119C004696494B25BD">
    <w:name w:val="7291F061AA7646119C004696494B25BD"/>
  </w:style>
  <w:style w:type="paragraph" w:customStyle="1" w:styleId="C541F42C73ED4168BE6FD620B849913C">
    <w:name w:val="C541F42C73ED4168BE6FD620B849913C"/>
  </w:style>
  <w:style w:type="paragraph" w:customStyle="1" w:styleId="C967A87B62104E018ED591251A478643">
    <w:name w:val="C967A87B62104E018ED591251A478643"/>
  </w:style>
  <w:style w:type="paragraph" w:customStyle="1" w:styleId="FCAE888D668B434094D88E41552EF1E8">
    <w:name w:val="FCAE888D668B434094D88E41552EF1E8"/>
  </w:style>
  <w:style w:type="paragraph" w:customStyle="1" w:styleId="61DE7E7260CA4A8B845EC8340582B6FF">
    <w:name w:val="61DE7E7260CA4A8B845EC8340582B6FF"/>
  </w:style>
  <w:style w:type="paragraph" w:customStyle="1" w:styleId="347AD30319A54430A625D0C63DFE007B">
    <w:name w:val="347AD30319A54430A625D0C63DFE007B"/>
  </w:style>
  <w:style w:type="paragraph" w:customStyle="1" w:styleId="00B7AD4E1CA94C058A5502A089915CEE">
    <w:name w:val="00B7AD4E1CA94C058A5502A089915CEE"/>
  </w:style>
  <w:style w:type="paragraph" w:customStyle="1" w:styleId="EA71F7DC417A4881A834E4CD6B09A24A">
    <w:name w:val="EA71F7DC417A4881A834E4CD6B09A24A"/>
  </w:style>
  <w:style w:type="paragraph" w:customStyle="1" w:styleId="617BBEED0C4E4872B74A5215D57E724F">
    <w:name w:val="617BBEED0C4E4872B74A5215D57E724F"/>
  </w:style>
  <w:style w:type="paragraph" w:customStyle="1" w:styleId="8E72394929BD4C10A6F1BF3DC11C072B">
    <w:name w:val="8E72394929BD4C10A6F1BF3DC11C072B"/>
  </w:style>
  <w:style w:type="paragraph" w:customStyle="1" w:styleId="448E6CB8071A4925BDB9F67CE9FABBBF">
    <w:name w:val="448E6CB8071A4925BDB9F67CE9FABBBF"/>
  </w:style>
  <w:style w:type="paragraph" w:customStyle="1" w:styleId="C801AE9DB35A47D7B53196379BB1CE13">
    <w:name w:val="C801AE9DB35A47D7B53196379BB1CE13"/>
  </w:style>
  <w:style w:type="paragraph" w:customStyle="1" w:styleId="E07F69BF91634EDEA2FA71E454A810C5">
    <w:name w:val="E07F69BF91634EDEA2FA71E454A810C5"/>
  </w:style>
  <w:style w:type="paragraph" w:customStyle="1" w:styleId="5224334D520F43AD8A9FAB505817DD1B">
    <w:name w:val="5224334D520F43AD8A9FAB505817DD1B"/>
  </w:style>
  <w:style w:type="paragraph" w:customStyle="1" w:styleId="7618C667EE9749CCAF56E6CF26E83F6A">
    <w:name w:val="7618C667EE9749CCAF56E6CF26E83F6A"/>
  </w:style>
  <w:style w:type="paragraph" w:customStyle="1" w:styleId="DF45792E0C17461293A1858AE826011B">
    <w:name w:val="DF45792E0C17461293A1858AE826011B"/>
  </w:style>
  <w:style w:type="paragraph" w:customStyle="1" w:styleId="7C1DACF366D44C419CDA308518FA15AA">
    <w:name w:val="7C1DACF366D44C419CDA308518FA15AA"/>
  </w:style>
  <w:style w:type="paragraph" w:customStyle="1" w:styleId="91FC320662944701A5D839F5821C5FEB">
    <w:name w:val="91FC320662944701A5D839F5821C5FEB"/>
  </w:style>
  <w:style w:type="paragraph" w:customStyle="1" w:styleId="70F608552C8F4CC98E5F0816FB0A69F7">
    <w:name w:val="70F608552C8F4CC98E5F0816FB0A69F7"/>
  </w:style>
  <w:style w:type="paragraph" w:customStyle="1" w:styleId="17F61DC1153249D49B9943F5DB1F0A61">
    <w:name w:val="17F61DC1153249D49B9943F5DB1F0A61"/>
  </w:style>
  <w:style w:type="paragraph" w:customStyle="1" w:styleId="645CD6495A8D41F1930A663DA2B9BDE8">
    <w:name w:val="645CD6495A8D41F1930A663DA2B9BDE8"/>
  </w:style>
  <w:style w:type="paragraph" w:customStyle="1" w:styleId="742B6AB2D09641C0B92C22DE8BB817F5">
    <w:name w:val="742B6AB2D09641C0B92C22DE8BB817F5"/>
  </w:style>
  <w:style w:type="paragraph" w:customStyle="1" w:styleId="9A800E11E9EA4A199D7E6ED7255D1B1F">
    <w:name w:val="9A800E11E9EA4A199D7E6ED7255D1B1F"/>
  </w:style>
  <w:style w:type="paragraph" w:customStyle="1" w:styleId="E1D495BAE5D34EC38D378F4B443E4190">
    <w:name w:val="E1D495BAE5D34EC38D378F4B443E4190"/>
  </w:style>
  <w:style w:type="paragraph" w:customStyle="1" w:styleId="AAB8DF02277742DB942F2882435F5F1B">
    <w:name w:val="AAB8DF02277742DB942F2882435F5F1B"/>
  </w:style>
  <w:style w:type="paragraph" w:customStyle="1" w:styleId="D1A8EEB868F144BE929A02953E801307">
    <w:name w:val="D1A8EEB868F144BE929A02953E801307"/>
  </w:style>
  <w:style w:type="paragraph" w:customStyle="1" w:styleId="821FA40A73434488A1A81DA624978FDD">
    <w:name w:val="821FA40A73434488A1A81DA624978FDD"/>
  </w:style>
  <w:style w:type="paragraph" w:customStyle="1" w:styleId="84D88BE28ACE40BDAFFCBDD13F38F255">
    <w:name w:val="84D88BE28ACE40BDAFFCBDD13F38F255"/>
  </w:style>
  <w:style w:type="paragraph" w:customStyle="1" w:styleId="FACA4BA89D55406793FC0665900A15E9">
    <w:name w:val="FACA4BA89D55406793FC0665900A15E9"/>
  </w:style>
  <w:style w:type="paragraph" w:customStyle="1" w:styleId="5A141F9E829948D4BD3B6A3E3409B7D6">
    <w:name w:val="5A141F9E829948D4BD3B6A3E3409B7D6"/>
  </w:style>
  <w:style w:type="paragraph" w:customStyle="1" w:styleId="25F9995748E04E33A53C128C211CF816">
    <w:name w:val="25F9995748E04E33A53C128C211CF816"/>
  </w:style>
  <w:style w:type="paragraph" w:customStyle="1" w:styleId="1B167FC84C794BF69E0B5AED3187DB42">
    <w:name w:val="1B167FC84C794BF69E0B5AED3187DB42"/>
  </w:style>
  <w:style w:type="paragraph" w:customStyle="1" w:styleId="11F48F5535CC4CDC905463E3F38BE8D5">
    <w:name w:val="11F48F5535CC4CDC905463E3F38BE8D5"/>
  </w:style>
  <w:style w:type="paragraph" w:customStyle="1" w:styleId="D38CABE8FF864929AB2AAD69E4C69588">
    <w:name w:val="D38CABE8FF864929AB2AAD69E4C69588"/>
  </w:style>
  <w:style w:type="paragraph" w:customStyle="1" w:styleId="A691038984674CD0B796F4ECA5853708">
    <w:name w:val="A691038984674CD0B796F4ECA5853708"/>
  </w:style>
  <w:style w:type="paragraph" w:customStyle="1" w:styleId="FADD241171E8488DBA9F03F73A8244B1">
    <w:name w:val="FADD241171E8488DBA9F03F73A8244B1"/>
  </w:style>
  <w:style w:type="paragraph" w:customStyle="1" w:styleId="C666DA4DAB304D17AE2E883D8075F015">
    <w:name w:val="C666DA4DAB304D17AE2E883D8075F015"/>
  </w:style>
  <w:style w:type="paragraph" w:customStyle="1" w:styleId="4F418CF4B9F54089882EA2FECF5FC1ED">
    <w:name w:val="4F418CF4B9F54089882EA2FECF5FC1ED"/>
  </w:style>
  <w:style w:type="paragraph" w:customStyle="1" w:styleId="7B1470139D164AD59B5EE651AE15EF87">
    <w:name w:val="7B1470139D164AD59B5EE651AE15EF87"/>
  </w:style>
  <w:style w:type="character" w:styleId="Emphasis">
    <w:name w:val="Emphasis"/>
    <w:basedOn w:val="DefaultParagraphFont"/>
    <w:uiPriority w:val="20"/>
    <w:qFormat/>
    <w:rPr>
      <w:i/>
      <w:iCs/>
      <w:sz w:val="24"/>
    </w:rPr>
  </w:style>
  <w:style w:type="paragraph" w:customStyle="1" w:styleId="97A14F2F786B42A28C1DD119DA51936F">
    <w:name w:val="97A14F2F786B42A28C1DD119DA51936F"/>
  </w:style>
  <w:style w:type="paragraph" w:customStyle="1" w:styleId="C049EE91BAC7482D9835BCCB2E678E8A">
    <w:name w:val="C049EE91BAC7482D9835BCCB2E678E8A"/>
  </w:style>
  <w:style w:type="paragraph" w:customStyle="1" w:styleId="93DA7D67DDE44232B502C04F674CD6DB">
    <w:name w:val="93DA7D67DDE44232B502C04F674CD6DB"/>
  </w:style>
  <w:style w:type="paragraph" w:customStyle="1" w:styleId="E8CB091417D04CE6B194589AE46B1B17">
    <w:name w:val="E8CB091417D04CE6B194589AE46B1B17"/>
  </w:style>
  <w:style w:type="paragraph" w:customStyle="1" w:styleId="8E666165DBEE415BADCD5B38260F1A7F">
    <w:name w:val="8E666165DBEE415BADCD5B38260F1A7F"/>
  </w:style>
  <w:style w:type="paragraph" w:customStyle="1" w:styleId="3B9B5E5CFD464D9CA4465C1F5E1D831E">
    <w:name w:val="3B9B5E5CFD464D9CA4465C1F5E1D831E"/>
  </w:style>
  <w:style w:type="paragraph" w:customStyle="1" w:styleId="393291DA596F4909BD0BCFDD20655F77">
    <w:name w:val="393291DA596F4909BD0BCFDD20655F77"/>
  </w:style>
  <w:style w:type="paragraph" w:customStyle="1" w:styleId="1736D68D63F74669B7A7F227634722F1">
    <w:name w:val="1736D68D63F74669B7A7F227634722F1"/>
  </w:style>
  <w:style w:type="paragraph" w:customStyle="1" w:styleId="7610C9E06B624786A5C9C83268998AC9">
    <w:name w:val="7610C9E06B624786A5C9C83268998AC9"/>
  </w:style>
  <w:style w:type="paragraph" w:customStyle="1" w:styleId="848481EFE3D241088414E62E5E488B74">
    <w:name w:val="848481EFE3D241088414E62E5E488B74"/>
  </w:style>
  <w:style w:type="paragraph" w:customStyle="1" w:styleId="272B2EAADE5542B5B8AC107030717876">
    <w:name w:val="272B2EAADE5542B5B8AC107030717876"/>
  </w:style>
  <w:style w:type="paragraph" w:customStyle="1" w:styleId="D2EEE771607E4AFDB6DD353B82FABFEB">
    <w:name w:val="D2EEE771607E4AFDB6DD353B82FABFEB"/>
  </w:style>
  <w:style w:type="paragraph" w:customStyle="1" w:styleId="32F1C04D9AB84830B8D1A24D3993BF07">
    <w:name w:val="32F1C04D9AB84830B8D1A24D3993BF07"/>
  </w:style>
  <w:style w:type="paragraph" w:customStyle="1" w:styleId="1539DAB1636B4278A55B51A6CBD42C12">
    <w:name w:val="1539DAB1636B4278A55B51A6CBD42C12"/>
  </w:style>
  <w:style w:type="paragraph" w:customStyle="1" w:styleId="C78FFB11875E4F7A8730AC7E5E8CB3B5">
    <w:name w:val="C78FFB11875E4F7A8730AC7E5E8CB3B5"/>
  </w:style>
  <w:style w:type="paragraph" w:customStyle="1" w:styleId="D54F97E83BCB445A8B500C45E28907DC">
    <w:name w:val="D54F97E83BCB445A8B500C45E28907DC"/>
  </w:style>
  <w:style w:type="paragraph" w:customStyle="1" w:styleId="F3BC0E43FC7947FA86A7B3B62E182F7D">
    <w:name w:val="F3BC0E43FC7947FA86A7B3B62E182F7D"/>
  </w:style>
  <w:style w:type="paragraph" w:customStyle="1" w:styleId="03CA767BDB0142678488F8D03210C073">
    <w:name w:val="03CA767BDB0142678488F8D03210C073"/>
  </w:style>
  <w:style w:type="paragraph" w:customStyle="1" w:styleId="59E527D0B88F4B85B3433DF3539697F0">
    <w:name w:val="59E527D0B88F4B85B3433DF3539697F0"/>
  </w:style>
  <w:style w:type="paragraph" w:customStyle="1" w:styleId="14DBB3B1EEC34409933428DCDB700BD0">
    <w:name w:val="14DBB3B1EEC34409933428DCDB700BD0"/>
  </w:style>
  <w:style w:type="paragraph" w:customStyle="1" w:styleId="42933D392E8F4217B6EE01B17E4965BE">
    <w:name w:val="42933D392E8F4217B6EE01B17E4965BE"/>
  </w:style>
  <w:style w:type="paragraph" w:customStyle="1" w:styleId="785153B9A88A4596AB5036F4B8E6E5B4">
    <w:name w:val="785153B9A88A4596AB5036F4B8E6E5B4"/>
  </w:style>
  <w:style w:type="paragraph" w:customStyle="1" w:styleId="2B81142BDB55495995B94F2970C52633">
    <w:name w:val="2B81142BDB55495995B94F2970C52633"/>
  </w:style>
  <w:style w:type="paragraph" w:customStyle="1" w:styleId="9EA3256BEA42494BB9101CF6381681CD">
    <w:name w:val="9EA3256BEA42494BB9101CF6381681CD"/>
  </w:style>
  <w:style w:type="paragraph" w:customStyle="1" w:styleId="A718A6F8E44F44E3A913F7D38A5909FE">
    <w:name w:val="A718A6F8E44F44E3A913F7D38A5909FE"/>
  </w:style>
  <w:style w:type="paragraph" w:customStyle="1" w:styleId="82CF820BAB5848B6A346F33299DDF210">
    <w:name w:val="82CF820BAB5848B6A346F33299DDF210"/>
  </w:style>
  <w:style w:type="paragraph" w:customStyle="1" w:styleId="798F71B68991438D810A5A4B97153EC6">
    <w:name w:val="798F71B68991438D810A5A4B97153EC6"/>
  </w:style>
  <w:style w:type="paragraph" w:customStyle="1" w:styleId="158B345CAC334A9DAB9EB252A1878581">
    <w:name w:val="158B345CAC334A9DAB9EB252A1878581"/>
  </w:style>
  <w:style w:type="paragraph" w:customStyle="1" w:styleId="EF20EE2AC3964EC887B6FEC8107A63AC">
    <w:name w:val="EF20EE2AC3964EC887B6FEC8107A63AC"/>
  </w:style>
  <w:style w:type="paragraph" w:customStyle="1" w:styleId="CE451F1B5158480696C5470906E498B7">
    <w:name w:val="CE451F1B5158480696C5470906E498B7"/>
  </w:style>
  <w:style w:type="paragraph" w:customStyle="1" w:styleId="87957C8773EF42D8A182D1842F7D1F32">
    <w:name w:val="87957C8773EF42D8A182D1842F7D1F32"/>
  </w:style>
  <w:style w:type="paragraph" w:customStyle="1" w:styleId="FD176F30BBAD41B0A0BA6987319B89A8">
    <w:name w:val="FD176F30BBAD41B0A0BA6987319B89A8"/>
  </w:style>
  <w:style w:type="paragraph" w:customStyle="1" w:styleId="2446EB9AA79C4EC3B14BC295ED4C9D09">
    <w:name w:val="2446EB9AA79C4EC3B14BC295ED4C9D09"/>
  </w:style>
  <w:style w:type="paragraph" w:customStyle="1" w:styleId="AE77B80AA2A64604A9E0EE4629767337">
    <w:name w:val="AE77B80AA2A64604A9E0EE4629767337"/>
  </w:style>
  <w:style w:type="paragraph" w:customStyle="1" w:styleId="4CF9D1F46DF94A679473158E247B4DDC">
    <w:name w:val="4CF9D1F46DF94A679473158E247B4DDC"/>
  </w:style>
  <w:style w:type="paragraph" w:customStyle="1" w:styleId="F32B9395B66E4BE99ABA80037AA01EE9">
    <w:name w:val="F32B9395B66E4BE99ABA80037AA01EE9"/>
  </w:style>
  <w:style w:type="paragraph" w:customStyle="1" w:styleId="08FD08C6508241E184DD5913D4C060FE">
    <w:name w:val="08FD08C6508241E184DD5913D4C060FE"/>
  </w:style>
  <w:style w:type="paragraph" w:customStyle="1" w:styleId="C992C74FA8C74C30AC4437D05FB6EA70">
    <w:name w:val="C992C74FA8C74C30AC4437D05FB6EA70"/>
  </w:style>
  <w:style w:type="paragraph" w:customStyle="1" w:styleId="C089D572928440B0BAE531F040223E82">
    <w:name w:val="C089D572928440B0BAE531F040223E82"/>
  </w:style>
  <w:style w:type="paragraph" w:customStyle="1" w:styleId="193354FD29854B1BBD3C84AE085B58AD">
    <w:name w:val="193354FD29854B1BBD3C84AE085B58AD"/>
  </w:style>
  <w:style w:type="paragraph" w:customStyle="1" w:styleId="E8D2EE24A3E04DECA290653620DC0B35">
    <w:name w:val="E8D2EE24A3E04DECA290653620DC0B35"/>
  </w:style>
  <w:style w:type="paragraph" w:customStyle="1" w:styleId="3AF9736EA6714B0C9F0D2E86C7C6754D">
    <w:name w:val="3AF9736EA6714B0C9F0D2E86C7C6754D"/>
  </w:style>
  <w:style w:type="paragraph" w:customStyle="1" w:styleId="A58F98994C7A4FD598184F1C1523CBA7">
    <w:name w:val="A58F98994C7A4FD598184F1C1523CBA7"/>
  </w:style>
  <w:style w:type="paragraph" w:customStyle="1" w:styleId="372A20A941C84F17BF0D337A832C9FC2">
    <w:name w:val="372A20A941C84F17BF0D337A832C9FC2"/>
  </w:style>
  <w:style w:type="paragraph" w:customStyle="1" w:styleId="509A5C065974451FA3B909E1007AC2AE">
    <w:name w:val="509A5C065974451FA3B909E1007AC2AE"/>
  </w:style>
  <w:style w:type="paragraph" w:customStyle="1" w:styleId="28498A42DBEA4C02855A11155B3CECD6">
    <w:name w:val="28498A42DBEA4C02855A11155B3CECD6"/>
  </w:style>
  <w:style w:type="paragraph" w:customStyle="1" w:styleId="04706D0BE6E1404DBBF20B1978A76FAC">
    <w:name w:val="04706D0BE6E1404DBBF20B1978A76FAC"/>
  </w:style>
  <w:style w:type="paragraph" w:customStyle="1" w:styleId="B7890D94ABB24668939DFE0829825AE7">
    <w:name w:val="B7890D94ABB24668939DFE0829825AE7"/>
  </w:style>
  <w:style w:type="character" w:styleId="SubtleEmphasis">
    <w:name w:val="Subtle Emphasis"/>
    <w:basedOn w:val="DefaultParagraphFont"/>
    <w:uiPriority w:val="19"/>
    <w:qFormat/>
    <w:rPr>
      <w:i w:val="0"/>
      <w:iCs/>
      <w:color w:val="4472C4" w:themeColor="accent5"/>
      <w:u w:val="single"/>
    </w:rPr>
  </w:style>
  <w:style w:type="paragraph" w:customStyle="1" w:styleId="93C7CDD8920D4A1090B2769CF6FF0A50">
    <w:name w:val="93C7CDD8920D4A1090B2769CF6FF0A50"/>
  </w:style>
  <w:style w:type="paragraph" w:customStyle="1" w:styleId="DB9ECFEBDC8743A5AB7101A98928581D">
    <w:name w:val="DB9ECFEBDC8743A5AB7101A98928581D"/>
  </w:style>
  <w:style w:type="paragraph" w:customStyle="1" w:styleId="17071C02F3F84A8DA1228A2BACAD0C99">
    <w:name w:val="17071C02F3F84A8DA1228A2BACAD0C99"/>
  </w:style>
  <w:style w:type="paragraph" w:customStyle="1" w:styleId="C290195722BB4E10A4E87FBAA84BC922">
    <w:name w:val="C290195722BB4E10A4E87FBAA84BC922"/>
  </w:style>
  <w:style w:type="paragraph" w:customStyle="1" w:styleId="B4D5EC511F454851B8192471F5EC463C">
    <w:name w:val="B4D5EC511F454851B8192471F5EC463C"/>
  </w:style>
  <w:style w:type="paragraph" w:customStyle="1" w:styleId="067641DA3567462D9C054CB754CF5329">
    <w:name w:val="067641DA3567462D9C054CB754CF5329"/>
  </w:style>
  <w:style w:type="paragraph" w:customStyle="1" w:styleId="755A2F0025314866828F22BD1EEBCF39">
    <w:name w:val="755A2F0025314866828F22BD1EEBCF39"/>
  </w:style>
  <w:style w:type="paragraph" w:customStyle="1" w:styleId="A591FE73D7414B81927F2A49DC831ED1">
    <w:name w:val="A591FE73D7414B81927F2A49DC831ED1"/>
  </w:style>
  <w:style w:type="paragraph" w:customStyle="1" w:styleId="3B531B958079460F94FF872EA4C5AA32">
    <w:name w:val="3B531B958079460F94FF872EA4C5AA32"/>
  </w:style>
  <w:style w:type="paragraph" w:customStyle="1" w:styleId="7D26E776BAC84D9882F3850C5447226F">
    <w:name w:val="7D26E776BAC84D9882F3850C5447226F"/>
  </w:style>
  <w:style w:type="paragraph" w:customStyle="1" w:styleId="D9DA6EB1087D417783E788E31ED28C10">
    <w:name w:val="D9DA6EB1087D417783E788E31ED28C10"/>
  </w:style>
  <w:style w:type="paragraph" w:customStyle="1" w:styleId="5F50A79EDB8443E1BBCD91167D243A4F">
    <w:name w:val="5F50A79EDB8443E1BBCD91167D243A4F"/>
  </w:style>
  <w:style w:type="paragraph" w:customStyle="1" w:styleId="1AB170935D67433193A070C1C8FCC5E9">
    <w:name w:val="1AB170935D67433193A070C1C8FCC5E9"/>
  </w:style>
  <w:style w:type="paragraph" w:customStyle="1" w:styleId="8059289D1F1C42DC8271D73D3212008C">
    <w:name w:val="8059289D1F1C42DC8271D73D3212008C"/>
  </w:style>
  <w:style w:type="paragraph" w:customStyle="1" w:styleId="50908EFFBB114E018E22912BEA2B8D6F">
    <w:name w:val="50908EFFBB114E018E22912BEA2B8D6F"/>
  </w:style>
  <w:style w:type="paragraph" w:customStyle="1" w:styleId="1E057011FFA04AF3BFD6769FF4868788">
    <w:name w:val="1E057011FFA04AF3BFD6769FF4868788"/>
  </w:style>
  <w:style w:type="paragraph" w:customStyle="1" w:styleId="37FB5E4D069144429889FE5AFACB8946">
    <w:name w:val="37FB5E4D069144429889FE5AFACB8946"/>
  </w:style>
  <w:style w:type="paragraph" w:customStyle="1" w:styleId="298D6387D0D144EFBC17504FA1924F09">
    <w:name w:val="298D6387D0D144EFBC17504FA1924F09"/>
  </w:style>
  <w:style w:type="paragraph" w:customStyle="1" w:styleId="58568AD50BB34CF79D2FA24B0941CDBB">
    <w:name w:val="58568AD50BB34CF79D2FA24B0941CDBB"/>
  </w:style>
  <w:style w:type="paragraph" w:customStyle="1" w:styleId="2C42B9AECE68409FB3BAB3FDB63EBC8D">
    <w:name w:val="2C42B9AECE68409FB3BAB3FDB63EBC8D"/>
  </w:style>
  <w:style w:type="paragraph" w:customStyle="1" w:styleId="D8685CDB12514B6A87168497C299DC11">
    <w:name w:val="D8685CDB12514B6A87168497C299DC11"/>
  </w:style>
  <w:style w:type="paragraph" w:customStyle="1" w:styleId="4B1211EDC24E4E5C9275A3B9D383BFDB">
    <w:name w:val="4B1211EDC24E4E5C9275A3B9D383BFDB"/>
  </w:style>
  <w:style w:type="paragraph" w:customStyle="1" w:styleId="8BF5EE8AD4B44BE5892AD8C486BF7B1E">
    <w:name w:val="8BF5EE8AD4B44BE5892AD8C486BF7B1E"/>
  </w:style>
  <w:style w:type="paragraph" w:customStyle="1" w:styleId="0F85DE13202446D8BDC7194D2410C0A6">
    <w:name w:val="0F85DE13202446D8BDC7194D2410C0A6"/>
  </w:style>
  <w:style w:type="paragraph" w:customStyle="1" w:styleId="E8819C9A5C76424984EF0B42703D5C10">
    <w:name w:val="E8819C9A5C76424984EF0B42703D5C10"/>
  </w:style>
  <w:style w:type="paragraph" w:customStyle="1" w:styleId="CC2470AE08444509AB318962C141C685">
    <w:name w:val="CC2470AE08444509AB318962C141C685"/>
  </w:style>
  <w:style w:type="paragraph" w:customStyle="1" w:styleId="C7BC72D30B0644BA8AAB118631163BBE">
    <w:name w:val="C7BC72D30B0644BA8AAB118631163BBE"/>
  </w:style>
  <w:style w:type="paragraph" w:customStyle="1" w:styleId="E653AF00241A4AC9A167C9DFC0F6AA48">
    <w:name w:val="E653AF00241A4AC9A167C9DFC0F6AA48"/>
  </w:style>
  <w:style w:type="paragraph" w:customStyle="1" w:styleId="B402401DD4F446DA8942758076484896">
    <w:name w:val="B402401DD4F446DA8942758076484896"/>
  </w:style>
  <w:style w:type="paragraph" w:customStyle="1" w:styleId="CB94C689B6F0475BAA8E7AE07E5F81BB">
    <w:name w:val="CB94C689B6F0475BAA8E7AE07E5F81BB"/>
  </w:style>
  <w:style w:type="paragraph" w:customStyle="1" w:styleId="352DA867DBE2433ABBF53525BFB2FF7B">
    <w:name w:val="352DA867DBE2433ABBF53525BFB2FF7B"/>
  </w:style>
  <w:style w:type="paragraph" w:customStyle="1" w:styleId="8163F14660544748B5AFC8EFA3190C5C">
    <w:name w:val="8163F14660544748B5AFC8EFA3190C5C"/>
  </w:style>
  <w:style w:type="paragraph" w:customStyle="1" w:styleId="FEF3453BD42F4ACE82F2CC0909521AE0">
    <w:name w:val="FEF3453BD42F4ACE82F2CC0909521AE0"/>
  </w:style>
  <w:style w:type="paragraph" w:customStyle="1" w:styleId="B381631EC3E94C6DA5602A820358324D">
    <w:name w:val="B381631EC3E94C6DA5602A820358324D"/>
  </w:style>
  <w:style w:type="paragraph" w:customStyle="1" w:styleId="7DC6BE5D46F943BC82ECEBBF1BB5D342">
    <w:name w:val="7DC6BE5D46F943BC82ECEBBF1BB5D342"/>
  </w:style>
  <w:style w:type="paragraph" w:customStyle="1" w:styleId="8B9579F5048D4E5CA008F07B6A770E59">
    <w:name w:val="8B9579F5048D4E5CA008F07B6A770E59"/>
  </w:style>
  <w:style w:type="paragraph" w:customStyle="1" w:styleId="A08AAF49EC13475BA607C46CA5F22F68">
    <w:name w:val="A08AAF49EC13475BA607C46CA5F22F68"/>
  </w:style>
  <w:style w:type="paragraph" w:customStyle="1" w:styleId="66969CF728CB4603A1366132FD008600">
    <w:name w:val="66969CF728CB4603A1366132FD008600"/>
  </w:style>
  <w:style w:type="paragraph" w:customStyle="1" w:styleId="551E2F80FB2D403B902506811E7743C8">
    <w:name w:val="551E2F80FB2D403B902506811E7743C8"/>
  </w:style>
  <w:style w:type="paragraph" w:customStyle="1" w:styleId="201A70AD34094539A49EDE010ABE7B16">
    <w:name w:val="201A70AD34094539A49EDE010ABE7B16"/>
  </w:style>
  <w:style w:type="paragraph" w:customStyle="1" w:styleId="C6310117BF894573A3299762384C1778">
    <w:name w:val="C6310117BF894573A3299762384C1778"/>
  </w:style>
  <w:style w:type="paragraph" w:customStyle="1" w:styleId="8E42C1B1CAFA42B7ACF181C17CDBA37E">
    <w:name w:val="8E42C1B1CAFA42B7ACF181C17CDBA37E"/>
  </w:style>
  <w:style w:type="paragraph" w:customStyle="1" w:styleId="20A3EA3E53AA4885A513F63F00C2F04B">
    <w:name w:val="20A3EA3E53AA4885A513F63F00C2F04B"/>
  </w:style>
  <w:style w:type="paragraph" w:customStyle="1" w:styleId="0B27AF30596C4A1C8D2196AD375092BD">
    <w:name w:val="0B27AF30596C4A1C8D2196AD375092BD"/>
  </w:style>
  <w:style w:type="paragraph" w:customStyle="1" w:styleId="608849C20F214920803BDF744F594CB7">
    <w:name w:val="608849C20F214920803BDF744F594CB7"/>
  </w:style>
  <w:style w:type="paragraph" w:customStyle="1" w:styleId="0150F1BDD9804EF0AF892FCB671D5FEE">
    <w:name w:val="0150F1BDD9804EF0AF892FCB671D5FEE"/>
  </w:style>
  <w:style w:type="paragraph" w:customStyle="1" w:styleId="611BDF58006C4223B5E1BBD7C3876C16">
    <w:name w:val="611BDF58006C4223B5E1BBD7C3876C16"/>
  </w:style>
  <w:style w:type="paragraph" w:customStyle="1" w:styleId="76D1E6CACBF54EAA80735A38A651A70F">
    <w:name w:val="76D1E6CACBF54EAA80735A38A651A70F"/>
  </w:style>
  <w:style w:type="paragraph" w:customStyle="1" w:styleId="8C5AE06A1D4342F8AD9B53EB142BBA80">
    <w:name w:val="8C5AE06A1D4342F8AD9B53EB142BBA80"/>
  </w:style>
  <w:style w:type="paragraph" w:customStyle="1" w:styleId="4B90E118E3064B47BF8F190CD07C78B5">
    <w:name w:val="4B90E118E3064B47BF8F190CD07C78B5"/>
  </w:style>
  <w:style w:type="paragraph" w:customStyle="1" w:styleId="9DFE35D63E4D4169A7806A39CDFA6F9B">
    <w:name w:val="9DFE35D63E4D4169A7806A39CDFA6F9B"/>
  </w:style>
  <w:style w:type="paragraph" w:customStyle="1" w:styleId="7FE59522B05C4E9981B8F15653B190A3">
    <w:name w:val="7FE59522B05C4E9981B8F15653B190A3"/>
  </w:style>
  <w:style w:type="paragraph" w:customStyle="1" w:styleId="A5B6693B88E644C395C44993A3EC18CE">
    <w:name w:val="A5B6693B88E644C395C44993A3EC18CE"/>
  </w:style>
  <w:style w:type="paragraph" w:customStyle="1" w:styleId="C74327D09808492CADED03E619F5ADFB">
    <w:name w:val="C74327D09808492CADED03E619F5ADFB"/>
  </w:style>
  <w:style w:type="paragraph" w:customStyle="1" w:styleId="013E0C0642364406ABAB4C896EF0B2A0">
    <w:name w:val="013E0C0642364406ABAB4C896EF0B2A0"/>
  </w:style>
  <w:style w:type="paragraph" w:customStyle="1" w:styleId="D796F75788464FC7896E39D0397661D2">
    <w:name w:val="D796F75788464FC7896E39D0397661D2"/>
  </w:style>
  <w:style w:type="paragraph" w:customStyle="1" w:styleId="0DAD63BC64C2472191076054D7C71518">
    <w:name w:val="0DAD63BC64C2472191076054D7C71518"/>
  </w:style>
  <w:style w:type="paragraph" w:customStyle="1" w:styleId="5E2F6BCE32344F1A90B1AF8D7A9993C1">
    <w:name w:val="5E2F6BCE32344F1A90B1AF8D7A9993C1"/>
  </w:style>
  <w:style w:type="paragraph" w:customStyle="1" w:styleId="277CF4B382F8417A947638D7C5A31DC5">
    <w:name w:val="277CF4B382F8417A947638D7C5A31DC5"/>
  </w:style>
  <w:style w:type="paragraph" w:customStyle="1" w:styleId="77F7557519CB4694BB0BA3E3AA09E1DA">
    <w:name w:val="77F7557519CB4694BB0BA3E3AA09E1DA"/>
  </w:style>
  <w:style w:type="paragraph" w:customStyle="1" w:styleId="7B588B9EFDDA48D4872862EDF54325D0">
    <w:name w:val="7B588B9EFDDA48D4872862EDF54325D0"/>
  </w:style>
  <w:style w:type="paragraph" w:customStyle="1" w:styleId="8BF001595D354204AD025A5AE1B10286">
    <w:name w:val="8BF001595D354204AD025A5AE1B10286"/>
  </w:style>
  <w:style w:type="paragraph" w:customStyle="1" w:styleId="EA8BCD8900264A67A3B8E99A9FCAFA42">
    <w:name w:val="EA8BCD8900264A67A3B8E99A9FCAFA42"/>
  </w:style>
  <w:style w:type="paragraph" w:customStyle="1" w:styleId="11091FD4FCBC487BA6AF5E65458A94C8">
    <w:name w:val="11091FD4FCBC487BA6AF5E65458A94C8"/>
  </w:style>
  <w:style w:type="paragraph" w:customStyle="1" w:styleId="1A434C7DA608405592F33DE3609E38A3">
    <w:name w:val="1A434C7DA608405592F33DE3609E38A3"/>
  </w:style>
  <w:style w:type="paragraph" w:customStyle="1" w:styleId="6092ABC22D1C4486BA7F3E6434B3F4F0">
    <w:name w:val="6092ABC22D1C4486BA7F3E6434B3F4F0"/>
  </w:style>
  <w:style w:type="paragraph" w:customStyle="1" w:styleId="B062CD56B98D41C59C59C34A4FC99933">
    <w:name w:val="B062CD56B98D41C59C59C34A4FC99933"/>
  </w:style>
  <w:style w:type="paragraph" w:customStyle="1" w:styleId="DD68D8BE6CE44C148533375ECDDBBFE9">
    <w:name w:val="DD68D8BE6CE44C148533375ECDDBBFE9"/>
  </w:style>
  <w:style w:type="paragraph" w:customStyle="1" w:styleId="9611A0E7137946C59FD2014F0F7BEFBC">
    <w:name w:val="9611A0E7137946C59FD2014F0F7BEFBC"/>
  </w:style>
  <w:style w:type="paragraph" w:customStyle="1" w:styleId="9B4D4DE6F34E4D43905875FF917950FA">
    <w:name w:val="9B4D4DE6F34E4D43905875FF917950FA"/>
  </w:style>
  <w:style w:type="paragraph" w:customStyle="1" w:styleId="6D91F36B5C3D4B6AA0637EC9030C7C9D">
    <w:name w:val="6D91F36B5C3D4B6AA0637EC9030C7C9D"/>
  </w:style>
  <w:style w:type="paragraph" w:customStyle="1" w:styleId="8158859F1BDB45CB9198A5B86B2DE94B">
    <w:name w:val="8158859F1BDB45CB9198A5B86B2DE94B"/>
  </w:style>
  <w:style w:type="paragraph" w:customStyle="1" w:styleId="90E7F5DCFD3346228EB4CBEEF7AFE423">
    <w:name w:val="90E7F5DCFD3346228EB4CBEEF7AFE423"/>
  </w:style>
  <w:style w:type="paragraph" w:customStyle="1" w:styleId="45FA5A8E81D647AB939A950313681BB2">
    <w:name w:val="45FA5A8E81D647AB939A950313681BB2"/>
  </w:style>
  <w:style w:type="paragraph" w:customStyle="1" w:styleId="D105A1C7540249FDB539FE3C87596D50">
    <w:name w:val="D105A1C7540249FDB539FE3C87596D50"/>
  </w:style>
  <w:style w:type="paragraph" w:customStyle="1" w:styleId="07FE46E9053941DBA4502820FE747E0F">
    <w:name w:val="07FE46E9053941DBA4502820FE747E0F"/>
  </w:style>
  <w:style w:type="paragraph" w:customStyle="1" w:styleId="1D613540274145AEB87BD39C9B48C964">
    <w:name w:val="1D613540274145AEB87BD39C9B48C964"/>
  </w:style>
  <w:style w:type="paragraph" w:customStyle="1" w:styleId="0B8D1DFAF8974933AC6135080AB9439C">
    <w:name w:val="0B8D1DFAF8974933AC6135080AB9439C"/>
  </w:style>
  <w:style w:type="paragraph" w:customStyle="1" w:styleId="F7ABD4BCC1434C9BB8C253036BB24B6F">
    <w:name w:val="F7ABD4BCC1434C9BB8C253036BB24B6F"/>
  </w:style>
  <w:style w:type="paragraph" w:customStyle="1" w:styleId="7491F00DE811490A9A9D227A352820A5">
    <w:name w:val="7491F00DE811490A9A9D227A352820A5"/>
  </w:style>
  <w:style w:type="paragraph" w:customStyle="1" w:styleId="A969A72B3C2B448E9A81E4258AFA4A22">
    <w:name w:val="A969A72B3C2B448E9A81E4258AFA4A22"/>
  </w:style>
  <w:style w:type="paragraph" w:customStyle="1" w:styleId="4B3F063EF16C4A12B1BD3BC6F794784C">
    <w:name w:val="4B3F063EF16C4A12B1BD3BC6F794784C"/>
  </w:style>
  <w:style w:type="paragraph" w:customStyle="1" w:styleId="1698E4AA33DF49D5A94E6BD542BBF94A">
    <w:name w:val="1698E4AA33DF49D5A94E6BD542BBF94A"/>
  </w:style>
  <w:style w:type="paragraph" w:customStyle="1" w:styleId="B00D7F5FBFB24CA18D626B826638507C">
    <w:name w:val="B00D7F5FBFB24CA18D626B826638507C"/>
  </w:style>
  <w:style w:type="paragraph" w:customStyle="1" w:styleId="580776D05A6B4FAA8EFD9A15F09D00DE">
    <w:name w:val="580776D05A6B4FAA8EFD9A15F09D00DE"/>
  </w:style>
  <w:style w:type="paragraph" w:customStyle="1" w:styleId="3B8E99C79351478B9A5A034F7B380ECE">
    <w:name w:val="3B8E99C79351478B9A5A034F7B380ECE"/>
  </w:style>
  <w:style w:type="paragraph" w:customStyle="1" w:styleId="D7A1A1CE04694239AB220C4D5827AC38">
    <w:name w:val="D7A1A1CE04694239AB220C4D5827AC38"/>
  </w:style>
  <w:style w:type="paragraph" w:customStyle="1" w:styleId="F67AA517208B4202B40723425ADA588B">
    <w:name w:val="F67AA517208B4202B40723425ADA588B"/>
  </w:style>
  <w:style w:type="paragraph" w:customStyle="1" w:styleId="EB01D7B06BA542F58416AE842741DE93">
    <w:name w:val="EB01D7B06BA542F58416AE842741DE93"/>
  </w:style>
  <w:style w:type="paragraph" w:customStyle="1" w:styleId="18026B2E69D94691A2CB2C0ABBF3E831">
    <w:name w:val="18026B2E69D94691A2CB2C0ABBF3E831"/>
  </w:style>
  <w:style w:type="paragraph" w:customStyle="1" w:styleId="BD39215E8B1948DCB03DFC927C011628">
    <w:name w:val="BD39215E8B1948DCB03DFC927C011628"/>
  </w:style>
  <w:style w:type="paragraph" w:customStyle="1" w:styleId="9DEBA2C1E5D44777A5AC6A02381E6CF8">
    <w:name w:val="9DEBA2C1E5D44777A5AC6A02381E6CF8"/>
  </w:style>
  <w:style w:type="paragraph" w:customStyle="1" w:styleId="9E050FB456684225976E99EF429BB893">
    <w:name w:val="9E050FB456684225976E99EF429BB893"/>
  </w:style>
  <w:style w:type="paragraph" w:customStyle="1" w:styleId="046B648783204FF0BD3FEAF87C687075">
    <w:name w:val="046B648783204FF0BD3FEAF87C687075"/>
  </w:style>
  <w:style w:type="paragraph" w:customStyle="1" w:styleId="5A9DE7FE54384076AD2897C9F29817FF">
    <w:name w:val="5A9DE7FE54384076AD2897C9F29817FF"/>
  </w:style>
  <w:style w:type="paragraph" w:customStyle="1" w:styleId="972B2F640ED34D4B9BEDA2EBBA5A92B5">
    <w:name w:val="972B2F640ED34D4B9BEDA2EBBA5A92B5"/>
  </w:style>
  <w:style w:type="paragraph" w:customStyle="1" w:styleId="086576B1385C465E8787AA40605FBC50">
    <w:name w:val="086576B1385C465E8787AA40605FBC50"/>
  </w:style>
  <w:style w:type="paragraph" w:customStyle="1" w:styleId="DB4F53490B2E46769B011DFC5EFE7B5D">
    <w:name w:val="DB4F53490B2E46769B011DFC5EFE7B5D"/>
  </w:style>
  <w:style w:type="paragraph" w:customStyle="1" w:styleId="5A24F8CF6DBA48BCA9EA07190A5572FF">
    <w:name w:val="5A24F8CF6DBA48BCA9EA07190A5572FF"/>
  </w:style>
  <w:style w:type="paragraph" w:customStyle="1" w:styleId="49998B9CF22A40DFADE5472200F43370">
    <w:name w:val="49998B9CF22A40DFADE5472200F43370"/>
  </w:style>
  <w:style w:type="paragraph" w:customStyle="1" w:styleId="DA3DEFF5239B4403B5198BD1163215FE">
    <w:name w:val="DA3DEFF5239B4403B5198BD1163215FE"/>
  </w:style>
  <w:style w:type="paragraph" w:customStyle="1" w:styleId="068755FF5CD24FDA8CDAC7F21C38E579">
    <w:name w:val="068755FF5CD24FDA8CDAC7F21C38E579"/>
  </w:style>
  <w:style w:type="paragraph" w:customStyle="1" w:styleId="43D148BB9F7A46CEA51BA909791D6F55">
    <w:name w:val="43D148BB9F7A46CEA51BA909791D6F55"/>
  </w:style>
  <w:style w:type="paragraph" w:customStyle="1" w:styleId="E2732ADAB5024361932B52618B09C9BE">
    <w:name w:val="E2732ADAB5024361932B52618B09C9BE"/>
  </w:style>
  <w:style w:type="paragraph" w:customStyle="1" w:styleId="4A006672300A42EDA2FE9CFDA04E3FF0">
    <w:name w:val="4A006672300A42EDA2FE9CFDA04E3FF0"/>
  </w:style>
  <w:style w:type="paragraph" w:customStyle="1" w:styleId="9A1C9BA63FB047DFA51ED0F1CC30A618">
    <w:name w:val="9A1C9BA63FB047DFA51ED0F1CC30A618"/>
  </w:style>
  <w:style w:type="paragraph" w:customStyle="1" w:styleId="58BC5CE4144D4B78A3CFF77A82EA2945">
    <w:name w:val="58BC5CE4144D4B78A3CFF77A82EA2945"/>
  </w:style>
  <w:style w:type="paragraph" w:customStyle="1" w:styleId="B2AE2E7B768749328D0C44572D1FEBB8">
    <w:name w:val="B2AE2E7B768749328D0C44572D1FEBB8"/>
  </w:style>
  <w:style w:type="paragraph" w:customStyle="1" w:styleId="3CD9AE67DD134FFCA7BBF62219B297E6">
    <w:name w:val="3CD9AE67DD134FFCA7BBF62219B297E6"/>
  </w:style>
  <w:style w:type="paragraph" w:customStyle="1" w:styleId="BE699CDB0B12410A8AD5F948BA47BAFF">
    <w:name w:val="BE699CDB0B12410A8AD5F948BA47BAFF"/>
  </w:style>
  <w:style w:type="paragraph" w:customStyle="1" w:styleId="6CBE292D206F4866820D4BEC1DCEEADA">
    <w:name w:val="6CBE292D206F4866820D4BEC1DCEEADA"/>
  </w:style>
  <w:style w:type="paragraph" w:customStyle="1" w:styleId="AE123FB2246141268A0A48A23AE22F7A">
    <w:name w:val="AE123FB2246141268A0A48A23AE22F7A"/>
  </w:style>
  <w:style w:type="paragraph" w:customStyle="1" w:styleId="24BB7E93EA944EBFA63072BA848D3CE7">
    <w:name w:val="24BB7E93EA944EBFA63072BA848D3CE7"/>
  </w:style>
  <w:style w:type="paragraph" w:customStyle="1" w:styleId="3B380F67B5D04D619771803BFEE62495">
    <w:name w:val="3B380F67B5D04D619771803BFEE62495"/>
  </w:style>
  <w:style w:type="paragraph" w:customStyle="1" w:styleId="0110AB5C2E934A008152AFCD17B504C2">
    <w:name w:val="0110AB5C2E934A008152AFCD17B504C2"/>
  </w:style>
  <w:style w:type="paragraph" w:customStyle="1" w:styleId="97E38581FAD941C1BA26557645F1F522">
    <w:name w:val="97E38581FAD941C1BA26557645F1F522"/>
  </w:style>
  <w:style w:type="paragraph" w:customStyle="1" w:styleId="1679E1CEC0464039ADFD7D3FDC21AF29">
    <w:name w:val="1679E1CEC0464039ADFD7D3FDC21AF29"/>
  </w:style>
  <w:style w:type="paragraph" w:customStyle="1" w:styleId="AAFA480412374DD98369BDDC323293FB">
    <w:name w:val="AAFA480412374DD98369BDDC323293FB"/>
  </w:style>
  <w:style w:type="paragraph" w:customStyle="1" w:styleId="3C086F75F84541318CF8996B31F85B9B">
    <w:name w:val="3C086F75F84541318CF8996B31F85B9B"/>
  </w:style>
  <w:style w:type="paragraph" w:customStyle="1" w:styleId="40BFE5B8BF3F47109EEAC58F5BA2009E">
    <w:name w:val="40BFE5B8BF3F47109EEAC58F5BA2009E"/>
  </w:style>
  <w:style w:type="paragraph" w:customStyle="1" w:styleId="AAD03FF1C2954777BCB0B40F6D843685">
    <w:name w:val="AAD03FF1C2954777BCB0B40F6D843685"/>
  </w:style>
  <w:style w:type="paragraph" w:customStyle="1" w:styleId="1A74822BA4AC485AA082FE0BD65A8975">
    <w:name w:val="1A74822BA4AC485AA082FE0BD65A8975"/>
  </w:style>
  <w:style w:type="paragraph" w:customStyle="1" w:styleId="F0D88F81A25543E6BA53934617B1686B">
    <w:name w:val="F0D88F81A25543E6BA53934617B1686B"/>
  </w:style>
  <w:style w:type="paragraph" w:customStyle="1" w:styleId="CFBEDE70A11243B6A65F854D94A742C7">
    <w:name w:val="CFBEDE70A11243B6A65F854D94A742C7"/>
  </w:style>
  <w:style w:type="paragraph" w:customStyle="1" w:styleId="35714819CEC34C73AD89735A0627C71C">
    <w:name w:val="35714819CEC34C73AD89735A0627C71C"/>
  </w:style>
  <w:style w:type="paragraph" w:customStyle="1" w:styleId="D4B8A1A8A3CE4777BB20ADA8E560C316">
    <w:name w:val="D4B8A1A8A3CE4777BB20ADA8E560C316"/>
  </w:style>
  <w:style w:type="paragraph" w:customStyle="1" w:styleId="AAC7946BD958435980F3BAC962CF0C4B">
    <w:name w:val="AAC7946BD958435980F3BAC962CF0C4B"/>
  </w:style>
  <w:style w:type="paragraph" w:customStyle="1" w:styleId="6BB8730CF7814FCD99AA90597A8B05BF">
    <w:name w:val="6BB8730CF7814FCD99AA90597A8B05BF"/>
  </w:style>
  <w:style w:type="paragraph" w:customStyle="1" w:styleId="878EB623838E4FEDAB88F7848F68FC95">
    <w:name w:val="878EB623838E4FEDAB88F7848F68FC95"/>
  </w:style>
  <w:style w:type="paragraph" w:customStyle="1" w:styleId="EC852B77277D4759A2C4CB4D48D27AF2">
    <w:name w:val="EC852B77277D4759A2C4CB4D48D27AF2"/>
  </w:style>
  <w:style w:type="paragraph" w:customStyle="1" w:styleId="794AE012298B47DA9E579FC5F9F15C2F">
    <w:name w:val="794AE012298B47DA9E579FC5F9F15C2F"/>
  </w:style>
  <w:style w:type="paragraph" w:customStyle="1" w:styleId="F657C24AA198403E8CD5FCB9BCEC392B">
    <w:name w:val="F657C24AA198403E8CD5FCB9BCEC392B"/>
  </w:style>
  <w:style w:type="paragraph" w:customStyle="1" w:styleId="30B65F4D8ECA47B48E86CBC8FBDADB7F">
    <w:name w:val="30B65F4D8ECA47B48E86CBC8FBDADB7F"/>
  </w:style>
  <w:style w:type="paragraph" w:customStyle="1" w:styleId="3F9EDD6CD2C5475FA38F0B7BD85683B3">
    <w:name w:val="3F9EDD6CD2C5475FA38F0B7BD85683B3"/>
  </w:style>
  <w:style w:type="paragraph" w:customStyle="1" w:styleId="AFB3344C352B4361991F81B3E68FA797">
    <w:name w:val="AFB3344C352B4361991F81B3E68FA797"/>
  </w:style>
  <w:style w:type="paragraph" w:customStyle="1" w:styleId="7F7E5092FAB64B7FA5C2A391C5620F17">
    <w:name w:val="7F7E5092FAB64B7FA5C2A391C5620F17"/>
  </w:style>
  <w:style w:type="paragraph" w:customStyle="1" w:styleId="6C1019FA35EE48519077B8D1BA437AE4">
    <w:name w:val="6C1019FA35EE48519077B8D1BA437AE4"/>
  </w:style>
  <w:style w:type="paragraph" w:customStyle="1" w:styleId="5AC61934F1B14DB09DEC39B78D441E6F">
    <w:name w:val="5AC61934F1B14DB09DEC39B78D441E6F"/>
  </w:style>
  <w:style w:type="paragraph" w:customStyle="1" w:styleId="D7FEB12D96D14F89823A09F21A0608ED">
    <w:name w:val="D7FEB12D96D14F89823A09F21A0608ED"/>
  </w:style>
  <w:style w:type="paragraph" w:customStyle="1" w:styleId="5BBD427CC48A4CAF98E7E6D7AC945162">
    <w:name w:val="5BBD427CC48A4CAF98E7E6D7AC945162"/>
  </w:style>
  <w:style w:type="paragraph" w:customStyle="1" w:styleId="61DF6BC8FB524A0AA0090D3572A33BD3">
    <w:name w:val="61DF6BC8FB524A0AA0090D3572A33BD3"/>
  </w:style>
  <w:style w:type="paragraph" w:customStyle="1" w:styleId="DEBAE83839024613B05928D4B20C29B0">
    <w:name w:val="DEBAE83839024613B05928D4B20C29B0"/>
  </w:style>
  <w:style w:type="paragraph" w:customStyle="1" w:styleId="6A02D5235C71408BAF66D320504E446B">
    <w:name w:val="6A02D5235C71408BAF66D320504E446B"/>
  </w:style>
  <w:style w:type="paragraph" w:customStyle="1" w:styleId="220428C87AF145C48BCC172290B70663">
    <w:name w:val="220428C87AF145C48BCC172290B70663"/>
  </w:style>
  <w:style w:type="paragraph" w:customStyle="1" w:styleId="26637A4FA7C142FEAEE6953702820017">
    <w:name w:val="26637A4FA7C142FEAEE6953702820017"/>
  </w:style>
  <w:style w:type="paragraph" w:customStyle="1" w:styleId="4D5F8EF137E44DEAA8F64B679B3D0456">
    <w:name w:val="4D5F8EF137E44DEAA8F64B679B3D0456"/>
  </w:style>
  <w:style w:type="paragraph" w:customStyle="1" w:styleId="863761D0EA2B40EB9542657603727137">
    <w:name w:val="863761D0EA2B40EB9542657603727137"/>
  </w:style>
  <w:style w:type="paragraph" w:customStyle="1" w:styleId="4FC43983826E4BD392668CEDF537250F">
    <w:name w:val="4FC43983826E4BD392668CEDF537250F"/>
  </w:style>
  <w:style w:type="paragraph" w:customStyle="1" w:styleId="01305EB4F7AD40F6B81A35E21565087F">
    <w:name w:val="01305EB4F7AD40F6B81A35E21565087F"/>
  </w:style>
  <w:style w:type="paragraph" w:customStyle="1" w:styleId="075E19C7D16A41DBB6C76DABA9B80407">
    <w:name w:val="075E19C7D16A41DBB6C76DABA9B80407"/>
  </w:style>
  <w:style w:type="paragraph" w:customStyle="1" w:styleId="1BFAB668205F4C5FA98751691DF43938">
    <w:name w:val="1BFAB668205F4C5FA98751691DF43938"/>
  </w:style>
  <w:style w:type="paragraph" w:customStyle="1" w:styleId="C3BBA244AAFE4C81A34D8364CBEE9D4F">
    <w:name w:val="C3BBA244AAFE4C81A34D8364CBEE9D4F"/>
  </w:style>
  <w:style w:type="paragraph" w:customStyle="1" w:styleId="2CF669F6286E4D309DEC5F7B311CD17A">
    <w:name w:val="2CF669F6286E4D309DEC5F7B311CD17A"/>
  </w:style>
  <w:style w:type="paragraph" w:customStyle="1" w:styleId="6EC531B842BA448EA1B23188961D37C5">
    <w:name w:val="6EC531B842BA448EA1B23188961D37C5"/>
  </w:style>
  <w:style w:type="paragraph" w:customStyle="1" w:styleId="22A2262A32934585BEDDCE580063C040">
    <w:name w:val="22A2262A32934585BEDDCE580063C040"/>
  </w:style>
  <w:style w:type="paragraph" w:customStyle="1" w:styleId="4C36FB1476C44705BACA8EAC6776F310">
    <w:name w:val="4C36FB1476C44705BACA8EAC6776F310"/>
  </w:style>
  <w:style w:type="paragraph" w:customStyle="1" w:styleId="9607580981FF4CCBB6FA4930908774A4">
    <w:name w:val="9607580981FF4CCBB6FA4930908774A4"/>
  </w:style>
  <w:style w:type="paragraph" w:customStyle="1" w:styleId="2F3DE73588BD4E0780C636D014604358">
    <w:name w:val="2F3DE73588BD4E0780C636D014604358"/>
  </w:style>
  <w:style w:type="paragraph" w:customStyle="1" w:styleId="B7AEB6284C7E44D480AB329C5FFE0D51">
    <w:name w:val="B7AEB6284C7E44D480AB329C5FFE0D51"/>
  </w:style>
  <w:style w:type="paragraph" w:customStyle="1" w:styleId="9DF7711D0CA44F9982F7B88E6050F501">
    <w:name w:val="9DF7711D0CA44F9982F7B88E6050F501"/>
  </w:style>
  <w:style w:type="paragraph" w:customStyle="1" w:styleId="BAC91D6155FB4CE4950B797B71F0C5D7">
    <w:name w:val="BAC91D6155FB4CE4950B797B71F0C5D7"/>
  </w:style>
  <w:style w:type="paragraph" w:customStyle="1" w:styleId="4E3876EA612C49B0935607E1B58242B9">
    <w:name w:val="4E3876EA612C49B0935607E1B58242B9"/>
  </w:style>
  <w:style w:type="paragraph" w:customStyle="1" w:styleId="30D47F3E56694A5DB364190064AF197A">
    <w:name w:val="30D47F3E56694A5DB364190064AF197A"/>
  </w:style>
  <w:style w:type="paragraph" w:customStyle="1" w:styleId="6A2088F88B344EC4B18CBFB91F7FEEE5">
    <w:name w:val="6A2088F88B344EC4B18CBFB91F7FEEE5"/>
  </w:style>
  <w:style w:type="paragraph" w:customStyle="1" w:styleId="4BD93EBB1E814CC4836D55DA51ABE02A">
    <w:name w:val="4BD93EBB1E814CC4836D55DA51ABE02A"/>
  </w:style>
  <w:style w:type="paragraph" w:customStyle="1" w:styleId="EF5E4E1DAF0E44E9BFB04C64E74A8AA0">
    <w:name w:val="EF5E4E1DAF0E44E9BFB04C64E74A8AA0"/>
  </w:style>
  <w:style w:type="paragraph" w:customStyle="1" w:styleId="67ACFCCDC90148879C970147180AEE4A">
    <w:name w:val="67ACFCCDC90148879C970147180AEE4A"/>
  </w:style>
  <w:style w:type="paragraph" w:customStyle="1" w:styleId="9CD99994410A4EE9806946F1C85FBF12">
    <w:name w:val="9CD99994410A4EE9806946F1C85FBF12"/>
  </w:style>
  <w:style w:type="paragraph" w:customStyle="1" w:styleId="DB47620454A440A29077F203289B6AAA">
    <w:name w:val="DB47620454A440A29077F203289B6AAA"/>
  </w:style>
  <w:style w:type="paragraph" w:customStyle="1" w:styleId="9B62529F825D461C809A065779C141AD">
    <w:name w:val="9B62529F825D461C809A065779C141AD"/>
  </w:style>
  <w:style w:type="paragraph" w:customStyle="1" w:styleId="FB30E078B87645EAB04E9DA0F799BC03">
    <w:name w:val="FB30E078B87645EAB04E9DA0F799BC03"/>
  </w:style>
  <w:style w:type="paragraph" w:customStyle="1" w:styleId="BF51BDEA097A4EF5B4FAEC9F42D1C985">
    <w:name w:val="BF51BDEA097A4EF5B4FAEC9F42D1C985"/>
  </w:style>
  <w:style w:type="paragraph" w:customStyle="1" w:styleId="0006CDB834754CF3A4841B6FCD8C1DB2">
    <w:name w:val="0006CDB834754CF3A4841B6FCD8C1DB2"/>
  </w:style>
  <w:style w:type="paragraph" w:customStyle="1" w:styleId="803577E62B1742968BC5ED88F0F28558">
    <w:name w:val="803577E62B1742968BC5ED88F0F28558"/>
  </w:style>
  <w:style w:type="paragraph" w:customStyle="1" w:styleId="BB9FF864A02848369D60F38D63A75DEE">
    <w:name w:val="BB9FF864A02848369D60F38D63A75DEE"/>
  </w:style>
  <w:style w:type="paragraph" w:customStyle="1" w:styleId="1E19606AFC1C4DB693D3C503E21140A4">
    <w:name w:val="1E19606AFC1C4DB693D3C503E21140A4"/>
  </w:style>
  <w:style w:type="paragraph" w:customStyle="1" w:styleId="F96912F4E149425690E1266AA291BADF">
    <w:name w:val="F96912F4E149425690E1266AA291BADF"/>
  </w:style>
  <w:style w:type="paragraph" w:customStyle="1" w:styleId="D05D58B21D034D4B9EB8DC2FDB5ECE63">
    <w:name w:val="D05D58B21D034D4B9EB8DC2FDB5ECE63"/>
  </w:style>
  <w:style w:type="paragraph" w:customStyle="1" w:styleId="363C383CFF1C4966A8531291261ABD4F">
    <w:name w:val="363C383CFF1C4966A8531291261ABD4F"/>
  </w:style>
  <w:style w:type="paragraph" w:customStyle="1" w:styleId="94464602E1714C9E800D23D090D2BA02">
    <w:name w:val="94464602E1714C9E800D23D090D2BA02"/>
  </w:style>
  <w:style w:type="paragraph" w:customStyle="1" w:styleId="5CE2E258B9C74D4F8782E13F4F0D5A02">
    <w:name w:val="5CE2E258B9C74D4F8782E13F4F0D5A02"/>
  </w:style>
  <w:style w:type="paragraph" w:customStyle="1" w:styleId="E8AC66CDC7C14B8C96C6E7504945576D">
    <w:name w:val="E8AC66CDC7C14B8C96C6E7504945576D"/>
  </w:style>
  <w:style w:type="paragraph" w:customStyle="1" w:styleId="7A15E4E49D6A43B783F6830BA4E3CEC1">
    <w:name w:val="7A15E4E49D6A43B783F6830BA4E3CEC1"/>
  </w:style>
  <w:style w:type="paragraph" w:customStyle="1" w:styleId="E814D341AE734085A9B81E2CB5B6BE72">
    <w:name w:val="E814D341AE734085A9B81E2CB5B6BE72"/>
  </w:style>
  <w:style w:type="paragraph" w:customStyle="1" w:styleId="25E7FACAFC6C472D8EDACB2ED5B340F0">
    <w:name w:val="25E7FACAFC6C472D8EDACB2ED5B340F0"/>
  </w:style>
  <w:style w:type="paragraph" w:customStyle="1" w:styleId="BC11BC5B82484513BD95F8BA88485288">
    <w:name w:val="BC11BC5B82484513BD95F8BA88485288"/>
  </w:style>
  <w:style w:type="paragraph" w:customStyle="1" w:styleId="1859A4E2EA9544D9BE73960EAB72FE06">
    <w:name w:val="1859A4E2EA9544D9BE73960EAB72FE06"/>
  </w:style>
  <w:style w:type="paragraph" w:customStyle="1" w:styleId="F3937A5118C14ADBAA47ABA62C89013D">
    <w:name w:val="F3937A5118C14ADBAA47ABA62C89013D"/>
  </w:style>
  <w:style w:type="paragraph" w:customStyle="1" w:styleId="F3A9BAD1E87F4E70BBE29AAFA3073B5A">
    <w:name w:val="F3A9BAD1E87F4E70BBE29AAFA3073B5A"/>
  </w:style>
  <w:style w:type="paragraph" w:customStyle="1" w:styleId="A28741D5F79B46DAB53C970E2A49C0FE">
    <w:name w:val="A28741D5F79B46DAB53C970E2A49C0FE"/>
  </w:style>
  <w:style w:type="paragraph" w:customStyle="1" w:styleId="4D51A21A999F4CEC8A7744604B94365E">
    <w:name w:val="4D51A21A999F4CEC8A7744604B94365E"/>
  </w:style>
  <w:style w:type="paragraph" w:customStyle="1" w:styleId="27D99ADCF06A47D39AD87A6012F6D7AE">
    <w:name w:val="27D99ADCF06A47D39AD87A6012F6D7AE"/>
  </w:style>
  <w:style w:type="paragraph" w:customStyle="1" w:styleId="FB187546AC474607BBC8864102E2947F">
    <w:name w:val="FB187546AC474607BBC8864102E2947F"/>
  </w:style>
  <w:style w:type="paragraph" w:customStyle="1" w:styleId="9794D7BFE67F47D5BA58B508D4670CE0">
    <w:name w:val="9794D7BFE67F47D5BA58B508D4670CE0"/>
  </w:style>
  <w:style w:type="paragraph" w:customStyle="1" w:styleId="BD3E4DB826A343A392AA7CDD9CA70043">
    <w:name w:val="BD3E4DB826A343A392AA7CDD9CA70043"/>
  </w:style>
  <w:style w:type="paragraph" w:customStyle="1" w:styleId="9C8A094F38D64B57A91BA321D0B6B319">
    <w:name w:val="9C8A094F38D64B57A91BA321D0B6B319"/>
  </w:style>
  <w:style w:type="paragraph" w:customStyle="1" w:styleId="7527CA648E924CCC96D5C3E867122C55">
    <w:name w:val="7527CA648E924CCC96D5C3E867122C55"/>
  </w:style>
  <w:style w:type="paragraph" w:customStyle="1" w:styleId="33419DE7DE894F79A85D271252330A6B">
    <w:name w:val="33419DE7DE894F79A85D271252330A6B"/>
  </w:style>
  <w:style w:type="paragraph" w:customStyle="1" w:styleId="AC25C2498ECA41A4B843DC0E363C6251">
    <w:name w:val="AC25C2498ECA41A4B843DC0E363C6251"/>
  </w:style>
  <w:style w:type="paragraph" w:customStyle="1" w:styleId="83E1716EE8A74FD09ABB6AB5D3408714">
    <w:name w:val="83E1716EE8A74FD09ABB6AB5D3408714"/>
  </w:style>
  <w:style w:type="paragraph" w:customStyle="1" w:styleId="88577DC42891481DA5596A54D8E134E7">
    <w:name w:val="88577DC42891481DA5596A54D8E134E7"/>
  </w:style>
  <w:style w:type="paragraph" w:customStyle="1" w:styleId="45501A86CE704915A50C82D7BD5AFFFE">
    <w:name w:val="45501A86CE704915A50C82D7BD5AFFFE"/>
  </w:style>
  <w:style w:type="paragraph" w:customStyle="1" w:styleId="2C98F506A54C468F9E6034CFD6EE9734">
    <w:name w:val="2C98F506A54C468F9E6034CFD6EE9734"/>
  </w:style>
  <w:style w:type="paragraph" w:customStyle="1" w:styleId="F2F8A2828B6F4CCF8A445635880E8A66">
    <w:name w:val="F2F8A2828B6F4CCF8A445635880E8A66"/>
  </w:style>
  <w:style w:type="paragraph" w:customStyle="1" w:styleId="CF625A65528E4BDE9B7683E35E9CC91F">
    <w:name w:val="CF625A65528E4BDE9B7683E35E9CC91F"/>
  </w:style>
  <w:style w:type="paragraph" w:customStyle="1" w:styleId="91D7F05EA3E04FA39974D34E0AC50DFA">
    <w:name w:val="91D7F05EA3E04FA39974D34E0AC50DFA"/>
  </w:style>
  <w:style w:type="paragraph" w:customStyle="1" w:styleId="7B24D5C34C964937AF68EEA008103774">
    <w:name w:val="7B24D5C34C964937AF68EEA008103774"/>
  </w:style>
  <w:style w:type="paragraph" w:customStyle="1" w:styleId="617A5C3847274C258E9EAB5A69EB9A4E">
    <w:name w:val="617A5C3847274C258E9EAB5A69EB9A4E"/>
  </w:style>
  <w:style w:type="paragraph" w:customStyle="1" w:styleId="9B8BDB7DACE648889548DD7394580EA6">
    <w:name w:val="9B8BDB7DACE648889548DD7394580EA6"/>
  </w:style>
  <w:style w:type="paragraph" w:customStyle="1" w:styleId="9B70991825F648259F0CC9C2489FEAE2">
    <w:name w:val="9B70991825F648259F0CC9C2489FEAE2"/>
  </w:style>
  <w:style w:type="paragraph" w:customStyle="1" w:styleId="E952E6D4CE8D4DD09109D2D36D6FBCE5">
    <w:name w:val="E952E6D4CE8D4DD09109D2D36D6FBCE5"/>
  </w:style>
  <w:style w:type="paragraph" w:customStyle="1" w:styleId="829130C67DD74BA38A755D6368597EB7">
    <w:name w:val="829130C67DD74BA38A755D6368597EB7"/>
  </w:style>
  <w:style w:type="paragraph" w:customStyle="1" w:styleId="B11F5230CAD946B693D857766C81BDD2">
    <w:name w:val="B11F5230CAD946B693D857766C81BDD2"/>
  </w:style>
  <w:style w:type="paragraph" w:customStyle="1" w:styleId="A27D4779A22E4BA99B7CAD8603921780">
    <w:name w:val="A27D4779A22E4BA99B7CAD8603921780"/>
  </w:style>
  <w:style w:type="paragraph" w:customStyle="1" w:styleId="D99F24A47D3E47D2A10C41229D485878">
    <w:name w:val="D99F24A47D3E47D2A10C41229D485878"/>
  </w:style>
  <w:style w:type="paragraph" w:customStyle="1" w:styleId="AC7ACBB960094D9EA52566B7BD0EE5E4">
    <w:name w:val="AC7ACBB960094D9EA52566B7BD0EE5E4"/>
  </w:style>
  <w:style w:type="paragraph" w:customStyle="1" w:styleId="C3D9914BCF1E460DA4C230FB697F7292">
    <w:name w:val="C3D9914BCF1E460DA4C230FB697F7292"/>
  </w:style>
  <w:style w:type="paragraph" w:customStyle="1" w:styleId="DBB387778ECE4E2AB65E7BAF44EF07FE">
    <w:name w:val="DBB387778ECE4E2AB65E7BAF44EF07FE"/>
  </w:style>
  <w:style w:type="paragraph" w:customStyle="1" w:styleId="34FE24EAC72D4856B883611C2B662253">
    <w:name w:val="34FE24EAC72D4856B883611C2B662253"/>
  </w:style>
  <w:style w:type="paragraph" w:customStyle="1" w:styleId="44608C8BEBA44DC9A21154D8F654D2BC">
    <w:name w:val="44608C8BEBA44DC9A21154D8F654D2BC"/>
  </w:style>
  <w:style w:type="paragraph" w:customStyle="1" w:styleId="4F0957A5D635498292BD1FD004BAE3C0">
    <w:name w:val="4F0957A5D635498292BD1FD004BAE3C0"/>
  </w:style>
  <w:style w:type="paragraph" w:customStyle="1" w:styleId="573E66DFAF234DD9999E4E74A266EA2C">
    <w:name w:val="573E66DFAF234DD9999E4E74A266EA2C"/>
  </w:style>
  <w:style w:type="paragraph" w:customStyle="1" w:styleId="3FA54D563C1D4D4D88BE1B43647DB12C">
    <w:name w:val="3FA54D563C1D4D4D88BE1B43647DB12C"/>
  </w:style>
  <w:style w:type="paragraph" w:customStyle="1" w:styleId="83DD0267CEB1488CA9DC1DE01578DDB7">
    <w:name w:val="83DD0267CEB1488CA9DC1DE01578DDB7"/>
  </w:style>
  <w:style w:type="paragraph" w:customStyle="1" w:styleId="F78F34E7C8D448BCA0EBD46889DFD550">
    <w:name w:val="F78F34E7C8D448BCA0EBD46889DFD550"/>
  </w:style>
  <w:style w:type="paragraph" w:customStyle="1" w:styleId="279C96283E6E4248BA31524911EF0EC7">
    <w:name w:val="279C96283E6E4248BA31524911EF0EC7"/>
  </w:style>
  <w:style w:type="paragraph" w:customStyle="1" w:styleId="552499FD5C5D4A389672E6469C0025D8">
    <w:name w:val="552499FD5C5D4A389672E6469C0025D8"/>
  </w:style>
  <w:style w:type="paragraph" w:customStyle="1" w:styleId="01C79DCCB4D4418F917ABBFFC83487F4">
    <w:name w:val="01C79DCCB4D4418F917ABBFFC83487F4"/>
  </w:style>
  <w:style w:type="paragraph" w:customStyle="1" w:styleId="7FE61CF7976F483B9FB8051FC0B96E63">
    <w:name w:val="7FE61CF7976F483B9FB8051FC0B96E63"/>
  </w:style>
  <w:style w:type="paragraph" w:customStyle="1" w:styleId="8D0B9F4CB3F14B40A518A2FE5DC6A9B7">
    <w:name w:val="8D0B9F4CB3F14B40A518A2FE5DC6A9B7"/>
  </w:style>
  <w:style w:type="paragraph" w:customStyle="1" w:styleId="A830FF21897748FAACC594D5C289E148">
    <w:name w:val="A830FF21897748FAACC594D5C289E148"/>
  </w:style>
  <w:style w:type="paragraph" w:customStyle="1" w:styleId="6240D56CDB884B21A6D30CA8E62E81F7">
    <w:name w:val="6240D56CDB884B21A6D30CA8E62E81F7"/>
  </w:style>
  <w:style w:type="paragraph" w:customStyle="1" w:styleId="A273ABF686AB4767A9F22BE895D16AB0">
    <w:name w:val="A273ABF686AB4767A9F22BE895D16AB0"/>
  </w:style>
  <w:style w:type="paragraph" w:customStyle="1" w:styleId="458B8FB985EF430ABE0F80026021F907">
    <w:name w:val="458B8FB985EF430ABE0F80026021F907"/>
  </w:style>
  <w:style w:type="paragraph" w:customStyle="1" w:styleId="F5CA4299147A4B828A0C980815FD67BB">
    <w:name w:val="F5CA4299147A4B828A0C980815FD67BB"/>
  </w:style>
  <w:style w:type="paragraph" w:customStyle="1" w:styleId="798188F575284D5FA9C2CA483B0F69BB">
    <w:name w:val="798188F575284D5FA9C2CA483B0F69BB"/>
  </w:style>
  <w:style w:type="paragraph" w:customStyle="1" w:styleId="0E8E8FB0577E4961AD3CDB974C78307D">
    <w:name w:val="0E8E8FB0577E4961AD3CDB974C78307D"/>
  </w:style>
  <w:style w:type="paragraph" w:customStyle="1" w:styleId="00820469B4D144908ABE94F9C946E1A9">
    <w:name w:val="00820469B4D144908ABE94F9C946E1A9"/>
  </w:style>
  <w:style w:type="paragraph" w:customStyle="1" w:styleId="4F2FDB00AA164841BE4B7A6084D1683F">
    <w:name w:val="4F2FDB00AA164841BE4B7A6084D1683F"/>
  </w:style>
  <w:style w:type="paragraph" w:customStyle="1" w:styleId="716E6A0EAE0D49F18E72AD17BA14C164">
    <w:name w:val="716E6A0EAE0D49F18E72AD17BA14C164"/>
  </w:style>
  <w:style w:type="paragraph" w:customStyle="1" w:styleId="D6DA724950784BD485D8C2A3BD9D7EC0">
    <w:name w:val="D6DA724950784BD485D8C2A3BD9D7EC0"/>
  </w:style>
  <w:style w:type="paragraph" w:customStyle="1" w:styleId="A04A39E9FF40479EA6E55D9EE261C269">
    <w:name w:val="A04A39E9FF40479EA6E55D9EE261C269"/>
  </w:style>
  <w:style w:type="paragraph" w:customStyle="1" w:styleId="F7D01BD79AB94AD59905D584FA4AC21E">
    <w:name w:val="F7D01BD79AB94AD59905D584FA4AC21E"/>
  </w:style>
  <w:style w:type="paragraph" w:customStyle="1" w:styleId="3FED1B8B63474BDA87CF12D591DD0173">
    <w:name w:val="3FED1B8B63474BDA87CF12D591DD0173"/>
  </w:style>
  <w:style w:type="paragraph" w:customStyle="1" w:styleId="4FBFA3BD49D543C89402FB101B9A9E3B">
    <w:name w:val="4FBFA3BD49D543C89402FB101B9A9E3B"/>
  </w:style>
  <w:style w:type="paragraph" w:customStyle="1" w:styleId="4926550B28ED46BBB7F16B77D84AB880">
    <w:name w:val="4926550B28ED46BBB7F16B77D84AB880"/>
  </w:style>
  <w:style w:type="paragraph" w:customStyle="1" w:styleId="8C87DA3797F54E81810D43C5D1D888FA">
    <w:name w:val="8C87DA3797F54E81810D43C5D1D888FA"/>
  </w:style>
  <w:style w:type="paragraph" w:customStyle="1" w:styleId="D6E9CFDB3956442B8E1589663303F298">
    <w:name w:val="D6E9CFDB3956442B8E1589663303F298"/>
  </w:style>
  <w:style w:type="paragraph" w:customStyle="1" w:styleId="F0436EC8D4D7490D95EA74E058E21C97">
    <w:name w:val="F0436EC8D4D7490D95EA74E058E21C97"/>
  </w:style>
  <w:style w:type="paragraph" w:customStyle="1" w:styleId="B2D413E2227D440DA0B2004E3E887983">
    <w:name w:val="B2D413E2227D440DA0B2004E3E887983"/>
  </w:style>
  <w:style w:type="paragraph" w:customStyle="1" w:styleId="38727E9D1DD54659BBA97DBB224C66FA">
    <w:name w:val="38727E9D1DD54659BBA97DBB224C66FA"/>
  </w:style>
  <w:style w:type="paragraph" w:customStyle="1" w:styleId="EE5C0D83E1AE4D7AB1E590AF8E18C993">
    <w:name w:val="EE5C0D83E1AE4D7AB1E590AF8E18C993"/>
  </w:style>
  <w:style w:type="paragraph" w:customStyle="1" w:styleId="1D9206EEA1ED448D8F600D1F3BA478A0">
    <w:name w:val="1D9206EEA1ED448D8F600D1F3BA478A0"/>
  </w:style>
  <w:style w:type="paragraph" w:customStyle="1" w:styleId="4F8E093456E24890ABF90490D64917FD">
    <w:name w:val="4F8E093456E24890ABF90490D64917FD"/>
  </w:style>
  <w:style w:type="paragraph" w:customStyle="1" w:styleId="FB48DE9EFB7A43D3974831AF6681F9C5">
    <w:name w:val="FB48DE9EFB7A43D3974831AF6681F9C5"/>
  </w:style>
  <w:style w:type="paragraph" w:customStyle="1" w:styleId="8958EF826ABF4C878BB875CBDBC1F0CD">
    <w:name w:val="8958EF826ABF4C878BB875CBDBC1F0CD"/>
  </w:style>
  <w:style w:type="paragraph" w:customStyle="1" w:styleId="8EADFB2EA82B4A3DA168C689BC1FF92E">
    <w:name w:val="8EADFB2EA82B4A3DA168C689BC1FF92E"/>
  </w:style>
  <w:style w:type="paragraph" w:customStyle="1" w:styleId="FF0778D20AC947C696604A3547F3CF1A">
    <w:name w:val="FF0778D20AC947C696604A3547F3CF1A"/>
  </w:style>
  <w:style w:type="paragraph" w:customStyle="1" w:styleId="194A9FCFDAA547D4BD4BD5936E72FA45">
    <w:name w:val="194A9FCFDAA547D4BD4BD5936E72FA45"/>
  </w:style>
  <w:style w:type="paragraph" w:customStyle="1" w:styleId="DADCB0C0A91B4FEE86B2414590149B32">
    <w:name w:val="DADCB0C0A91B4FEE86B2414590149B32"/>
  </w:style>
  <w:style w:type="paragraph" w:customStyle="1" w:styleId="51D947B855C5491FB2E2C030904CFB9A">
    <w:name w:val="51D947B855C5491FB2E2C030904CFB9A"/>
  </w:style>
  <w:style w:type="paragraph" w:customStyle="1" w:styleId="0579257F738247AE9B9646CFC49D4D04">
    <w:name w:val="0579257F738247AE9B9646CFC49D4D04"/>
  </w:style>
  <w:style w:type="paragraph" w:customStyle="1" w:styleId="6DC9967277264DCEB7DB43717583196B">
    <w:name w:val="6DC9967277264DCEB7DB43717583196B"/>
  </w:style>
  <w:style w:type="paragraph" w:customStyle="1" w:styleId="3FDA73637C5B4E8381B91EA5AB65FFA3">
    <w:name w:val="3FDA73637C5B4E8381B91EA5AB65FFA3"/>
  </w:style>
  <w:style w:type="paragraph" w:customStyle="1" w:styleId="ED53B69C2A6244EF90884AB83FC082D1">
    <w:name w:val="ED53B69C2A6244EF90884AB83FC082D1"/>
  </w:style>
  <w:style w:type="paragraph" w:customStyle="1" w:styleId="D1BEF36F681349219EF4EFC42A6FC818">
    <w:name w:val="D1BEF36F681349219EF4EFC42A6FC818"/>
  </w:style>
  <w:style w:type="paragraph" w:customStyle="1" w:styleId="E61EF1687ADA4D339D7B0C23EED562FA">
    <w:name w:val="E61EF1687ADA4D339D7B0C23EED562FA"/>
  </w:style>
  <w:style w:type="paragraph" w:customStyle="1" w:styleId="0E76C7433E424483A6EFDCDB11C43E6C">
    <w:name w:val="0E76C7433E424483A6EFDCDB11C43E6C"/>
  </w:style>
  <w:style w:type="paragraph" w:customStyle="1" w:styleId="4971D593486C407E8AE3435A7528FF4C">
    <w:name w:val="4971D593486C407E8AE3435A7528FF4C"/>
  </w:style>
  <w:style w:type="paragraph" w:customStyle="1" w:styleId="44F3EDBD1BE04370AA6AA8635BD74522">
    <w:name w:val="44F3EDBD1BE04370AA6AA8635BD74522"/>
  </w:style>
  <w:style w:type="paragraph" w:customStyle="1" w:styleId="183D45EFD9694388B5B749FD1EF2993B">
    <w:name w:val="183D45EFD9694388B5B749FD1EF2993B"/>
  </w:style>
  <w:style w:type="paragraph" w:customStyle="1" w:styleId="E28F2AC85F4243AFA4AE5EE7BC5393D5">
    <w:name w:val="E28F2AC85F4243AFA4AE5EE7BC5393D5"/>
  </w:style>
  <w:style w:type="paragraph" w:customStyle="1" w:styleId="3B950A99E205466BBFEBF7B9D2F65940">
    <w:name w:val="3B950A99E205466BBFEBF7B9D2F65940"/>
  </w:style>
  <w:style w:type="paragraph" w:customStyle="1" w:styleId="FC95FBAAA07142D5A352B6518906AEBB">
    <w:name w:val="FC95FBAAA07142D5A352B6518906AEBB"/>
  </w:style>
  <w:style w:type="paragraph" w:customStyle="1" w:styleId="E390DC95E1D447E3A63467A5FB2AD836">
    <w:name w:val="E390DC95E1D447E3A63467A5FB2AD836"/>
  </w:style>
  <w:style w:type="paragraph" w:customStyle="1" w:styleId="D335D140B2CF428A8AFF083CF4C94F6C">
    <w:name w:val="D335D140B2CF428A8AFF083CF4C94F6C"/>
  </w:style>
  <w:style w:type="paragraph" w:customStyle="1" w:styleId="1A0DB31878AE4F3882A15720C8A9F6FE">
    <w:name w:val="1A0DB31878AE4F3882A15720C8A9F6FE"/>
  </w:style>
  <w:style w:type="paragraph" w:customStyle="1" w:styleId="8CFB87FACB694BC3B60328B963A29170">
    <w:name w:val="8CFB87FACB694BC3B60328B963A29170"/>
  </w:style>
  <w:style w:type="paragraph" w:customStyle="1" w:styleId="DD8069CF243D46F9B431537E3180DA82">
    <w:name w:val="DD8069CF243D46F9B431537E3180DA82"/>
  </w:style>
  <w:style w:type="paragraph" w:customStyle="1" w:styleId="C273B243D8FC4A29B52630352B7F810D">
    <w:name w:val="C273B243D8FC4A29B52630352B7F810D"/>
  </w:style>
  <w:style w:type="paragraph" w:customStyle="1" w:styleId="361E8DAE39C3449BA7201A11BCB5596E">
    <w:name w:val="361E8DAE39C3449BA7201A11BCB5596E"/>
  </w:style>
  <w:style w:type="paragraph" w:customStyle="1" w:styleId="E1352CE983AD4C06966426A9FEFAD366">
    <w:name w:val="E1352CE983AD4C06966426A9FEFAD366"/>
  </w:style>
  <w:style w:type="paragraph" w:customStyle="1" w:styleId="85AE1DF505E6452F8C86A24BF51C9CD5">
    <w:name w:val="85AE1DF505E6452F8C86A24BF51C9CD5"/>
  </w:style>
  <w:style w:type="paragraph" w:customStyle="1" w:styleId="59A0BF05045F44B2B31CC10AB9A794CC">
    <w:name w:val="59A0BF05045F44B2B31CC10AB9A794CC"/>
  </w:style>
  <w:style w:type="paragraph" w:customStyle="1" w:styleId="8CE0DFF8E26545F18FD2EEFFC5E6196E">
    <w:name w:val="8CE0DFF8E26545F18FD2EEFFC5E6196E"/>
  </w:style>
  <w:style w:type="paragraph" w:customStyle="1" w:styleId="9861F7836C9747B49BB5A9272A862B86">
    <w:name w:val="9861F7836C9747B49BB5A9272A862B86"/>
  </w:style>
  <w:style w:type="paragraph" w:customStyle="1" w:styleId="D0F0A0CA9758438989ECE6C069026B72">
    <w:name w:val="D0F0A0CA9758438989ECE6C069026B72"/>
  </w:style>
  <w:style w:type="paragraph" w:customStyle="1" w:styleId="9DAD6618642F42AF8BC68822DA383BCA">
    <w:name w:val="9DAD6618642F42AF8BC68822DA383BCA"/>
  </w:style>
  <w:style w:type="paragraph" w:customStyle="1" w:styleId="45B8353B5BF74CBAB1612E8639FFEAF8">
    <w:name w:val="45B8353B5BF74CBAB1612E8639FFEAF8"/>
  </w:style>
  <w:style w:type="paragraph" w:customStyle="1" w:styleId="F0D2673A520042228DC7DE3A6784F64E">
    <w:name w:val="F0D2673A520042228DC7DE3A6784F64E"/>
  </w:style>
  <w:style w:type="paragraph" w:customStyle="1" w:styleId="E29C41C3576449BFB9A31A4BEA3A1831">
    <w:name w:val="E29C41C3576449BFB9A31A4BEA3A1831"/>
  </w:style>
  <w:style w:type="paragraph" w:customStyle="1" w:styleId="EC35A85F9FA64CA7ABF39821488ECA7C">
    <w:name w:val="EC35A85F9FA64CA7ABF39821488ECA7C"/>
  </w:style>
  <w:style w:type="paragraph" w:customStyle="1" w:styleId="E0919C7D255B4ED3A8C7C1FB1D12C877">
    <w:name w:val="E0919C7D255B4ED3A8C7C1FB1D12C877"/>
  </w:style>
  <w:style w:type="paragraph" w:customStyle="1" w:styleId="4760ACFCAD7D4D308A6D00BB390F868E">
    <w:name w:val="4760ACFCAD7D4D308A6D00BB390F868E"/>
  </w:style>
  <w:style w:type="paragraph" w:customStyle="1" w:styleId="FDCE436480714E71A6D532D3EB22D4C8">
    <w:name w:val="FDCE436480714E71A6D532D3EB22D4C8"/>
  </w:style>
  <w:style w:type="paragraph" w:customStyle="1" w:styleId="0E8811704EF648CC956499784A34C36A">
    <w:name w:val="0E8811704EF648CC956499784A34C36A"/>
  </w:style>
  <w:style w:type="paragraph" w:customStyle="1" w:styleId="495ACFF1D3B240C98BEBE0784CB669F3">
    <w:name w:val="495ACFF1D3B240C98BEBE0784CB669F3"/>
  </w:style>
  <w:style w:type="paragraph" w:customStyle="1" w:styleId="6C9BA862743741DCAD0A97C08FA4C08B">
    <w:name w:val="6C9BA862743741DCAD0A97C08FA4C08B"/>
  </w:style>
  <w:style w:type="paragraph" w:customStyle="1" w:styleId="D35F01C3AC1F42D291BA373996E9F575">
    <w:name w:val="D35F01C3AC1F42D291BA373996E9F575"/>
  </w:style>
  <w:style w:type="paragraph" w:customStyle="1" w:styleId="DF25CF368CB44145800D270A43CD81A8">
    <w:name w:val="DF25CF368CB44145800D270A43CD81A8"/>
  </w:style>
  <w:style w:type="paragraph" w:customStyle="1" w:styleId="A2C6E4EF5E25451EAE41649FB8D760D3">
    <w:name w:val="A2C6E4EF5E25451EAE41649FB8D760D3"/>
  </w:style>
  <w:style w:type="paragraph" w:customStyle="1" w:styleId="0BDE4BB3DCC0447F8DB0A7234532263A">
    <w:name w:val="0BDE4BB3DCC0447F8DB0A7234532263A"/>
  </w:style>
  <w:style w:type="paragraph" w:customStyle="1" w:styleId="1596CF5B16584B21BC4322258B8B5918">
    <w:name w:val="1596CF5B16584B21BC4322258B8B5918"/>
  </w:style>
  <w:style w:type="paragraph" w:customStyle="1" w:styleId="2C6F6DBAD4B0454FB730D9AAC4728527">
    <w:name w:val="2C6F6DBAD4B0454FB730D9AAC4728527"/>
  </w:style>
  <w:style w:type="paragraph" w:customStyle="1" w:styleId="2A1AA484DFA047A0A8AA17AE9DA90598">
    <w:name w:val="2A1AA484DFA047A0A8AA17AE9DA90598"/>
  </w:style>
  <w:style w:type="paragraph" w:customStyle="1" w:styleId="130E1FA136734DF4B6AFB2634054E47E">
    <w:name w:val="130E1FA136734DF4B6AFB2634054E47E"/>
  </w:style>
  <w:style w:type="paragraph" w:customStyle="1" w:styleId="B36620967BB647888A264743F3B4FEB1">
    <w:name w:val="B36620967BB647888A264743F3B4FEB1"/>
  </w:style>
  <w:style w:type="paragraph" w:customStyle="1" w:styleId="37073B47E11340CC87F38481549B0439">
    <w:name w:val="37073B47E11340CC87F38481549B0439"/>
  </w:style>
  <w:style w:type="paragraph" w:customStyle="1" w:styleId="677EEA59E09A47B680A0C6C484CFC0D8">
    <w:name w:val="677EEA59E09A47B680A0C6C484CFC0D8"/>
  </w:style>
  <w:style w:type="paragraph" w:customStyle="1" w:styleId="0EB71D0F4CF94D26A89803AEFF1F311A">
    <w:name w:val="0EB71D0F4CF94D26A89803AEFF1F311A"/>
  </w:style>
  <w:style w:type="paragraph" w:customStyle="1" w:styleId="271108B1685442D18D1568A08EA5ADA7">
    <w:name w:val="271108B1685442D18D1568A08EA5ADA7"/>
  </w:style>
  <w:style w:type="paragraph" w:customStyle="1" w:styleId="9120207ED47A42619AFF6CB03D9E805C">
    <w:name w:val="9120207ED47A42619AFF6CB03D9E805C"/>
  </w:style>
  <w:style w:type="paragraph" w:customStyle="1" w:styleId="009AAF17650149A4A75754CDE711DD9C">
    <w:name w:val="009AAF17650149A4A75754CDE711DD9C"/>
  </w:style>
  <w:style w:type="paragraph" w:customStyle="1" w:styleId="A1636B6B662D454DB34B9356C0276B2D">
    <w:name w:val="A1636B6B662D454DB34B9356C0276B2D"/>
  </w:style>
  <w:style w:type="paragraph" w:customStyle="1" w:styleId="FEE6141D64DA4E19BB09ED9D6856FB95">
    <w:name w:val="FEE6141D64DA4E19BB09ED9D6856FB95"/>
  </w:style>
  <w:style w:type="paragraph" w:customStyle="1" w:styleId="ED990DC80B8D4B448FFA292D0F4A0AB9">
    <w:name w:val="ED990DC80B8D4B448FFA292D0F4A0AB9"/>
  </w:style>
  <w:style w:type="paragraph" w:customStyle="1" w:styleId="18F68C2661E548438232924111FD7B5C">
    <w:name w:val="18F68C2661E548438232924111FD7B5C"/>
  </w:style>
  <w:style w:type="paragraph" w:customStyle="1" w:styleId="87D34A7494234D5198E4E7B008C6C648">
    <w:name w:val="87D34A7494234D5198E4E7B008C6C648"/>
  </w:style>
  <w:style w:type="paragraph" w:customStyle="1" w:styleId="9DC2486F80C04A7EBCC42E661A294C3D">
    <w:name w:val="9DC2486F80C04A7EBCC42E661A294C3D"/>
  </w:style>
  <w:style w:type="paragraph" w:customStyle="1" w:styleId="96D1195C3B1E4AF1BAAD829F53427AD7">
    <w:name w:val="96D1195C3B1E4AF1BAAD829F53427AD7"/>
  </w:style>
  <w:style w:type="paragraph" w:customStyle="1" w:styleId="309D389AF5EC46608AF5148C667328A2">
    <w:name w:val="309D389AF5EC46608AF5148C667328A2"/>
  </w:style>
  <w:style w:type="paragraph" w:customStyle="1" w:styleId="7AB7F6986A724FFE875A76EBA9777885">
    <w:name w:val="7AB7F6986A724FFE875A76EBA9777885"/>
  </w:style>
  <w:style w:type="paragraph" w:customStyle="1" w:styleId="7B69799E8F5E424F8B0E3E1FF1E5291E">
    <w:name w:val="7B69799E8F5E424F8B0E3E1FF1E5291E"/>
  </w:style>
  <w:style w:type="paragraph" w:customStyle="1" w:styleId="0DE7C37BE02A424FB8F791365C2F8D55">
    <w:name w:val="0DE7C37BE02A424FB8F791365C2F8D55"/>
  </w:style>
  <w:style w:type="paragraph" w:customStyle="1" w:styleId="FF75DD51A9A4434597B70028CCEB6EEE">
    <w:name w:val="FF75DD51A9A4434597B70028CCEB6EEE"/>
  </w:style>
  <w:style w:type="paragraph" w:customStyle="1" w:styleId="A6D89327FEF24B83A22EBD8428FAF938">
    <w:name w:val="A6D89327FEF24B83A22EBD8428FAF938"/>
  </w:style>
  <w:style w:type="paragraph" w:customStyle="1" w:styleId="E1473ED9E01E43A5A13264F4292EC0FF">
    <w:name w:val="E1473ED9E01E43A5A13264F4292EC0FF"/>
  </w:style>
  <w:style w:type="paragraph" w:customStyle="1" w:styleId="08A49C27C9464254B86D84115279A52B">
    <w:name w:val="08A49C27C9464254B86D84115279A52B"/>
  </w:style>
  <w:style w:type="paragraph" w:customStyle="1" w:styleId="38B865656DFE491DBAADCD75AB0EBFA0">
    <w:name w:val="38B865656DFE491DBAADCD75AB0EBFA0"/>
  </w:style>
  <w:style w:type="paragraph" w:customStyle="1" w:styleId="246F00DA634F4A85B2E25636E60ABE74">
    <w:name w:val="246F00DA634F4A85B2E25636E60ABE74"/>
  </w:style>
  <w:style w:type="paragraph" w:customStyle="1" w:styleId="868F8BDDF4E64BDB9639F7023EEC6986">
    <w:name w:val="868F8BDDF4E64BDB9639F7023EEC6986"/>
  </w:style>
  <w:style w:type="paragraph" w:customStyle="1" w:styleId="B4D2C2B5C96E4AEA801FF9E7406DCC37">
    <w:name w:val="B4D2C2B5C96E4AEA801FF9E7406DCC37"/>
  </w:style>
  <w:style w:type="paragraph" w:customStyle="1" w:styleId="B626C1D6B35940369DB42E27BD74A8AA">
    <w:name w:val="B626C1D6B35940369DB42E27BD74A8AA"/>
  </w:style>
  <w:style w:type="paragraph" w:customStyle="1" w:styleId="EFD5E229BAE6447C8476CEA68BBE122D">
    <w:name w:val="EFD5E229BAE6447C8476CEA68BBE122D"/>
  </w:style>
  <w:style w:type="paragraph" w:customStyle="1" w:styleId="84273F7E2BDE434B8D0967D6700B97DD">
    <w:name w:val="84273F7E2BDE434B8D0967D6700B97DD"/>
  </w:style>
  <w:style w:type="paragraph" w:customStyle="1" w:styleId="0191CFE28FE349C7B7F8D7FDF2A6E81B">
    <w:name w:val="0191CFE28FE349C7B7F8D7FDF2A6E81B"/>
  </w:style>
  <w:style w:type="paragraph" w:customStyle="1" w:styleId="478FCC534ABB4B948ED5DD86726C94D1">
    <w:name w:val="478FCC534ABB4B948ED5DD86726C94D1"/>
  </w:style>
  <w:style w:type="paragraph" w:customStyle="1" w:styleId="9CF91DF86E0748DEB746741FB373367A">
    <w:name w:val="9CF91DF86E0748DEB746741FB373367A"/>
  </w:style>
  <w:style w:type="paragraph" w:customStyle="1" w:styleId="FECC42EFC19F4897840107000B7D2C82">
    <w:name w:val="FECC42EFC19F4897840107000B7D2C82"/>
  </w:style>
  <w:style w:type="paragraph" w:customStyle="1" w:styleId="4203766DE8F542FDAC971D43B63224C3">
    <w:name w:val="4203766DE8F542FDAC971D43B63224C3"/>
  </w:style>
  <w:style w:type="paragraph" w:customStyle="1" w:styleId="0594D49EF59A4095887A7A1E82849781">
    <w:name w:val="0594D49EF59A4095887A7A1E82849781"/>
  </w:style>
  <w:style w:type="paragraph" w:customStyle="1" w:styleId="42F794C3C8FE416C99C8ECC055B01E84">
    <w:name w:val="42F794C3C8FE416C99C8ECC055B01E84"/>
  </w:style>
  <w:style w:type="paragraph" w:customStyle="1" w:styleId="8BFB51B5ABB84516B26A26C1BF8CFD9E">
    <w:name w:val="8BFB51B5ABB84516B26A26C1BF8CFD9E"/>
  </w:style>
  <w:style w:type="paragraph" w:customStyle="1" w:styleId="EEEA4681BADA402BBEE385901592568F">
    <w:name w:val="EEEA4681BADA402BBEE385901592568F"/>
  </w:style>
  <w:style w:type="paragraph" w:customStyle="1" w:styleId="ACE82047E4814B09A227419EE24E069A">
    <w:name w:val="ACE82047E4814B09A227419EE24E069A"/>
  </w:style>
  <w:style w:type="paragraph" w:customStyle="1" w:styleId="72D6C8935DD54B5C99E62383BEE8B67F">
    <w:name w:val="72D6C8935DD54B5C99E62383BEE8B67F"/>
  </w:style>
  <w:style w:type="paragraph" w:customStyle="1" w:styleId="26B15789C90C43C584C983E9A4B63097">
    <w:name w:val="26B15789C90C43C584C983E9A4B63097"/>
  </w:style>
  <w:style w:type="paragraph" w:customStyle="1" w:styleId="6DF884A0B3C448EF855E5BAC692F82C0">
    <w:name w:val="6DF884A0B3C448EF855E5BAC692F8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d74604f-0a41-4c55-9240-d2ca2a2dbe2a" xsi:nil="true"/>
  </documentManagement>
</p:properties>
</file>

<file path=customXml/itemProps1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F218E-2544-4FEC-A835-9AA094F23D99}"/>
</file>

<file path=customXml/itemProps3.xml><?xml version="1.0" encoding="utf-8"?>
<ds:datastoreItem xmlns:ds="http://schemas.openxmlformats.org/officeDocument/2006/customXml" ds:itemID="{1BC1D7DF-6048-4B4C-A5CD-289C2DD3D5C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Exit tickets</Template>
  <TotalTime>0</TotalTime>
  <Pages>15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2020-01-13T17:34:00Z</dcterms:created>
  <dcterms:modified xsi:type="dcterms:W3CDTF">2020-01-13T17:36:00Z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