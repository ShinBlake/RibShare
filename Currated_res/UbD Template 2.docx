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CBCBA" w14:textId="77777777" w:rsidR="00A50B34" w:rsidRDefault="009D7A38">
      <w:r>
        <w:t>UbD Template 2.0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71"/>
        <w:gridCol w:w="4370"/>
        <w:gridCol w:w="4309"/>
      </w:tblGrid>
      <w:tr w:rsidR="006C3082" w:rsidRPr="00BD2E1D" w14:paraId="4B3979C6" w14:textId="77777777" w:rsidTr="00BD2E1D">
        <w:tc>
          <w:tcPr>
            <w:tcW w:w="13176" w:type="dxa"/>
            <w:gridSpan w:val="3"/>
            <w:shd w:val="clear" w:color="auto" w:fill="000000"/>
          </w:tcPr>
          <w:p w14:paraId="01D10856" w14:textId="77777777" w:rsidR="006C3082" w:rsidRPr="00BD2E1D" w:rsidRDefault="006C3082" w:rsidP="00BD2E1D">
            <w:pPr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BD2E1D">
              <w:rPr>
                <w:b/>
                <w:color w:val="FFFFFF"/>
                <w:sz w:val="28"/>
                <w:szCs w:val="28"/>
              </w:rPr>
              <w:t>Stage 1 Desired Results</w:t>
            </w:r>
          </w:p>
        </w:tc>
      </w:tr>
      <w:tr w:rsidR="006C3082" w:rsidRPr="00BD2E1D" w14:paraId="284000BD" w14:textId="77777777" w:rsidTr="00BD2E1D">
        <w:tc>
          <w:tcPr>
            <w:tcW w:w="4392" w:type="dxa"/>
            <w:vMerge w:val="restart"/>
            <w:shd w:val="clear" w:color="auto" w:fill="auto"/>
          </w:tcPr>
          <w:p w14:paraId="7701730D" w14:textId="77777777" w:rsidR="006C3082" w:rsidRPr="00BD2E1D" w:rsidRDefault="005D00EF" w:rsidP="00BD2E1D">
            <w:pPr>
              <w:tabs>
                <w:tab w:val="right" w:pos="3960"/>
              </w:tabs>
              <w:spacing w:after="0" w:line="240" w:lineRule="auto"/>
            </w:pPr>
            <w:r w:rsidRPr="00BD2E1D">
              <w:t>ESTABLISHED GOALS</w:t>
            </w:r>
            <w:r w:rsidR="001518D3" w:rsidRPr="00BD2E1D">
              <w:tab/>
            </w:r>
          </w:p>
          <w:p w14:paraId="0DA7AD91" w14:textId="77777777" w:rsidR="001518D3" w:rsidRPr="00BD2E1D" w:rsidRDefault="006F29C8" w:rsidP="00BD2E1D">
            <w:pPr>
              <w:tabs>
                <w:tab w:val="right" w:pos="3960"/>
              </w:tabs>
              <w:spacing w:after="0" w:line="240" w:lineRule="auto"/>
            </w:pPr>
            <w:r w:rsidRPr="00BD2E1D">
              <w:t>&lt;type here&gt;</w:t>
            </w:r>
          </w:p>
        </w:tc>
        <w:tc>
          <w:tcPr>
            <w:tcW w:w="8784" w:type="dxa"/>
            <w:gridSpan w:val="2"/>
            <w:shd w:val="clear" w:color="auto" w:fill="D9D9D9"/>
          </w:tcPr>
          <w:p w14:paraId="74BA4041" w14:textId="77777777" w:rsidR="006C3082" w:rsidRPr="00BD2E1D" w:rsidRDefault="006C3082" w:rsidP="00BD2E1D">
            <w:pPr>
              <w:spacing w:after="0" w:line="240" w:lineRule="auto"/>
              <w:jc w:val="center"/>
              <w:rPr>
                <w:b/>
                <w:i/>
              </w:rPr>
            </w:pPr>
            <w:r w:rsidRPr="00BD2E1D">
              <w:rPr>
                <w:b/>
                <w:i/>
              </w:rPr>
              <w:t>Transfer</w:t>
            </w:r>
          </w:p>
        </w:tc>
      </w:tr>
      <w:tr w:rsidR="005D00EF" w:rsidRPr="00BD2E1D" w14:paraId="7F6B0D32" w14:textId="77777777" w:rsidTr="00BD2E1D">
        <w:tc>
          <w:tcPr>
            <w:tcW w:w="4392" w:type="dxa"/>
            <w:vMerge/>
            <w:shd w:val="clear" w:color="auto" w:fill="auto"/>
          </w:tcPr>
          <w:p w14:paraId="3A6927B4" w14:textId="77777777" w:rsidR="005D00EF" w:rsidRPr="00BD2E1D" w:rsidRDefault="005D00EF" w:rsidP="00BD2E1D">
            <w:pPr>
              <w:spacing w:after="0" w:line="240" w:lineRule="auto"/>
            </w:pPr>
          </w:p>
        </w:tc>
        <w:tc>
          <w:tcPr>
            <w:tcW w:w="87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250472" w14:textId="77777777" w:rsidR="005D00EF" w:rsidRPr="00BD2E1D" w:rsidRDefault="005D00EF" w:rsidP="00BD2E1D">
            <w:pPr>
              <w:tabs>
                <w:tab w:val="right" w:pos="8388"/>
              </w:tabs>
              <w:spacing w:after="0" w:line="240" w:lineRule="auto"/>
            </w:pPr>
            <w:r w:rsidRPr="00BD2E1D">
              <w:rPr>
                <w:i/>
              </w:rPr>
              <w:t>Students will be able to independently use their learning to…</w:t>
            </w:r>
            <w:r w:rsidR="001518D3" w:rsidRPr="00BD2E1D">
              <w:rPr>
                <w:i/>
              </w:rPr>
              <w:tab/>
            </w:r>
          </w:p>
          <w:p w14:paraId="7A28845E" w14:textId="77777777" w:rsidR="001518D3" w:rsidRPr="00BD2E1D" w:rsidRDefault="006F29C8" w:rsidP="00BD2E1D">
            <w:pPr>
              <w:tabs>
                <w:tab w:val="right" w:pos="8388"/>
              </w:tabs>
              <w:spacing w:after="0" w:line="240" w:lineRule="auto"/>
            </w:pPr>
            <w:r w:rsidRPr="00BD2E1D">
              <w:t>&lt;type here&gt;</w:t>
            </w:r>
          </w:p>
        </w:tc>
      </w:tr>
      <w:tr w:rsidR="006C3082" w:rsidRPr="00BD2E1D" w14:paraId="1F25F0D4" w14:textId="77777777" w:rsidTr="00BD2E1D">
        <w:tc>
          <w:tcPr>
            <w:tcW w:w="4392" w:type="dxa"/>
            <w:vMerge/>
            <w:shd w:val="clear" w:color="auto" w:fill="auto"/>
          </w:tcPr>
          <w:p w14:paraId="48E62B87" w14:textId="77777777" w:rsidR="006C3082" w:rsidRPr="00BD2E1D" w:rsidRDefault="006C3082" w:rsidP="00BD2E1D">
            <w:pPr>
              <w:spacing w:after="0" w:line="240" w:lineRule="auto"/>
            </w:pPr>
          </w:p>
        </w:tc>
        <w:tc>
          <w:tcPr>
            <w:tcW w:w="8784" w:type="dxa"/>
            <w:gridSpan w:val="2"/>
            <w:shd w:val="clear" w:color="auto" w:fill="D9D9D9"/>
          </w:tcPr>
          <w:p w14:paraId="4120B754" w14:textId="77777777" w:rsidR="006C3082" w:rsidRPr="00BD2E1D" w:rsidRDefault="006C3082" w:rsidP="00BD2E1D">
            <w:pPr>
              <w:spacing w:after="0" w:line="240" w:lineRule="auto"/>
              <w:jc w:val="center"/>
              <w:rPr>
                <w:b/>
                <w:i/>
              </w:rPr>
            </w:pPr>
            <w:r w:rsidRPr="00BD2E1D">
              <w:rPr>
                <w:b/>
                <w:i/>
              </w:rPr>
              <w:t>Meaning</w:t>
            </w:r>
          </w:p>
        </w:tc>
      </w:tr>
      <w:tr w:rsidR="006C3082" w:rsidRPr="00BD2E1D" w14:paraId="43A5E042" w14:textId="77777777" w:rsidTr="00BD2E1D">
        <w:tc>
          <w:tcPr>
            <w:tcW w:w="4392" w:type="dxa"/>
            <w:vMerge/>
            <w:shd w:val="clear" w:color="auto" w:fill="auto"/>
          </w:tcPr>
          <w:p w14:paraId="0D94AA4B" w14:textId="77777777" w:rsidR="006C3082" w:rsidRPr="00BD2E1D" w:rsidRDefault="006C3082" w:rsidP="00BD2E1D">
            <w:pPr>
              <w:spacing w:after="0" w:line="240" w:lineRule="auto"/>
            </w:pPr>
          </w:p>
        </w:tc>
        <w:tc>
          <w:tcPr>
            <w:tcW w:w="4392" w:type="dxa"/>
            <w:tcBorders>
              <w:bottom w:val="single" w:sz="4" w:space="0" w:color="000000"/>
            </w:tcBorders>
            <w:shd w:val="clear" w:color="auto" w:fill="auto"/>
          </w:tcPr>
          <w:p w14:paraId="1B55B858" w14:textId="77777777" w:rsidR="006C3082" w:rsidRPr="00BD2E1D" w:rsidRDefault="005D00EF" w:rsidP="00BD2E1D">
            <w:pPr>
              <w:tabs>
                <w:tab w:val="right" w:pos="4075"/>
              </w:tabs>
              <w:spacing w:after="0" w:line="240" w:lineRule="auto"/>
            </w:pPr>
            <w:r w:rsidRPr="00BD2E1D">
              <w:t>UNDERSTANDINGS</w:t>
            </w:r>
            <w:r w:rsidR="001518D3" w:rsidRPr="00BD2E1D">
              <w:tab/>
            </w:r>
          </w:p>
          <w:p w14:paraId="428DCB2E" w14:textId="77777777" w:rsidR="005D00EF" w:rsidRPr="00BD2E1D" w:rsidRDefault="005D00EF" w:rsidP="00BD2E1D">
            <w:pPr>
              <w:spacing w:after="0" w:line="240" w:lineRule="auto"/>
            </w:pPr>
            <w:r w:rsidRPr="00BD2E1D">
              <w:rPr>
                <w:i/>
              </w:rPr>
              <w:t>Students will understand that…</w:t>
            </w:r>
          </w:p>
          <w:p w14:paraId="54B87AED" w14:textId="77777777" w:rsidR="001518D3" w:rsidRPr="00BD2E1D" w:rsidRDefault="006F29C8" w:rsidP="00BD2E1D">
            <w:pPr>
              <w:spacing w:after="0" w:line="240" w:lineRule="auto"/>
            </w:pPr>
            <w:r w:rsidRPr="00BD2E1D">
              <w:t>&lt;type here&gt;</w:t>
            </w:r>
          </w:p>
        </w:tc>
        <w:tc>
          <w:tcPr>
            <w:tcW w:w="4392" w:type="dxa"/>
            <w:tcBorders>
              <w:bottom w:val="single" w:sz="4" w:space="0" w:color="000000"/>
            </w:tcBorders>
            <w:shd w:val="clear" w:color="auto" w:fill="auto"/>
          </w:tcPr>
          <w:p w14:paraId="4450C06C" w14:textId="77777777" w:rsidR="006C3082" w:rsidRPr="00BD2E1D" w:rsidRDefault="005D00EF" w:rsidP="00BD2E1D">
            <w:pPr>
              <w:tabs>
                <w:tab w:val="right" w:pos="4016"/>
              </w:tabs>
              <w:spacing w:after="0" w:line="240" w:lineRule="auto"/>
            </w:pPr>
            <w:r w:rsidRPr="00BD2E1D">
              <w:t>ESSENTIAL QUESTIONS</w:t>
            </w:r>
            <w:r w:rsidR="001518D3" w:rsidRPr="00BD2E1D">
              <w:tab/>
            </w:r>
          </w:p>
          <w:p w14:paraId="68F2BF68" w14:textId="77777777" w:rsidR="001518D3" w:rsidRPr="00BD2E1D" w:rsidRDefault="006F29C8" w:rsidP="00BD2E1D">
            <w:pPr>
              <w:tabs>
                <w:tab w:val="right" w:pos="4016"/>
              </w:tabs>
              <w:spacing w:after="0" w:line="240" w:lineRule="auto"/>
            </w:pPr>
            <w:r w:rsidRPr="00BD2E1D">
              <w:t>&lt;type here&gt;</w:t>
            </w:r>
          </w:p>
        </w:tc>
      </w:tr>
      <w:tr w:rsidR="006C3082" w:rsidRPr="00BD2E1D" w14:paraId="1A44959D" w14:textId="77777777" w:rsidTr="00BD2E1D">
        <w:tc>
          <w:tcPr>
            <w:tcW w:w="4392" w:type="dxa"/>
            <w:vMerge/>
            <w:shd w:val="clear" w:color="auto" w:fill="auto"/>
          </w:tcPr>
          <w:p w14:paraId="4D9917E5" w14:textId="77777777" w:rsidR="006C3082" w:rsidRPr="00BD2E1D" w:rsidRDefault="006C3082" w:rsidP="00BD2E1D">
            <w:pPr>
              <w:spacing w:after="0" w:line="240" w:lineRule="auto"/>
            </w:pPr>
          </w:p>
        </w:tc>
        <w:tc>
          <w:tcPr>
            <w:tcW w:w="878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53696D1" w14:textId="77777777" w:rsidR="006C3082" w:rsidRPr="00BD2E1D" w:rsidRDefault="006C3082" w:rsidP="00BD2E1D">
            <w:pPr>
              <w:spacing w:after="0" w:line="240" w:lineRule="auto"/>
              <w:jc w:val="center"/>
              <w:rPr>
                <w:b/>
                <w:i/>
              </w:rPr>
            </w:pPr>
            <w:r w:rsidRPr="00BD2E1D">
              <w:rPr>
                <w:b/>
                <w:i/>
              </w:rPr>
              <w:t>Acquisition</w:t>
            </w:r>
          </w:p>
        </w:tc>
      </w:tr>
      <w:tr w:rsidR="006C3082" w:rsidRPr="00BD2E1D" w14:paraId="147CF2D7" w14:textId="77777777" w:rsidTr="00BD2E1D">
        <w:tc>
          <w:tcPr>
            <w:tcW w:w="4392" w:type="dxa"/>
            <w:vMerge/>
            <w:tcBorders>
              <w:bottom w:val="single" w:sz="4" w:space="0" w:color="000000"/>
            </w:tcBorders>
            <w:shd w:val="clear" w:color="auto" w:fill="auto"/>
          </w:tcPr>
          <w:p w14:paraId="542C58AA" w14:textId="77777777" w:rsidR="006C3082" w:rsidRPr="00BD2E1D" w:rsidRDefault="006C3082" w:rsidP="00BD2E1D">
            <w:pPr>
              <w:spacing w:after="0" w:line="240" w:lineRule="auto"/>
            </w:pPr>
          </w:p>
        </w:tc>
        <w:tc>
          <w:tcPr>
            <w:tcW w:w="4392" w:type="dxa"/>
            <w:tcBorders>
              <w:bottom w:val="single" w:sz="4" w:space="0" w:color="000000"/>
            </w:tcBorders>
            <w:shd w:val="clear" w:color="auto" w:fill="auto"/>
          </w:tcPr>
          <w:p w14:paraId="4452472D" w14:textId="77777777" w:rsidR="006C3082" w:rsidRPr="00BD2E1D" w:rsidRDefault="005D00EF" w:rsidP="00BD2E1D">
            <w:pPr>
              <w:tabs>
                <w:tab w:val="right" w:pos="4075"/>
              </w:tabs>
              <w:spacing w:after="0" w:line="240" w:lineRule="auto"/>
            </w:pPr>
            <w:r w:rsidRPr="00BD2E1D">
              <w:rPr>
                <w:i/>
              </w:rPr>
              <w:t>Students will know…</w:t>
            </w:r>
            <w:r w:rsidR="001518D3" w:rsidRPr="00BD2E1D">
              <w:rPr>
                <w:i/>
              </w:rPr>
              <w:tab/>
            </w:r>
          </w:p>
          <w:p w14:paraId="238165E3" w14:textId="77777777" w:rsidR="001518D3" w:rsidRPr="00BD2E1D" w:rsidRDefault="006F29C8" w:rsidP="00BD2E1D">
            <w:pPr>
              <w:tabs>
                <w:tab w:val="right" w:pos="4075"/>
              </w:tabs>
              <w:spacing w:after="0" w:line="240" w:lineRule="auto"/>
            </w:pPr>
            <w:r w:rsidRPr="00BD2E1D">
              <w:t>&lt;type here&gt;</w:t>
            </w:r>
          </w:p>
        </w:tc>
        <w:tc>
          <w:tcPr>
            <w:tcW w:w="4392" w:type="dxa"/>
            <w:tcBorders>
              <w:bottom w:val="single" w:sz="4" w:space="0" w:color="000000"/>
            </w:tcBorders>
            <w:shd w:val="clear" w:color="auto" w:fill="auto"/>
          </w:tcPr>
          <w:p w14:paraId="362E7574" w14:textId="77777777" w:rsidR="006C3082" w:rsidRPr="00BD2E1D" w:rsidRDefault="005D00EF" w:rsidP="00BD2E1D">
            <w:pPr>
              <w:tabs>
                <w:tab w:val="right" w:pos="4003"/>
              </w:tabs>
              <w:spacing w:after="0" w:line="240" w:lineRule="auto"/>
            </w:pPr>
            <w:r w:rsidRPr="00BD2E1D">
              <w:rPr>
                <w:i/>
              </w:rPr>
              <w:t>Students will be skilled at…</w:t>
            </w:r>
            <w:r w:rsidR="001518D3" w:rsidRPr="00BD2E1D">
              <w:rPr>
                <w:i/>
              </w:rPr>
              <w:tab/>
            </w:r>
          </w:p>
          <w:p w14:paraId="2F5CC1A0" w14:textId="77777777" w:rsidR="001518D3" w:rsidRPr="00BD2E1D" w:rsidRDefault="006F29C8" w:rsidP="00BD2E1D">
            <w:pPr>
              <w:tabs>
                <w:tab w:val="right" w:pos="4003"/>
              </w:tabs>
              <w:spacing w:after="0" w:line="240" w:lineRule="auto"/>
            </w:pPr>
            <w:r w:rsidRPr="00BD2E1D">
              <w:t>&lt;type here&gt;</w:t>
            </w:r>
          </w:p>
        </w:tc>
      </w:tr>
      <w:tr w:rsidR="006C3082" w:rsidRPr="00BD2E1D" w14:paraId="09FD7114" w14:textId="77777777" w:rsidTr="00BD2E1D">
        <w:tc>
          <w:tcPr>
            <w:tcW w:w="13176" w:type="dxa"/>
            <w:gridSpan w:val="3"/>
            <w:tcBorders>
              <w:bottom w:val="single" w:sz="4" w:space="0" w:color="000000"/>
            </w:tcBorders>
            <w:shd w:val="clear" w:color="auto" w:fill="000000"/>
          </w:tcPr>
          <w:p w14:paraId="187CE22C" w14:textId="77777777" w:rsidR="006C3082" w:rsidRPr="00BD2E1D" w:rsidRDefault="006C3082" w:rsidP="00BD2E1D">
            <w:pPr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BD2E1D">
              <w:rPr>
                <w:b/>
                <w:color w:val="FFFFFF"/>
                <w:sz w:val="28"/>
                <w:szCs w:val="28"/>
              </w:rPr>
              <w:t>Stage 2 - Evidence</w:t>
            </w:r>
          </w:p>
        </w:tc>
      </w:tr>
      <w:tr w:rsidR="006C3082" w:rsidRPr="00BD2E1D" w14:paraId="26DAF656" w14:textId="77777777" w:rsidTr="00BD2E1D">
        <w:tc>
          <w:tcPr>
            <w:tcW w:w="4392" w:type="dxa"/>
            <w:shd w:val="clear" w:color="auto" w:fill="D9D9D9"/>
          </w:tcPr>
          <w:p w14:paraId="5AE7BD7E" w14:textId="77777777" w:rsidR="006C3082" w:rsidRPr="00BD2E1D" w:rsidRDefault="006C3082" w:rsidP="00BD2E1D">
            <w:pPr>
              <w:spacing w:after="0" w:line="240" w:lineRule="auto"/>
              <w:rPr>
                <w:b/>
              </w:rPr>
            </w:pPr>
            <w:r w:rsidRPr="00BD2E1D">
              <w:rPr>
                <w:b/>
              </w:rPr>
              <w:t>Evaluative Criteria</w:t>
            </w:r>
          </w:p>
        </w:tc>
        <w:tc>
          <w:tcPr>
            <w:tcW w:w="8784" w:type="dxa"/>
            <w:gridSpan w:val="2"/>
            <w:shd w:val="clear" w:color="auto" w:fill="D9D9D9"/>
          </w:tcPr>
          <w:p w14:paraId="075D7194" w14:textId="77777777" w:rsidR="006C3082" w:rsidRPr="00BD2E1D" w:rsidRDefault="006C3082" w:rsidP="00BD2E1D">
            <w:pPr>
              <w:spacing w:after="0" w:line="240" w:lineRule="auto"/>
              <w:rPr>
                <w:b/>
              </w:rPr>
            </w:pPr>
            <w:r w:rsidRPr="00BD2E1D">
              <w:rPr>
                <w:b/>
              </w:rPr>
              <w:t>Assessment Evidence</w:t>
            </w:r>
          </w:p>
        </w:tc>
      </w:tr>
      <w:tr w:rsidR="006C3082" w:rsidRPr="00BD2E1D" w14:paraId="71869D2A" w14:textId="77777777" w:rsidTr="00BD2E1D">
        <w:tc>
          <w:tcPr>
            <w:tcW w:w="4392" w:type="dxa"/>
            <w:shd w:val="clear" w:color="auto" w:fill="auto"/>
          </w:tcPr>
          <w:p w14:paraId="3929043B" w14:textId="77777777" w:rsidR="006C3082" w:rsidRPr="00BD2E1D" w:rsidRDefault="006F29C8" w:rsidP="00BD2E1D">
            <w:pPr>
              <w:spacing w:after="0" w:line="240" w:lineRule="auto"/>
            </w:pPr>
            <w:r w:rsidRPr="00BD2E1D">
              <w:t>&lt;type here&gt;</w:t>
            </w:r>
          </w:p>
        </w:tc>
        <w:tc>
          <w:tcPr>
            <w:tcW w:w="8784" w:type="dxa"/>
            <w:gridSpan w:val="2"/>
            <w:shd w:val="clear" w:color="auto" w:fill="auto"/>
          </w:tcPr>
          <w:p w14:paraId="75940DBE" w14:textId="77777777" w:rsidR="006C3082" w:rsidRPr="00BD2E1D" w:rsidRDefault="006C3082" w:rsidP="00BD2E1D">
            <w:pPr>
              <w:tabs>
                <w:tab w:val="right" w:pos="8408"/>
              </w:tabs>
              <w:spacing w:after="0" w:line="240" w:lineRule="auto"/>
            </w:pPr>
            <w:r w:rsidRPr="00BD2E1D">
              <w:t>TRANSFER TASK(S):</w:t>
            </w:r>
            <w:r w:rsidR="001518D3" w:rsidRPr="00BD2E1D">
              <w:tab/>
            </w:r>
          </w:p>
          <w:p w14:paraId="4BE028B6" w14:textId="77777777" w:rsidR="001518D3" w:rsidRPr="00BD2E1D" w:rsidRDefault="006F29C8" w:rsidP="00BD2E1D">
            <w:pPr>
              <w:tabs>
                <w:tab w:val="right" w:pos="8408"/>
              </w:tabs>
              <w:spacing w:after="0" w:line="240" w:lineRule="auto"/>
            </w:pPr>
            <w:r w:rsidRPr="00BD2E1D">
              <w:t>&lt;type here&gt;</w:t>
            </w:r>
          </w:p>
        </w:tc>
      </w:tr>
      <w:tr w:rsidR="006C3082" w:rsidRPr="00BD2E1D" w14:paraId="100AAF84" w14:textId="77777777" w:rsidTr="00BD2E1D">
        <w:tc>
          <w:tcPr>
            <w:tcW w:w="4392" w:type="dxa"/>
            <w:tcBorders>
              <w:bottom w:val="single" w:sz="4" w:space="0" w:color="000000"/>
            </w:tcBorders>
            <w:shd w:val="clear" w:color="auto" w:fill="auto"/>
          </w:tcPr>
          <w:p w14:paraId="5448464C" w14:textId="77777777" w:rsidR="006C3082" w:rsidRPr="00BD2E1D" w:rsidRDefault="006F29C8" w:rsidP="00BD2E1D">
            <w:pPr>
              <w:spacing w:after="0" w:line="240" w:lineRule="auto"/>
            </w:pPr>
            <w:r w:rsidRPr="00BD2E1D">
              <w:t>&lt;type here&gt;</w:t>
            </w:r>
          </w:p>
        </w:tc>
        <w:tc>
          <w:tcPr>
            <w:tcW w:w="87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BDBD21" w14:textId="77777777" w:rsidR="006C3082" w:rsidRPr="00BD2E1D" w:rsidRDefault="006C3082" w:rsidP="00BD2E1D">
            <w:pPr>
              <w:tabs>
                <w:tab w:val="right" w:pos="8421"/>
              </w:tabs>
              <w:spacing w:after="0" w:line="240" w:lineRule="auto"/>
            </w:pPr>
            <w:r w:rsidRPr="00BD2E1D">
              <w:t>OTHER EVIDENCE:</w:t>
            </w:r>
            <w:r w:rsidR="001518D3" w:rsidRPr="00BD2E1D">
              <w:tab/>
            </w:r>
          </w:p>
          <w:p w14:paraId="510D8DED" w14:textId="77777777" w:rsidR="001518D3" w:rsidRPr="00BD2E1D" w:rsidRDefault="006F29C8" w:rsidP="00BD2E1D">
            <w:pPr>
              <w:tabs>
                <w:tab w:val="right" w:pos="8421"/>
              </w:tabs>
              <w:spacing w:after="0" w:line="240" w:lineRule="auto"/>
            </w:pPr>
            <w:r w:rsidRPr="00BD2E1D">
              <w:t>&lt;type here&gt;</w:t>
            </w:r>
          </w:p>
        </w:tc>
      </w:tr>
      <w:tr w:rsidR="005D00EF" w:rsidRPr="00BD2E1D" w14:paraId="56DBEB73" w14:textId="77777777" w:rsidTr="00BD2E1D">
        <w:tc>
          <w:tcPr>
            <w:tcW w:w="13176" w:type="dxa"/>
            <w:gridSpan w:val="3"/>
            <w:shd w:val="clear" w:color="auto" w:fill="000000"/>
          </w:tcPr>
          <w:p w14:paraId="04FC1C72" w14:textId="77777777" w:rsidR="005D00EF" w:rsidRPr="00BD2E1D" w:rsidRDefault="005D00EF" w:rsidP="00BD2E1D">
            <w:pPr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BD2E1D">
              <w:rPr>
                <w:b/>
                <w:color w:val="FFFFFF"/>
                <w:sz w:val="28"/>
                <w:szCs w:val="28"/>
              </w:rPr>
              <w:t>Stage 3 – Learning Plan</w:t>
            </w:r>
          </w:p>
        </w:tc>
      </w:tr>
      <w:tr w:rsidR="005D00EF" w:rsidRPr="00BD2E1D" w14:paraId="4827AA81" w14:textId="77777777" w:rsidTr="00BD2E1D">
        <w:tc>
          <w:tcPr>
            <w:tcW w:w="13176" w:type="dxa"/>
            <w:gridSpan w:val="3"/>
            <w:shd w:val="clear" w:color="auto" w:fill="auto"/>
          </w:tcPr>
          <w:p w14:paraId="4DE470CB" w14:textId="77777777" w:rsidR="001518D3" w:rsidRPr="00BD2E1D" w:rsidRDefault="005D00EF" w:rsidP="00BD2E1D">
            <w:pPr>
              <w:spacing w:after="0" w:line="240" w:lineRule="auto"/>
              <w:jc w:val="center"/>
            </w:pPr>
            <w:r w:rsidRPr="00BD2E1D">
              <w:rPr>
                <w:i/>
              </w:rPr>
              <w:t>Summary of Key Learning Events and Instruction</w:t>
            </w:r>
          </w:p>
          <w:p w14:paraId="4FC809AA" w14:textId="77777777" w:rsidR="001518D3" w:rsidRPr="00BD2E1D" w:rsidRDefault="006F29C8" w:rsidP="00BD2E1D">
            <w:pPr>
              <w:spacing w:after="0" w:line="240" w:lineRule="auto"/>
            </w:pPr>
            <w:r w:rsidRPr="00BD2E1D">
              <w:t>&lt;type here&gt;</w:t>
            </w:r>
          </w:p>
        </w:tc>
      </w:tr>
    </w:tbl>
    <w:p w14:paraId="34C4F859" w14:textId="77777777" w:rsidR="006C3082" w:rsidRDefault="006C3082"/>
    <w:sectPr w:rsidR="006C3082" w:rsidSect="009D7A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BC1B2" w14:textId="77777777" w:rsidR="008978E6" w:rsidRDefault="008978E6" w:rsidP="009C3C0C">
      <w:pPr>
        <w:spacing w:after="0" w:line="240" w:lineRule="auto"/>
      </w:pPr>
      <w:r>
        <w:separator/>
      </w:r>
    </w:p>
  </w:endnote>
  <w:endnote w:type="continuationSeparator" w:id="0">
    <w:p w14:paraId="74288C34" w14:textId="77777777" w:rsidR="008978E6" w:rsidRDefault="008978E6" w:rsidP="009C3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574C" w14:textId="77777777" w:rsidR="009C3C0C" w:rsidRDefault="009C3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4AEF6" w14:textId="77777777" w:rsidR="009C3C0C" w:rsidRDefault="009C3C0C">
    <w:pPr>
      <w:pStyle w:val="Footer"/>
    </w:pPr>
    <w:r>
      <w:t xml:space="preserve">© 2017 Backward Design, LLC – Used with </w:t>
    </w:r>
    <w:r>
      <w:t>permission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C5372" w14:textId="77777777" w:rsidR="009C3C0C" w:rsidRDefault="009C3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27F8" w14:textId="77777777" w:rsidR="008978E6" w:rsidRDefault="008978E6" w:rsidP="009C3C0C">
      <w:pPr>
        <w:spacing w:after="0" w:line="240" w:lineRule="auto"/>
      </w:pPr>
      <w:r>
        <w:separator/>
      </w:r>
    </w:p>
  </w:footnote>
  <w:footnote w:type="continuationSeparator" w:id="0">
    <w:p w14:paraId="2E1041BC" w14:textId="77777777" w:rsidR="008978E6" w:rsidRDefault="008978E6" w:rsidP="009C3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9EF4" w14:textId="77777777" w:rsidR="009C3C0C" w:rsidRDefault="009C3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756F9" w14:textId="77777777" w:rsidR="009C3C0C" w:rsidRDefault="009C3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68EB" w14:textId="77777777" w:rsidR="009C3C0C" w:rsidRDefault="009C3C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A4"/>
    <w:rsid w:val="00072C4B"/>
    <w:rsid w:val="001518D3"/>
    <w:rsid w:val="00267411"/>
    <w:rsid w:val="0038749D"/>
    <w:rsid w:val="0046421D"/>
    <w:rsid w:val="005D00EF"/>
    <w:rsid w:val="006308F4"/>
    <w:rsid w:val="006C3082"/>
    <w:rsid w:val="006F29C8"/>
    <w:rsid w:val="00790698"/>
    <w:rsid w:val="00793918"/>
    <w:rsid w:val="00845D28"/>
    <w:rsid w:val="008978E6"/>
    <w:rsid w:val="008F2B71"/>
    <w:rsid w:val="009C3C0C"/>
    <w:rsid w:val="009D7A38"/>
    <w:rsid w:val="00A50B34"/>
    <w:rsid w:val="00AC692E"/>
    <w:rsid w:val="00BD2E1D"/>
    <w:rsid w:val="00CF6456"/>
    <w:rsid w:val="00E003A4"/>
    <w:rsid w:val="00F0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F4973"/>
  <w15:chartTrackingRefBased/>
  <w15:docId w15:val="{0B2D0135-037D-7545-8831-526B4E06C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B34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308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C69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69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3C0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C3C0C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C3C0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C3C0C"/>
    <w:rPr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bert/Downloads/UbD%20Template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F74886735644880B6CAE3A536828E" ma:contentTypeVersion="12" ma:contentTypeDescription="Create a new document." ma:contentTypeScope="" ma:versionID="1e056e8cc35e16567e0a22689d65d857">
  <xsd:schema xmlns:xsd="http://www.w3.org/2001/XMLSchema" xmlns:xs="http://www.w3.org/2001/XMLSchema" xmlns:p="http://schemas.microsoft.com/office/2006/metadata/properties" xmlns:ns2="9d74604f-0a41-4c55-9240-d2ca2a2dbe2a" xmlns:ns3="54fe0d65-c6b6-4268-bbaa-803ea7cd9658" targetNamespace="http://schemas.microsoft.com/office/2006/metadata/properties" ma:root="true" ma:fieldsID="b7dca05862ec9f2cabffa4d784efff22" ns2:_="" ns3:_="">
    <xsd:import namespace="9d74604f-0a41-4c55-9240-d2ca2a2dbe2a"/>
    <xsd:import namespace="54fe0d65-c6b6-4268-bbaa-803ea7cd9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4604f-0a41-4c55-9240-d2ca2a2db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fe0d65-c6b6-4268-bbaa-803ea7cd965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2D76EF-23BB-4037-8B0C-889ED25970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915230-69A0-402A-8B1F-4F203838AB48}"/>
</file>

<file path=customXml/itemProps3.xml><?xml version="1.0" encoding="utf-8"?>
<ds:datastoreItem xmlns:ds="http://schemas.openxmlformats.org/officeDocument/2006/customXml" ds:itemID="{A4A16A35-00CF-4DE6-9F4C-910B082347AA}"/>
</file>

<file path=customXml/itemProps4.xml><?xml version="1.0" encoding="utf-8"?>
<ds:datastoreItem xmlns:ds="http://schemas.openxmlformats.org/officeDocument/2006/customXml" ds:itemID="{47DE47D6-1439-446A-827C-6B5E48ACE331}"/>
</file>

<file path=docProps/app.xml><?xml version="1.0" encoding="utf-8"?>
<Properties xmlns="http://schemas.openxmlformats.org/officeDocument/2006/extended-properties" xmlns:vt="http://schemas.openxmlformats.org/officeDocument/2006/docPropsVTypes">
  <Template>UbD Template 2.dot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1</cp:revision>
  <dcterms:created xsi:type="dcterms:W3CDTF">2022-04-26T01:39:00Z</dcterms:created>
  <dcterms:modified xsi:type="dcterms:W3CDTF">2022-04-26T01:39:00Z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0x010100A6CF74886735644880B6CAE3A536828E</vt:lpwstr>
  </property>
</Properties>
</file>